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F528B" w14:textId="77777777" w:rsidR="007E7A66" w:rsidRPr="00E45433" w:rsidRDefault="00203D40" w:rsidP="00387D1A">
      <w:pPr>
        <w:pStyle w:val="PSDocH3"/>
        <w:rPr>
          <w:rFonts w:ascii="Montserrat" w:hAnsi="Montserrat" w:cs="Arial"/>
          <w:b w:val="0"/>
          <w:color w:val="0070C0"/>
          <w:sz w:val="40"/>
          <w:szCs w:val="40"/>
        </w:rPr>
      </w:pPr>
      <w:r w:rsidRPr="00E45433">
        <w:rPr>
          <w:rFonts w:ascii="Montserrat" w:hAnsi="Montserrat" w:cs="Arial"/>
        </w:rPr>
        <w:t xml:space="preserve"> </w:t>
      </w:r>
    </w:p>
    <w:p w14:paraId="448E4F6D" w14:textId="77777777" w:rsidR="007E7A66" w:rsidRPr="00E45433" w:rsidRDefault="007E7A66" w:rsidP="007E7A66">
      <w:pPr>
        <w:rPr>
          <w:rFonts w:ascii="Montserrat" w:hAnsi="Montserrat" w:cs="Arial"/>
          <w:b/>
          <w:color w:val="0070C0"/>
          <w:sz w:val="40"/>
          <w:szCs w:val="40"/>
        </w:rPr>
      </w:pPr>
    </w:p>
    <w:p w14:paraId="083F8454" w14:textId="77777777" w:rsidR="000E25B8" w:rsidRPr="00E45433" w:rsidRDefault="000E25B8" w:rsidP="000E25B8">
      <w:pPr>
        <w:tabs>
          <w:tab w:val="left" w:pos="7596"/>
        </w:tabs>
        <w:spacing w:after="160"/>
        <w:rPr>
          <w:rFonts w:ascii="Montserrat" w:hAnsi="Montserrat" w:cs="Arial"/>
          <w:b/>
          <w:color w:val="ED7D31" w:themeColor="accent2"/>
          <w:sz w:val="48"/>
          <w:szCs w:val="40"/>
        </w:rPr>
      </w:pPr>
      <w:bookmarkStart w:id="0" w:name="OLE_LINK3"/>
      <w:r>
        <w:rPr>
          <w:rFonts w:ascii="Montserrat" w:hAnsi="Montserrat" w:cs="Arial"/>
          <w:b/>
          <w:color w:val="ED7D31" w:themeColor="accent2"/>
          <w:sz w:val="48"/>
          <w:szCs w:val="40"/>
        </w:rPr>
        <w:t>{{Customer}}</w:t>
      </w:r>
      <w:r>
        <w:rPr>
          <w:rFonts w:ascii="Montserrat" w:hAnsi="Montserrat" w:cs="Arial"/>
          <w:b/>
          <w:color w:val="ED7D31" w:themeColor="accent2"/>
          <w:sz w:val="48"/>
          <w:szCs w:val="40"/>
        </w:rPr>
        <w:tab/>
      </w:r>
    </w:p>
    <w:bookmarkEnd w:id="0"/>
    <w:p w14:paraId="1C84AE19" w14:textId="452B07DF" w:rsidR="00870C69" w:rsidRPr="00E45433" w:rsidRDefault="00365C65" w:rsidP="00361648">
      <w:pPr>
        <w:spacing w:after="160"/>
        <w:rPr>
          <w:rFonts w:ascii="Montserrat" w:hAnsi="Montserrat" w:cs="Arial"/>
          <w:b/>
          <w:color w:val="ED7D31" w:themeColor="accent2"/>
          <w:sz w:val="48"/>
          <w:szCs w:val="52"/>
        </w:rPr>
      </w:pPr>
      <w:r w:rsidRPr="00E45433">
        <w:rPr>
          <w:rFonts w:ascii="Montserrat" w:hAnsi="Montserrat" w:cs="Arial"/>
          <w:b/>
          <w:color w:val="ED7D31" w:themeColor="accent2"/>
          <w:sz w:val="48"/>
          <w:szCs w:val="52"/>
        </w:rPr>
        <w:t>Palo Alto Networks</w:t>
      </w:r>
      <w:r w:rsidR="00A619C0" w:rsidRPr="00E45433">
        <w:rPr>
          <w:rFonts w:ascii="Montserrat" w:hAnsi="Montserrat" w:cs="Arial"/>
          <w:b/>
          <w:color w:val="ED7D31" w:themeColor="accent2"/>
          <w:sz w:val="48"/>
          <w:szCs w:val="52"/>
        </w:rPr>
        <w:t xml:space="preserve"> </w:t>
      </w:r>
      <w:r w:rsidR="00B10395" w:rsidRPr="00E45433">
        <w:rPr>
          <w:rFonts w:ascii="Montserrat" w:hAnsi="Montserrat" w:cs="Arial"/>
          <w:b/>
          <w:color w:val="ED7D31" w:themeColor="accent2"/>
          <w:sz w:val="48"/>
          <w:szCs w:val="52"/>
        </w:rPr>
        <w:t>Deployment</w:t>
      </w:r>
    </w:p>
    <w:p w14:paraId="2917B692" w14:textId="77777777" w:rsidR="00B10395" w:rsidRPr="00E45433" w:rsidRDefault="00B10395" w:rsidP="00A74763">
      <w:pPr>
        <w:spacing w:after="200"/>
        <w:rPr>
          <w:rFonts w:ascii="Montserrat" w:hAnsi="Montserrat" w:cs="Arial"/>
          <w:i/>
          <w:color w:val="ED7D31" w:themeColor="accent2"/>
          <w:sz w:val="32"/>
          <w:szCs w:val="32"/>
        </w:rPr>
      </w:pPr>
    </w:p>
    <w:p w14:paraId="0DC3CF71" w14:textId="62280D60" w:rsidR="00BA5FE8" w:rsidRDefault="00A16468" w:rsidP="00A74763">
      <w:pPr>
        <w:spacing w:after="200"/>
        <w:rPr>
          <w:rFonts w:ascii="Montserrat" w:hAnsi="Montserrat" w:cs="Arial"/>
          <w:b/>
          <w:i/>
          <w:color w:val="ED7D31" w:themeColor="accent2"/>
          <w:sz w:val="40"/>
          <w:szCs w:val="40"/>
        </w:rPr>
      </w:pPr>
      <w:r w:rsidRPr="00E45433">
        <w:rPr>
          <w:rFonts w:ascii="Montserrat" w:hAnsi="Montserrat" w:cs="Arial"/>
          <w:b/>
          <w:i/>
          <w:color w:val="ED7D31" w:themeColor="accent2"/>
          <w:sz w:val="40"/>
          <w:szCs w:val="40"/>
        </w:rPr>
        <w:t xml:space="preserve">Network Integration </w:t>
      </w:r>
      <w:r w:rsidR="00AD20BA" w:rsidRPr="00E45433">
        <w:rPr>
          <w:rFonts w:ascii="Montserrat" w:hAnsi="Montserrat" w:cs="Arial"/>
          <w:b/>
          <w:i/>
          <w:color w:val="ED7D31" w:themeColor="accent2"/>
          <w:sz w:val="40"/>
          <w:szCs w:val="40"/>
        </w:rPr>
        <w:t>As-Built Document</w:t>
      </w:r>
    </w:p>
    <w:p w14:paraId="4A53C672" w14:textId="3AAA5912" w:rsidR="007E7A66" w:rsidRPr="000E25B8" w:rsidRDefault="000E25B8" w:rsidP="000E25B8">
      <w:pPr>
        <w:spacing w:after="40"/>
        <w:rPr>
          <w:rFonts w:ascii="Montserrat" w:hAnsi="Montserrat" w:cs="Arial"/>
          <w:i/>
          <w:color w:val="ED7D31" w:themeColor="accent2"/>
          <w:sz w:val="32"/>
          <w:szCs w:val="32"/>
        </w:rPr>
      </w:pPr>
      <w:bookmarkStart w:id="1" w:name="OLE_LINK4"/>
      <w:r>
        <w:rPr>
          <w:rFonts w:ascii="Montserrat" w:hAnsi="Montserrat" w:cs="Arial"/>
          <w:b/>
          <w:i/>
          <w:color w:val="ED7D31" w:themeColor="accent2"/>
          <w:sz w:val="32"/>
          <w:szCs w:val="32"/>
        </w:rPr>
        <w:t>{{Month}</w:t>
      </w:r>
      <w:proofErr w:type="gramStart"/>
      <w:r>
        <w:rPr>
          <w:rFonts w:ascii="Montserrat" w:hAnsi="Montserrat" w:cs="Arial"/>
          <w:b/>
          <w:i/>
          <w:color w:val="ED7D31" w:themeColor="accent2"/>
          <w:sz w:val="32"/>
          <w:szCs w:val="32"/>
        </w:rPr>
        <w:t>},{</w:t>
      </w:r>
      <w:proofErr w:type="gramEnd"/>
      <w:r>
        <w:rPr>
          <w:rFonts w:ascii="Montserrat" w:hAnsi="Montserrat" w:cs="Arial"/>
          <w:b/>
          <w:i/>
          <w:color w:val="ED7D31" w:themeColor="accent2"/>
          <w:sz w:val="32"/>
          <w:szCs w:val="32"/>
        </w:rPr>
        <w:t>{</w:t>
      </w:r>
      <w:bookmarkStart w:id="2" w:name="OLE_LINK1"/>
      <w:r>
        <w:rPr>
          <w:rFonts w:ascii="Montserrat" w:hAnsi="Montserrat" w:cs="Arial"/>
          <w:b/>
          <w:i/>
          <w:color w:val="ED7D31" w:themeColor="accent2"/>
          <w:sz w:val="32"/>
          <w:szCs w:val="32"/>
        </w:rPr>
        <w:t>Year</w:t>
      </w:r>
      <w:bookmarkEnd w:id="2"/>
      <w:r>
        <w:rPr>
          <w:rFonts w:ascii="Montserrat" w:hAnsi="Montserrat" w:cs="Arial"/>
          <w:b/>
          <w:i/>
          <w:color w:val="ED7D31" w:themeColor="accent2"/>
          <w:sz w:val="32"/>
          <w:szCs w:val="32"/>
        </w:rPr>
        <w:t>}}</w:t>
      </w:r>
      <w:bookmarkEnd w:id="1"/>
      <w:r w:rsidR="007E7A66" w:rsidRPr="00E45433">
        <w:rPr>
          <w:rFonts w:ascii="Montserrat" w:hAnsi="Montserrat" w:cs="Arial"/>
          <w:color w:val="0070C0"/>
          <w:sz w:val="36"/>
          <w:szCs w:val="36"/>
        </w:rPr>
        <w:br w:type="page"/>
      </w:r>
    </w:p>
    <w:p w14:paraId="0AF0E4E6" w14:textId="77777777" w:rsidR="007E7A66" w:rsidRPr="00E45433" w:rsidRDefault="007E7A66" w:rsidP="007E7A66">
      <w:pPr>
        <w:spacing w:after="40"/>
        <w:rPr>
          <w:rFonts w:ascii="Montserrat" w:hAnsi="Montserrat" w:cs="Arial"/>
          <w:color w:val="ED7D31" w:themeColor="accent2"/>
          <w:sz w:val="28"/>
          <w:szCs w:val="28"/>
        </w:rPr>
      </w:pPr>
      <w:r w:rsidRPr="00E45433">
        <w:rPr>
          <w:rFonts w:ascii="Montserrat" w:hAnsi="Montserrat" w:cs="Arial"/>
          <w:color w:val="ED7D31" w:themeColor="accent2"/>
          <w:sz w:val="28"/>
          <w:szCs w:val="28"/>
        </w:rPr>
        <w:lastRenderedPageBreak/>
        <w:t>Contact Information</w:t>
      </w:r>
    </w:p>
    <w:p w14:paraId="568A0B18" w14:textId="77777777" w:rsidR="007E7A66" w:rsidRPr="00E45433" w:rsidRDefault="007E7A66" w:rsidP="007E7A66">
      <w:pPr>
        <w:spacing w:after="40"/>
        <w:rPr>
          <w:rFonts w:ascii="Montserrat" w:hAnsi="Montserrat" w:cs="Arial"/>
          <w:color w:val="0070C0"/>
          <w:sz w:val="36"/>
          <w:szCs w:val="36"/>
        </w:rPr>
      </w:pPr>
    </w:p>
    <w:p w14:paraId="08D872C3" w14:textId="77777777" w:rsidR="007E7A66" w:rsidRPr="00E45433" w:rsidRDefault="007E7A66" w:rsidP="00EA5EEC">
      <w:pPr>
        <w:rPr>
          <w:rFonts w:ascii="Montserrat" w:hAnsi="Montserrat" w:cs="Arial"/>
          <w:szCs w:val="20"/>
        </w:rPr>
      </w:pPr>
      <w:r w:rsidRPr="00E45433">
        <w:rPr>
          <w:rFonts w:ascii="Montserrat" w:hAnsi="Montserrat" w:cs="Arial"/>
          <w:szCs w:val="20"/>
        </w:rPr>
        <w:t>Corporate Headquarters:</w:t>
      </w:r>
    </w:p>
    <w:p w14:paraId="72B74A8D" w14:textId="77777777" w:rsidR="007E7A66" w:rsidRPr="00E45433" w:rsidRDefault="007E7A66" w:rsidP="007E7A66">
      <w:pPr>
        <w:spacing w:after="40"/>
        <w:rPr>
          <w:rFonts w:ascii="Montserrat" w:hAnsi="Montserrat" w:cs="Arial"/>
          <w:szCs w:val="20"/>
        </w:rPr>
      </w:pPr>
      <w:r w:rsidRPr="00E45433">
        <w:rPr>
          <w:rFonts w:ascii="Montserrat" w:hAnsi="Montserrat" w:cs="Arial"/>
          <w:szCs w:val="20"/>
        </w:rPr>
        <w:t>Palo Alto Networks</w:t>
      </w:r>
    </w:p>
    <w:p w14:paraId="7CB3E766" w14:textId="77777777" w:rsidR="007E7A66" w:rsidRPr="00E45433" w:rsidRDefault="00DF3F40" w:rsidP="007E7A66">
      <w:pPr>
        <w:spacing w:after="40"/>
        <w:rPr>
          <w:rFonts w:ascii="Montserrat" w:hAnsi="Montserrat" w:cs="Arial"/>
          <w:szCs w:val="20"/>
        </w:rPr>
      </w:pPr>
      <w:r w:rsidRPr="00E45433">
        <w:rPr>
          <w:rFonts w:ascii="Montserrat" w:hAnsi="Montserrat" w:cs="Arial"/>
          <w:szCs w:val="20"/>
        </w:rPr>
        <w:t>3000 Tannery Way</w:t>
      </w:r>
    </w:p>
    <w:p w14:paraId="1CC12EB7" w14:textId="77777777" w:rsidR="007E7A66" w:rsidRPr="00E45433" w:rsidRDefault="007E7A66" w:rsidP="007E7A66">
      <w:pPr>
        <w:spacing w:after="40"/>
        <w:rPr>
          <w:rFonts w:ascii="Montserrat" w:hAnsi="Montserrat" w:cs="Arial"/>
          <w:szCs w:val="20"/>
          <w:lang w:val="es-ES_tradnl"/>
        </w:rPr>
      </w:pPr>
      <w:r w:rsidRPr="00E45433">
        <w:rPr>
          <w:rFonts w:ascii="Montserrat" w:hAnsi="Montserrat" w:cs="Arial"/>
          <w:szCs w:val="20"/>
          <w:lang w:val="es-ES_tradnl"/>
        </w:rPr>
        <w:t>Santa Clara, CA 95054</w:t>
      </w:r>
    </w:p>
    <w:p w14:paraId="3A29E34B" w14:textId="77777777" w:rsidR="007E7A66" w:rsidRPr="00E45433" w:rsidRDefault="007E7A66" w:rsidP="007E7A66">
      <w:pPr>
        <w:spacing w:after="40"/>
        <w:rPr>
          <w:rFonts w:ascii="Montserrat" w:hAnsi="Montserrat" w:cs="Arial"/>
          <w:sz w:val="28"/>
          <w:szCs w:val="28"/>
          <w:lang w:val="es-ES_tradnl"/>
        </w:rPr>
      </w:pPr>
    </w:p>
    <w:p w14:paraId="740192A7" w14:textId="77777777" w:rsidR="007E7A66" w:rsidRPr="00E45433" w:rsidRDefault="007E7A66" w:rsidP="007E7A66">
      <w:pPr>
        <w:spacing w:after="40"/>
        <w:rPr>
          <w:rFonts w:ascii="Montserrat" w:hAnsi="Montserrat" w:cs="Arial"/>
          <w:sz w:val="28"/>
          <w:szCs w:val="28"/>
          <w:lang w:val="es-ES_tradnl"/>
        </w:rPr>
      </w:pPr>
    </w:p>
    <w:p w14:paraId="7B640BC6" w14:textId="77777777" w:rsidR="007E7A66" w:rsidRPr="00E45433" w:rsidRDefault="007E7A66" w:rsidP="007E7A66">
      <w:pPr>
        <w:spacing w:after="40"/>
        <w:rPr>
          <w:rFonts w:ascii="Montserrat" w:hAnsi="Montserrat" w:cs="Arial"/>
          <w:sz w:val="28"/>
          <w:szCs w:val="28"/>
          <w:lang w:val="es-ES_tradnl"/>
        </w:rPr>
      </w:pPr>
    </w:p>
    <w:p w14:paraId="4824958D" w14:textId="77777777" w:rsidR="007E7A66" w:rsidRPr="00E45433" w:rsidRDefault="007E7A66" w:rsidP="007E7A66">
      <w:pPr>
        <w:spacing w:after="40"/>
        <w:ind w:left="720" w:hanging="720"/>
        <w:rPr>
          <w:rFonts w:ascii="Montserrat" w:hAnsi="Montserrat" w:cs="Arial"/>
          <w:sz w:val="28"/>
          <w:szCs w:val="28"/>
          <w:lang w:val="es-ES_tradnl"/>
        </w:rPr>
      </w:pPr>
    </w:p>
    <w:p w14:paraId="3E8A2E58" w14:textId="77777777" w:rsidR="0089380D" w:rsidRPr="00E45433" w:rsidRDefault="0089380D" w:rsidP="007E7A66">
      <w:pPr>
        <w:spacing w:after="40"/>
        <w:ind w:left="720" w:hanging="720"/>
        <w:rPr>
          <w:rFonts w:ascii="Montserrat" w:hAnsi="Montserrat" w:cs="Arial"/>
          <w:sz w:val="28"/>
          <w:szCs w:val="28"/>
          <w:lang w:val="es-ES_tradnl"/>
        </w:rPr>
      </w:pPr>
    </w:p>
    <w:p w14:paraId="5620C3EE" w14:textId="77777777" w:rsidR="0089380D" w:rsidRPr="00E45433" w:rsidRDefault="0089380D" w:rsidP="007E7A66">
      <w:pPr>
        <w:spacing w:after="40"/>
        <w:ind w:left="720" w:hanging="720"/>
        <w:rPr>
          <w:rFonts w:ascii="Montserrat" w:hAnsi="Montserrat" w:cs="Arial"/>
          <w:sz w:val="28"/>
          <w:szCs w:val="28"/>
          <w:lang w:val="es-ES_tradnl"/>
        </w:rPr>
      </w:pPr>
    </w:p>
    <w:p w14:paraId="420952C2" w14:textId="77777777" w:rsidR="007E7A66" w:rsidRPr="00E45433" w:rsidRDefault="007E7A66" w:rsidP="007E7A66">
      <w:pPr>
        <w:spacing w:after="40"/>
        <w:ind w:left="720" w:hanging="720"/>
        <w:rPr>
          <w:rFonts w:ascii="Montserrat" w:hAnsi="Montserrat" w:cs="Arial"/>
          <w:sz w:val="28"/>
          <w:szCs w:val="28"/>
          <w:lang w:val="es-ES_tradnl"/>
        </w:rPr>
      </w:pPr>
    </w:p>
    <w:p w14:paraId="7AB8B962" w14:textId="77777777" w:rsidR="007E7A66" w:rsidRPr="00E45433" w:rsidRDefault="007E7A66" w:rsidP="007E7A66">
      <w:pPr>
        <w:spacing w:after="40"/>
        <w:ind w:left="720" w:hanging="720"/>
        <w:rPr>
          <w:rFonts w:ascii="Montserrat" w:hAnsi="Montserrat" w:cs="Arial"/>
          <w:sz w:val="28"/>
          <w:szCs w:val="28"/>
          <w:lang w:val="es-ES_tradnl"/>
        </w:rPr>
      </w:pPr>
    </w:p>
    <w:p w14:paraId="1BACEDCC" w14:textId="77777777" w:rsidR="007E7A66" w:rsidRPr="00E45433" w:rsidRDefault="007E7A66" w:rsidP="007E7A66">
      <w:pPr>
        <w:spacing w:after="40"/>
        <w:ind w:left="720" w:hanging="720"/>
        <w:rPr>
          <w:rFonts w:ascii="Montserrat" w:hAnsi="Montserrat" w:cs="Arial"/>
          <w:sz w:val="28"/>
          <w:szCs w:val="28"/>
          <w:lang w:val="es-ES_tradnl"/>
        </w:rPr>
      </w:pPr>
    </w:p>
    <w:p w14:paraId="542B7510" w14:textId="77777777" w:rsidR="007E7A66" w:rsidRPr="00E45433" w:rsidRDefault="007E7A66" w:rsidP="007E7A66">
      <w:pPr>
        <w:spacing w:after="40"/>
        <w:ind w:left="720" w:hanging="720"/>
        <w:rPr>
          <w:rFonts w:ascii="Montserrat" w:hAnsi="Montserrat" w:cs="Arial"/>
          <w:sz w:val="28"/>
          <w:szCs w:val="28"/>
          <w:lang w:val="es-ES_tradnl"/>
        </w:rPr>
      </w:pPr>
    </w:p>
    <w:p w14:paraId="2236CB5E" w14:textId="77777777" w:rsidR="007E7A66" w:rsidRPr="00E45433" w:rsidRDefault="007E7A66" w:rsidP="007E7A66">
      <w:pPr>
        <w:spacing w:after="40"/>
        <w:ind w:left="720" w:hanging="720"/>
        <w:rPr>
          <w:rFonts w:ascii="Montserrat" w:hAnsi="Montserrat" w:cs="Arial"/>
          <w:sz w:val="28"/>
          <w:szCs w:val="28"/>
          <w:lang w:val="es-ES_tradnl"/>
        </w:rPr>
      </w:pPr>
    </w:p>
    <w:p w14:paraId="2B24A5D9" w14:textId="77777777" w:rsidR="007E7A66" w:rsidRPr="00E45433" w:rsidRDefault="007E7A66" w:rsidP="007E7A66">
      <w:pPr>
        <w:spacing w:after="40"/>
        <w:ind w:left="720" w:hanging="720"/>
        <w:rPr>
          <w:rFonts w:ascii="Montserrat" w:hAnsi="Montserrat" w:cs="Arial"/>
          <w:sz w:val="28"/>
          <w:szCs w:val="28"/>
          <w:lang w:val="es-ES_tradnl"/>
        </w:rPr>
      </w:pPr>
    </w:p>
    <w:p w14:paraId="37FB415C" w14:textId="77777777" w:rsidR="007E7A66" w:rsidRPr="00E45433" w:rsidRDefault="007E7A66" w:rsidP="007E7A66">
      <w:pPr>
        <w:spacing w:after="40"/>
        <w:ind w:left="720" w:hanging="720"/>
        <w:rPr>
          <w:rFonts w:ascii="Montserrat" w:hAnsi="Montserrat" w:cs="Arial"/>
          <w:sz w:val="28"/>
          <w:szCs w:val="28"/>
          <w:lang w:val="es-ES_tradnl"/>
        </w:rPr>
      </w:pPr>
    </w:p>
    <w:p w14:paraId="3D0743DC" w14:textId="77777777" w:rsidR="007E7A66" w:rsidRPr="00E45433" w:rsidRDefault="007E7A66" w:rsidP="007E7A66">
      <w:pPr>
        <w:spacing w:after="40"/>
        <w:ind w:left="720" w:hanging="720"/>
        <w:rPr>
          <w:rFonts w:ascii="Montserrat" w:hAnsi="Montserrat" w:cs="Arial"/>
          <w:sz w:val="28"/>
          <w:szCs w:val="28"/>
          <w:lang w:val="es-ES_tradnl"/>
        </w:rPr>
      </w:pPr>
    </w:p>
    <w:p w14:paraId="5AC315CD" w14:textId="77777777" w:rsidR="007E7A66" w:rsidRPr="00E45433" w:rsidRDefault="007E7A66" w:rsidP="007E7A66">
      <w:pPr>
        <w:spacing w:after="40"/>
        <w:ind w:left="720" w:hanging="720"/>
        <w:rPr>
          <w:rFonts w:ascii="Montserrat" w:hAnsi="Montserrat" w:cs="Arial"/>
          <w:sz w:val="28"/>
          <w:szCs w:val="28"/>
          <w:lang w:val="es-ES_tradnl"/>
        </w:rPr>
      </w:pPr>
    </w:p>
    <w:p w14:paraId="0928533C" w14:textId="77777777" w:rsidR="007E7A66" w:rsidRPr="00E45433" w:rsidRDefault="007E7A66" w:rsidP="007E7A66">
      <w:pPr>
        <w:spacing w:after="40"/>
        <w:ind w:left="720" w:hanging="720"/>
        <w:rPr>
          <w:rFonts w:ascii="Montserrat" w:hAnsi="Montserrat" w:cs="Arial"/>
          <w:sz w:val="28"/>
          <w:szCs w:val="28"/>
          <w:lang w:val="es-ES_tradnl"/>
        </w:rPr>
      </w:pPr>
    </w:p>
    <w:p w14:paraId="45557F83" w14:textId="77777777" w:rsidR="00517080" w:rsidRPr="00E45433" w:rsidRDefault="00517080" w:rsidP="007E7A66">
      <w:pPr>
        <w:spacing w:after="40"/>
        <w:ind w:left="720" w:hanging="720"/>
        <w:rPr>
          <w:rFonts w:ascii="Montserrat" w:hAnsi="Montserrat" w:cs="Arial"/>
          <w:sz w:val="28"/>
          <w:szCs w:val="28"/>
          <w:lang w:val="es-ES_tradnl"/>
        </w:rPr>
      </w:pPr>
    </w:p>
    <w:p w14:paraId="7C0992BD" w14:textId="142D1C4A" w:rsidR="00517080" w:rsidRPr="00E45433" w:rsidRDefault="00517080" w:rsidP="007E7A66">
      <w:pPr>
        <w:spacing w:after="40"/>
        <w:ind w:left="720" w:hanging="720"/>
        <w:rPr>
          <w:rFonts w:ascii="Montserrat" w:hAnsi="Montserrat" w:cs="Arial"/>
          <w:sz w:val="28"/>
          <w:szCs w:val="28"/>
          <w:lang w:val="es-ES_tradnl"/>
        </w:rPr>
      </w:pPr>
    </w:p>
    <w:p w14:paraId="21A2F2D7" w14:textId="034ADF2D" w:rsidR="008F2596" w:rsidRPr="00E45433" w:rsidRDefault="008F2596" w:rsidP="007E7A66">
      <w:pPr>
        <w:spacing w:after="40"/>
        <w:ind w:left="720" w:hanging="720"/>
        <w:rPr>
          <w:rFonts w:ascii="Montserrat" w:hAnsi="Montserrat" w:cs="Arial"/>
          <w:sz w:val="28"/>
          <w:szCs w:val="28"/>
          <w:lang w:val="es-ES_tradnl"/>
        </w:rPr>
      </w:pPr>
    </w:p>
    <w:p w14:paraId="6A60763F" w14:textId="11A531DF" w:rsidR="008F2596" w:rsidRPr="00E45433" w:rsidRDefault="008F2596" w:rsidP="007E7A66">
      <w:pPr>
        <w:spacing w:after="40"/>
        <w:ind w:left="720" w:hanging="720"/>
        <w:rPr>
          <w:rFonts w:ascii="Montserrat" w:hAnsi="Montserrat" w:cs="Arial"/>
          <w:sz w:val="28"/>
          <w:szCs w:val="28"/>
          <w:lang w:val="es-ES_tradnl"/>
        </w:rPr>
      </w:pPr>
    </w:p>
    <w:p w14:paraId="09770079" w14:textId="3559C7DF" w:rsidR="008F2596" w:rsidRPr="00E45433" w:rsidRDefault="008F2596" w:rsidP="007E7A66">
      <w:pPr>
        <w:spacing w:after="40"/>
        <w:ind w:left="720" w:hanging="720"/>
        <w:rPr>
          <w:rFonts w:ascii="Montserrat" w:hAnsi="Montserrat" w:cs="Arial"/>
          <w:sz w:val="28"/>
          <w:szCs w:val="28"/>
          <w:lang w:val="es-ES_tradnl"/>
        </w:rPr>
      </w:pPr>
    </w:p>
    <w:p w14:paraId="50558C67" w14:textId="7CF835D0" w:rsidR="008F2596" w:rsidRPr="00E45433" w:rsidRDefault="008F2596" w:rsidP="007E7A66">
      <w:pPr>
        <w:spacing w:after="40"/>
        <w:ind w:left="720" w:hanging="720"/>
        <w:rPr>
          <w:rFonts w:ascii="Montserrat" w:hAnsi="Montserrat" w:cs="Arial"/>
          <w:sz w:val="28"/>
          <w:szCs w:val="28"/>
          <w:lang w:val="es-ES_tradnl"/>
        </w:rPr>
      </w:pPr>
    </w:p>
    <w:p w14:paraId="59356A11" w14:textId="7132F19A" w:rsidR="008F2596" w:rsidRPr="00E45433" w:rsidRDefault="008F2596" w:rsidP="007E7A66">
      <w:pPr>
        <w:spacing w:after="40"/>
        <w:ind w:left="720" w:hanging="720"/>
        <w:rPr>
          <w:rFonts w:ascii="Montserrat" w:hAnsi="Montserrat" w:cs="Arial"/>
          <w:sz w:val="28"/>
          <w:szCs w:val="28"/>
          <w:lang w:val="es-ES_tradnl"/>
        </w:rPr>
      </w:pPr>
    </w:p>
    <w:p w14:paraId="4A6BA292" w14:textId="1E489E2C" w:rsidR="008F2596" w:rsidRPr="00E45433" w:rsidRDefault="008F2596" w:rsidP="007E7A66">
      <w:pPr>
        <w:spacing w:after="40"/>
        <w:ind w:left="720" w:hanging="720"/>
        <w:rPr>
          <w:rFonts w:ascii="Montserrat" w:hAnsi="Montserrat" w:cs="Arial"/>
          <w:sz w:val="28"/>
          <w:szCs w:val="28"/>
          <w:lang w:val="es-ES_tradnl"/>
        </w:rPr>
      </w:pPr>
    </w:p>
    <w:p w14:paraId="62E8BD5F" w14:textId="15B5D8FB" w:rsidR="008F2596" w:rsidRPr="00E45433" w:rsidRDefault="008F2596" w:rsidP="007E7A66">
      <w:pPr>
        <w:spacing w:after="40"/>
        <w:ind w:left="720" w:hanging="720"/>
        <w:rPr>
          <w:rFonts w:ascii="Montserrat" w:hAnsi="Montserrat" w:cs="Arial"/>
          <w:sz w:val="28"/>
          <w:szCs w:val="28"/>
          <w:lang w:val="es-ES_tradnl"/>
        </w:rPr>
      </w:pPr>
    </w:p>
    <w:p w14:paraId="005223DD" w14:textId="77777777" w:rsidR="0089380D" w:rsidRPr="00E45433" w:rsidRDefault="0089380D" w:rsidP="007E7A66">
      <w:pPr>
        <w:pStyle w:val="Default"/>
        <w:rPr>
          <w:rFonts w:ascii="Montserrat" w:hAnsi="Montserrat" w:cs="Arial"/>
          <w:sz w:val="18"/>
          <w:szCs w:val="18"/>
          <w:lang w:val="es-ES_tradnl"/>
        </w:rPr>
      </w:pPr>
    </w:p>
    <w:p w14:paraId="47AE0396" w14:textId="1AFA5210" w:rsidR="007E7A66" w:rsidRPr="00E45433" w:rsidRDefault="007E7A66" w:rsidP="0023247C">
      <w:pPr>
        <w:pStyle w:val="Default"/>
        <w:rPr>
          <w:rFonts w:ascii="Montserrat" w:hAnsi="Montserrat" w:cs="Arial"/>
          <w:szCs w:val="20"/>
        </w:rPr>
      </w:pPr>
      <w:r w:rsidRPr="00E45433">
        <w:rPr>
          <w:rFonts w:ascii="Montserrat" w:hAnsi="Montserrat" w:cs="Arial"/>
          <w:sz w:val="18"/>
          <w:szCs w:val="18"/>
          <w:lang w:val="es-US"/>
        </w:rPr>
        <w:t>© 20</w:t>
      </w:r>
      <w:r w:rsidR="00E45433">
        <w:rPr>
          <w:rFonts w:ascii="Montserrat" w:hAnsi="Montserrat" w:cs="Arial"/>
          <w:sz w:val="18"/>
          <w:szCs w:val="18"/>
          <w:lang w:val="es-US"/>
        </w:rPr>
        <w:t>20</w:t>
      </w:r>
      <w:r w:rsidRPr="00E45433">
        <w:rPr>
          <w:rFonts w:ascii="Montserrat" w:hAnsi="Montserrat" w:cs="Arial"/>
          <w:sz w:val="18"/>
          <w:szCs w:val="18"/>
          <w:lang w:val="es-US"/>
        </w:rPr>
        <w:t xml:space="preserve"> Palo Alto Networks, Inc. </w:t>
      </w:r>
      <w:r w:rsidRPr="00E45433">
        <w:rPr>
          <w:rFonts w:ascii="Montserrat" w:hAnsi="Montserrat" w:cs="Arial"/>
          <w:sz w:val="18"/>
          <w:szCs w:val="18"/>
        </w:rPr>
        <w:t xml:space="preserve">Palo Alto Networks is a registered trademark of Palo Alto Networks. A list of our trademarks can be found at http://www.paloaltonetworks.com/company/trademarks.html. All other marks mentioned herein may be trademarks of their respective companies. </w:t>
      </w:r>
      <w:r w:rsidRPr="00E45433">
        <w:rPr>
          <w:rFonts w:ascii="Montserrat" w:hAnsi="Montserrat" w:cs="Arial"/>
          <w:szCs w:val="20"/>
        </w:rPr>
        <w:br w:type="page"/>
      </w:r>
    </w:p>
    <w:p w14:paraId="79CC59CB" w14:textId="77777777" w:rsidR="007E7A66" w:rsidRPr="00E45433" w:rsidRDefault="007E7A66" w:rsidP="007E7A66">
      <w:pPr>
        <w:spacing w:after="40"/>
        <w:rPr>
          <w:rFonts w:ascii="Montserrat" w:hAnsi="Montserrat" w:cs="Arial"/>
          <w:color w:val="0070C0"/>
          <w:sz w:val="36"/>
          <w:szCs w:val="36"/>
        </w:rPr>
      </w:pPr>
    </w:p>
    <w:sdt>
      <w:sdtPr>
        <w:rPr>
          <w:rFonts w:ascii="Montserrat" w:hAnsi="Montserrat" w:cs="Arial"/>
          <w:szCs w:val="20"/>
        </w:rPr>
        <w:id w:val="-1748534"/>
        <w:docPartObj>
          <w:docPartGallery w:val="Table of Contents"/>
          <w:docPartUnique/>
        </w:docPartObj>
      </w:sdtPr>
      <w:sdtEndPr>
        <w:rPr>
          <w:b/>
          <w:bCs/>
          <w:noProof/>
          <w:szCs w:val="24"/>
        </w:rPr>
      </w:sdtEndPr>
      <w:sdtContent>
        <w:p w14:paraId="2F9DCBD0" w14:textId="77777777" w:rsidR="007E7A66" w:rsidRPr="00E45433" w:rsidRDefault="007E7A66" w:rsidP="007E7A66">
          <w:pPr>
            <w:jc w:val="center"/>
            <w:rPr>
              <w:rFonts w:ascii="Montserrat" w:hAnsi="Montserrat" w:cs="Arial"/>
              <w:b/>
              <w:color w:val="0070C0"/>
            </w:rPr>
          </w:pPr>
          <w:r w:rsidRPr="00E45433">
            <w:rPr>
              <w:rFonts w:ascii="Montserrat" w:hAnsi="Montserrat" w:cs="Arial"/>
              <w:b/>
              <w:color w:val="0070C0"/>
              <w:sz w:val="22"/>
            </w:rPr>
            <w:t>Table of Contents</w:t>
          </w:r>
        </w:p>
        <w:p w14:paraId="55AC8836" w14:textId="27B77D80" w:rsidR="003B0977" w:rsidRPr="00E45433" w:rsidRDefault="00EB004E">
          <w:pPr>
            <w:pStyle w:val="TOC1"/>
            <w:tabs>
              <w:tab w:val="right" w:leader="dot" w:pos="9350"/>
            </w:tabs>
            <w:rPr>
              <w:rFonts w:ascii="Montserrat" w:eastAsiaTheme="minorEastAsia" w:hAnsi="Montserrat" w:cs="Arial"/>
              <w:b w:val="0"/>
              <w:noProof/>
              <w:sz w:val="24"/>
              <w:lang w:val="en-SG" w:eastAsia="en-GB"/>
            </w:rPr>
          </w:pPr>
          <w:r w:rsidRPr="00E45433">
            <w:rPr>
              <w:rFonts w:ascii="Montserrat" w:hAnsi="Montserrat" w:cs="Arial"/>
            </w:rPr>
            <w:fldChar w:fldCharType="begin"/>
          </w:r>
          <w:r w:rsidRPr="00E45433">
            <w:rPr>
              <w:rFonts w:ascii="Montserrat" w:hAnsi="Montserrat" w:cs="Arial"/>
            </w:rPr>
            <w:instrText xml:space="preserve"> TOC \o "1-3" \h \z \u </w:instrText>
          </w:r>
          <w:r w:rsidRPr="00E45433">
            <w:rPr>
              <w:rFonts w:ascii="Montserrat" w:hAnsi="Montserrat" w:cs="Arial"/>
            </w:rPr>
            <w:fldChar w:fldCharType="separate"/>
          </w:r>
          <w:hyperlink w:anchor="_Toc22810824" w:history="1">
            <w:r w:rsidR="003B0977" w:rsidRPr="00E45433">
              <w:rPr>
                <w:rStyle w:val="Hyperlink"/>
                <w:rFonts w:ascii="Montserrat" w:hAnsi="Montserrat" w:cs="Arial"/>
                <w:noProof/>
              </w:rPr>
              <w:t>Introduction</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_Toc22810824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5</w:t>
            </w:r>
            <w:r w:rsidR="003B0977" w:rsidRPr="00E45433">
              <w:rPr>
                <w:rFonts w:ascii="Montserrat" w:hAnsi="Montserrat" w:cs="Arial"/>
                <w:noProof/>
                <w:webHidden/>
              </w:rPr>
              <w:fldChar w:fldCharType="end"/>
            </w:r>
          </w:hyperlink>
        </w:p>
        <w:p w14:paraId="56F254BC" w14:textId="3256BF4C" w:rsidR="003B0977" w:rsidRPr="00E45433" w:rsidRDefault="00DC6919">
          <w:pPr>
            <w:pStyle w:val="TOC2"/>
            <w:tabs>
              <w:tab w:val="right" w:leader="dot" w:pos="9350"/>
            </w:tabs>
            <w:rPr>
              <w:rFonts w:ascii="Montserrat" w:eastAsiaTheme="minorEastAsia" w:hAnsi="Montserrat" w:cs="Arial"/>
              <w:noProof/>
              <w:sz w:val="24"/>
              <w:lang w:val="en-SG" w:eastAsia="en-GB"/>
            </w:rPr>
          </w:pPr>
          <w:hyperlink w:anchor="_Toc22810825" w:history="1">
            <w:r w:rsidR="003B0977" w:rsidRPr="00E45433">
              <w:rPr>
                <w:rStyle w:val="Hyperlink"/>
                <w:rFonts w:ascii="Montserrat" w:hAnsi="Montserrat" w:cs="Arial"/>
                <w:noProof/>
              </w:rPr>
              <w:t>Executive Summary</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_Toc22810825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5</w:t>
            </w:r>
            <w:r w:rsidR="003B0977" w:rsidRPr="00E45433">
              <w:rPr>
                <w:rFonts w:ascii="Montserrat" w:hAnsi="Montserrat" w:cs="Arial"/>
                <w:noProof/>
                <w:webHidden/>
              </w:rPr>
              <w:fldChar w:fldCharType="end"/>
            </w:r>
          </w:hyperlink>
        </w:p>
        <w:p w14:paraId="29A99753" w14:textId="6D4EBE73" w:rsidR="003B0977" w:rsidRPr="00E45433" w:rsidRDefault="00DC6919">
          <w:pPr>
            <w:pStyle w:val="TOC2"/>
            <w:tabs>
              <w:tab w:val="right" w:leader="dot" w:pos="9350"/>
            </w:tabs>
            <w:rPr>
              <w:rFonts w:ascii="Montserrat" w:eastAsiaTheme="minorEastAsia" w:hAnsi="Montserrat" w:cs="Arial"/>
              <w:noProof/>
              <w:sz w:val="24"/>
              <w:lang w:val="en-SG" w:eastAsia="en-GB"/>
            </w:rPr>
          </w:pPr>
          <w:hyperlink w:anchor="_Toc22810826" w:history="1">
            <w:r w:rsidR="003B0977" w:rsidRPr="00E45433">
              <w:rPr>
                <w:rStyle w:val="Hyperlink"/>
                <w:rFonts w:ascii="Montserrat" w:hAnsi="Montserrat" w:cs="Arial"/>
                <w:noProof/>
              </w:rPr>
              <w:t>Open Issues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_Toc22810826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5</w:t>
            </w:r>
            <w:r w:rsidR="003B0977" w:rsidRPr="00E45433">
              <w:rPr>
                <w:rFonts w:ascii="Montserrat" w:hAnsi="Montserrat" w:cs="Arial"/>
                <w:noProof/>
                <w:webHidden/>
              </w:rPr>
              <w:fldChar w:fldCharType="end"/>
            </w:r>
          </w:hyperlink>
        </w:p>
        <w:p w14:paraId="6A1F1BA0" w14:textId="1273D9A0" w:rsidR="003B0977" w:rsidRPr="00E45433" w:rsidRDefault="00DC6919">
          <w:pPr>
            <w:pStyle w:val="TOC1"/>
            <w:tabs>
              <w:tab w:val="right" w:leader="dot" w:pos="9350"/>
            </w:tabs>
            <w:rPr>
              <w:rFonts w:ascii="Montserrat" w:eastAsiaTheme="minorEastAsia" w:hAnsi="Montserrat" w:cs="Arial"/>
              <w:b w:val="0"/>
              <w:noProof/>
              <w:sz w:val="24"/>
              <w:lang w:val="en-SG" w:eastAsia="en-GB"/>
            </w:rPr>
          </w:pPr>
          <w:hyperlink w:anchor="_Toc22810827" w:history="1">
            <w:r w:rsidR="003B0977" w:rsidRPr="00E45433">
              <w:rPr>
                <w:rStyle w:val="Hyperlink"/>
                <w:rFonts w:ascii="Montserrat" w:hAnsi="Montserrat" w:cs="Arial"/>
                <w:noProof/>
              </w:rPr>
              <w:t>Platform</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_Toc22810827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6</w:t>
            </w:r>
            <w:r w:rsidR="003B0977" w:rsidRPr="00E45433">
              <w:rPr>
                <w:rFonts w:ascii="Montserrat" w:hAnsi="Montserrat" w:cs="Arial"/>
                <w:noProof/>
                <w:webHidden/>
              </w:rPr>
              <w:fldChar w:fldCharType="end"/>
            </w:r>
          </w:hyperlink>
        </w:p>
        <w:p w14:paraId="4673A61C" w14:textId="52FA2B06" w:rsidR="003B0977" w:rsidRPr="00E45433" w:rsidRDefault="00DC6919">
          <w:pPr>
            <w:pStyle w:val="TOC2"/>
            <w:tabs>
              <w:tab w:val="right" w:leader="dot" w:pos="9350"/>
            </w:tabs>
            <w:rPr>
              <w:rFonts w:ascii="Montserrat" w:eastAsiaTheme="minorEastAsia" w:hAnsi="Montserrat" w:cs="Arial"/>
              <w:noProof/>
              <w:sz w:val="24"/>
              <w:lang w:val="en-SG" w:eastAsia="en-GB"/>
            </w:rPr>
          </w:pPr>
          <w:hyperlink w:anchor="_Toc22810828" w:history="1">
            <w:r w:rsidR="003B0977" w:rsidRPr="00E45433">
              <w:rPr>
                <w:rStyle w:val="Hyperlink"/>
                <w:rFonts w:ascii="Montserrat" w:hAnsi="Montserrat" w:cs="Arial"/>
                <w:noProof/>
              </w:rPr>
              <w:t>Deployed Security Platforms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_Toc22810828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6</w:t>
            </w:r>
            <w:r w:rsidR="003B0977" w:rsidRPr="00E45433">
              <w:rPr>
                <w:rFonts w:ascii="Montserrat" w:hAnsi="Montserrat" w:cs="Arial"/>
                <w:noProof/>
                <w:webHidden/>
              </w:rPr>
              <w:fldChar w:fldCharType="end"/>
            </w:r>
          </w:hyperlink>
        </w:p>
        <w:p w14:paraId="5DB869F8" w14:textId="53B99FFA" w:rsidR="003B0977" w:rsidRPr="00E45433" w:rsidRDefault="00DC6919">
          <w:pPr>
            <w:pStyle w:val="TOC3"/>
            <w:tabs>
              <w:tab w:val="right" w:leader="dot" w:pos="9350"/>
            </w:tabs>
            <w:rPr>
              <w:rFonts w:ascii="Montserrat" w:eastAsiaTheme="minorEastAsia" w:hAnsi="Montserrat" w:cs="Arial"/>
              <w:i w:val="0"/>
              <w:noProof/>
              <w:sz w:val="24"/>
              <w:lang w:val="en-SG" w:eastAsia="en-GB"/>
            </w:rPr>
          </w:pPr>
          <w:hyperlink w:anchor="_Toc22810829" w:history="1">
            <w:r w:rsidR="003B0977" w:rsidRPr="00E45433">
              <w:rPr>
                <w:rStyle w:val="Hyperlink"/>
                <w:rFonts w:ascii="Montserrat" w:hAnsi="Montserrat" w:cs="Arial"/>
                <w:noProof/>
              </w:rPr>
              <w:t>Procured Systems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_Toc22810829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6</w:t>
            </w:r>
            <w:r w:rsidR="003B0977" w:rsidRPr="00E45433">
              <w:rPr>
                <w:rFonts w:ascii="Montserrat" w:hAnsi="Montserrat" w:cs="Arial"/>
                <w:noProof/>
                <w:webHidden/>
              </w:rPr>
              <w:fldChar w:fldCharType="end"/>
            </w:r>
          </w:hyperlink>
        </w:p>
        <w:p w14:paraId="06C63B38" w14:textId="683167DF" w:rsidR="003B0977" w:rsidRPr="00E45433" w:rsidRDefault="00DC6919">
          <w:pPr>
            <w:pStyle w:val="TOC3"/>
            <w:tabs>
              <w:tab w:val="right" w:leader="dot" w:pos="9350"/>
            </w:tabs>
            <w:rPr>
              <w:rFonts w:ascii="Montserrat" w:eastAsiaTheme="minorEastAsia" w:hAnsi="Montserrat" w:cs="Arial"/>
              <w:i w:val="0"/>
              <w:noProof/>
              <w:sz w:val="24"/>
              <w:lang w:val="en-SG" w:eastAsia="en-GB"/>
            </w:rPr>
          </w:pPr>
          <w:hyperlink w:anchor="_Toc22810830" w:history="1">
            <w:r w:rsidR="003B0977" w:rsidRPr="00E45433">
              <w:rPr>
                <w:rStyle w:val="Hyperlink"/>
                <w:rFonts w:ascii="Montserrat" w:hAnsi="Montserrat" w:cs="Arial"/>
                <w:noProof/>
              </w:rPr>
              <w:t>Device Licensing</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_Toc22810830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6</w:t>
            </w:r>
            <w:r w:rsidR="003B0977" w:rsidRPr="00E45433">
              <w:rPr>
                <w:rFonts w:ascii="Montserrat" w:hAnsi="Montserrat" w:cs="Arial"/>
                <w:noProof/>
                <w:webHidden/>
              </w:rPr>
              <w:fldChar w:fldCharType="end"/>
            </w:r>
          </w:hyperlink>
        </w:p>
        <w:p w14:paraId="7DDA8AF0" w14:textId="01301899" w:rsidR="003B0977" w:rsidRPr="00E45433" w:rsidRDefault="00DC6919">
          <w:pPr>
            <w:pStyle w:val="TOC3"/>
            <w:tabs>
              <w:tab w:val="right" w:leader="dot" w:pos="9350"/>
            </w:tabs>
            <w:rPr>
              <w:rFonts w:ascii="Montserrat" w:eastAsiaTheme="minorEastAsia" w:hAnsi="Montserrat" w:cs="Arial"/>
              <w:i w:val="0"/>
              <w:noProof/>
              <w:sz w:val="24"/>
              <w:lang w:val="en-SG" w:eastAsia="en-GB"/>
            </w:rPr>
          </w:pPr>
          <w:hyperlink w:anchor="_Toc22810831" w:history="1">
            <w:r w:rsidR="003B0977" w:rsidRPr="00E45433">
              <w:rPr>
                <w:rStyle w:val="Hyperlink"/>
                <w:rFonts w:ascii="Montserrat" w:hAnsi="Montserrat" w:cs="Arial"/>
                <w:noProof/>
              </w:rPr>
              <w:t>PAN-OS Version</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_Toc22810831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6</w:t>
            </w:r>
            <w:r w:rsidR="003B0977" w:rsidRPr="00E45433">
              <w:rPr>
                <w:rFonts w:ascii="Montserrat" w:hAnsi="Montserrat" w:cs="Arial"/>
                <w:noProof/>
                <w:webHidden/>
              </w:rPr>
              <w:fldChar w:fldCharType="end"/>
            </w:r>
          </w:hyperlink>
        </w:p>
        <w:p w14:paraId="441110D9" w14:textId="0D34FC60" w:rsidR="003B0977" w:rsidRPr="00E45433" w:rsidRDefault="00DC6919">
          <w:pPr>
            <w:pStyle w:val="TOC3"/>
            <w:tabs>
              <w:tab w:val="right" w:leader="dot" w:pos="9350"/>
            </w:tabs>
            <w:rPr>
              <w:rFonts w:ascii="Montserrat" w:eastAsiaTheme="minorEastAsia" w:hAnsi="Montserrat" w:cs="Arial"/>
              <w:i w:val="0"/>
              <w:noProof/>
              <w:sz w:val="24"/>
              <w:lang w:val="en-SG" w:eastAsia="en-GB"/>
            </w:rPr>
          </w:pPr>
          <w:hyperlink w:anchor="_Toc22810832" w:history="1">
            <w:r w:rsidR="003B0977" w:rsidRPr="00E45433">
              <w:rPr>
                <w:rStyle w:val="Hyperlink"/>
                <w:rFonts w:ascii="Montserrat" w:hAnsi="Montserrat" w:cs="Arial"/>
                <w:noProof/>
              </w:rPr>
              <w:t>Panorama Systems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_Toc22810832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6</w:t>
            </w:r>
            <w:r w:rsidR="003B0977" w:rsidRPr="00E45433">
              <w:rPr>
                <w:rFonts w:ascii="Montserrat" w:hAnsi="Montserrat" w:cs="Arial"/>
                <w:noProof/>
                <w:webHidden/>
              </w:rPr>
              <w:fldChar w:fldCharType="end"/>
            </w:r>
          </w:hyperlink>
        </w:p>
        <w:p w14:paraId="5DC031D1" w14:textId="620FC02D" w:rsidR="003B0977" w:rsidRPr="00E45433" w:rsidRDefault="00DC6919">
          <w:pPr>
            <w:pStyle w:val="TOC3"/>
            <w:tabs>
              <w:tab w:val="right" w:leader="dot" w:pos="9350"/>
            </w:tabs>
            <w:rPr>
              <w:rFonts w:ascii="Montserrat" w:eastAsiaTheme="minorEastAsia" w:hAnsi="Montserrat" w:cs="Arial"/>
              <w:i w:val="0"/>
              <w:noProof/>
              <w:sz w:val="24"/>
              <w:lang w:val="en-SG" w:eastAsia="en-GB"/>
            </w:rPr>
          </w:pPr>
          <w:hyperlink w:anchor="_Toc22810833" w:history="1">
            <w:r w:rsidR="003B0977" w:rsidRPr="00E45433">
              <w:rPr>
                <w:rStyle w:val="Hyperlink"/>
                <w:rFonts w:ascii="Montserrat" w:hAnsi="Montserrat" w:cs="Arial"/>
                <w:noProof/>
              </w:rPr>
              <w:t>Panorama Licensing</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_Toc22810833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6</w:t>
            </w:r>
            <w:r w:rsidR="003B0977" w:rsidRPr="00E45433">
              <w:rPr>
                <w:rFonts w:ascii="Montserrat" w:hAnsi="Montserrat" w:cs="Arial"/>
                <w:noProof/>
                <w:webHidden/>
              </w:rPr>
              <w:fldChar w:fldCharType="end"/>
            </w:r>
          </w:hyperlink>
        </w:p>
        <w:p w14:paraId="314408BA" w14:textId="03C1E72C" w:rsidR="003B0977" w:rsidRPr="00E45433" w:rsidRDefault="00DC6919">
          <w:pPr>
            <w:pStyle w:val="TOC2"/>
            <w:tabs>
              <w:tab w:val="right" w:leader="dot" w:pos="9350"/>
            </w:tabs>
            <w:rPr>
              <w:rFonts w:ascii="Montserrat" w:eastAsiaTheme="minorEastAsia" w:hAnsi="Montserrat" w:cs="Arial"/>
              <w:noProof/>
              <w:sz w:val="24"/>
              <w:lang w:val="en-SG" w:eastAsia="en-GB"/>
            </w:rPr>
          </w:pPr>
          <w:hyperlink w:anchor="_Toc22810834" w:history="1">
            <w:r w:rsidR="003B0977" w:rsidRPr="00E45433">
              <w:rPr>
                <w:rStyle w:val="Hyperlink"/>
                <w:rFonts w:ascii="Montserrat" w:hAnsi="Montserrat" w:cs="Arial"/>
                <w:noProof/>
              </w:rPr>
              <w:t>Platform Administration</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_Toc22810834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7</w:t>
            </w:r>
            <w:r w:rsidR="003B0977" w:rsidRPr="00E45433">
              <w:rPr>
                <w:rFonts w:ascii="Montserrat" w:hAnsi="Montserrat" w:cs="Arial"/>
                <w:noProof/>
                <w:webHidden/>
              </w:rPr>
              <w:fldChar w:fldCharType="end"/>
            </w:r>
          </w:hyperlink>
        </w:p>
        <w:p w14:paraId="1A0F8D55" w14:textId="1DBAA53B" w:rsidR="003B0977" w:rsidRPr="00E45433" w:rsidRDefault="00DC6919">
          <w:pPr>
            <w:pStyle w:val="TOC1"/>
            <w:tabs>
              <w:tab w:val="right" w:leader="dot" w:pos="9350"/>
            </w:tabs>
            <w:rPr>
              <w:rFonts w:ascii="Montserrat" w:eastAsiaTheme="minorEastAsia" w:hAnsi="Montserrat" w:cs="Arial"/>
              <w:b w:val="0"/>
              <w:noProof/>
              <w:sz w:val="24"/>
              <w:lang w:val="en-SG" w:eastAsia="en-GB"/>
            </w:rPr>
          </w:pPr>
          <w:hyperlink w:anchor="_Toc22810835" w:history="1">
            <w:r w:rsidR="003B0977" w:rsidRPr="00E45433">
              <w:rPr>
                <w:rStyle w:val="Hyperlink"/>
                <w:rFonts w:ascii="Montserrat" w:hAnsi="Montserrat" w:cs="Arial"/>
                <w:noProof/>
              </w:rPr>
              <w:t>Network Integration</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_Toc22810835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7</w:t>
            </w:r>
            <w:r w:rsidR="003B0977" w:rsidRPr="00E45433">
              <w:rPr>
                <w:rFonts w:ascii="Montserrat" w:hAnsi="Montserrat" w:cs="Arial"/>
                <w:noProof/>
                <w:webHidden/>
              </w:rPr>
              <w:fldChar w:fldCharType="end"/>
            </w:r>
          </w:hyperlink>
        </w:p>
        <w:p w14:paraId="61ADAD79" w14:textId="6ECBC9FB" w:rsidR="003B0977" w:rsidRPr="00E45433" w:rsidRDefault="00DC6919">
          <w:pPr>
            <w:pStyle w:val="TOC2"/>
            <w:tabs>
              <w:tab w:val="right" w:leader="dot" w:pos="9350"/>
            </w:tabs>
            <w:rPr>
              <w:rFonts w:ascii="Montserrat" w:eastAsiaTheme="minorEastAsia" w:hAnsi="Montserrat" w:cs="Arial"/>
              <w:noProof/>
              <w:sz w:val="24"/>
              <w:lang w:val="en-SG" w:eastAsia="en-GB"/>
            </w:rPr>
          </w:pPr>
          <w:hyperlink w:anchor="_Toc22810836" w:history="1">
            <w:r w:rsidR="003B0977" w:rsidRPr="00E45433">
              <w:rPr>
                <w:rStyle w:val="Hyperlink"/>
                <w:rFonts w:ascii="Montserrat" w:hAnsi="Montserrat" w:cs="Arial"/>
                <w:noProof/>
              </w:rPr>
              <w:t>Virtual Systems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_Toc22810836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7</w:t>
            </w:r>
            <w:r w:rsidR="003B0977" w:rsidRPr="00E45433">
              <w:rPr>
                <w:rFonts w:ascii="Montserrat" w:hAnsi="Montserrat" w:cs="Arial"/>
                <w:noProof/>
                <w:webHidden/>
              </w:rPr>
              <w:fldChar w:fldCharType="end"/>
            </w:r>
          </w:hyperlink>
        </w:p>
        <w:p w14:paraId="5EE4F29E" w14:textId="4A0D5394" w:rsidR="003B0977" w:rsidRPr="00E45433" w:rsidRDefault="00DC6919">
          <w:pPr>
            <w:pStyle w:val="TOC2"/>
            <w:tabs>
              <w:tab w:val="right" w:leader="dot" w:pos="9350"/>
            </w:tabs>
            <w:rPr>
              <w:rFonts w:ascii="Montserrat" w:eastAsiaTheme="minorEastAsia" w:hAnsi="Montserrat" w:cs="Arial"/>
              <w:noProof/>
              <w:sz w:val="24"/>
              <w:lang w:val="en-SG" w:eastAsia="en-GB"/>
            </w:rPr>
          </w:pPr>
          <w:hyperlink w:anchor="_Toc22810837" w:history="1">
            <w:r w:rsidR="003B0977" w:rsidRPr="00E45433">
              <w:rPr>
                <w:rStyle w:val="Hyperlink"/>
                <w:rFonts w:ascii="Montserrat" w:hAnsi="Montserrat" w:cs="Arial"/>
                <w:noProof/>
              </w:rPr>
              <w:t>Virtual Router</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_Toc22810837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7</w:t>
            </w:r>
            <w:r w:rsidR="003B0977" w:rsidRPr="00E45433">
              <w:rPr>
                <w:rFonts w:ascii="Montserrat" w:hAnsi="Montserrat" w:cs="Arial"/>
                <w:noProof/>
                <w:webHidden/>
              </w:rPr>
              <w:fldChar w:fldCharType="end"/>
            </w:r>
          </w:hyperlink>
        </w:p>
        <w:p w14:paraId="103C7450" w14:textId="190B4A3A" w:rsidR="003B0977" w:rsidRPr="00E45433" w:rsidRDefault="00DC6919">
          <w:pPr>
            <w:pStyle w:val="TOC2"/>
            <w:tabs>
              <w:tab w:val="right" w:leader="dot" w:pos="9350"/>
            </w:tabs>
            <w:rPr>
              <w:rFonts w:ascii="Montserrat" w:eastAsiaTheme="minorEastAsia" w:hAnsi="Montserrat" w:cs="Arial"/>
              <w:noProof/>
              <w:sz w:val="24"/>
              <w:lang w:val="en-SG" w:eastAsia="en-GB"/>
            </w:rPr>
          </w:pPr>
          <w:hyperlink w:anchor="_Toc22810838" w:history="1">
            <w:r w:rsidR="003B0977" w:rsidRPr="00E45433">
              <w:rPr>
                <w:rStyle w:val="Hyperlink"/>
                <w:rFonts w:ascii="Montserrat" w:hAnsi="Montserrat" w:cs="Arial"/>
                <w:noProof/>
              </w:rPr>
              <w:t>High Availability</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_Toc22810838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8</w:t>
            </w:r>
            <w:r w:rsidR="003B0977" w:rsidRPr="00E45433">
              <w:rPr>
                <w:rFonts w:ascii="Montserrat" w:hAnsi="Montserrat" w:cs="Arial"/>
                <w:noProof/>
                <w:webHidden/>
              </w:rPr>
              <w:fldChar w:fldCharType="end"/>
            </w:r>
          </w:hyperlink>
        </w:p>
        <w:p w14:paraId="7A46DD87" w14:textId="254DB920" w:rsidR="003B0977" w:rsidRPr="00E45433" w:rsidRDefault="00DC6919">
          <w:pPr>
            <w:pStyle w:val="TOC2"/>
            <w:tabs>
              <w:tab w:val="right" w:leader="dot" w:pos="9350"/>
            </w:tabs>
            <w:rPr>
              <w:rFonts w:ascii="Montserrat" w:eastAsiaTheme="minorEastAsia" w:hAnsi="Montserrat" w:cs="Arial"/>
              <w:noProof/>
              <w:sz w:val="24"/>
              <w:lang w:val="en-SG" w:eastAsia="en-GB"/>
            </w:rPr>
          </w:pPr>
          <w:hyperlink w:anchor="_Toc22810839" w:history="1">
            <w:r w:rsidR="003B0977" w:rsidRPr="00E45433">
              <w:rPr>
                <w:rStyle w:val="Hyperlink"/>
                <w:rFonts w:ascii="Montserrat" w:hAnsi="Montserrat" w:cs="Arial"/>
                <w:noProof/>
              </w:rPr>
              <w:t>Interfaces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_Toc22810839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9</w:t>
            </w:r>
            <w:r w:rsidR="003B0977" w:rsidRPr="00E45433">
              <w:rPr>
                <w:rFonts w:ascii="Montserrat" w:hAnsi="Montserrat" w:cs="Arial"/>
                <w:noProof/>
                <w:webHidden/>
              </w:rPr>
              <w:fldChar w:fldCharType="end"/>
            </w:r>
          </w:hyperlink>
        </w:p>
        <w:p w14:paraId="0BAD744A" w14:textId="2D5AA687" w:rsidR="003B0977" w:rsidRPr="00E45433" w:rsidRDefault="00DC6919">
          <w:pPr>
            <w:pStyle w:val="TOC3"/>
            <w:tabs>
              <w:tab w:val="right" w:leader="dot" w:pos="9350"/>
            </w:tabs>
            <w:rPr>
              <w:rFonts w:ascii="Montserrat" w:eastAsiaTheme="minorEastAsia" w:hAnsi="Montserrat" w:cs="Arial"/>
              <w:i w:val="0"/>
              <w:noProof/>
              <w:sz w:val="24"/>
              <w:lang w:val="en-SG" w:eastAsia="en-GB"/>
            </w:rPr>
          </w:pPr>
          <w:hyperlink w:anchor="_Toc22810840" w:history="1">
            <w:r w:rsidR="003B0977" w:rsidRPr="00E45433">
              <w:rPr>
                <w:rStyle w:val="Hyperlink"/>
                <w:rFonts w:ascii="Montserrat" w:hAnsi="Montserrat" w:cs="Arial"/>
                <w:noProof/>
              </w:rPr>
              <w:t>Operational Interfaces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_Toc22810840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9</w:t>
            </w:r>
            <w:r w:rsidR="003B0977" w:rsidRPr="00E45433">
              <w:rPr>
                <w:rFonts w:ascii="Montserrat" w:hAnsi="Montserrat" w:cs="Arial"/>
                <w:noProof/>
                <w:webHidden/>
              </w:rPr>
              <w:fldChar w:fldCharType="end"/>
            </w:r>
          </w:hyperlink>
        </w:p>
        <w:p w14:paraId="1852F242" w14:textId="122BF2F9" w:rsidR="003B0977" w:rsidRPr="00E45433" w:rsidRDefault="00DC6919">
          <w:pPr>
            <w:pStyle w:val="TOC3"/>
            <w:tabs>
              <w:tab w:val="right" w:leader="dot" w:pos="9350"/>
            </w:tabs>
            <w:rPr>
              <w:rFonts w:ascii="Montserrat" w:eastAsiaTheme="minorEastAsia" w:hAnsi="Montserrat" w:cs="Arial"/>
              <w:i w:val="0"/>
              <w:noProof/>
              <w:sz w:val="24"/>
              <w:lang w:val="en-SG" w:eastAsia="en-GB"/>
            </w:rPr>
          </w:pPr>
          <w:hyperlink w:anchor="_Toc22810841" w:history="1">
            <w:r w:rsidR="003B0977" w:rsidRPr="00E45433">
              <w:rPr>
                <w:rStyle w:val="Hyperlink"/>
                <w:rFonts w:ascii="Montserrat" w:hAnsi="Montserrat" w:cs="Arial"/>
                <w:noProof/>
              </w:rPr>
              <w:t>Management Interfaces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_Toc22810841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9</w:t>
            </w:r>
            <w:r w:rsidR="003B0977" w:rsidRPr="00E45433">
              <w:rPr>
                <w:rFonts w:ascii="Montserrat" w:hAnsi="Montserrat" w:cs="Arial"/>
                <w:noProof/>
                <w:webHidden/>
              </w:rPr>
              <w:fldChar w:fldCharType="end"/>
            </w:r>
          </w:hyperlink>
        </w:p>
        <w:p w14:paraId="41248A5E" w14:textId="7EDAA81B" w:rsidR="003B0977" w:rsidRPr="00E45433" w:rsidRDefault="00DC6919">
          <w:pPr>
            <w:pStyle w:val="TOC3"/>
            <w:tabs>
              <w:tab w:val="right" w:leader="dot" w:pos="9350"/>
            </w:tabs>
            <w:rPr>
              <w:rFonts w:ascii="Montserrat" w:eastAsiaTheme="minorEastAsia" w:hAnsi="Montserrat" w:cs="Arial"/>
              <w:i w:val="0"/>
              <w:noProof/>
              <w:sz w:val="24"/>
              <w:lang w:val="en-SG" w:eastAsia="en-GB"/>
            </w:rPr>
          </w:pPr>
          <w:hyperlink w:anchor="_Toc22810842" w:history="1">
            <w:r w:rsidR="003B0977" w:rsidRPr="00E45433">
              <w:rPr>
                <w:rStyle w:val="Hyperlink"/>
                <w:rFonts w:ascii="Montserrat" w:hAnsi="Montserrat" w:cs="Arial"/>
                <w:noProof/>
              </w:rPr>
              <w:t>Logging Interfaces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_Toc22810842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10</w:t>
            </w:r>
            <w:r w:rsidR="003B0977" w:rsidRPr="00E45433">
              <w:rPr>
                <w:rFonts w:ascii="Montserrat" w:hAnsi="Montserrat" w:cs="Arial"/>
                <w:noProof/>
                <w:webHidden/>
              </w:rPr>
              <w:fldChar w:fldCharType="end"/>
            </w:r>
          </w:hyperlink>
        </w:p>
        <w:p w14:paraId="31DD216D" w14:textId="61076F65" w:rsidR="003B0977" w:rsidRPr="00E45433" w:rsidRDefault="00DC6919">
          <w:pPr>
            <w:pStyle w:val="TOC2"/>
            <w:tabs>
              <w:tab w:val="right" w:leader="dot" w:pos="9350"/>
            </w:tabs>
            <w:rPr>
              <w:rFonts w:ascii="Montserrat" w:eastAsiaTheme="minorEastAsia" w:hAnsi="Montserrat" w:cs="Arial"/>
              <w:noProof/>
              <w:sz w:val="24"/>
              <w:lang w:val="en-SG" w:eastAsia="en-GB"/>
            </w:rPr>
          </w:pPr>
          <w:hyperlink w:anchor="_Toc22810843" w:history="1">
            <w:r w:rsidR="003B0977" w:rsidRPr="00E45433">
              <w:rPr>
                <w:rStyle w:val="Hyperlink"/>
                <w:rFonts w:ascii="Montserrat" w:hAnsi="Montserrat" w:cs="Arial"/>
                <w:noProof/>
              </w:rPr>
              <w:t>Security Zones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_Toc22810843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10</w:t>
            </w:r>
            <w:r w:rsidR="003B0977" w:rsidRPr="00E45433">
              <w:rPr>
                <w:rFonts w:ascii="Montserrat" w:hAnsi="Montserrat" w:cs="Arial"/>
                <w:noProof/>
                <w:webHidden/>
              </w:rPr>
              <w:fldChar w:fldCharType="end"/>
            </w:r>
          </w:hyperlink>
        </w:p>
        <w:p w14:paraId="0B580DF2" w14:textId="612637EA" w:rsidR="003B0977" w:rsidRPr="00E45433" w:rsidRDefault="00DC6919">
          <w:pPr>
            <w:pStyle w:val="TOC2"/>
            <w:tabs>
              <w:tab w:val="right" w:leader="dot" w:pos="9350"/>
            </w:tabs>
            <w:rPr>
              <w:rFonts w:ascii="Montserrat" w:eastAsiaTheme="minorEastAsia" w:hAnsi="Montserrat" w:cs="Arial"/>
              <w:noProof/>
              <w:sz w:val="24"/>
              <w:lang w:val="en-SG" w:eastAsia="en-GB"/>
            </w:rPr>
          </w:pPr>
          <w:hyperlink w:anchor="_Toc22810844" w:history="1">
            <w:r w:rsidR="003B0977" w:rsidRPr="00E45433">
              <w:rPr>
                <w:rStyle w:val="Hyperlink"/>
                <w:rFonts w:ascii="Montserrat" w:hAnsi="Montserrat" w:cs="Arial"/>
                <w:noProof/>
              </w:rPr>
              <w:t>IPSec VPNs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_Toc22810844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11</w:t>
            </w:r>
            <w:r w:rsidR="003B0977" w:rsidRPr="00E45433">
              <w:rPr>
                <w:rFonts w:ascii="Montserrat" w:hAnsi="Montserrat" w:cs="Arial"/>
                <w:noProof/>
                <w:webHidden/>
              </w:rPr>
              <w:fldChar w:fldCharType="end"/>
            </w:r>
          </w:hyperlink>
        </w:p>
        <w:p w14:paraId="4C1BAAFF" w14:textId="6C03514E" w:rsidR="003B0977" w:rsidRPr="00E45433" w:rsidRDefault="00DC6919">
          <w:pPr>
            <w:pStyle w:val="TOC2"/>
            <w:tabs>
              <w:tab w:val="right" w:leader="dot" w:pos="9350"/>
            </w:tabs>
            <w:rPr>
              <w:rFonts w:ascii="Montserrat" w:eastAsiaTheme="minorEastAsia" w:hAnsi="Montserrat" w:cs="Arial"/>
              <w:noProof/>
              <w:sz w:val="24"/>
              <w:lang w:val="en-SG" w:eastAsia="en-GB"/>
            </w:rPr>
          </w:pPr>
          <w:hyperlink w:anchor="_Toc22810845" w:history="1">
            <w:r w:rsidR="003B0977" w:rsidRPr="00E45433">
              <w:rPr>
                <w:rStyle w:val="Hyperlink"/>
                <w:rFonts w:ascii="Montserrat" w:hAnsi="Montserrat" w:cs="Arial"/>
                <w:noProof/>
              </w:rPr>
              <w:t>GlobalProtect</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_Toc22810845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12</w:t>
            </w:r>
            <w:r w:rsidR="003B0977" w:rsidRPr="00E45433">
              <w:rPr>
                <w:rFonts w:ascii="Montserrat" w:hAnsi="Montserrat" w:cs="Arial"/>
                <w:noProof/>
                <w:webHidden/>
              </w:rPr>
              <w:fldChar w:fldCharType="end"/>
            </w:r>
          </w:hyperlink>
        </w:p>
        <w:p w14:paraId="5C7BC74F" w14:textId="33D11C72" w:rsidR="003B0977" w:rsidRPr="00E45433" w:rsidRDefault="00DC6919">
          <w:pPr>
            <w:pStyle w:val="TOC3"/>
            <w:tabs>
              <w:tab w:val="right" w:leader="dot" w:pos="9350"/>
            </w:tabs>
            <w:rPr>
              <w:rFonts w:ascii="Montserrat" w:eastAsiaTheme="minorEastAsia" w:hAnsi="Montserrat" w:cs="Arial"/>
              <w:i w:val="0"/>
              <w:noProof/>
              <w:sz w:val="24"/>
              <w:lang w:val="en-SG" w:eastAsia="en-GB"/>
            </w:rPr>
          </w:pPr>
          <w:hyperlink w:anchor="_Toc22810846" w:history="1">
            <w:r w:rsidR="003B0977" w:rsidRPr="00E45433">
              <w:rPr>
                <w:rStyle w:val="Hyperlink"/>
                <w:rFonts w:ascii="Montserrat" w:hAnsi="Montserrat" w:cs="Arial"/>
                <w:noProof/>
              </w:rPr>
              <w:t>Portals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_Toc22810846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12</w:t>
            </w:r>
            <w:r w:rsidR="003B0977" w:rsidRPr="00E45433">
              <w:rPr>
                <w:rFonts w:ascii="Montserrat" w:hAnsi="Montserrat" w:cs="Arial"/>
                <w:noProof/>
                <w:webHidden/>
              </w:rPr>
              <w:fldChar w:fldCharType="end"/>
            </w:r>
          </w:hyperlink>
        </w:p>
        <w:p w14:paraId="139A1744" w14:textId="51951E60" w:rsidR="003B0977" w:rsidRPr="00E45433" w:rsidRDefault="00DC6919">
          <w:pPr>
            <w:pStyle w:val="TOC3"/>
            <w:tabs>
              <w:tab w:val="right" w:leader="dot" w:pos="9350"/>
            </w:tabs>
            <w:rPr>
              <w:rFonts w:ascii="Montserrat" w:eastAsiaTheme="minorEastAsia" w:hAnsi="Montserrat" w:cs="Arial"/>
              <w:i w:val="0"/>
              <w:noProof/>
              <w:sz w:val="24"/>
              <w:lang w:val="en-SG" w:eastAsia="en-GB"/>
            </w:rPr>
          </w:pPr>
          <w:hyperlink w:anchor="_Toc22810847" w:history="1">
            <w:r w:rsidR="003B0977" w:rsidRPr="00E45433">
              <w:rPr>
                <w:rStyle w:val="Hyperlink"/>
                <w:rFonts w:ascii="Montserrat" w:hAnsi="Montserrat" w:cs="Arial"/>
                <w:noProof/>
              </w:rPr>
              <w:t>Gateways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_Toc22810847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12</w:t>
            </w:r>
            <w:r w:rsidR="003B0977" w:rsidRPr="00E45433">
              <w:rPr>
                <w:rFonts w:ascii="Montserrat" w:hAnsi="Montserrat" w:cs="Arial"/>
                <w:noProof/>
                <w:webHidden/>
              </w:rPr>
              <w:fldChar w:fldCharType="end"/>
            </w:r>
          </w:hyperlink>
        </w:p>
        <w:p w14:paraId="197B3EF5" w14:textId="054C842D" w:rsidR="003B0977" w:rsidRPr="00E45433" w:rsidRDefault="00DC6919">
          <w:pPr>
            <w:pStyle w:val="TOC3"/>
            <w:tabs>
              <w:tab w:val="right" w:leader="dot" w:pos="9350"/>
            </w:tabs>
            <w:rPr>
              <w:rFonts w:ascii="Montserrat" w:eastAsiaTheme="minorEastAsia" w:hAnsi="Montserrat" w:cs="Arial"/>
              <w:i w:val="0"/>
              <w:noProof/>
              <w:sz w:val="24"/>
              <w:lang w:val="en-SG" w:eastAsia="en-GB"/>
            </w:rPr>
          </w:pPr>
          <w:hyperlink w:anchor="_Toc22810848" w:history="1">
            <w:r w:rsidR="003B0977" w:rsidRPr="00E45433">
              <w:rPr>
                <w:rStyle w:val="Hyperlink"/>
                <w:rFonts w:ascii="Montserrat" w:hAnsi="Montserrat" w:cs="Arial"/>
                <w:noProof/>
              </w:rPr>
              <w:t>HIP Profile Information</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_Toc22810848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12</w:t>
            </w:r>
            <w:r w:rsidR="003B0977" w:rsidRPr="00E45433">
              <w:rPr>
                <w:rFonts w:ascii="Montserrat" w:hAnsi="Montserrat" w:cs="Arial"/>
                <w:noProof/>
                <w:webHidden/>
              </w:rPr>
              <w:fldChar w:fldCharType="end"/>
            </w:r>
          </w:hyperlink>
        </w:p>
        <w:p w14:paraId="282AF9C6" w14:textId="747D397F" w:rsidR="003B0977" w:rsidRPr="00E45433" w:rsidRDefault="00DC6919">
          <w:pPr>
            <w:pStyle w:val="TOC1"/>
            <w:tabs>
              <w:tab w:val="right" w:leader="dot" w:pos="9350"/>
            </w:tabs>
            <w:rPr>
              <w:rFonts w:ascii="Montserrat" w:eastAsiaTheme="minorEastAsia" w:hAnsi="Montserrat" w:cs="Arial"/>
              <w:b w:val="0"/>
              <w:noProof/>
              <w:sz w:val="24"/>
              <w:lang w:val="en-SG" w:eastAsia="en-GB"/>
            </w:rPr>
          </w:pPr>
          <w:hyperlink w:anchor="_Toc22810849" w:history="1">
            <w:r w:rsidR="003B0977" w:rsidRPr="00E45433">
              <w:rPr>
                <w:rStyle w:val="Hyperlink"/>
                <w:rFonts w:ascii="Montserrat" w:hAnsi="Montserrat" w:cs="Arial"/>
                <w:noProof/>
              </w:rPr>
              <w:t>Panorama</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_Toc22810849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13</w:t>
            </w:r>
            <w:r w:rsidR="003B0977" w:rsidRPr="00E45433">
              <w:rPr>
                <w:rFonts w:ascii="Montserrat" w:hAnsi="Montserrat" w:cs="Arial"/>
                <w:noProof/>
                <w:webHidden/>
              </w:rPr>
              <w:fldChar w:fldCharType="end"/>
            </w:r>
          </w:hyperlink>
        </w:p>
        <w:p w14:paraId="13BCE052" w14:textId="4D5CEEFB" w:rsidR="003B0977" w:rsidRPr="00E45433" w:rsidRDefault="00DC6919">
          <w:pPr>
            <w:pStyle w:val="TOC2"/>
            <w:tabs>
              <w:tab w:val="right" w:leader="dot" w:pos="9350"/>
            </w:tabs>
            <w:rPr>
              <w:rFonts w:ascii="Montserrat" w:eastAsiaTheme="minorEastAsia" w:hAnsi="Montserrat" w:cs="Arial"/>
              <w:noProof/>
              <w:sz w:val="24"/>
              <w:lang w:val="en-SG" w:eastAsia="en-GB"/>
            </w:rPr>
          </w:pPr>
          <w:hyperlink w:anchor="_Toc22810850" w:history="1">
            <w:r w:rsidR="003B0977" w:rsidRPr="00E45433">
              <w:rPr>
                <w:rStyle w:val="Hyperlink"/>
                <w:rFonts w:ascii="Montserrat" w:hAnsi="Montserrat" w:cs="Arial"/>
                <w:noProof/>
              </w:rPr>
              <w:t>Templates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_Toc22810850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13</w:t>
            </w:r>
            <w:r w:rsidR="003B0977" w:rsidRPr="00E45433">
              <w:rPr>
                <w:rFonts w:ascii="Montserrat" w:hAnsi="Montserrat" w:cs="Arial"/>
                <w:noProof/>
                <w:webHidden/>
              </w:rPr>
              <w:fldChar w:fldCharType="end"/>
            </w:r>
          </w:hyperlink>
        </w:p>
        <w:p w14:paraId="4FF676E4" w14:textId="3FE312C7" w:rsidR="003B0977" w:rsidRPr="00E45433" w:rsidRDefault="00DC6919">
          <w:pPr>
            <w:pStyle w:val="TOC2"/>
            <w:tabs>
              <w:tab w:val="right" w:leader="dot" w:pos="9350"/>
            </w:tabs>
            <w:rPr>
              <w:rFonts w:ascii="Montserrat" w:eastAsiaTheme="minorEastAsia" w:hAnsi="Montserrat" w:cs="Arial"/>
              <w:noProof/>
              <w:sz w:val="24"/>
              <w:lang w:val="en-SG" w:eastAsia="en-GB"/>
            </w:rPr>
          </w:pPr>
          <w:hyperlink w:anchor="_Toc22810851" w:history="1">
            <w:r w:rsidR="003B0977" w:rsidRPr="00E45433">
              <w:rPr>
                <w:rStyle w:val="Hyperlink"/>
                <w:rFonts w:ascii="Montserrat" w:hAnsi="Montserrat" w:cs="Arial"/>
                <w:noProof/>
              </w:rPr>
              <w:t>Device Groups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_Toc22810851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14</w:t>
            </w:r>
            <w:r w:rsidR="003B0977" w:rsidRPr="00E45433">
              <w:rPr>
                <w:rFonts w:ascii="Montserrat" w:hAnsi="Montserrat" w:cs="Arial"/>
                <w:noProof/>
                <w:webHidden/>
              </w:rPr>
              <w:fldChar w:fldCharType="end"/>
            </w:r>
          </w:hyperlink>
        </w:p>
        <w:p w14:paraId="3D3BDF25" w14:textId="78ADF123" w:rsidR="003B0977" w:rsidRPr="00E45433" w:rsidRDefault="00DC6919">
          <w:pPr>
            <w:pStyle w:val="TOC2"/>
            <w:tabs>
              <w:tab w:val="right" w:leader="dot" w:pos="9350"/>
            </w:tabs>
            <w:rPr>
              <w:rFonts w:ascii="Montserrat" w:eastAsiaTheme="minorEastAsia" w:hAnsi="Montserrat" w:cs="Arial"/>
              <w:noProof/>
              <w:sz w:val="24"/>
              <w:lang w:val="en-SG" w:eastAsia="en-GB"/>
            </w:rPr>
          </w:pPr>
          <w:hyperlink w:anchor="_Toc22810852" w:history="1">
            <w:r w:rsidR="003B0977" w:rsidRPr="00E45433">
              <w:rPr>
                <w:rStyle w:val="Hyperlink"/>
                <w:rFonts w:ascii="Montserrat" w:hAnsi="Montserrat" w:cs="Arial"/>
                <w:noProof/>
              </w:rPr>
              <w:t>Device Group Tree</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_Toc22810852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14</w:t>
            </w:r>
            <w:r w:rsidR="003B0977" w:rsidRPr="00E45433">
              <w:rPr>
                <w:rFonts w:ascii="Montserrat" w:hAnsi="Montserrat" w:cs="Arial"/>
                <w:noProof/>
                <w:webHidden/>
              </w:rPr>
              <w:fldChar w:fldCharType="end"/>
            </w:r>
          </w:hyperlink>
        </w:p>
        <w:p w14:paraId="3CEC71DF" w14:textId="43C9FB44" w:rsidR="003B0977" w:rsidRPr="00E45433" w:rsidRDefault="00DC6919">
          <w:pPr>
            <w:pStyle w:val="TOC2"/>
            <w:tabs>
              <w:tab w:val="right" w:leader="dot" w:pos="9350"/>
            </w:tabs>
            <w:rPr>
              <w:rFonts w:ascii="Montserrat" w:eastAsiaTheme="minorEastAsia" w:hAnsi="Montserrat" w:cs="Arial"/>
              <w:noProof/>
              <w:sz w:val="24"/>
              <w:lang w:val="en-SG" w:eastAsia="en-GB"/>
            </w:rPr>
          </w:pPr>
          <w:hyperlink w:anchor="_Toc22810853" w:history="1">
            <w:r w:rsidR="003B0977" w:rsidRPr="00E45433">
              <w:rPr>
                <w:rStyle w:val="Hyperlink"/>
                <w:rFonts w:ascii="Montserrat" w:hAnsi="Montserrat" w:cs="Arial"/>
                <w:noProof/>
              </w:rPr>
              <w:t>Log Forwarding</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_Toc22810853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14</w:t>
            </w:r>
            <w:r w:rsidR="003B0977" w:rsidRPr="00E45433">
              <w:rPr>
                <w:rFonts w:ascii="Montserrat" w:hAnsi="Montserrat" w:cs="Arial"/>
                <w:noProof/>
                <w:webHidden/>
              </w:rPr>
              <w:fldChar w:fldCharType="end"/>
            </w:r>
          </w:hyperlink>
        </w:p>
        <w:p w14:paraId="55D95346" w14:textId="53E87841" w:rsidR="003B0977" w:rsidRPr="00E45433" w:rsidRDefault="00DC6919">
          <w:pPr>
            <w:pStyle w:val="TOC2"/>
            <w:tabs>
              <w:tab w:val="right" w:leader="dot" w:pos="9350"/>
            </w:tabs>
            <w:rPr>
              <w:rFonts w:ascii="Montserrat" w:eastAsiaTheme="minorEastAsia" w:hAnsi="Montserrat" w:cs="Arial"/>
              <w:noProof/>
              <w:sz w:val="24"/>
              <w:lang w:val="en-SG" w:eastAsia="en-GB"/>
            </w:rPr>
          </w:pPr>
          <w:hyperlink w:anchor="_Toc22810854" w:history="1">
            <w:r w:rsidR="003B0977" w:rsidRPr="00E45433">
              <w:rPr>
                <w:rStyle w:val="Hyperlink"/>
                <w:rFonts w:ascii="Montserrat" w:hAnsi="Montserrat" w:cs="Arial"/>
                <w:noProof/>
              </w:rPr>
              <w:t>Security Profiles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_Toc22810854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15</w:t>
            </w:r>
            <w:r w:rsidR="003B0977" w:rsidRPr="00E45433">
              <w:rPr>
                <w:rFonts w:ascii="Montserrat" w:hAnsi="Montserrat" w:cs="Arial"/>
                <w:noProof/>
                <w:webHidden/>
              </w:rPr>
              <w:fldChar w:fldCharType="end"/>
            </w:r>
          </w:hyperlink>
        </w:p>
        <w:p w14:paraId="0D5C876A" w14:textId="4F6CB06C" w:rsidR="003B0977" w:rsidRPr="00E45433" w:rsidRDefault="00DC6919">
          <w:pPr>
            <w:pStyle w:val="TOC2"/>
            <w:tabs>
              <w:tab w:val="right" w:leader="dot" w:pos="9350"/>
            </w:tabs>
            <w:rPr>
              <w:rFonts w:ascii="Montserrat" w:eastAsiaTheme="minorEastAsia" w:hAnsi="Montserrat" w:cs="Arial"/>
              <w:noProof/>
              <w:sz w:val="24"/>
              <w:lang w:val="en-SG" w:eastAsia="en-GB"/>
            </w:rPr>
          </w:pPr>
          <w:hyperlink w:anchor="_Toc22810855" w:history="1">
            <w:r w:rsidR="003B0977" w:rsidRPr="00E45433">
              <w:rPr>
                <w:rStyle w:val="Hyperlink"/>
                <w:rFonts w:ascii="Montserrat" w:hAnsi="Montserrat" w:cs="Arial"/>
                <w:noProof/>
                <w:lang w:eastAsia="ko-KR"/>
              </w:rPr>
              <w:t>Security Profile Groups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_Toc22810855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17</w:t>
            </w:r>
            <w:r w:rsidR="003B0977" w:rsidRPr="00E45433">
              <w:rPr>
                <w:rFonts w:ascii="Montserrat" w:hAnsi="Montserrat" w:cs="Arial"/>
                <w:noProof/>
                <w:webHidden/>
              </w:rPr>
              <w:fldChar w:fldCharType="end"/>
            </w:r>
          </w:hyperlink>
        </w:p>
        <w:p w14:paraId="31C39EF6" w14:textId="50045293" w:rsidR="003B0977" w:rsidRPr="00E45433" w:rsidRDefault="00DC6919">
          <w:pPr>
            <w:pStyle w:val="TOC3"/>
            <w:tabs>
              <w:tab w:val="right" w:leader="dot" w:pos="9350"/>
            </w:tabs>
            <w:rPr>
              <w:rFonts w:ascii="Montserrat" w:eastAsiaTheme="minorEastAsia" w:hAnsi="Montserrat" w:cs="Arial"/>
              <w:i w:val="0"/>
              <w:noProof/>
              <w:sz w:val="24"/>
              <w:lang w:val="en-SG" w:eastAsia="en-GB"/>
            </w:rPr>
          </w:pPr>
          <w:hyperlink w:anchor="_Toc22810856" w:history="1">
            <w:r w:rsidR="000E25B8">
              <w:rPr>
                <w:rStyle w:val="Hyperlink"/>
                <w:rFonts w:ascii="Montserrat" w:hAnsi="Montserrat" w:cs="Arial"/>
                <w:noProof/>
              </w:rPr>
              <w:t>{{Customer}}</w:t>
            </w:r>
            <w:r w:rsidR="003B0977" w:rsidRPr="00E45433">
              <w:rPr>
                <w:rStyle w:val="Hyperlink"/>
                <w:rFonts w:ascii="Montserrat" w:hAnsi="Montserrat" w:cs="Arial"/>
                <w:noProof/>
              </w:rPr>
              <w:t xml:space="preserve"> Se</w:t>
            </w:r>
            <w:r w:rsidR="003B0977" w:rsidRPr="00E45433">
              <w:rPr>
                <w:rStyle w:val="Hyperlink"/>
                <w:rFonts w:ascii="Montserrat" w:hAnsi="Montserrat" w:cs="Arial"/>
                <w:noProof/>
              </w:rPr>
              <w:t>c</w:t>
            </w:r>
            <w:r w:rsidR="003B0977" w:rsidRPr="00E45433">
              <w:rPr>
                <w:rStyle w:val="Hyperlink"/>
                <w:rFonts w:ascii="Montserrat" w:hAnsi="Montserrat" w:cs="Arial"/>
                <w:noProof/>
              </w:rPr>
              <w:t>urity Profiles Configuration</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_Toc22810856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17</w:t>
            </w:r>
            <w:r w:rsidR="003B0977" w:rsidRPr="00E45433">
              <w:rPr>
                <w:rFonts w:ascii="Montserrat" w:hAnsi="Montserrat" w:cs="Arial"/>
                <w:noProof/>
                <w:webHidden/>
              </w:rPr>
              <w:fldChar w:fldCharType="end"/>
            </w:r>
          </w:hyperlink>
        </w:p>
        <w:p w14:paraId="38B618B6" w14:textId="37D8AE94" w:rsidR="003B0977" w:rsidRPr="00E45433" w:rsidRDefault="00DC6919">
          <w:pPr>
            <w:pStyle w:val="TOC2"/>
            <w:tabs>
              <w:tab w:val="right" w:leader="dot" w:pos="9350"/>
            </w:tabs>
            <w:rPr>
              <w:rFonts w:ascii="Montserrat" w:eastAsiaTheme="minorEastAsia" w:hAnsi="Montserrat" w:cs="Arial"/>
              <w:noProof/>
              <w:sz w:val="24"/>
              <w:lang w:val="en-SG" w:eastAsia="en-GB"/>
            </w:rPr>
          </w:pPr>
          <w:hyperlink w:anchor="_Toc22810857" w:history="1">
            <w:r w:rsidR="003B0977" w:rsidRPr="00E45433">
              <w:rPr>
                <w:rStyle w:val="Hyperlink"/>
                <w:rFonts w:ascii="Montserrat" w:hAnsi="Montserrat" w:cs="Arial"/>
                <w:noProof/>
              </w:rPr>
              <w:t>Dynamic Updates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_Toc22810857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17</w:t>
            </w:r>
            <w:r w:rsidR="003B0977" w:rsidRPr="00E45433">
              <w:rPr>
                <w:rFonts w:ascii="Montserrat" w:hAnsi="Montserrat" w:cs="Arial"/>
                <w:noProof/>
                <w:webHidden/>
              </w:rPr>
              <w:fldChar w:fldCharType="end"/>
            </w:r>
          </w:hyperlink>
        </w:p>
        <w:p w14:paraId="3CDED3B0" w14:textId="1F6698C8" w:rsidR="003B0977" w:rsidRPr="00E45433" w:rsidRDefault="00DC6919">
          <w:pPr>
            <w:pStyle w:val="TOC1"/>
            <w:tabs>
              <w:tab w:val="right" w:leader="dot" w:pos="9350"/>
            </w:tabs>
            <w:rPr>
              <w:rFonts w:ascii="Montserrat" w:eastAsiaTheme="minorEastAsia" w:hAnsi="Montserrat" w:cs="Arial"/>
              <w:b w:val="0"/>
              <w:noProof/>
              <w:sz w:val="24"/>
              <w:lang w:val="en-SG" w:eastAsia="en-GB"/>
            </w:rPr>
          </w:pPr>
          <w:hyperlink w:anchor="_Toc22810858" w:history="1">
            <w:r w:rsidR="003B0977" w:rsidRPr="00E45433">
              <w:rPr>
                <w:rStyle w:val="Hyperlink"/>
                <w:rFonts w:ascii="Montserrat" w:hAnsi="Montserrat" w:cs="Arial"/>
                <w:noProof/>
              </w:rPr>
              <w:t>User-ID</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_Toc22810858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17</w:t>
            </w:r>
            <w:r w:rsidR="003B0977" w:rsidRPr="00E45433">
              <w:rPr>
                <w:rFonts w:ascii="Montserrat" w:hAnsi="Montserrat" w:cs="Arial"/>
                <w:noProof/>
                <w:webHidden/>
              </w:rPr>
              <w:fldChar w:fldCharType="end"/>
            </w:r>
          </w:hyperlink>
        </w:p>
        <w:p w14:paraId="4B6BCB0C" w14:textId="5583CF06" w:rsidR="003B0977" w:rsidRPr="00E45433" w:rsidRDefault="00DC6919">
          <w:pPr>
            <w:pStyle w:val="TOC2"/>
            <w:tabs>
              <w:tab w:val="right" w:leader="dot" w:pos="9350"/>
            </w:tabs>
            <w:rPr>
              <w:rFonts w:ascii="Montserrat" w:eastAsiaTheme="minorEastAsia" w:hAnsi="Montserrat" w:cs="Arial"/>
              <w:noProof/>
              <w:sz w:val="24"/>
              <w:lang w:val="en-SG" w:eastAsia="en-GB"/>
            </w:rPr>
          </w:pPr>
          <w:hyperlink w:anchor="_Toc22810859" w:history="1">
            <w:r w:rsidR="003B0977" w:rsidRPr="00E45433">
              <w:rPr>
                <w:rStyle w:val="Hyperlink"/>
                <w:rFonts w:ascii="Montserrat" w:hAnsi="Montserrat" w:cs="Arial"/>
                <w:noProof/>
                <w:lang w:eastAsia="ko-KR"/>
              </w:rPr>
              <w:t>User-ID Sources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_Toc22810859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17</w:t>
            </w:r>
            <w:r w:rsidR="003B0977" w:rsidRPr="00E45433">
              <w:rPr>
                <w:rFonts w:ascii="Montserrat" w:hAnsi="Montserrat" w:cs="Arial"/>
                <w:noProof/>
                <w:webHidden/>
              </w:rPr>
              <w:fldChar w:fldCharType="end"/>
            </w:r>
          </w:hyperlink>
        </w:p>
        <w:p w14:paraId="01596979" w14:textId="724C6B81" w:rsidR="003B0977" w:rsidRPr="00E45433" w:rsidRDefault="00DC6919">
          <w:pPr>
            <w:pStyle w:val="TOC2"/>
            <w:tabs>
              <w:tab w:val="right" w:leader="dot" w:pos="9350"/>
            </w:tabs>
            <w:rPr>
              <w:rFonts w:ascii="Montserrat" w:eastAsiaTheme="minorEastAsia" w:hAnsi="Montserrat" w:cs="Arial"/>
              <w:noProof/>
              <w:sz w:val="24"/>
              <w:lang w:val="en-SG" w:eastAsia="en-GB"/>
            </w:rPr>
          </w:pPr>
          <w:hyperlink w:anchor="_Toc22810860" w:history="1">
            <w:r w:rsidR="003B0977" w:rsidRPr="00E45433">
              <w:rPr>
                <w:rStyle w:val="Hyperlink"/>
                <w:rFonts w:ascii="Montserrat" w:hAnsi="Montserrat" w:cs="Arial"/>
                <w:noProof/>
                <w:lang w:eastAsia="ko-KR"/>
              </w:rPr>
              <w:t>Group Mapping Profiles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_Toc22810860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18</w:t>
            </w:r>
            <w:r w:rsidR="003B0977" w:rsidRPr="00E45433">
              <w:rPr>
                <w:rFonts w:ascii="Montserrat" w:hAnsi="Montserrat" w:cs="Arial"/>
                <w:noProof/>
                <w:webHidden/>
              </w:rPr>
              <w:fldChar w:fldCharType="end"/>
            </w:r>
          </w:hyperlink>
        </w:p>
        <w:p w14:paraId="5E2FFFD3" w14:textId="17561C22" w:rsidR="003B0977" w:rsidRPr="00E45433" w:rsidRDefault="00DC6919">
          <w:pPr>
            <w:pStyle w:val="TOC1"/>
            <w:tabs>
              <w:tab w:val="right" w:leader="dot" w:pos="9350"/>
            </w:tabs>
            <w:rPr>
              <w:rFonts w:ascii="Montserrat" w:eastAsiaTheme="minorEastAsia" w:hAnsi="Montserrat" w:cs="Arial"/>
              <w:b w:val="0"/>
              <w:noProof/>
              <w:sz w:val="24"/>
              <w:lang w:val="en-SG" w:eastAsia="en-GB"/>
            </w:rPr>
          </w:pPr>
          <w:hyperlink w:anchor="_Toc22810861" w:history="1">
            <w:r w:rsidR="003B0977" w:rsidRPr="00E45433">
              <w:rPr>
                <w:rStyle w:val="Hyperlink"/>
                <w:rFonts w:ascii="Montserrat" w:hAnsi="Montserrat" w:cs="Arial"/>
                <w:noProof/>
                <w:lang w:eastAsia="ko-KR"/>
              </w:rPr>
              <w:t>SNMP</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_Toc22810861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18</w:t>
            </w:r>
            <w:r w:rsidR="003B0977" w:rsidRPr="00E45433">
              <w:rPr>
                <w:rFonts w:ascii="Montserrat" w:hAnsi="Montserrat" w:cs="Arial"/>
                <w:noProof/>
                <w:webHidden/>
              </w:rPr>
              <w:fldChar w:fldCharType="end"/>
            </w:r>
          </w:hyperlink>
        </w:p>
        <w:p w14:paraId="72763CAF" w14:textId="2BEA2B9A" w:rsidR="003B0977" w:rsidRPr="00E45433" w:rsidRDefault="00DC6919">
          <w:pPr>
            <w:pStyle w:val="TOC2"/>
            <w:tabs>
              <w:tab w:val="right" w:leader="dot" w:pos="9350"/>
            </w:tabs>
            <w:rPr>
              <w:rFonts w:ascii="Montserrat" w:eastAsiaTheme="minorEastAsia" w:hAnsi="Montserrat" w:cs="Arial"/>
              <w:noProof/>
              <w:sz w:val="24"/>
              <w:lang w:val="en-SG" w:eastAsia="en-GB"/>
            </w:rPr>
          </w:pPr>
          <w:hyperlink w:anchor="_Toc22810862" w:history="1">
            <w:r w:rsidR="003B0977" w:rsidRPr="00E45433">
              <w:rPr>
                <w:rStyle w:val="Hyperlink"/>
                <w:rFonts w:ascii="Montserrat" w:hAnsi="Montserrat" w:cs="Arial"/>
                <w:noProof/>
                <w:lang w:eastAsia="ko-KR"/>
              </w:rPr>
              <w:t>SNMP Server Profile</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_Toc22810862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18</w:t>
            </w:r>
            <w:r w:rsidR="003B0977" w:rsidRPr="00E45433">
              <w:rPr>
                <w:rFonts w:ascii="Montserrat" w:hAnsi="Montserrat" w:cs="Arial"/>
                <w:noProof/>
                <w:webHidden/>
              </w:rPr>
              <w:fldChar w:fldCharType="end"/>
            </w:r>
          </w:hyperlink>
        </w:p>
        <w:p w14:paraId="3D02F49E" w14:textId="28C28A3E" w:rsidR="003B0977" w:rsidRPr="00E45433" w:rsidRDefault="00DC6919">
          <w:pPr>
            <w:pStyle w:val="TOC3"/>
            <w:tabs>
              <w:tab w:val="right" w:leader="dot" w:pos="9350"/>
            </w:tabs>
            <w:rPr>
              <w:rFonts w:ascii="Montserrat" w:eastAsiaTheme="minorEastAsia" w:hAnsi="Montserrat" w:cs="Arial"/>
              <w:i w:val="0"/>
              <w:noProof/>
              <w:sz w:val="24"/>
              <w:lang w:val="en-SG" w:eastAsia="en-GB"/>
            </w:rPr>
          </w:pPr>
          <w:hyperlink w:anchor="_Toc22810863" w:history="1">
            <w:r w:rsidR="003B0977" w:rsidRPr="00E45433">
              <w:rPr>
                <w:rStyle w:val="Hyperlink"/>
                <w:rFonts w:ascii="Montserrat" w:hAnsi="Montserrat" w:cs="Arial"/>
                <w:noProof/>
                <w:lang w:eastAsia="ko-KR"/>
              </w:rPr>
              <w:t>SNMPv2 Settings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_Toc22810863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18</w:t>
            </w:r>
            <w:r w:rsidR="003B0977" w:rsidRPr="00E45433">
              <w:rPr>
                <w:rFonts w:ascii="Montserrat" w:hAnsi="Montserrat" w:cs="Arial"/>
                <w:noProof/>
                <w:webHidden/>
              </w:rPr>
              <w:fldChar w:fldCharType="end"/>
            </w:r>
          </w:hyperlink>
        </w:p>
        <w:p w14:paraId="356F32BB" w14:textId="02E9A0CB" w:rsidR="003B0977" w:rsidRPr="00E45433" w:rsidRDefault="00DC6919">
          <w:pPr>
            <w:pStyle w:val="TOC3"/>
            <w:tabs>
              <w:tab w:val="right" w:leader="dot" w:pos="9350"/>
            </w:tabs>
            <w:rPr>
              <w:rFonts w:ascii="Montserrat" w:eastAsiaTheme="minorEastAsia" w:hAnsi="Montserrat" w:cs="Arial"/>
              <w:i w:val="0"/>
              <w:noProof/>
              <w:sz w:val="24"/>
              <w:lang w:val="en-SG" w:eastAsia="en-GB"/>
            </w:rPr>
          </w:pPr>
          <w:hyperlink w:anchor="_Toc22810864" w:history="1">
            <w:r w:rsidR="003B0977" w:rsidRPr="00E45433">
              <w:rPr>
                <w:rStyle w:val="Hyperlink"/>
                <w:rFonts w:ascii="Montserrat" w:hAnsi="Montserrat" w:cs="Arial"/>
                <w:noProof/>
                <w:lang w:eastAsia="ko-KR"/>
              </w:rPr>
              <w:t>SNMPv3 Settings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_Toc22810864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18</w:t>
            </w:r>
            <w:r w:rsidR="003B0977" w:rsidRPr="00E45433">
              <w:rPr>
                <w:rFonts w:ascii="Montserrat" w:hAnsi="Montserrat" w:cs="Arial"/>
                <w:noProof/>
                <w:webHidden/>
              </w:rPr>
              <w:fldChar w:fldCharType="end"/>
            </w:r>
          </w:hyperlink>
        </w:p>
        <w:p w14:paraId="05FA07E7" w14:textId="6BF4CD45" w:rsidR="003B0977" w:rsidRPr="00E45433" w:rsidRDefault="00DC6919">
          <w:pPr>
            <w:pStyle w:val="TOC3"/>
            <w:tabs>
              <w:tab w:val="right" w:leader="dot" w:pos="9350"/>
            </w:tabs>
            <w:rPr>
              <w:rFonts w:ascii="Montserrat" w:eastAsiaTheme="minorEastAsia" w:hAnsi="Montserrat" w:cs="Arial"/>
              <w:i w:val="0"/>
              <w:noProof/>
              <w:sz w:val="24"/>
              <w:lang w:val="en-SG" w:eastAsia="en-GB"/>
            </w:rPr>
          </w:pPr>
          <w:hyperlink w:anchor="_Toc22810865" w:history="1">
            <w:r w:rsidR="003B0977" w:rsidRPr="00E45433">
              <w:rPr>
                <w:rStyle w:val="Hyperlink"/>
                <w:rFonts w:ascii="Montserrat" w:hAnsi="Montserrat" w:cs="Arial"/>
                <w:noProof/>
                <w:lang w:eastAsia="ko-KR"/>
              </w:rPr>
              <w:t>Reporting</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_Toc22810865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18</w:t>
            </w:r>
            <w:r w:rsidR="003B0977" w:rsidRPr="00E45433">
              <w:rPr>
                <w:rFonts w:ascii="Montserrat" w:hAnsi="Montserrat" w:cs="Arial"/>
                <w:noProof/>
                <w:webHidden/>
              </w:rPr>
              <w:fldChar w:fldCharType="end"/>
            </w:r>
          </w:hyperlink>
        </w:p>
        <w:p w14:paraId="640DE5D5" w14:textId="4728BEBE" w:rsidR="003B0977" w:rsidRPr="00E45433" w:rsidRDefault="00DC6919">
          <w:pPr>
            <w:pStyle w:val="TOC1"/>
            <w:tabs>
              <w:tab w:val="right" w:leader="dot" w:pos="9350"/>
            </w:tabs>
            <w:rPr>
              <w:rFonts w:ascii="Montserrat" w:eastAsiaTheme="minorEastAsia" w:hAnsi="Montserrat" w:cs="Arial"/>
              <w:b w:val="0"/>
              <w:noProof/>
              <w:sz w:val="24"/>
              <w:lang w:val="en-SG" w:eastAsia="en-GB"/>
            </w:rPr>
          </w:pPr>
          <w:hyperlink w:anchor="_Toc22810866" w:history="1">
            <w:r w:rsidR="003B0977" w:rsidRPr="00E45433">
              <w:rPr>
                <w:rStyle w:val="Hyperlink"/>
                <w:rFonts w:ascii="Montserrat" w:hAnsi="Montserrat" w:cs="Arial"/>
                <w:noProof/>
              </w:rPr>
              <w:t>Cloud Services and Integration Pieces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_Toc22810866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19</w:t>
            </w:r>
            <w:r w:rsidR="003B0977" w:rsidRPr="00E45433">
              <w:rPr>
                <w:rFonts w:ascii="Montserrat" w:hAnsi="Montserrat" w:cs="Arial"/>
                <w:noProof/>
                <w:webHidden/>
              </w:rPr>
              <w:fldChar w:fldCharType="end"/>
            </w:r>
          </w:hyperlink>
        </w:p>
        <w:p w14:paraId="04371012" w14:textId="62D1F48A" w:rsidR="003B0977" w:rsidRPr="00E45433" w:rsidRDefault="00DC6919">
          <w:pPr>
            <w:pStyle w:val="TOC2"/>
            <w:tabs>
              <w:tab w:val="right" w:leader="dot" w:pos="9350"/>
            </w:tabs>
            <w:rPr>
              <w:rFonts w:ascii="Montserrat" w:eastAsiaTheme="minorEastAsia" w:hAnsi="Montserrat" w:cs="Arial"/>
              <w:noProof/>
              <w:sz w:val="24"/>
              <w:lang w:val="en-SG" w:eastAsia="en-GB"/>
            </w:rPr>
          </w:pPr>
          <w:hyperlink w:anchor="_Toc22810867" w:history="1">
            <w:r w:rsidR="003B0977" w:rsidRPr="00E45433">
              <w:rPr>
                <w:rStyle w:val="Hyperlink"/>
                <w:rFonts w:ascii="Montserrat" w:hAnsi="Montserrat" w:cs="Arial"/>
                <w:noProof/>
                <w:lang w:eastAsia="ko-KR"/>
              </w:rPr>
              <w:t>Cortex Data Lake</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_Toc22810867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19</w:t>
            </w:r>
            <w:r w:rsidR="003B0977" w:rsidRPr="00E45433">
              <w:rPr>
                <w:rFonts w:ascii="Montserrat" w:hAnsi="Montserrat" w:cs="Arial"/>
                <w:noProof/>
                <w:webHidden/>
              </w:rPr>
              <w:fldChar w:fldCharType="end"/>
            </w:r>
          </w:hyperlink>
        </w:p>
        <w:p w14:paraId="4F704766" w14:textId="7F99C2F0" w:rsidR="003B0977" w:rsidRPr="00E45433" w:rsidRDefault="00DC6919">
          <w:pPr>
            <w:pStyle w:val="TOC2"/>
            <w:tabs>
              <w:tab w:val="right" w:leader="dot" w:pos="9350"/>
            </w:tabs>
            <w:rPr>
              <w:rFonts w:ascii="Montserrat" w:eastAsiaTheme="minorEastAsia" w:hAnsi="Montserrat" w:cs="Arial"/>
              <w:noProof/>
              <w:sz w:val="24"/>
              <w:lang w:val="en-SG" w:eastAsia="en-GB"/>
            </w:rPr>
          </w:pPr>
          <w:hyperlink w:anchor="_Toc22810868" w:history="1">
            <w:r w:rsidR="003B0977" w:rsidRPr="00E45433">
              <w:rPr>
                <w:rStyle w:val="Hyperlink"/>
                <w:rFonts w:ascii="Montserrat" w:hAnsi="Montserrat" w:cs="Arial"/>
                <w:noProof/>
                <w:lang w:eastAsia="ko-KR"/>
              </w:rPr>
              <w:t>Prisma Access / Prisma Public Cloud / Prisma SaaS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_Toc22810868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19</w:t>
            </w:r>
            <w:r w:rsidR="003B0977" w:rsidRPr="00E45433">
              <w:rPr>
                <w:rFonts w:ascii="Montserrat" w:hAnsi="Montserrat" w:cs="Arial"/>
                <w:noProof/>
                <w:webHidden/>
              </w:rPr>
              <w:fldChar w:fldCharType="end"/>
            </w:r>
          </w:hyperlink>
        </w:p>
        <w:p w14:paraId="216FEB20" w14:textId="4E60C2F0" w:rsidR="003B0977" w:rsidRPr="00E45433" w:rsidRDefault="00DC6919">
          <w:pPr>
            <w:pStyle w:val="TOC2"/>
            <w:tabs>
              <w:tab w:val="right" w:leader="dot" w:pos="9350"/>
            </w:tabs>
            <w:rPr>
              <w:rFonts w:ascii="Montserrat" w:eastAsiaTheme="minorEastAsia" w:hAnsi="Montserrat" w:cs="Arial"/>
              <w:noProof/>
              <w:sz w:val="24"/>
              <w:lang w:val="en-SG" w:eastAsia="en-GB"/>
            </w:rPr>
          </w:pPr>
          <w:hyperlink w:anchor="_Toc22810869" w:history="1">
            <w:r w:rsidR="003B0977" w:rsidRPr="00E45433">
              <w:rPr>
                <w:rStyle w:val="Hyperlink"/>
                <w:rFonts w:ascii="Montserrat" w:hAnsi="Montserrat" w:cs="Arial"/>
                <w:noProof/>
                <w:lang w:eastAsia="ko-KR"/>
              </w:rPr>
              <w:t>Cortex</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_Toc22810869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19</w:t>
            </w:r>
            <w:r w:rsidR="003B0977" w:rsidRPr="00E45433">
              <w:rPr>
                <w:rFonts w:ascii="Montserrat" w:hAnsi="Montserrat" w:cs="Arial"/>
                <w:noProof/>
                <w:webHidden/>
              </w:rPr>
              <w:fldChar w:fldCharType="end"/>
            </w:r>
          </w:hyperlink>
        </w:p>
        <w:p w14:paraId="5D9BE0A6" w14:textId="3B5A65EA" w:rsidR="003B0977" w:rsidRPr="00E45433" w:rsidRDefault="00DC6919">
          <w:pPr>
            <w:pStyle w:val="TOC2"/>
            <w:tabs>
              <w:tab w:val="right" w:leader="dot" w:pos="9350"/>
            </w:tabs>
            <w:rPr>
              <w:rFonts w:ascii="Montserrat" w:eastAsiaTheme="minorEastAsia" w:hAnsi="Montserrat" w:cs="Arial"/>
              <w:noProof/>
              <w:sz w:val="24"/>
              <w:lang w:val="en-SG" w:eastAsia="en-GB"/>
            </w:rPr>
          </w:pPr>
          <w:hyperlink w:anchor="_Toc22810870" w:history="1">
            <w:r w:rsidR="003B0977" w:rsidRPr="00E45433">
              <w:rPr>
                <w:rStyle w:val="Hyperlink"/>
                <w:rFonts w:ascii="Montserrat" w:hAnsi="Montserrat" w:cs="Arial"/>
                <w:noProof/>
                <w:lang w:eastAsia="ko-KR"/>
              </w:rPr>
              <w:t>VM Series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_Toc22810870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19</w:t>
            </w:r>
            <w:r w:rsidR="003B0977" w:rsidRPr="00E45433">
              <w:rPr>
                <w:rFonts w:ascii="Montserrat" w:hAnsi="Montserrat" w:cs="Arial"/>
                <w:noProof/>
                <w:webHidden/>
              </w:rPr>
              <w:fldChar w:fldCharType="end"/>
            </w:r>
          </w:hyperlink>
        </w:p>
        <w:p w14:paraId="400618B8" w14:textId="3B59879C" w:rsidR="003B0977" w:rsidRPr="00E45433" w:rsidRDefault="00DC6919">
          <w:pPr>
            <w:pStyle w:val="TOC2"/>
            <w:tabs>
              <w:tab w:val="right" w:leader="dot" w:pos="9350"/>
            </w:tabs>
            <w:rPr>
              <w:rFonts w:ascii="Montserrat" w:eastAsiaTheme="minorEastAsia" w:hAnsi="Montserrat" w:cs="Arial"/>
              <w:noProof/>
              <w:sz w:val="24"/>
              <w:lang w:val="en-SG" w:eastAsia="en-GB"/>
            </w:rPr>
          </w:pPr>
          <w:hyperlink w:anchor="_Toc22810871" w:history="1">
            <w:r w:rsidR="003B0977" w:rsidRPr="00E45433">
              <w:rPr>
                <w:rStyle w:val="Hyperlink"/>
                <w:rFonts w:ascii="Montserrat" w:hAnsi="Montserrat" w:cs="Arial"/>
                <w:noProof/>
                <w:lang w:eastAsia="ko-KR"/>
              </w:rPr>
              <w:t>AutoFocus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_Toc22810871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19</w:t>
            </w:r>
            <w:r w:rsidR="003B0977" w:rsidRPr="00E45433">
              <w:rPr>
                <w:rFonts w:ascii="Montserrat" w:hAnsi="Montserrat" w:cs="Arial"/>
                <w:noProof/>
                <w:webHidden/>
              </w:rPr>
              <w:fldChar w:fldCharType="end"/>
            </w:r>
          </w:hyperlink>
        </w:p>
        <w:p w14:paraId="44EF3192" w14:textId="7A9B00D1" w:rsidR="003B0977" w:rsidRPr="00E45433" w:rsidRDefault="00DC6919">
          <w:pPr>
            <w:pStyle w:val="TOC2"/>
            <w:tabs>
              <w:tab w:val="right" w:leader="dot" w:pos="9350"/>
            </w:tabs>
            <w:rPr>
              <w:rFonts w:ascii="Montserrat" w:eastAsiaTheme="minorEastAsia" w:hAnsi="Montserrat" w:cs="Arial"/>
              <w:noProof/>
              <w:sz w:val="24"/>
              <w:lang w:val="en-SG" w:eastAsia="en-GB"/>
            </w:rPr>
          </w:pPr>
          <w:hyperlink w:anchor="_Toc22810872" w:history="1">
            <w:r w:rsidR="003B0977" w:rsidRPr="00E45433">
              <w:rPr>
                <w:rStyle w:val="Hyperlink"/>
                <w:rFonts w:ascii="Montserrat" w:hAnsi="Montserrat" w:cs="Arial"/>
                <w:noProof/>
                <w:lang w:eastAsia="ko-KR"/>
              </w:rPr>
              <w:t>Threat Vault</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_Toc22810872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19</w:t>
            </w:r>
            <w:r w:rsidR="003B0977" w:rsidRPr="00E45433">
              <w:rPr>
                <w:rFonts w:ascii="Montserrat" w:hAnsi="Montserrat" w:cs="Arial"/>
                <w:noProof/>
                <w:webHidden/>
              </w:rPr>
              <w:fldChar w:fldCharType="end"/>
            </w:r>
          </w:hyperlink>
        </w:p>
        <w:p w14:paraId="274D8901" w14:textId="59D4886A" w:rsidR="003B0977" w:rsidRPr="00E45433" w:rsidRDefault="00DC6919">
          <w:pPr>
            <w:pStyle w:val="TOC1"/>
            <w:tabs>
              <w:tab w:val="right" w:leader="dot" w:pos="9350"/>
            </w:tabs>
            <w:rPr>
              <w:rFonts w:ascii="Montserrat" w:eastAsiaTheme="minorEastAsia" w:hAnsi="Montserrat" w:cs="Arial"/>
              <w:b w:val="0"/>
              <w:noProof/>
              <w:sz w:val="24"/>
              <w:lang w:val="en-SG" w:eastAsia="en-GB"/>
            </w:rPr>
          </w:pPr>
          <w:hyperlink w:anchor="_Toc22810873" w:history="1">
            <w:r w:rsidR="003B0977" w:rsidRPr="00E45433">
              <w:rPr>
                <w:rStyle w:val="Hyperlink"/>
                <w:rFonts w:ascii="Montserrat" w:hAnsi="Montserrat" w:cs="Arial"/>
                <w:noProof/>
              </w:rPr>
              <w:t>Third Party Integrations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_Toc22810873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19</w:t>
            </w:r>
            <w:r w:rsidR="003B0977" w:rsidRPr="00E45433">
              <w:rPr>
                <w:rFonts w:ascii="Montserrat" w:hAnsi="Montserrat" w:cs="Arial"/>
                <w:noProof/>
                <w:webHidden/>
              </w:rPr>
              <w:fldChar w:fldCharType="end"/>
            </w:r>
          </w:hyperlink>
        </w:p>
        <w:p w14:paraId="648DB278" w14:textId="549D0370" w:rsidR="003B0977" w:rsidRPr="00E45433" w:rsidRDefault="00DC6919">
          <w:pPr>
            <w:pStyle w:val="TOC1"/>
            <w:tabs>
              <w:tab w:val="right" w:leader="dot" w:pos="9350"/>
            </w:tabs>
            <w:rPr>
              <w:rFonts w:ascii="Montserrat" w:eastAsiaTheme="minorEastAsia" w:hAnsi="Montserrat" w:cs="Arial"/>
              <w:b w:val="0"/>
              <w:noProof/>
              <w:sz w:val="24"/>
              <w:lang w:val="en-SG" w:eastAsia="en-GB"/>
            </w:rPr>
          </w:pPr>
          <w:hyperlink w:anchor="_Toc22810874" w:history="1">
            <w:r w:rsidR="003B0977" w:rsidRPr="00E45433">
              <w:rPr>
                <w:rStyle w:val="Hyperlink"/>
                <w:rFonts w:ascii="Montserrat" w:hAnsi="Montserrat" w:cs="Arial"/>
                <w:noProof/>
              </w:rPr>
              <w:t>Document Properties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_Toc22810874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20</w:t>
            </w:r>
            <w:r w:rsidR="003B0977" w:rsidRPr="00E45433">
              <w:rPr>
                <w:rFonts w:ascii="Montserrat" w:hAnsi="Montserrat" w:cs="Arial"/>
                <w:noProof/>
                <w:webHidden/>
              </w:rPr>
              <w:fldChar w:fldCharType="end"/>
            </w:r>
          </w:hyperlink>
        </w:p>
        <w:p w14:paraId="2B048DE5" w14:textId="58E6EF4C" w:rsidR="003B0977" w:rsidRPr="00E45433" w:rsidRDefault="00DC6919">
          <w:pPr>
            <w:pStyle w:val="TOC2"/>
            <w:tabs>
              <w:tab w:val="right" w:leader="dot" w:pos="9350"/>
            </w:tabs>
            <w:rPr>
              <w:rFonts w:ascii="Montserrat" w:eastAsiaTheme="minorEastAsia" w:hAnsi="Montserrat" w:cs="Arial"/>
              <w:noProof/>
              <w:sz w:val="24"/>
              <w:lang w:val="en-SG" w:eastAsia="en-GB"/>
            </w:rPr>
          </w:pPr>
          <w:hyperlink w:anchor="_Toc22810875" w:history="1">
            <w:r w:rsidR="003B0977" w:rsidRPr="00E45433">
              <w:rPr>
                <w:rStyle w:val="Hyperlink"/>
                <w:rFonts w:ascii="Montserrat" w:hAnsi="Montserrat" w:cs="Arial"/>
                <w:noProof/>
              </w:rPr>
              <w:t>Contributors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_Toc22810875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20</w:t>
            </w:r>
            <w:r w:rsidR="003B0977" w:rsidRPr="00E45433">
              <w:rPr>
                <w:rFonts w:ascii="Montserrat" w:hAnsi="Montserrat" w:cs="Arial"/>
                <w:noProof/>
                <w:webHidden/>
              </w:rPr>
              <w:fldChar w:fldCharType="end"/>
            </w:r>
          </w:hyperlink>
        </w:p>
        <w:p w14:paraId="68C45E09" w14:textId="6E46D1B7" w:rsidR="003B0977" w:rsidRPr="00E45433" w:rsidRDefault="00DC6919">
          <w:pPr>
            <w:pStyle w:val="TOC2"/>
            <w:tabs>
              <w:tab w:val="right" w:leader="dot" w:pos="9350"/>
            </w:tabs>
            <w:rPr>
              <w:rFonts w:ascii="Montserrat" w:eastAsiaTheme="minorEastAsia" w:hAnsi="Montserrat" w:cs="Arial"/>
              <w:noProof/>
              <w:sz w:val="24"/>
              <w:lang w:val="en-SG" w:eastAsia="en-GB"/>
            </w:rPr>
          </w:pPr>
          <w:hyperlink w:anchor="_Toc22810876" w:history="1">
            <w:r w:rsidR="003B0977" w:rsidRPr="00E45433">
              <w:rPr>
                <w:rStyle w:val="Hyperlink"/>
                <w:rFonts w:ascii="Montserrat" w:hAnsi="Montserrat" w:cs="Arial"/>
                <w:noProof/>
              </w:rPr>
              <w:t>Revision History</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_Toc22810876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20</w:t>
            </w:r>
            <w:r w:rsidR="003B0977" w:rsidRPr="00E45433">
              <w:rPr>
                <w:rFonts w:ascii="Montserrat" w:hAnsi="Montserrat" w:cs="Arial"/>
                <w:noProof/>
                <w:webHidden/>
              </w:rPr>
              <w:fldChar w:fldCharType="end"/>
            </w:r>
          </w:hyperlink>
        </w:p>
        <w:p w14:paraId="505862EC" w14:textId="2C9161A1" w:rsidR="003B0977" w:rsidRPr="00E45433" w:rsidRDefault="00DC6919">
          <w:pPr>
            <w:pStyle w:val="TOC1"/>
            <w:tabs>
              <w:tab w:val="right" w:leader="dot" w:pos="9350"/>
            </w:tabs>
            <w:rPr>
              <w:rFonts w:ascii="Montserrat" w:eastAsiaTheme="minorEastAsia" w:hAnsi="Montserrat" w:cs="Arial"/>
              <w:b w:val="0"/>
              <w:noProof/>
              <w:sz w:val="24"/>
              <w:lang w:val="en-SG" w:eastAsia="en-GB"/>
            </w:rPr>
          </w:pPr>
          <w:hyperlink w:anchor="_Toc22810877" w:history="1">
            <w:r w:rsidR="003B0977" w:rsidRPr="00E45433">
              <w:rPr>
                <w:rStyle w:val="Hyperlink"/>
                <w:rFonts w:ascii="Montserrat" w:hAnsi="Montserrat" w:cs="Arial"/>
                <w:noProof/>
              </w:rPr>
              <w:t>Palo Alto Networks Resources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_Toc22810877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21</w:t>
            </w:r>
            <w:r w:rsidR="003B0977" w:rsidRPr="00E45433">
              <w:rPr>
                <w:rFonts w:ascii="Montserrat" w:hAnsi="Montserrat" w:cs="Arial"/>
                <w:noProof/>
                <w:webHidden/>
              </w:rPr>
              <w:fldChar w:fldCharType="end"/>
            </w:r>
          </w:hyperlink>
        </w:p>
        <w:p w14:paraId="69D7E7E6" w14:textId="5AD98E92" w:rsidR="003B0977" w:rsidRPr="00E45433" w:rsidRDefault="00DC6919">
          <w:pPr>
            <w:pStyle w:val="TOC1"/>
            <w:tabs>
              <w:tab w:val="right" w:leader="dot" w:pos="9350"/>
            </w:tabs>
            <w:rPr>
              <w:rFonts w:ascii="Montserrat" w:eastAsiaTheme="minorEastAsia" w:hAnsi="Montserrat" w:cs="Arial"/>
              <w:b w:val="0"/>
              <w:noProof/>
              <w:sz w:val="24"/>
              <w:lang w:val="en-SG" w:eastAsia="en-GB"/>
            </w:rPr>
          </w:pPr>
          <w:hyperlink w:anchor="_Toc22810878" w:history="1">
            <w:r w:rsidR="003B0977" w:rsidRPr="00E45433">
              <w:rPr>
                <w:rStyle w:val="Hyperlink"/>
                <w:rFonts w:ascii="Montserrat" w:hAnsi="Montserrat" w:cs="Arial"/>
                <w:noProof/>
              </w:rPr>
              <w:t>Customer Resources</w:t>
            </w:r>
            <w:r w:rsidR="003B0977" w:rsidRPr="00E45433">
              <w:rPr>
                <w:rFonts w:ascii="Montserrat" w:hAnsi="Montserrat" w:cs="Arial"/>
                <w:noProof/>
                <w:webHidden/>
              </w:rPr>
              <w:tab/>
            </w:r>
            <w:r w:rsidR="003B0977" w:rsidRPr="00E45433">
              <w:rPr>
                <w:rFonts w:ascii="Montserrat" w:hAnsi="Montserrat" w:cs="Arial"/>
                <w:noProof/>
                <w:webHidden/>
              </w:rPr>
              <w:fldChar w:fldCharType="begin"/>
            </w:r>
            <w:r w:rsidR="003B0977" w:rsidRPr="00E45433">
              <w:rPr>
                <w:rFonts w:ascii="Montserrat" w:hAnsi="Montserrat" w:cs="Arial"/>
                <w:noProof/>
                <w:webHidden/>
              </w:rPr>
              <w:instrText xml:space="preserve"> PAGEREF _Toc22810878 \h </w:instrText>
            </w:r>
            <w:r w:rsidR="003B0977" w:rsidRPr="00E45433">
              <w:rPr>
                <w:rFonts w:ascii="Montserrat" w:hAnsi="Montserrat" w:cs="Arial"/>
                <w:noProof/>
                <w:webHidden/>
              </w:rPr>
            </w:r>
            <w:r w:rsidR="003B0977" w:rsidRPr="00E45433">
              <w:rPr>
                <w:rFonts w:ascii="Montserrat" w:hAnsi="Montserrat" w:cs="Arial"/>
                <w:noProof/>
                <w:webHidden/>
              </w:rPr>
              <w:fldChar w:fldCharType="separate"/>
            </w:r>
            <w:r w:rsidR="003B0977" w:rsidRPr="00E45433">
              <w:rPr>
                <w:rFonts w:ascii="Montserrat" w:hAnsi="Montserrat" w:cs="Arial"/>
                <w:noProof/>
                <w:webHidden/>
              </w:rPr>
              <w:t>21</w:t>
            </w:r>
            <w:r w:rsidR="003B0977" w:rsidRPr="00E45433">
              <w:rPr>
                <w:rFonts w:ascii="Montserrat" w:hAnsi="Montserrat" w:cs="Arial"/>
                <w:noProof/>
                <w:webHidden/>
              </w:rPr>
              <w:fldChar w:fldCharType="end"/>
            </w:r>
          </w:hyperlink>
        </w:p>
        <w:p w14:paraId="522579B4" w14:textId="1AE85F8A" w:rsidR="00E466B5" w:rsidRPr="00E45433" w:rsidRDefault="00EB004E" w:rsidP="00CC2416">
          <w:pPr>
            <w:rPr>
              <w:rFonts w:ascii="Montserrat" w:hAnsi="Montserrat" w:cs="Arial"/>
            </w:rPr>
          </w:pPr>
          <w:r w:rsidRPr="00E45433">
            <w:rPr>
              <w:rFonts w:ascii="Montserrat" w:hAnsi="Montserrat" w:cs="Arial"/>
            </w:rPr>
            <w:fldChar w:fldCharType="end"/>
          </w:r>
        </w:p>
      </w:sdtContent>
    </w:sdt>
    <w:bookmarkStart w:id="3" w:name="_Toc267061871" w:displacedByCustomXml="prev"/>
    <w:bookmarkEnd w:id="3"/>
    <w:p w14:paraId="02BAC3D1" w14:textId="77777777" w:rsidR="000463A7" w:rsidRPr="00E45433" w:rsidRDefault="000463A7">
      <w:pPr>
        <w:spacing w:after="160" w:line="259" w:lineRule="auto"/>
        <w:rPr>
          <w:rFonts w:ascii="Montserrat" w:eastAsia="Batang" w:hAnsi="Montserrat" w:cs="Arial"/>
          <w:b/>
          <w:i/>
          <w:color w:val="0070C0"/>
          <w:sz w:val="32"/>
          <w:szCs w:val="32"/>
          <w:u w:val="single"/>
          <w:lang w:eastAsia="ko-KR"/>
        </w:rPr>
      </w:pPr>
      <w:r w:rsidRPr="00E45433">
        <w:rPr>
          <w:rFonts w:ascii="Montserrat" w:hAnsi="Montserrat" w:cs="Arial"/>
          <w:b/>
          <w:sz w:val="32"/>
          <w:szCs w:val="32"/>
          <w:u w:val="single"/>
        </w:rPr>
        <w:br w:type="page"/>
      </w:r>
    </w:p>
    <w:p w14:paraId="51F6CFBD" w14:textId="77777777" w:rsidR="00AA5F43" w:rsidRPr="00E45433" w:rsidRDefault="00D74DD2" w:rsidP="00F23F63">
      <w:pPr>
        <w:pStyle w:val="TemplateNotes"/>
        <w:ind w:left="0"/>
        <w:rPr>
          <w:rFonts w:ascii="Montserrat" w:hAnsi="Montserrat" w:cs="Arial"/>
          <w:b/>
          <w:color w:val="5B9BD5" w:themeColor="accent1"/>
          <w:sz w:val="32"/>
          <w:szCs w:val="32"/>
          <w:u w:val="single"/>
        </w:rPr>
      </w:pPr>
      <w:r w:rsidRPr="00E45433">
        <w:rPr>
          <w:rFonts w:ascii="Montserrat" w:hAnsi="Montserrat" w:cs="Arial"/>
          <w:b/>
          <w:color w:val="5B9BD5" w:themeColor="accent1"/>
          <w:sz w:val="32"/>
          <w:szCs w:val="32"/>
          <w:u w:val="single"/>
        </w:rPr>
        <w:lastRenderedPageBreak/>
        <w:t>As Built</w:t>
      </w:r>
      <w:r w:rsidR="00AA5F43" w:rsidRPr="00E45433">
        <w:rPr>
          <w:rFonts w:ascii="Montserrat" w:hAnsi="Montserrat" w:cs="Arial"/>
          <w:b/>
          <w:color w:val="5B9BD5" w:themeColor="accent1"/>
          <w:sz w:val="32"/>
          <w:szCs w:val="32"/>
          <w:u w:val="single"/>
        </w:rPr>
        <w:t xml:space="preserve"> Template Instructions</w:t>
      </w:r>
    </w:p>
    <w:p w14:paraId="048C62F4" w14:textId="3A73DED5" w:rsidR="00AA5F43" w:rsidRPr="00E45433" w:rsidRDefault="00241132" w:rsidP="00FB5267">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This</w:t>
      </w:r>
      <w:r w:rsidR="00AA5F43" w:rsidRPr="00E45433">
        <w:rPr>
          <w:rFonts w:ascii="Montserrat" w:hAnsi="Montserrat" w:cs="Arial"/>
          <w:color w:val="538135" w:themeColor="accent6" w:themeShade="BF"/>
        </w:rPr>
        <w:t xml:space="preserve"> template is designed as a tool to help generate </w:t>
      </w:r>
      <w:r w:rsidR="001D0A3C" w:rsidRPr="00E45433">
        <w:rPr>
          <w:rFonts w:ascii="Montserrat" w:hAnsi="Montserrat" w:cs="Arial"/>
          <w:color w:val="538135" w:themeColor="accent6" w:themeShade="BF"/>
        </w:rPr>
        <w:t>as built</w:t>
      </w:r>
      <w:r w:rsidR="00AA5F43" w:rsidRPr="00E45433">
        <w:rPr>
          <w:rFonts w:ascii="Montserrat" w:hAnsi="Montserrat" w:cs="Arial"/>
          <w:color w:val="538135" w:themeColor="accent6" w:themeShade="BF"/>
        </w:rPr>
        <w:t xml:space="preserve"> </w:t>
      </w:r>
      <w:r w:rsidR="001D0A3C" w:rsidRPr="00E45433">
        <w:rPr>
          <w:rFonts w:ascii="Montserrat" w:hAnsi="Montserrat" w:cs="Arial"/>
          <w:color w:val="538135" w:themeColor="accent6" w:themeShade="BF"/>
        </w:rPr>
        <w:t>documentation</w:t>
      </w:r>
      <w:r w:rsidR="00AA5F43" w:rsidRPr="00E45433">
        <w:rPr>
          <w:rFonts w:ascii="Montserrat" w:hAnsi="Montserrat" w:cs="Arial"/>
          <w:color w:val="538135" w:themeColor="accent6" w:themeShade="BF"/>
        </w:rPr>
        <w:t xml:space="preserve"> for Palo Alto Networks </w:t>
      </w:r>
      <w:r w:rsidR="001D0A3C" w:rsidRPr="00E45433">
        <w:rPr>
          <w:rFonts w:ascii="Montserrat" w:hAnsi="Montserrat" w:cs="Arial"/>
          <w:color w:val="538135" w:themeColor="accent6" w:themeShade="BF"/>
        </w:rPr>
        <w:t xml:space="preserve">Professional Services Consultants after completion of a firewall migration. The as built documentation is included in the firewall migration Silver and Gold bundles as a deliverable. </w:t>
      </w:r>
      <w:r w:rsidR="00AA5F43" w:rsidRPr="00E45433">
        <w:rPr>
          <w:rFonts w:ascii="Montserrat" w:hAnsi="Montserrat" w:cs="Arial"/>
          <w:color w:val="538135" w:themeColor="accent6" w:themeShade="BF"/>
        </w:rPr>
        <w:t>Each fina</w:t>
      </w:r>
      <w:r w:rsidR="001D0A3C" w:rsidRPr="00E45433">
        <w:rPr>
          <w:rFonts w:ascii="Montserrat" w:hAnsi="Montserrat" w:cs="Arial"/>
          <w:color w:val="538135" w:themeColor="accent6" w:themeShade="BF"/>
        </w:rPr>
        <w:t xml:space="preserve">l document </w:t>
      </w:r>
      <w:r w:rsidR="00AA5F43" w:rsidRPr="00E45433">
        <w:rPr>
          <w:rFonts w:ascii="Montserrat" w:hAnsi="Montserrat" w:cs="Arial"/>
          <w:color w:val="538135" w:themeColor="accent6" w:themeShade="BF"/>
        </w:rPr>
        <w:t xml:space="preserve">should be highly customized to </w:t>
      </w:r>
      <w:r w:rsidR="001D0A3C" w:rsidRPr="00E45433">
        <w:rPr>
          <w:rFonts w:ascii="Montserrat" w:hAnsi="Montserrat" w:cs="Arial"/>
          <w:color w:val="538135" w:themeColor="accent6" w:themeShade="BF"/>
        </w:rPr>
        <w:t>detail</w:t>
      </w:r>
      <w:r w:rsidR="00AA5F43" w:rsidRPr="00E45433">
        <w:rPr>
          <w:rFonts w:ascii="Montserrat" w:hAnsi="Montserrat" w:cs="Arial"/>
          <w:color w:val="538135" w:themeColor="accent6" w:themeShade="BF"/>
        </w:rPr>
        <w:t xml:space="preserve"> the specific </w:t>
      </w:r>
      <w:r w:rsidR="001D0A3C" w:rsidRPr="00E45433">
        <w:rPr>
          <w:rFonts w:ascii="Montserrat" w:hAnsi="Montserrat" w:cs="Arial"/>
          <w:color w:val="538135" w:themeColor="accent6" w:themeShade="BF"/>
        </w:rPr>
        <w:t>installation and configurations o</w:t>
      </w:r>
      <w:r w:rsidR="00AA5F43" w:rsidRPr="00E45433">
        <w:rPr>
          <w:rFonts w:ascii="Montserrat" w:hAnsi="Montserrat" w:cs="Arial"/>
          <w:color w:val="538135" w:themeColor="accent6" w:themeShade="BF"/>
        </w:rPr>
        <w:t xml:space="preserve">f the </w:t>
      </w:r>
      <w:r w:rsidR="001D0A3C" w:rsidRPr="00E45433">
        <w:rPr>
          <w:rFonts w:ascii="Montserrat" w:hAnsi="Montserrat" w:cs="Arial"/>
          <w:color w:val="538135" w:themeColor="accent6" w:themeShade="BF"/>
        </w:rPr>
        <w:t>Palo Alto Networks Security Platform integration into the customer</w:t>
      </w:r>
      <w:r w:rsidR="006C0AA9" w:rsidRPr="00E45433">
        <w:rPr>
          <w:rFonts w:ascii="Montserrat" w:hAnsi="Montserrat" w:cs="Arial"/>
          <w:color w:val="538135" w:themeColor="accent6" w:themeShade="BF"/>
        </w:rPr>
        <w:t>’</w:t>
      </w:r>
      <w:r w:rsidR="001D0A3C" w:rsidRPr="00E45433">
        <w:rPr>
          <w:rFonts w:ascii="Montserrat" w:hAnsi="Montserrat" w:cs="Arial"/>
          <w:color w:val="538135" w:themeColor="accent6" w:themeShade="BF"/>
        </w:rPr>
        <w:t>s environment</w:t>
      </w:r>
      <w:r w:rsidR="00AA5F43" w:rsidRPr="00E45433">
        <w:rPr>
          <w:rFonts w:ascii="Montserrat" w:hAnsi="Montserrat" w:cs="Arial"/>
          <w:color w:val="538135" w:themeColor="accent6" w:themeShade="BF"/>
        </w:rPr>
        <w:t xml:space="preserve">. To maintain consistency and completeness, however, this template should be used </w:t>
      </w:r>
      <w:r w:rsidR="001D0A3C" w:rsidRPr="00E45433">
        <w:rPr>
          <w:rFonts w:ascii="Montserrat" w:hAnsi="Montserrat" w:cs="Arial"/>
          <w:color w:val="538135" w:themeColor="accent6" w:themeShade="BF"/>
        </w:rPr>
        <w:t>across all of PSO.</w:t>
      </w:r>
    </w:p>
    <w:p w14:paraId="1F2687A5" w14:textId="140E3A4B" w:rsidR="00AA5F43" w:rsidRPr="00E45433" w:rsidRDefault="00AA5F43" w:rsidP="00FB5267">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 xml:space="preserve">The blue </w:t>
      </w:r>
      <w:r w:rsidR="001B3837" w:rsidRPr="00E45433">
        <w:rPr>
          <w:rFonts w:ascii="Montserrat" w:hAnsi="Montserrat" w:cs="Arial"/>
          <w:color w:val="538135" w:themeColor="accent6" w:themeShade="BF"/>
        </w:rPr>
        <w:t>out</w:t>
      </w:r>
      <w:r w:rsidRPr="00E45433">
        <w:rPr>
          <w:rFonts w:ascii="Montserrat" w:hAnsi="Montserrat" w:cs="Arial"/>
          <w:color w:val="538135" w:themeColor="accent6" w:themeShade="BF"/>
        </w:rPr>
        <w:t xml:space="preserve">dented italic notes are instructions for each section. Remove all template instruction notes before generating the final document. </w:t>
      </w:r>
      <w:r w:rsidR="004735CF" w:rsidRPr="00E45433">
        <w:rPr>
          <w:rFonts w:ascii="Montserrat" w:hAnsi="Montserrat" w:cs="Arial"/>
          <w:color w:val="538135" w:themeColor="accent6" w:themeShade="BF"/>
        </w:rPr>
        <w:t xml:space="preserve">The standard blue text is example text for each section. Replace this with a description of customers deployment. </w:t>
      </w:r>
      <w:r w:rsidRPr="00E45433">
        <w:rPr>
          <w:rFonts w:ascii="Montserrat" w:hAnsi="Montserrat" w:cs="Arial"/>
          <w:color w:val="538135" w:themeColor="accent6" w:themeShade="BF"/>
        </w:rPr>
        <w:t>Replace all instances of [CUSTOMER] with the customer’s name</w:t>
      </w:r>
      <w:r w:rsidR="00241132" w:rsidRPr="00E45433">
        <w:rPr>
          <w:rFonts w:ascii="Montserrat" w:hAnsi="Montserrat" w:cs="Arial"/>
          <w:color w:val="538135" w:themeColor="accent6" w:themeShade="BF"/>
        </w:rPr>
        <w:t>,</w:t>
      </w:r>
      <w:r w:rsidRPr="00E45433">
        <w:rPr>
          <w:rFonts w:ascii="Montserrat" w:hAnsi="Montserrat" w:cs="Arial"/>
          <w:color w:val="538135" w:themeColor="accent6" w:themeShade="BF"/>
        </w:rPr>
        <w:t xml:space="preserve"> and any other capitalized text in brackets with the correct information.</w:t>
      </w:r>
    </w:p>
    <w:p w14:paraId="26C5A76C" w14:textId="77777777" w:rsidR="005616CE" w:rsidRPr="00E45433" w:rsidRDefault="005616CE" w:rsidP="00FB5267">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Remove any section that does not apply to the</w:t>
      </w:r>
      <w:r w:rsidR="005E4A90" w:rsidRPr="00E45433">
        <w:rPr>
          <w:rFonts w:ascii="Montserrat" w:hAnsi="Montserrat" w:cs="Arial"/>
          <w:color w:val="538135" w:themeColor="accent6" w:themeShade="BF"/>
        </w:rPr>
        <w:t xml:space="preserve"> deployed solution, i.e. site to site VPNs or Cloud Services.</w:t>
      </w:r>
    </w:p>
    <w:p w14:paraId="07B4AA7D" w14:textId="77777777" w:rsidR="00AA5F43" w:rsidRPr="00E45433" w:rsidRDefault="00340575" w:rsidP="00BB3126">
      <w:pPr>
        <w:pStyle w:val="PSDoc"/>
        <w:rPr>
          <w:rFonts w:ascii="Montserrat" w:hAnsi="Montserrat" w:cs="Arial"/>
        </w:rPr>
      </w:pPr>
      <w:bookmarkStart w:id="4" w:name="_Toc22810824"/>
      <w:r w:rsidRPr="00E45433">
        <w:rPr>
          <w:rFonts w:ascii="Montserrat" w:hAnsi="Montserrat" w:cs="Arial"/>
        </w:rPr>
        <w:t>Introduction</w:t>
      </w:r>
      <w:bookmarkEnd w:id="4"/>
    </w:p>
    <w:p w14:paraId="38FD1F21" w14:textId="446B2DFA" w:rsidR="000A1803" w:rsidRPr="00E45433" w:rsidRDefault="000A1803" w:rsidP="000A1803">
      <w:pPr>
        <w:rPr>
          <w:rFonts w:ascii="Montserrat" w:hAnsi="Montserrat" w:cs="Arial"/>
        </w:rPr>
      </w:pPr>
      <w:r w:rsidRPr="00E45433">
        <w:rPr>
          <w:rFonts w:ascii="Montserrat" w:hAnsi="Montserrat" w:cs="Arial"/>
        </w:rPr>
        <w:t xml:space="preserve">The purpose of this document is to detail the specific </w:t>
      </w:r>
      <w:r w:rsidR="00B104AB" w:rsidRPr="00E45433">
        <w:rPr>
          <w:rFonts w:ascii="Montserrat" w:hAnsi="Montserrat" w:cs="Arial"/>
        </w:rPr>
        <w:t xml:space="preserve">configuration and installation of each </w:t>
      </w:r>
      <w:r w:rsidRPr="00E45433">
        <w:rPr>
          <w:rFonts w:ascii="Montserrat" w:hAnsi="Montserrat" w:cs="Arial"/>
        </w:rPr>
        <w:t xml:space="preserve">Palo Alto Networks </w:t>
      </w:r>
      <w:r w:rsidR="00B104AB" w:rsidRPr="00E45433">
        <w:rPr>
          <w:rFonts w:ascii="Montserrat" w:hAnsi="Montserrat" w:cs="Arial"/>
        </w:rPr>
        <w:t>security platform in</w:t>
      </w:r>
      <w:r w:rsidRPr="00E45433">
        <w:rPr>
          <w:rFonts w:ascii="Montserrat" w:hAnsi="Montserrat" w:cs="Arial"/>
        </w:rPr>
        <w:t xml:space="preserve"> </w:t>
      </w:r>
      <w:r w:rsidR="00001F87" w:rsidRPr="00E45433">
        <w:rPr>
          <w:rFonts w:ascii="Montserrat" w:hAnsi="Montserrat" w:cs="Arial"/>
        </w:rPr>
        <w:fldChar w:fldCharType="begin"/>
      </w:r>
      <w:r w:rsidR="00001F87" w:rsidRPr="00E45433">
        <w:rPr>
          <w:rFonts w:ascii="Montserrat" w:hAnsi="Montserrat" w:cs="Arial"/>
        </w:rPr>
        <w:instrText xml:space="preserve"> MERGEFIELD Customer \* MERGEFORMAT </w:instrText>
      </w:r>
      <w:r w:rsidR="00001F87" w:rsidRPr="00E45433">
        <w:rPr>
          <w:rFonts w:ascii="Montserrat" w:hAnsi="Montserrat" w:cs="Arial"/>
        </w:rPr>
        <w:fldChar w:fldCharType="separate"/>
      </w:r>
      <w:r w:rsidR="000E25B8">
        <w:rPr>
          <w:rFonts w:ascii="Montserrat" w:hAnsi="Montserrat" w:cs="Arial"/>
          <w:noProof/>
        </w:rPr>
        <w:t>{{Customer}}</w:t>
      </w:r>
      <w:r w:rsidR="00001F87" w:rsidRPr="00E45433">
        <w:rPr>
          <w:rFonts w:ascii="Montserrat" w:hAnsi="Montserrat" w:cs="Arial"/>
          <w:noProof/>
        </w:rPr>
        <w:fldChar w:fldCharType="end"/>
      </w:r>
      <w:r w:rsidRPr="00E45433">
        <w:rPr>
          <w:rFonts w:ascii="Montserrat" w:hAnsi="Montserrat" w:cs="Arial"/>
        </w:rPr>
        <w:t xml:space="preserve"> environment. </w:t>
      </w:r>
    </w:p>
    <w:p w14:paraId="61A004C9" w14:textId="77777777" w:rsidR="007514E2" w:rsidRPr="00E45433" w:rsidRDefault="007514E2" w:rsidP="007E262F">
      <w:pPr>
        <w:pStyle w:val="PSDocH2"/>
        <w:rPr>
          <w:rFonts w:ascii="Montserrat" w:hAnsi="Montserrat" w:cs="Arial"/>
        </w:rPr>
      </w:pPr>
      <w:bookmarkStart w:id="5" w:name="_Toc22810825"/>
      <w:r w:rsidRPr="00E45433">
        <w:rPr>
          <w:rFonts w:ascii="Montserrat" w:hAnsi="Montserrat" w:cs="Arial"/>
        </w:rPr>
        <w:t>Executive Summary</w:t>
      </w:r>
      <w:bookmarkEnd w:id="5"/>
    </w:p>
    <w:p w14:paraId="52E47E04" w14:textId="5FC38908" w:rsidR="00071F68" w:rsidRPr="00E45433" w:rsidRDefault="007B37BD" w:rsidP="00FB5267">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 xml:space="preserve">Provide a high-level description of the project in </w:t>
      </w:r>
      <w:r w:rsidR="007272CE" w:rsidRPr="00E45433">
        <w:rPr>
          <w:rFonts w:ascii="Montserrat" w:hAnsi="Montserrat" w:cs="Arial"/>
          <w:color w:val="538135" w:themeColor="accent6" w:themeShade="BF"/>
        </w:rPr>
        <w:t>1</w:t>
      </w:r>
      <w:r w:rsidRPr="00E45433">
        <w:rPr>
          <w:rFonts w:ascii="Montserrat" w:hAnsi="Montserrat" w:cs="Arial"/>
          <w:color w:val="538135" w:themeColor="accent6" w:themeShade="BF"/>
        </w:rPr>
        <w:t>-</w:t>
      </w:r>
      <w:r w:rsidR="007272CE" w:rsidRPr="00E45433">
        <w:rPr>
          <w:rFonts w:ascii="Montserrat" w:hAnsi="Montserrat" w:cs="Arial"/>
          <w:color w:val="538135" w:themeColor="accent6" w:themeShade="BF"/>
        </w:rPr>
        <w:t>2</w:t>
      </w:r>
      <w:r w:rsidRPr="00E45433">
        <w:rPr>
          <w:rFonts w:ascii="Montserrat" w:hAnsi="Montserrat" w:cs="Arial"/>
          <w:color w:val="538135" w:themeColor="accent6" w:themeShade="BF"/>
        </w:rPr>
        <w:t xml:space="preserve"> parag</w:t>
      </w:r>
      <w:r w:rsidR="007272CE" w:rsidRPr="00E45433">
        <w:rPr>
          <w:rFonts w:ascii="Montserrat" w:hAnsi="Montserrat" w:cs="Arial"/>
          <w:color w:val="538135" w:themeColor="accent6" w:themeShade="BF"/>
        </w:rPr>
        <w:t>raphs</w:t>
      </w:r>
      <w:r w:rsidRPr="00E45433">
        <w:rPr>
          <w:rFonts w:ascii="Montserrat" w:hAnsi="Montserrat" w:cs="Arial"/>
          <w:color w:val="538135" w:themeColor="accent6" w:themeShade="BF"/>
        </w:rPr>
        <w:t xml:space="preserve">. Name the customer and the purpose in choosing and deploying the Palo Alto Networks solution. Use “find and replace” to substitute </w:t>
      </w:r>
      <w:r w:rsidR="0095789D" w:rsidRPr="00E45433">
        <w:rPr>
          <w:rFonts w:ascii="Montserrat" w:hAnsi="Montserrat" w:cs="Arial"/>
          <w:color w:val="538135" w:themeColor="accent6" w:themeShade="BF"/>
        </w:rPr>
        <w:fldChar w:fldCharType="begin"/>
      </w:r>
      <w:r w:rsidR="0095789D" w:rsidRPr="00E45433">
        <w:rPr>
          <w:rFonts w:ascii="Montserrat" w:hAnsi="Montserrat" w:cs="Arial"/>
          <w:color w:val="538135" w:themeColor="accent6" w:themeShade="BF"/>
        </w:rPr>
        <w:instrText xml:space="preserve"> MERGEFIELD Customer \* MERGEFORMAT </w:instrText>
      </w:r>
      <w:r w:rsidR="0095789D" w:rsidRPr="00E45433">
        <w:rPr>
          <w:rFonts w:ascii="Montserrat" w:hAnsi="Montserrat" w:cs="Arial"/>
          <w:color w:val="538135" w:themeColor="accent6" w:themeShade="BF"/>
        </w:rPr>
        <w:fldChar w:fldCharType="separate"/>
      </w:r>
      <w:r w:rsidR="000E25B8">
        <w:rPr>
          <w:rFonts w:ascii="Montserrat" w:hAnsi="Montserrat" w:cs="Arial"/>
          <w:noProof/>
          <w:color w:val="538135" w:themeColor="accent6" w:themeShade="BF"/>
        </w:rPr>
        <w:t>{{Customer}}</w:t>
      </w:r>
      <w:r w:rsidR="0095789D" w:rsidRPr="00E45433">
        <w:rPr>
          <w:rFonts w:ascii="Montserrat" w:hAnsi="Montserrat" w:cs="Arial"/>
          <w:noProof/>
          <w:color w:val="538135" w:themeColor="accent6" w:themeShade="BF"/>
        </w:rPr>
        <w:fldChar w:fldCharType="end"/>
      </w:r>
      <w:r w:rsidR="009842CB" w:rsidRPr="00E45433">
        <w:rPr>
          <w:rFonts w:ascii="Montserrat" w:hAnsi="Montserrat" w:cs="Arial"/>
          <w:noProof/>
          <w:color w:val="538135" w:themeColor="accent6" w:themeShade="BF"/>
        </w:rPr>
        <w:t xml:space="preserve"> </w:t>
      </w:r>
      <w:r w:rsidRPr="00E45433">
        <w:rPr>
          <w:rFonts w:ascii="Montserrat" w:hAnsi="Montserrat" w:cs="Arial"/>
          <w:color w:val="538135" w:themeColor="accent6" w:themeShade="BF"/>
        </w:rPr>
        <w:t>with the value on the Title Page throughout this document. An example could be something like the following:</w:t>
      </w:r>
    </w:p>
    <w:p w14:paraId="38AD2A92" w14:textId="7451A6A7" w:rsidR="00071F68" w:rsidRPr="00E45433" w:rsidRDefault="00071F68" w:rsidP="00071F68">
      <w:pPr>
        <w:rPr>
          <w:rFonts w:ascii="Montserrat" w:hAnsi="Montserrat" w:cs="Arial"/>
          <w:color w:val="C00000"/>
        </w:rPr>
      </w:pPr>
      <w:r w:rsidRPr="00E45433">
        <w:rPr>
          <w:rFonts w:ascii="Montserrat" w:hAnsi="Montserrat" w:cs="Arial"/>
          <w:color w:val="C00000"/>
        </w:rPr>
        <w:t xml:space="preserve">To better improve security and visibility into internet and DMZ traffic, </w:t>
      </w:r>
      <w:r w:rsidR="00A03B55" w:rsidRPr="00E45433">
        <w:rPr>
          <w:rFonts w:ascii="Montserrat" w:hAnsi="Montserrat" w:cs="Arial"/>
          <w:color w:val="C00000"/>
        </w:rPr>
        <w:fldChar w:fldCharType="begin"/>
      </w:r>
      <w:r w:rsidR="00A03B55" w:rsidRPr="00E45433">
        <w:rPr>
          <w:rFonts w:ascii="Montserrat" w:hAnsi="Montserrat" w:cs="Arial"/>
          <w:color w:val="C00000"/>
        </w:rPr>
        <w:instrText xml:space="preserve"> MERGEFIELD Customer \* MERGEFORMAT </w:instrText>
      </w:r>
      <w:r w:rsidR="00A03B55" w:rsidRPr="00E45433">
        <w:rPr>
          <w:rFonts w:ascii="Montserrat" w:hAnsi="Montserrat" w:cs="Arial"/>
          <w:color w:val="C00000"/>
        </w:rPr>
        <w:fldChar w:fldCharType="separate"/>
      </w:r>
      <w:r w:rsidR="000E25B8">
        <w:rPr>
          <w:rFonts w:ascii="Montserrat" w:hAnsi="Montserrat" w:cs="Arial"/>
          <w:noProof/>
          <w:color w:val="C00000"/>
        </w:rPr>
        <w:t>{{Customer}}</w:t>
      </w:r>
      <w:r w:rsidR="00A03B55" w:rsidRPr="00E45433">
        <w:rPr>
          <w:rFonts w:ascii="Montserrat" w:hAnsi="Montserrat" w:cs="Arial"/>
          <w:color w:val="C00000"/>
        </w:rPr>
        <w:fldChar w:fldCharType="end"/>
      </w:r>
      <w:r w:rsidR="00A03B55" w:rsidRPr="00E45433">
        <w:rPr>
          <w:rFonts w:ascii="Montserrat" w:hAnsi="Montserrat" w:cs="Arial"/>
          <w:color w:val="C00000"/>
        </w:rPr>
        <w:t xml:space="preserve"> </w:t>
      </w:r>
      <w:r w:rsidRPr="00E45433">
        <w:rPr>
          <w:rFonts w:ascii="Montserrat" w:hAnsi="Montserrat" w:cs="Arial"/>
          <w:color w:val="C00000"/>
        </w:rPr>
        <w:t xml:space="preserve">purchased and deployed four PA-5260 Palo Alto Networks security platforms. These were deployed in </w:t>
      </w:r>
      <w:r w:rsidR="004C64F4" w:rsidRPr="00E45433">
        <w:rPr>
          <w:rFonts w:ascii="Montserrat" w:hAnsi="Montserrat" w:cs="Arial"/>
          <w:color w:val="C00000"/>
        </w:rPr>
        <w:t>two</w:t>
      </w:r>
      <w:r w:rsidRPr="00E45433">
        <w:rPr>
          <w:rFonts w:ascii="Montserrat" w:hAnsi="Montserrat" w:cs="Arial"/>
          <w:color w:val="C00000"/>
        </w:rPr>
        <w:t xml:space="preserve"> data center</w:t>
      </w:r>
      <w:r w:rsidR="004C64F4" w:rsidRPr="00E45433">
        <w:rPr>
          <w:rFonts w:ascii="Montserrat" w:hAnsi="Montserrat" w:cs="Arial"/>
          <w:color w:val="C00000"/>
        </w:rPr>
        <w:t>s</w:t>
      </w:r>
      <w:r w:rsidRPr="00E45433">
        <w:rPr>
          <w:rFonts w:ascii="Montserrat" w:hAnsi="Montserrat" w:cs="Arial"/>
          <w:color w:val="C00000"/>
        </w:rPr>
        <w:t xml:space="preserve"> in a high availability pair.</w:t>
      </w:r>
      <w:r w:rsidR="00E3459A" w:rsidRPr="00E45433">
        <w:rPr>
          <w:rFonts w:ascii="Montserrat" w:hAnsi="Montserrat" w:cs="Arial"/>
          <w:color w:val="C00000"/>
        </w:rPr>
        <w:t xml:space="preserve"> </w:t>
      </w:r>
      <w:r w:rsidRPr="00E45433">
        <w:rPr>
          <w:rFonts w:ascii="Montserrat" w:hAnsi="Montserrat" w:cs="Arial"/>
          <w:color w:val="C00000"/>
        </w:rPr>
        <w:t xml:space="preserve">Palo Alto Networks Professional Services worked closely with the </w:t>
      </w:r>
      <w:r w:rsidR="00A03B55" w:rsidRPr="00E45433">
        <w:rPr>
          <w:rFonts w:ascii="Montserrat" w:hAnsi="Montserrat" w:cs="Arial"/>
          <w:color w:val="C00000"/>
        </w:rPr>
        <w:fldChar w:fldCharType="begin"/>
      </w:r>
      <w:r w:rsidR="00A03B55" w:rsidRPr="00E45433">
        <w:rPr>
          <w:rFonts w:ascii="Montserrat" w:hAnsi="Montserrat" w:cs="Arial"/>
          <w:color w:val="C00000"/>
        </w:rPr>
        <w:instrText xml:space="preserve"> MERGEFIELD Customer \* MERGEFORMAT </w:instrText>
      </w:r>
      <w:r w:rsidR="00A03B55" w:rsidRPr="00E45433">
        <w:rPr>
          <w:rFonts w:ascii="Montserrat" w:hAnsi="Montserrat" w:cs="Arial"/>
          <w:color w:val="C00000"/>
        </w:rPr>
        <w:fldChar w:fldCharType="separate"/>
      </w:r>
      <w:r w:rsidR="000E25B8">
        <w:rPr>
          <w:rFonts w:ascii="Montserrat" w:hAnsi="Montserrat" w:cs="Arial"/>
          <w:noProof/>
          <w:color w:val="C00000"/>
        </w:rPr>
        <w:t>{{Customer}}</w:t>
      </w:r>
      <w:r w:rsidR="00A03B55" w:rsidRPr="00E45433">
        <w:rPr>
          <w:rFonts w:ascii="Montserrat" w:hAnsi="Montserrat" w:cs="Arial"/>
          <w:color w:val="C00000"/>
        </w:rPr>
        <w:fldChar w:fldCharType="end"/>
      </w:r>
      <w:r w:rsidR="00A03B55" w:rsidRPr="00E45433">
        <w:rPr>
          <w:rFonts w:ascii="Montserrat" w:hAnsi="Montserrat" w:cs="Arial"/>
          <w:color w:val="C00000"/>
        </w:rPr>
        <w:t xml:space="preserve"> </w:t>
      </w:r>
      <w:r w:rsidRPr="00E45433">
        <w:rPr>
          <w:rFonts w:ascii="Montserrat" w:hAnsi="Montserrat" w:cs="Arial"/>
          <w:color w:val="C00000"/>
        </w:rPr>
        <w:t xml:space="preserve">team to deploy the Palo Alto Networks security platform in their New Jersey and Virginia data centers. Two ASA H/A pairs in each data center were replaced with a single multi </w:t>
      </w:r>
      <w:proofErr w:type="spellStart"/>
      <w:r w:rsidRPr="00E45433">
        <w:rPr>
          <w:rFonts w:ascii="Montserrat" w:hAnsi="Montserrat" w:cs="Arial"/>
          <w:color w:val="C00000"/>
        </w:rPr>
        <w:t>vsys</w:t>
      </w:r>
      <w:proofErr w:type="spellEnd"/>
      <w:r w:rsidRPr="00E45433">
        <w:rPr>
          <w:rFonts w:ascii="Montserrat" w:hAnsi="Montserrat" w:cs="Arial"/>
          <w:color w:val="C00000"/>
        </w:rPr>
        <w:t xml:space="preserve"> PA-5260 H/A pair managed by their existing VM series Panorama. The PA-5260 H/A pair secure communications between the internet, DMZ</w:t>
      </w:r>
      <w:r w:rsidR="0061130C" w:rsidRPr="00E45433">
        <w:rPr>
          <w:rFonts w:ascii="Montserrat" w:hAnsi="Montserrat" w:cs="Arial"/>
          <w:color w:val="C00000"/>
        </w:rPr>
        <w:t>,</w:t>
      </w:r>
      <w:r w:rsidRPr="00E45433">
        <w:rPr>
          <w:rFonts w:ascii="Montserrat" w:hAnsi="Montserrat" w:cs="Arial"/>
          <w:color w:val="C00000"/>
        </w:rPr>
        <w:t xml:space="preserve"> and internal for </w:t>
      </w:r>
      <w:r w:rsidR="00A03B55" w:rsidRPr="00E45433">
        <w:rPr>
          <w:rFonts w:ascii="Montserrat" w:hAnsi="Montserrat" w:cs="Arial"/>
          <w:color w:val="C00000"/>
        </w:rPr>
        <w:fldChar w:fldCharType="begin"/>
      </w:r>
      <w:r w:rsidR="00A03B55" w:rsidRPr="00E45433">
        <w:rPr>
          <w:rFonts w:ascii="Montserrat" w:hAnsi="Montserrat" w:cs="Arial"/>
          <w:color w:val="C00000"/>
        </w:rPr>
        <w:instrText xml:space="preserve"> MERGEFIELD Customer \* MERGEFORMAT </w:instrText>
      </w:r>
      <w:r w:rsidR="00A03B55" w:rsidRPr="00E45433">
        <w:rPr>
          <w:rFonts w:ascii="Montserrat" w:hAnsi="Montserrat" w:cs="Arial"/>
          <w:color w:val="C00000"/>
        </w:rPr>
        <w:fldChar w:fldCharType="separate"/>
      </w:r>
      <w:r w:rsidR="000E25B8">
        <w:rPr>
          <w:rFonts w:ascii="Montserrat" w:hAnsi="Montserrat" w:cs="Arial"/>
          <w:noProof/>
          <w:color w:val="C00000"/>
        </w:rPr>
        <w:t>{{Customer}}</w:t>
      </w:r>
      <w:r w:rsidR="00A03B55" w:rsidRPr="00E45433">
        <w:rPr>
          <w:rFonts w:ascii="Montserrat" w:hAnsi="Montserrat" w:cs="Arial"/>
          <w:color w:val="C00000"/>
        </w:rPr>
        <w:fldChar w:fldCharType="end"/>
      </w:r>
      <w:r w:rsidR="00A03B55" w:rsidRPr="00E45433">
        <w:rPr>
          <w:rFonts w:ascii="Montserrat" w:hAnsi="Montserrat" w:cs="Arial"/>
          <w:color w:val="C00000"/>
        </w:rPr>
        <w:t xml:space="preserve"> </w:t>
      </w:r>
      <w:r w:rsidRPr="00E45433">
        <w:rPr>
          <w:rFonts w:ascii="Montserrat" w:hAnsi="Montserrat" w:cs="Arial"/>
          <w:color w:val="C00000"/>
        </w:rPr>
        <w:t>customers and users. The security policy is shared between the two sites for easier management and to ensure a synchronized configuration at each site in the event of traffic failover to ensure a consistent user experience.</w:t>
      </w:r>
    </w:p>
    <w:p w14:paraId="6646FA54" w14:textId="7E385BFB" w:rsidR="00E3459A" w:rsidRPr="00E45433" w:rsidRDefault="00E3459A" w:rsidP="00071F68">
      <w:pPr>
        <w:rPr>
          <w:rFonts w:ascii="Montserrat" w:hAnsi="Montserrat" w:cs="Arial"/>
          <w:color w:val="C00000"/>
        </w:rPr>
      </w:pPr>
      <w:r w:rsidRPr="00E45433">
        <w:rPr>
          <w:rFonts w:ascii="Montserrat" w:hAnsi="Montserrat" w:cs="Arial"/>
          <w:color w:val="C00000"/>
        </w:rPr>
        <w:t>Each PA-5260 H/A pair was installed in separate maintenance windows. In addition to migrating to the PA-5260s, load balancer and routing changes were implemented to allow for inspection of all traffic to the DMZ VIPs. This included net new interfaces, security zones</w:t>
      </w:r>
      <w:r w:rsidR="000E225D" w:rsidRPr="00E45433">
        <w:rPr>
          <w:rFonts w:ascii="Montserrat" w:hAnsi="Montserrat" w:cs="Arial"/>
          <w:color w:val="C00000"/>
        </w:rPr>
        <w:t>,</w:t>
      </w:r>
      <w:r w:rsidRPr="00E45433">
        <w:rPr>
          <w:rFonts w:ascii="Montserrat" w:hAnsi="Montserrat" w:cs="Arial"/>
          <w:color w:val="C00000"/>
        </w:rPr>
        <w:t xml:space="preserve"> and security policies.</w:t>
      </w:r>
    </w:p>
    <w:p w14:paraId="4BFE59CF" w14:textId="77777777" w:rsidR="00E3459A" w:rsidRPr="00E45433" w:rsidRDefault="00E3459A" w:rsidP="00AF2099">
      <w:pPr>
        <w:pStyle w:val="TemplateNotes"/>
        <w:ind w:left="0" w:hanging="720"/>
        <w:rPr>
          <w:rFonts w:ascii="Montserrat" w:hAnsi="Montserrat" w:cs="Arial"/>
          <w:color w:val="385623" w:themeColor="accent6" w:themeShade="80"/>
        </w:rPr>
      </w:pPr>
      <w:r w:rsidRPr="00E45433">
        <w:rPr>
          <w:rFonts w:ascii="Montserrat" w:hAnsi="Montserrat" w:cs="Arial"/>
          <w:color w:val="538135" w:themeColor="accent6" w:themeShade="BF"/>
        </w:rPr>
        <w:t xml:space="preserve">Detail any open issues such as remaining work or </w:t>
      </w:r>
      <w:r w:rsidR="00B00F01" w:rsidRPr="00E45433">
        <w:rPr>
          <w:rFonts w:ascii="Montserrat" w:hAnsi="Montserrat" w:cs="Arial"/>
          <w:color w:val="538135" w:themeColor="accent6" w:themeShade="BF"/>
        </w:rPr>
        <w:t>open Support tickets</w:t>
      </w:r>
      <w:r w:rsidR="00B00F01" w:rsidRPr="00E45433">
        <w:rPr>
          <w:rFonts w:ascii="Montserrat" w:hAnsi="Montserrat" w:cs="Arial"/>
          <w:color w:val="385623" w:themeColor="accent6" w:themeShade="80"/>
        </w:rPr>
        <w:t>.</w:t>
      </w:r>
    </w:p>
    <w:p w14:paraId="6AC1D48D" w14:textId="520B6794" w:rsidR="00053EF9" w:rsidRPr="00E45433" w:rsidRDefault="00053EF9" w:rsidP="004C267F">
      <w:pPr>
        <w:pStyle w:val="PSDocH2"/>
        <w:rPr>
          <w:rFonts w:ascii="Montserrat" w:hAnsi="Montserrat" w:cs="Arial"/>
        </w:rPr>
      </w:pPr>
      <w:bookmarkStart w:id="6" w:name="_Toc22810826"/>
      <w:r w:rsidRPr="00E45433">
        <w:rPr>
          <w:rFonts w:ascii="Montserrat" w:hAnsi="Montserrat" w:cs="Arial"/>
        </w:rPr>
        <w:t>Open Issues</w:t>
      </w:r>
      <w:bookmarkEnd w:id="6"/>
    </w:p>
    <w:p w14:paraId="77C82640" w14:textId="77777777" w:rsidR="00E3459A" w:rsidRPr="00E45433" w:rsidRDefault="00E3459A" w:rsidP="00071F68">
      <w:pPr>
        <w:rPr>
          <w:rFonts w:ascii="Montserrat" w:hAnsi="Montserrat" w:cs="Arial"/>
          <w:color w:val="C00000"/>
        </w:rPr>
      </w:pPr>
      <w:r w:rsidRPr="00E45433">
        <w:rPr>
          <w:rFonts w:ascii="Montserrat" w:hAnsi="Montserrat" w:cs="Arial"/>
          <w:color w:val="C00000"/>
        </w:rPr>
        <w:t>Each migration was successfu</w:t>
      </w:r>
      <w:r w:rsidR="00511F86" w:rsidRPr="00E45433">
        <w:rPr>
          <w:rFonts w:ascii="Montserrat" w:hAnsi="Montserrat" w:cs="Arial"/>
          <w:color w:val="C00000"/>
        </w:rPr>
        <w:t>l. T</w:t>
      </w:r>
      <w:r w:rsidRPr="00E45433">
        <w:rPr>
          <w:rFonts w:ascii="Montserrat" w:hAnsi="Montserrat" w:cs="Arial"/>
          <w:color w:val="C00000"/>
        </w:rPr>
        <w:t xml:space="preserve">here are no open issues. </w:t>
      </w:r>
    </w:p>
    <w:p w14:paraId="06E8D8E7" w14:textId="77777777" w:rsidR="00071F68" w:rsidRPr="00E45433" w:rsidRDefault="00071F68" w:rsidP="007B37BD">
      <w:pPr>
        <w:pStyle w:val="TemplateNotes"/>
        <w:ind w:left="0"/>
        <w:rPr>
          <w:rFonts w:ascii="Montserrat" w:hAnsi="Montserrat" w:cs="Arial"/>
        </w:rPr>
      </w:pPr>
    </w:p>
    <w:p w14:paraId="7C9A36A3" w14:textId="19DFB967" w:rsidR="0041415C" w:rsidRPr="00E45433" w:rsidRDefault="0041415C">
      <w:pPr>
        <w:spacing w:after="160" w:line="259" w:lineRule="auto"/>
        <w:rPr>
          <w:rFonts w:ascii="Montserrat" w:eastAsiaTheme="majorEastAsia" w:hAnsi="Montserrat" w:cs="Arial"/>
          <w:b/>
          <w:bCs/>
          <w:color w:val="2E74B5" w:themeColor="accent1" w:themeShade="BF"/>
          <w:sz w:val="28"/>
          <w:szCs w:val="28"/>
        </w:rPr>
      </w:pPr>
      <w:bookmarkStart w:id="7" w:name="_Toc488914629"/>
      <w:r w:rsidRPr="00E45433">
        <w:rPr>
          <w:rFonts w:ascii="Montserrat" w:hAnsi="Montserrat" w:cs="Arial"/>
        </w:rPr>
        <w:br w:type="page"/>
      </w:r>
    </w:p>
    <w:p w14:paraId="7CBEA351" w14:textId="49527D35" w:rsidR="007514E2" w:rsidRPr="00E45433" w:rsidRDefault="007514E2" w:rsidP="00BB3126">
      <w:pPr>
        <w:pStyle w:val="PSDoc"/>
        <w:rPr>
          <w:rFonts w:ascii="Montserrat" w:hAnsi="Montserrat" w:cs="Arial"/>
        </w:rPr>
      </w:pPr>
      <w:bookmarkStart w:id="8" w:name="_Toc22810827"/>
      <w:r w:rsidRPr="00E45433">
        <w:rPr>
          <w:rFonts w:ascii="Montserrat" w:hAnsi="Montserrat" w:cs="Arial"/>
        </w:rPr>
        <w:lastRenderedPageBreak/>
        <w:t>Platform</w:t>
      </w:r>
      <w:bookmarkEnd w:id="7"/>
      <w:bookmarkEnd w:id="8"/>
    </w:p>
    <w:p w14:paraId="388C6498" w14:textId="007D992C" w:rsidR="00313FFE" w:rsidRPr="00E45433" w:rsidRDefault="00313FFE" w:rsidP="00FB5267">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 xml:space="preserve">In this section, provide detail of the platform </w:t>
      </w:r>
      <w:r w:rsidR="00FC6971" w:rsidRPr="00E45433">
        <w:rPr>
          <w:rFonts w:ascii="Montserrat" w:hAnsi="Montserrat" w:cs="Arial"/>
          <w:color w:val="538135" w:themeColor="accent6" w:themeShade="BF"/>
        </w:rPr>
        <w:t>configurations including model, serial numbers, PAN-OS version and deployment locations. Also include Panorama</w:t>
      </w:r>
      <w:r w:rsidR="00AE28C0" w:rsidRPr="00E45433">
        <w:rPr>
          <w:rFonts w:ascii="Montserrat" w:hAnsi="Montserrat" w:cs="Arial"/>
          <w:color w:val="538135" w:themeColor="accent6" w:themeShade="BF"/>
        </w:rPr>
        <w:t>,</w:t>
      </w:r>
      <w:r w:rsidR="00FC6971" w:rsidRPr="00E45433">
        <w:rPr>
          <w:rFonts w:ascii="Montserrat" w:hAnsi="Montserrat" w:cs="Arial"/>
          <w:color w:val="538135" w:themeColor="accent6" w:themeShade="BF"/>
        </w:rPr>
        <w:t xml:space="preserve"> even if Panorama was already present in the environment.</w:t>
      </w:r>
    </w:p>
    <w:p w14:paraId="68A495BD" w14:textId="0F21E814" w:rsidR="000C5459" w:rsidRPr="00E45433" w:rsidRDefault="000C5459" w:rsidP="000C5459">
      <w:pPr>
        <w:rPr>
          <w:rFonts w:ascii="Montserrat" w:hAnsi="Montserrat" w:cs="Arial"/>
        </w:rPr>
      </w:pPr>
      <w:r w:rsidRPr="00E45433">
        <w:rPr>
          <w:rFonts w:ascii="Montserrat" w:hAnsi="Montserrat" w:cs="Arial"/>
        </w:rPr>
        <w:t xml:space="preserve">This section of the document provides details of the deployed configuration of the Palo Alto Networks security platform in the </w:t>
      </w:r>
      <w:r w:rsidR="00001F87" w:rsidRPr="00E45433">
        <w:rPr>
          <w:rFonts w:ascii="Montserrat" w:hAnsi="Montserrat" w:cs="Arial"/>
        </w:rPr>
        <w:fldChar w:fldCharType="begin"/>
      </w:r>
      <w:r w:rsidR="00001F87" w:rsidRPr="00E45433">
        <w:rPr>
          <w:rFonts w:ascii="Montserrat" w:hAnsi="Montserrat" w:cs="Arial"/>
        </w:rPr>
        <w:instrText xml:space="preserve"> MERGEFIELD Customer \* MERGEFORMAT </w:instrText>
      </w:r>
      <w:r w:rsidR="00001F87" w:rsidRPr="00E45433">
        <w:rPr>
          <w:rFonts w:ascii="Montserrat" w:hAnsi="Montserrat" w:cs="Arial"/>
        </w:rPr>
        <w:fldChar w:fldCharType="separate"/>
      </w:r>
      <w:r w:rsidR="000E25B8">
        <w:rPr>
          <w:rFonts w:ascii="Montserrat" w:hAnsi="Montserrat" w:cs="Arial"/>
          <w:noProof/>
        </w:rPr>
        <w:t>{{Customer}}</w:t>
      </w:r>
      <w:r w:rsidR="00001F87" w:rsidRPr="00E45433">
        <w:rPr>
          <w:rFonts w:ascii="Montserrat" w:hAnsi="Montserrat" w:cs="Arial"/>
          <w:noProof/>
        </w:rPr>
        <w:fldChar w:fldCharType="end"/>
      </w:r>
      <w:r w:rsidR="00A03B55" w:rsidRPr="00E45433">
        <w:rPr>
          <w:rFonts w:ascii="Montserrat" w:hAnsi="Montserrat" w:cs="Arial"/>
        </w:rPr>
        <w:t xml:space="preserve"> </w:t>
      </w:r>
      <w:r w:rsidRPr="00E45433">
        <w:rPr>
          <w:rFonts w:ascii="Montserrat" w:hAnsi="Montserrat" w:cs="Arial"/>
        </w:rPr>
        <w:t xml:space="preserve">environment. </w:t>
      </w:r>
    </w:p>
    <w:p w14:paraId="0D1173DE" w14:textId="77777777" w:rsidR="007514E2" w:rsidRPr="00E45433" w:rsidRDefault="00F91265" w:rsidP="004951B9">
      <w:pPr>
        <w:pStyle w:val="PSDocH2"/>
        <w:rPr>
          <w:rFonts w:ascii="Montserrat" w:hAnsi="Montserrat" w:cs="Arial"/>
        </w:rPr>
      </w:pPr>
      <w:bookmarkStart w:id="9" w:name="_Toc22810828"/>
      <w:r w:rsidRPr="00E45433">
        <w:rPr>
          <w:rFonts w:ascii="Montserrat" w:hAnsi="Montserrat" w:cs="Arial"/>
        </w:rPr>
        <w:t>Deployed Security Platforms</w:t>
      </w:r>
      <w:bookmarkEnd w:id="9"/>
    </w:p>
    <w:p w14:paraId="7196B6F4" w14:textId="77777777" w:rsidR="00A32FDA" w:rsidRPr="00E45433" w:rsidRDefault="009D180A" w:rsidP="004C267F">
      <w:pPr>
        <w:pStyle w:val="TemplateNotes"/>
        <w:ind w:left="0" w:hanging="720"/>
        <w:rPr>
          <w:rFonts w:ascii="Montserrat" w:hAnsi="Montserrat" w:cs="Arial"/>
          <w:color w:val="538135" w:themeColor="accent6" w:themeShade="BF"/>
        </w:rPr>
      </w:pPr>
      <w:r w:rsidRPr="00E45433">
        <w:rPr>
          <w:rFonts w:ascii="Montserrat" w:hAnsi="Montserrat" w:cs="Arial"/>
          <w:color w:val="538135" w:themeColor="accent6" w:themeShade="BF"/>
        </w:rPr>
        <w:t>A</w:t>
      </w:r>
      <w:r w:rsidR="00A32FDA" w:rsidRPr="00E45433">
        <w:rPr>
          <w:rFonts w:ascii="Montserrat" w:hAnsi="Montserrat" w:cs="Arial"/>
          <w:color w:val="538135" w:themeColor="accent6" w:themeShade="BF"/>
        </w:rPr>
        <w:t>ll</w:t>
      </w:r>
      <w:r w:rsidRPr="00E45433">
        <w:rPr>
          <w:rFonts w:ascii="Montserrat" w:hAnsi="Montserrat" w:cs="Arial"/>
          <w:color w:val="538135" w:themeColor="accent6" w:themeShade="BF"/>
        </w:rPr>
        <w:t xml:space="preserve"> data in the</w:t>
      </w:r>
      <w:r w:rsidR="00A32FDA" w:rsidRPr="00E45433">
        <w:rPr>
          <w:rFonts w:ascii="Montserrat" w:hAnsi="Montserrat" w:cs="Arial"/>
          <w:color w:val="538135" w:themeColor="accent6" w:themeShade="BF"/>
        </w:rPr>
        <w:t xml:space="preserve"> </w:t>
      </w:r>
      <w:r w:rsidR="003170EA" w:rsidRPr="00E45433">
        <w:rPr>
          <w:rFonts w:ascii="Montserrat" w:hAnsi="Montserrat" w:cs="Arial"/>
          <w:color w:val="538135" w:themeColor="accent6" w:themeShade="BF"/>
        </w:rPr>
        <w:t xml:space="preserve">following </w:t>
      </w:r>
      <w:r w:rsidR="00CD2D93" w:rsidRPr="00E45433">
        <w:rPr>
          <w:rFonts w:ascii="Montserrat" w:hAnsi="Montserrat" w:cs="Arial"/>
          <w:color w:val="538135" w:themeColor="accent6" w:themeShade="BF"/>
        </w:rPr>
        <w:t>t</w:t>
      </w:r>
      <w:r w:rsidR="00A32FDA" w:rsidRPr="00E45433">
        <w:rPr>
          <w:rFonts w:ascii="Montserrat" w:hAnsi="Montserrat" w:cs="Arial"/>
          <w:color w:val="538135" w:themeColor="accent6" w:themeShade="BF"/>
        </w:rPr>
        <w:t xml:space="preserve">ables </w:t>
      </w:r>
      <w:r w:rsidRPr="00E45433">
        <w:rPr>
          <w:rFonts w:ascii="Montserrat" w:hAnsi="Montserrat" w:cs="Arial"/>
          <w:color w:val="538135" w:themeColor="accent6" w:themeShade="BF"/>
        </w:rPr>
        <w:t>are</w:t>
      </w:r>
      <w:r w:rsidR="00A32FDA" w:rsidRPr="00E45433">
        <w:rPr>
          <w:rFonts w:ascii="Montserrat" w:hAnsi="Montserrat" w:cs="Arial"/>
          <w:color w:val="538135" w:themeColor="accent6" w:themeShade="BF"/>
        </w:rPr>
        <w:t xml:space="preserve"> examples</w:t>
      </w:r>
      <w:r w:rsidRPr="00E45433">
        <w:rPr>
          <w:rFonts w:ascii="Montserrat" w:hAnsi="Montserrat" w:cs="Arial"/>
          <w:color w:val="538135" w:themeColor="accent6" w:themeShade="BF"/>
        </w:rPr>
        <w:t>.</w:t>
      </w:r>
      <w:r w:rsidR="00A32FDA" w:rsidRPr="00E45433">
        <w:rPr>
          <w:rFonts w:ascii="Montserrat" w:hAnsi="Montserrat" w:cs="Arial"/>
          <w:color w:val="538135" w:themeColor="accent6" w:themeShade="BF"/>
        </w:rPr>
        <w:t xml:space="preserve"> </w:t>
      </w:r>
      <w:r w:rsidR="00301C77" w:rsidRPr="00E45433">
        <w:rPr>
          <w:rFonts w:ascii="Montserrat" w:hAnsi="Montserrat" w:cs="Arial"/>
          <w:color w:val="538135" w:themeColor="accent6" w:themeShade="BF"/>
        </w:rPr>
        <w:t>F</w:t>
      </w:r>
      <w:r w:rsidR="00A32FDA" w:rsidRPr="00E45433">
        <w:rPr>
          <w:rFonts w:ascii="Montserrat" w:hAnsi="Montserrat" w:cs="Arial"/>
          <w:color w:val="538135" w:themeColor="accent6" w:themeShade="BF"/>
        </w:rPr>
        <w:t>ill in with appropriate customer level information.</w:t>
      </w:r>
      <w:r w:rsidR="00511F86" w:rsidRPr="00E45433">
        <w:rPr>
          <w:rFonts w:ascii="Montserrat" w:hAnsi="Montserrat" w:cs="Arial"/>
          <w:color w:val="538135" w:themeColor="accent6" w:themeShade="BF"/>
        </w:rPr>
        <w:t xml:space="preserve"> </w:t>
      </w:r>
    </w:p>
    <w:p w14:paraId="153026FF" w14:textId="45332813" w:rsidR="007514E2" w:rsidRPr="00E45433" w:rsidRDefault="00511F86" w:rsidP="007514E2">
      <w:pPr>
        <w:rPr>
          <w:rFonts w:ascii="Montserrat" w:hAnsi="Montserrat" w:cs="Arial"/>
        </w:rPr>
      </w:pPr>
      <w:r w:rsidRPr="00E45433">
        <w:rPr>
          <w:rFonts w:ascii="Montserrat" w:hAnsi="Montserrat" w:cs="Arial"/>
        </w:rPr>
        <w:t xml:space="preserve">This section describes the Palo Alto Networks platforms, physical and virtual, that have been deployed at each </w:t>
      </w:r>
      <w:r w:rsidR="00001F87" w:rsidRPr="00E45433">
        <w:rPr>
          <w:rFonts w:ascii="Montserrat" w:hAnsi="Montserrat" w:cs="Arial"/>
        </w:rPr>
        <w:fldChar w:fldCharType="begin"/>
      </w:r>
      <w:r w:rsidR="00001F87" w:rsidRPr="00E45433">
        <w:rPr>
          <w:rFonts w:ascii="Montserrat" w:hAnsi="Montserrat" w:cs="Arial"/>
        </w:rPr>
        <w:instrText xml:space="preserve"> MERGEFIELD Customer \* MERGEFORMAT </w:instrText>
      </w:r>
      <w:r w:rsidR="00001F87" w:rsidRPr="00E45433">
        <w:rPr>
          <w:rFonts w:ascii="Montserrat" w:hAnsi="Montserrat" w:cs="Arial"/>
        </w:rPr>
        <w:fldChar w:fldCharType="separate"/>
      </w:r>
      <w:r w:rsidR="000E25B8">
        <w:rPr>
          <w:rFonts w:ascii="Montserrat" w:hAnsi="Montserrat" w:cs="Arial"/>
          <w:noProof/>
        </w:rPr>
        <w:t>{{Customer}}</w:t>
      </w:r>
      <w:r w:rsidR="00001F87" w:rsidRPr="00E45433">
        <w:rPr>
          <w:rFonts w:ascii="Montserrat" w:hAnsi="Montserrat" w:cs="Arial"/>
          <w:noProof/>
        </w:rPr>
        <w:fldChar w:fldCharType="end"/>
      </w:r>
      <w:r w:rsidR="00A03B55" w:rsidRPr="00E45433">
        <w:rPr>
          <w:rFonts w:ascii="Montserrat" w:hAnsi="Montserrat" w:cs="Arial"/>
        </w:rPr>
        <w:t xml:space="preserve"> </w:t>
      </w:r>
      <w:r w:rsidRPr="00E45433">
        <w:rPr>
          <w:rFonts w:ascii="Montserrat" w:hAnsi="Montserrat" w:cs="Arial"/>
        </w:rPr>
        <w:t>location identified.</w:t>
      </w:r>
    </w:p>
    <w:p w14:paraId="7354B0FE" w14:textId="77777777" w:rsidR="007514E2" w:rsidRPr="00E45433" w:rsidRDefault="007514E2" w:rsidP="00A32FDA">
      <w:pPr>
        <w:pStyle w:val="PSDocH3"/>
        <w:rPr>
          <w:rFonts w:ascii="Montserrat" w:hAnsi="Montserrat" w:cs="Arial"/>
        </w:rPr>
      </w:pPr>
      <w:bookmarkStart w:id="10" w:name="_Toc488914631"/>
      <w:bookmarkStart w:id="11" w:name="_Toc22810829"/>
      <w:r w:rsidRPr="00E45433">
        <w:rPr>
          <w:rFonts w:ascii="Montserrat" w:hAnsi="Montserrat" w:cs="Arial"/>
        </w:rPr>
        <w:t>Procured System</w:t>
      </w:r>
      <w:r w:rsidR="00BA19BE" w:rsidRPr="00E45433">
        <w:rPr>
          <w:rFonts w:ascii="Montserrat" w:hAnsi="Montserrat" w:cs="Arial"/>
        </w:rPr>
        <w:t>s</w:t>
      </w:r>
      <w:bookmarkEnd w:id="10"/>
      <w:bookmarkEnd w:id="11"/>
    </w:p>
    <w:p w14:paraId="71C8391A" w14:textId="628C4469" w:rsidR="009D0381" w:rsidRPr="00E45433" w:rsidRDefault="007514E2" w:rsidP="007514E2">
      <w:pPr>
        <w:rPr>
          <w:rFonts w:ascii="Montserrat" w:hAnsi="Montserrat" w:cs="Arial"/>
        </w:rPr>
      </w:pPr>
      <w:r w:rsidRPr="00E45433">
        <w:rPr>
          <w:rFonts w:ascii="Montserrat" w:hAnsi="Montserrat" w:cs="Arial"/>
        </w:rPr>
        <w:fldChar w:fldCharType="begin"/>
      </w:r>
      <w:r w:rsidRPr="00E45433">
        <w:rPr>
          <w:rFonts w:ascii="Montserrat" w:hAnsi="Montserrat" w:cs="Arial"/>
        </w:rPr>
        <w:instrText xml:space="preserve"> REF _Ref485975500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1</w:t>
      </w:r>
      <w:r w:rsidRPr="00E45433">
        <w:rPr>
          <w:rFonts w:ascii="Montserrat" w:hAnsi="Montserrat" w:cs="Arial"/>
        </w:rPr>
        <w:fldChar w:fldCharType="end"/>
      </w:r>
      <w:r w:rsidRPr="00E45433">
        <w:rPr>
          <w:rFonts w:ascii="Montserrat" w:hAnsi="Montserrat" w:cs="Arial"/>
        </w:rPr>
        <w:t xml:space="preserve"> shows the security appliances with their corresponding locations, operating systems, and serial number information.</w:t>
      </w:r>
    </w:p>
    <w:p w14:paraId="294398C7" w14:textId="05C15DCB" w:rsidR="007514E2" w:rsidRPr="00E45433" w:rsidRDefault="007514E2" w:rsidP="007514E2">
      <w:pPr>
        <w:pStyle w:val="Caption"/>
        <w:spacing w:after="20"/>
        <w:rPr>
          <w:rFonts w:ascii="Montserrat" w:hAnsi="Montserrat" w:cs="Arial"/>
        </w:rPr>
      </w:pPr>
      <w:bookmarkStart w:id="12" w:name="_Ref485975500"/>
      <w:r w:rsidRPr="00E45433">
        <w:rPr>
          <w:rFonts w:ascii="Montserrat" w:hAnsi="Montserrat" w:cs="Arial"/>
        </w:rPr>
        <w:t xml:space="preserve">Table </w:t>
      </w:r>
      <w:r w:rsidR="002D6AF0" w:rsidRPr="00E45433">
        <w:rPr>
          <w:rFonts w:ascii="Montserrat" w:hAnsi="Montserrat" w:cs="Arial"/>
          <w:noProof/>
        </w:rPr>
        <w:fldChar w:fldCharType="begin"/>
      </w:r>
      <w:r w:rsidR="002D6AF0" w:rsidRPr="00E45433">
        <w:rPr>
          <w:rFonts w:ascii="Montserrat" w:hAnsi="Montserrat" w:cs="Arial"/>
          <w:noProof/>
        </w:rPr>
        <w:instrText xml:space="preserve"> SEQ Table \* ARABIC </w:instrText>
      </w:r>
      <w:r w:rsidR="002D6AF0" w:rsidRPr="00E45433">
        <w:rPr>
          <w:rFonts w:ascii="Montserrat" w:hAnsi="Montserrat" w:cs="Arial"/>
          <w:noProof/>
        </w:rPr>
        <w:fldChar w:fldCharType="separate"/>
      </w:r>
      <w:r w:rsidR="005F541B" w:rsidRPr="00E45433">
        <w:rPr>
          <w:rFonts w:ascii="Montserrat" w:hAnsi="Montserrat" w:cs="Arial"/>
          <w:noProof/>
        </w:rPr>
        <w:t>1</w:t>
      </w:r>
      <w:r w:rsidR="002D6AF0" w:rsidRPr="00E45433">
        <w:rPr>
          <w:rFonts w:ascii="Montserrat" w:hAnsi="Montserrat" w:cs="Arial"/>
          <w:noProof/>
        </w:rPr>
        <w:fldChar w:fldCharType="end"/>
      </w:r>
      <w:bookmarkEnd w:id="12"/>
      <w:r w:rsidRPr="00E45433">
        <w:rPr>
          <w:rFonts w:ascii="Montserrat" w:hAnsi="Montserrat" w:cs="Arial"/>
        </w:rPr>
        <w:t xml:space="preserve"> – Procured Systems</w:t>
      </w:r>
    </w:p>
    <w:tbl>
      <w:tblPr>
        <w:tblStyle w:val="TableGrid"/>
        <w:tblW w:w="5000" w:type="pct"/>
        <w:tblLook w:val="04A0" w:firstRow="1" w:lastRow="0" w:firstColumn="1" w:lastColumn="0" w:noHBand="0" w:noVBand="1"/>
      </w:tblPr>
      <w:tblGrid>
        <w:gridCol w:w="1847"/>
        <w:gridCol w:w="1765"/>
        <w:gridCol w:w="3531"/>
        <w:gridCol w:w="2207"/>
      </w:tblGrid>
      <w:tr w:rsidR="004D7998" w:rsidRPr="00E45433" w14:paraId="749D3C65" w14:textId="77777777" w:rsidTr="00E45433">
        <w:tc>
          <w:tcPr>
            <w:tcW w:w="988" w:type="pct"/>
            <w:shd w:val="clear" w:color="auto" w:fill="ED7D31" w:themeFill="accent2"/>
          </w:tcPr>
          <w:p w14:paraId="2148C75D" w14:textId="77777777" w:rsidR="004D7998" w:rsidRPr="00E45433" w:rsidRDefault="004D7998" w:rsidP="00A32FDA">
            <w:pPr>
              <w:spacing w:before="80" w:after="80"/>
              <w:jc w:val="center"/>
              <w:rPr>
                <w:rFonts w:ascii="Montserrat" w:hAnsi="Montserrat" w:cs="Arial"/>
                <w:b/>
              </w:rPr>
            </w:pPr>
            <w:r w:rsidRPr="00E45433">
              <w:rPr>
                <w:rFonts w:ascii="Montserrat" w:hAnsi="Montserrat" w:cs="Arial"/>
                <w:b/>
              </w:rPr>
              <w:t>Device Name</w:t>
            </w:r>
          </w:p>
        </w:tc>
        <w:tc>
          <w:tcPr>
            <w:tcW w:w="944" w:type="pct"/>
            <w:shd w:val="clear" w:color="auto" w:fill="ED7D31" w:themeFill="accent2"/>
          </w:tcPr>
          <w:p w14:paraId="0014EFB0" w14:textId="77777777" w:rsidR="004D7998" w:rsidRPr="00E45433" w:rsidRDefault="004D7998" w:rsidP="00A32FDA">
            <w:pPr>
              <w:spacing w:before="80" w:after="80"/>
              <w:jc w:val="center"/>
              <w:rPr>
                <w:rFonts w:ascii="Montserrat" w:hAnsi="Montserrat" w:cs="Arial"/>
                <w:b/>
                <w:color w:val="FFFFFF" w:themeColor="background1"/>
              </w:rPr>
            </w:pPr>
            <w:r w:rsidRPr="00E45433">
              <w:rPr>
                <w:rFonts w:ascii="Montserrat" w:hAnsi="Montserrat" w:cs="Arial"/>
                <w:b/>
              </w:rPr>
              <w:t>Platform Model</w:t>
            </w:r>
          </w:p>
        </w:tc>
        <w:tc>
          <w:tcPr>
            <w:tcW w:w="1888" w:type="pct"/>
            <w:shd w:val="clear" w:color="auto" w:fill="ED7D31" w:themeFill="accent2"/>
          </w:tcPr>
          <w:p w14:paraId="3E3BEF8E" w14:textId="77777777" w:rsidR="004D7998" w:rsidRPr="00E45433" w:rsidRDefault="004D7998" w:rsidP="00A32FDA">
            <w:pPr>
              <w:spacing w:before="80" w:after="80"/>
              <w:jc w:val="center"/>
              <w:rPr>
                <w:rFonts w:ascii="Montserrat" w:hAnsi="Montserrat" w:cs="Arial"/>
                <w:b/>
                <w:color w:val="FFFFFF" w:themeColor="background1"/>
              </w:rPr>
            </w:pPr>
            <w:r w:rsidRPr="00E45433">
              <w:rPr>
                <w:rFonts w:ascii="Montserrat" w:hAnsi="Montserrat" w:cs="Arial"/>
                <w:b/>
              </w:rPr>
              <w:t>Location</w:t>
            </w:r>
          </w:p>
        </w:tc>
        <w:tc>
          <w:tcPr>
            <w:tcW w:w="1180" w:type="pct"/>
            <w:shd w:val="clear" w:color="auto" w:fill="ED7D31" w:themeFill="accent2"/>
          </w:tcPr>
          <w:p w14:paraId="1C61F268" w14:textId="77777777" w:rsidR="004D7998" w:rsidRPr="00E45433" w:rsidRDefault="004D7998" w:rsidP="00A32FDA">
            <w:pPr>
              <w:spacing w:before="80" w:after="80"/>
              <w:jc w:val="center"/>
              <w:rPr>
                <w:rFonts w:ascii="Montserrat" w:hAnsi="Montserrat" w:cs="Arial"/>
                <w:b/>
              </w:rPr>
            </w:pPr>
            <w:r w:rsidRPr="00E45433">
              <w:rPr>
                <w:rFonts w:ascii="Montserrat" w:hAnsi="Montserrat" w:cs="Arial"/>
                <w:b/>
              </w:rPr>
              <w:t>Serial Number</w:t>
            </w:r>
          </w:p>
        </w:tc>
      </w:tr>
      <w:tr w:rsidR="004D7998" w:rsidRPr="00E45433" w14:paraId="5E20C3B1" w14:textId="77777777" w:rsidTr="00C6067C">
        <w:tc>
          <w:tcPr>
            <w:tcW w:w="988" w:type="pct"/>
          </w:tcPr>
          <w:p w14:paraId="4F22ECDF" w14:textId="5EE029BE" w:rsidR="004D7998" w:rsidRPr="00E45433" w:rsidRDefault="00A956FC" w:rsidP="00A32FDA">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t1devicename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«t1devicename»</w:t>
            </w:r>
            <w:r w:rsidRPr="00E45433">
              <w:rPr>
                <w:rFonts w:ascii="Montserrat" w:eastAsia="Batang" w:hAnsi="Montserrat" w:cs="Arial"/>
                <w:i/>
                <w:color w:val="0070C0"/>
                <w:lang w:eastAsia="ko-KR"/>
              </w:rPr>
              <w:fldChar w:fldCharType="end"/>
            </w:r>
          </w:p>
        </w:tc>
        <w:tc>
          <w:tcPr>
            <w:tcW w:w="944" w:type="pct"/>
          </w:tcPr>
          <w:p w14:paraId="09E5FC5C" w14:textId="6AE9329E" w:rsidR="004D7998" w:rsidRPr="00E45433" w:rsidRDefault="00A956FC" w:rsidP="00A32FDA">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t1model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«t1model»</w:t>
            </w:r>
            <w:r w:rsidRPr="00E45433">
              <w:rPr>
                <w:rFonts w:ascii="Montserrat" w:eastAsia="Batang" w:hAnsi="Montserrat" w:cs="Arial"/>
                <w:i/>
                <w:color w:val="0070C0"/>
                <w:lang w:eastAsia="ko-KR"/>
              </w:rPr>
              <w:fldChar w:fldCharType="end"/>
            </w:r>
          </w:p>
        </w:tc>
        <w:tc>
          <w:tcPr>
            <w:tcW w:w="1888" w:type="pct"/>
          </w:tcPr>
          <w:p w14:paraId="570F04A0" w14:textId="4951351D" w:rsidR="004D7998" w:rsidRPr="00E45433" w:rsidRDefault="004D7998" w:rsidP="00A32FDA">
            <w:pPr>
              <w:spacing w:before="40" w:after="40"/>
              <w:rPr>
                <w:rFonts w:ascii="Montserrat" w:eastAsia="Batang" w:hAnsi="Montserrat" w:cs="Arial"/>
                <w:i/>
                <w:color w:val="0070C0"/>
                <w:lang w:eastAsia="ko-KR"/>
              </w:rPr>
            </w:pPr>
          </w:p>
        </w:tc>
        <w:tc>
          <w:tcPr>
            <w:tcW w:w="1180" w:type="pct"/>
          </w:tcPr>
          <w:p w14:paraId="76315898" w14:textId="3B42D8BA" w:rsidR="004D7998" w:rsidRPr="00E45433" w:rsidRDefault="00A956FC" w:rsidP="00A32FDA">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t1serial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«t1serial»</w:t>
            </w:r>
            <w:r w:rsidRPr="00E45433">
              <w:rPr>
                <w:rFonts w:ascii="Montserrat" w:eastAsia="Batang" w:hAnsi="Montserrat" w:cs="Arial"/>
                <w:i/>
                <w:color w:val="0070C0"/>
                <w:lang w:eastAsia="ko-KR"/>
              </w:rPr>
              <w:fldChar w:fldCharType="end"/>
            </w:r>
          </w:p>
        </w:tc>
      </w:tr>
    </w:tbl>
    <w:p w14:paraId="48B8A4F0" w14:textId="77777777" w:rsidR="007514E2" w:rsidRPr="00E45433" w:rsidRDefault="00511F86" w:rsidP="006639B1">
      <w:pPr>
        <w:pStyle w:val="PSDocH3"/>
        <w:rPr>
          <w:rFonts w:ascii="Montserrat" w:hAnsi="Montserrat" w:cs="Arial"/>
        </w:rPr>
      </w:pPr>
      <w:bookmarkStart w:id="13" w:name="_Toc488914632"/>
      <w:bookmarkStart w:id="14" w:name="_Toc22810830"/>
      <w:r w:rsidRPr="00E45433">
        <w:rPr>
          <w:rFonts w:ascii="Montserrat" w:hAnsi="Montserrat" w:cs="Arial"/>
        </w:rPr>
        <w:t xml:space="preserve">Device </w:t>
      </w:r>
      <w:r w:rsidR="007514E2" w:rsidRPr="00E45433">
        <w:rPr>
          <w:rFonts w:ascii="Montserrat" w:hAnsi="Montserrat" w:cs="Arial"/>
        </w:rPr>
        <w:t>Licens</w:t>
      </w:r>
      <w:bookmarkEnd w:id="13"/>
      <w:r w:rsidR="008A0B68" w:rsidRPr="00E45433">
        <w:rPr>
          <w:rFonts w:ascii="Montserrat" w:hAnsi="Montserrat" w:cs="Arial"/>
        </w:rPr>
        <w:t>ing</w:t>
      </w:r>
      <w:bookmarkEnd w:id="14"/>
    </w:p>
    <w:bookmarkStart w:id="15" w:name="_Ref485975561"/>
    <w:p w14:paraId="6E9C6CF7" w14:textId="3A2959CB" w:rsidR="00511F86" w:rsidRPr="00E45433" w:rsidRDefault="00D03982" w:rsidP="00511F86">
      <w:pPr>
        <w:rPr>
          <w:rFonts w:ascii="Montserrat" w:hAnsi="Montserrat" w:cs="Arial"/>
        </w:rPr>
      </w:pPr>
      <w:r w:rsidRPr="00E45433">
        <w:rPr>
          <w:rFonts w:ascii="Montserrat" w:hAnsi="Montserrat" w:cs="Arial"/>
        </w:rPr>
        <w:fldChar w:fldCharType="begin"/>
      </w:r>
      <w:r w:rsidRPr="00E45433">
        <w:rPr>
          <w:rFonts w:ascii="Montserrat" w:hAnsi="Montserrat" w:cs="Arial"/>
        </w:rPr>
        <w:instrText xml:space="preserve"> REF _Ref15288174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2</w:t>
      </w:r>
      <w:r w:rsidRPr="00E45433">
        <w:rPr>
          <w:rFonts w:ascii="Montserrat" w:hAnsi="Montserrat" w:cs="Arial"/>
        </w:rPr>
        <w:fldChar w:fldCharType="end"/>
      </w:r>
      <w:r w:rsidRPr="00E45433">
        <w:rPr>
          <w:rFonts w:ascii="Montserrat" w:hAnsi="Montserrat" w:cs="Arial"/>
        </w:rPr>
        <w:t xml:space="preserve"> </w:t>
      </w:r>
      <w:r w:rsidR="00511F86" w:rsidRPr="00E45433">
        <w:rPr>
          <w:rFonts w:ascii="Montserrat" w:hAnsi="Montserrat" w:cs="Arial"/>
        </w:rPr>
        <w:t>shows the security appliances with their corresponding procured licensing.</w:t>
      </w:r>
    </w:p>
    <w:p w14:paraId="5196E2C8" w14:textId="26128E77" w:rsidR="007514E2" w:rsidRPr="00E45433" w:rsidRDefault="007514E2" w:rsidP="007514E2">
      <w:pPr>
        <w:pStyle w:val="Caption"/>
        <w:spacing w:after="20"/>
        <w:rPr>
          <w:rFonts w:ascii="Montserrat" w:hAnsi="Montserrat" w:cs="Arial"/>
        </w:rPr>
      </w:pPr>
      <w:bookmarkStart w:id="16" w:name="_Ref15288174"/>
      <w:r w:rsidRPr="00E45433">
        <w:rPr>
          <w:rFonts w:ascii="Montserrat" w:hAnsi="Montserrat" w:cs="Arial"/>
        </w:rPr>
        <w:t xml:space="preserve">Table </w:t>
      </w:r>
      <w:r w:rsidR="002D6AF0" w:rsidRPr="00E45433">
        <w:rPr>
          <w:rFonts w:ascii="Montserrat" w:hAnsi="Montserrat" w:cs="Arial"/>
          <w:noProof/>
        </w:rPr>
        <w:fldChar w:fldCharType="begin"/>
      </w:r>
      <w:r w:rsidR="002D6AF0" w:rsidRPr="00E45433">
        <w:rPr>
          <w:rFonts w:ascii="Montserrat" w:hAnsi="Montserrat" w:cs="Arial"/>
          <w:noProof/>
        </w:rPr>
        <w:instrText xml:space="preserve"> SEQ Table \* ARABIC </w:instrText>
      </w:r>
      <w:r w:rsidR="002D6AF0" w:rsidRPr="00E45433">
        <w:rPr>
          <w:rFonts w:ascii="Montserrat" w:hAnsi="Montserrat" w:cs="Arial"/>
          <w:noProof/>
        </w:rPr>
        <w:fldChar w:fldCharType="separate"/>
      </w:r>
      <w:r w:rsidR="005F541B" w:rsidRPr="00E45433">
        <w:rPr>
          <w:rFonts w:ascii="Montserrat" w:hAnsi="Montserrat" w:cs="Arial"/>
          <w:noProof/>
        </w:rPr>
        <w:t>2</w:t>
      </w:r>
      <w:r w:rsidR="002D6AF0" w:rsidRPr="00E45433">
        <w:rPr>
          <w:rFonts w:ascii="Montserrat" w:hAnsi="Montserrat" w:cs="Arial"/>
          <w:noProof/>
        </w:rPr>
        <w:fldChar w:fldCharType="end"/>
      </w:r>
      <w:bookmarkEnd w:id="15"/>
      <w:bookmarkEnd w:id="16"/>
      <w:r w:rsidRPr="00E45433">
        <w:rPr>
          <w:rFonts w:ascii="Montserrat" w:hAnsi="Montserrat" w:cs="Arial"/>
        </w:rPr>
        <w:t xml:space="preserve"> – Procured Licens</w:t>
      </w:r>
      <w:r w:rsidR="000E1066" w:rsidRPr="00E45433">
        <w:rPr>
          <w:rFonts w:ascii="Montserrat" w:hAnsi="Montserrat" w:cs="Arial"/>
        </w:rPr>
        <w:t>ing</w:t>
      </w:r>
    </w:p>
    <w:tbl>
      <w:tblPr>
        <w:tblStyle w:val="TableGrid"/>
        <w:tblW w:w="5000" w:type="pct"/>
        <w:tblLook w:val="04A0" w:firstRow="1" w:lastRow="0" w:firstColumn="1" w:lastColumn="0" w:noHBand="0" w:noVBand="1"/>
      </w:tblPr>
      <w:tblGrid>
        <w:gridCol w:w="1858"/>
        <w:gridCol w:w="7492"/>
      </w:tblGrid>
      <w:tr w:rsidR="00511F86" w:rsidRPr="00E45433" w14:paraId="0DE2CCDE" w14:textId="77777777" w:rsidTr="00E45433">
        <w:tc>
          <w:tcPr>
            <w:tcW w:w="988" w:type="pct"/>
            <w:shd w:val="clear" w:color="auto" w:fill="ED7D31" w:themeFill="accent2"/>
          </w:tcPr>
          <w:p w14:paraId="2486E23C" w14:textId="77777777" w:rsidR="00511F86" w:rsidRPr="00E45433" w:rsidRDefault="00511F86" w:rsidP="00EB479A">
            <w:pPr>
              <w:spacing w:before="80" w:after="80"/>
              <w:jc w:val="center"/>
              <w:rPr>
                <w:rFonts w:ascii="Montserrat" w:hAnsi="Montserrat" w:cs="Arial"/>
                <w:b/>
              </w:rPr>
            </w:pPr>
            <w:bookmarkStart w:id="17" w:name="_Toc488914633"/>
            <w:r w:rsidRPr="00E45433">
              <w:rPr>
                <w:rFonts w:ascii="Montserrat" w:hAnsi="Montserrat" w:cs="Arial"/>
                <w:b/>
              </w:rPr>
              <w:t>Device Name</w:t>
            </w:r>
          </w:p>
        </w:tc>
        <w:tc>
          <w:tcPr>
            <w:tcW w:w="4012" w:type="pct"/>
            <w:shd w:val="clear" w:color="auto" w:fill="ED7D31" w:themeFill="accent2"/>
          </w:tcPr>
          <w:p w14:paraId="65A1DE87" w14:textId="77777777" w:rsidR="00511F86" w:rsidRPr="00E45433" w:rsidRDefault="00511F86" w:rsidP="00EB479A">
            <w:pPr>
              <w:spacing w:before="80" w:after="80"/>
              <w:jc w:val="center"/>
              <w:rPr>
                <w:rFonts w:ascii="Montserrat" w:hAnsi="Montserrat" w:cs="Arial"/>
                <w:b/>
              </w:rPr>
            </w:pPr>
            <w:r w:rsidRPr="00E45433">
              <w:rPr>
                <w:rFonts w:ascii="Montserrat" w:hAnsi="Montserrat" w:cs="Arial"/>
                <w:b/>
              </w:rPr>
              <w:t>License</w:t>
            </w:r>
          </w:p>
        </w:tc>
      </w:tr>
      <w:tr w:rsidR="00511F86" w:rsidRPr="00E45433" w14:paraId="756CA2AD" w14:textId="77777777" w:rsidTr="00C6067C">
        <w:tc>
          <w:tcPr>
            <w:tcW w:w="988" w:type="pct"/>
          </w:tcPr>
          <w:p w14:paraId="50DA22BC" w14:textId="2FD2F496" w:rsidR="00511F86" w:rsidRPr="00E45433" w:rsidRDefault="00A956FC" w:rsidP="00511F86">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t2devicename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«t2devicename»</w:t>
            </w:r>
            <w:r w:rsidRPr="00E45433">
              <w:rPr>
                <w:rFonts w:ascii="Montserrat" w:eastAsia="Batang" w:hAnsi="Montserrat" w:cs="Arial"/>
                <w:i/>
                <w:color w:val="0070C0"/>
                <w:lang w:eastAsia="ko-KR"/>
              </w:rPr>
              <w:fldChar w:fldCharType="end"/>
            </w:r>
          </w:p>
        </w:tc>
        <w:tc>
          <w:tcPr>
            <w:tcW w:w="4012" w:type="pct"/>
          </w:tcPr>
          <w:p w14:paraId="5B736814" w14:textId="2B1B1D86" w:rsidR="00511F86" w:rsidRPr="00E45433" w:rsidRDefault="00247B28" w:rsidP="00511F86">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t2licenses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«t2licenses»</w:t>
            </w:r>
            <w:r w:rsidRPr="00E45433">
              <w:rPr>
                <w:rFonts w:ascii="Montserrat" w:eastAsia="Batang" w:hAnsi="Montserrat" w:cs="Arial"/>
                <w:i/>
                <w:color w:val="0070C0"/>
                <w:lang w:eastAsia="ko-KR"/>
              </w:rPr>
              <w:fldChar w:fldCharType="end"/>
            </w:r>
          </w:p>
        </w:tc>
      </w:tr>
    </w:tbl>
    <w:p w14:paraId="2CD72F86" w14:textId="77777777" w:rsidR="007514E2" w:rsidRPr="00E45433" w:rsidRDefault="007514E2" w:rsidP="00BF0143">
      <w:pPr>
        <w:pStyle w:val="PSDocH3"/>
        <w:rPr>
          <w:rFonts w:ascii="Montserrat" w:hAnsi="Montserrat" w:cs="Arial"/>
        </w:rPr>
      </w:pPr>
      <w:bookmarkStart w:id="18" w:name="_Toc22810831"/>
      <w:r w:rsidRPr="00E45433">
        <w:rPr>
          <w:rFonts w:ascii="Montserrat" w:hAnsi="Montserrat" w:cs="Arial"/>
        </w:rPr>
        <w:t>PAN-OS Version</w:t>
      </w:r>
      <w:bookmarkEnd w:id="17"/>
      <w:bookmarkEnd w:id="18"/>
    </w:p>
    <w:p w14:paraId="7C65A4BF" w14:textId="3884FF78" w:rsidR="00E70A32" w:rsidRPr="00E45433" w:rsidRDefault="00F47332" w:rsidP="00F47332">
      <w:pPr>
        <w:rPr>
          <w:rFonts w:ascii="Montserrat" w:hAnsi="Montserrat" w:cs="Arial"/>
        </w:rPr>
      </w:pPr>
      <w:r w:rsidRPr="00E45433">
        <w:rPr>
          <w:rFonts w:ascii="Montserrat" w:hAnsi="Montserrat" w:cs="Arial"/>
        </w:rPr>
        <w:t xml:space="preserve">Table 3 shows the version of PAN-OS installed on each security appliance deployed in the </w:t>
      </w:r>
      <w:r w:rsidR="00001F87" w:rsidRPr="00E45433">
        <w:rPr>
          <w:rFonts w:ascii="Montserrat" w:hAnsi="Montserrat" w:cs="Arial"/>
        </w:rPr>
        <w:fldChar w:fldCharType="begin"/>
      </w:r>
      <w:r w:rsidR="00001F87" w:rsidRPr="00E45433">
        <w:rPr>
          <w:rFonts w:ascii="Montserrat" w:hAnsi="Montserrat" w:cs="Arial"/>
        </w:rPr>
        <w:instrText xml:space="preserve"> MERGEFIELD Customer \* MERGEFORMAT </w:instrText>
      </w:r>
      <w:r w:rsidR="00001F87" w:rsidRPr="00E45433">
        <w:rPr>
          <w:rFonts w:ascii="Montserrat" w:hAnsi="Montserrat" w:cs="Arial"/>
        </w:rPr>
        <w:fldChar w:fldCharType="separate"/>
      </w:r>
      <w:r w:rsidR="000E25B8">
        <w:rPr>
          <w:rFonts w:ascii="Montserrat" w:hAnsi="Montserrat" w:cs="Arial"/>
          <w:noProof/>
        </w:rPr>
        <w:t>{{Customer}}</w:t>
      </w:r>
      <w:r w:rsidR="00001F87" w:rsidRPr="00E45433">
        <w:rPr>
          <w:rFonts w:ascii="Montserrat" w:hAnsi="Montserrat" w:cs="Arial"/>
          <w:noProof/>
        </w:rPr>
        <w:fldChar w:fldCharType="end"/>
      </w:r>
      <w:r w:rsidR="0043638F" w:rsidRPr="00E45433">
        <w:rPr>
          <w:rFonts w:ascii="Montserrat" w:hAnsi="Montserrat" w:cs="Arial"/>
        </w:rPr>
        <w:t xml:space="preserve"> </w:t>
      </w:r>
      <w:r w:rsidRPr="00E45433">
        <w:rPr>
          <w:rFonts w:ascii="Montserrat" w:hAnsi="Montserrat" w:cs="Arial"/>
        </w:rPr>
        <w:t xml:space="preserve"> environment.</w:t>
      </w:r>
    </w:p>
    <w:p w14:paraId="626E1DDC" w14:textId="31892085" w:rsidR="007514E2" w:rsidRPr="00E45433" w:rsidRDefault="007514E2" w:rsidP="009E55FB">
      <w:pPr>
        <w:pStyle w:val="Caption"/>
        <w:keepNext/>
        <w:keepLines/>
        <w:spacing w:after="20"/>
        <w:rPr>
          <w:rFonts w:ascii="Montserrat" w:hAnsi="Montserrat" w:cs="Arial"/>
        </w:rPr>
      </w:pPr>
      <w:r w:rsidRPr="00E45433">
        <w:rPr>
          <w:rFonts w:ascii="Montserrat" w:hAnsi="Montserrat" w:cs="Arial"/>
        </w:rPr>
        <w:t xml:space="preserve">Table </w:t>
      </w:r>
      <w:r w:rsidR="002D6AF0" w:rsidRPr="00E45433">
        <w:rPr>
          <w:rFonts w:ascii="Montserrat" w:hAnsi="Montserrat" w:cs="Arial"/>
          <w:noProof/>
        </w:rPr>
        <w:fldChar w:fldCharType="begin"/>
      </w:r>
      <w:r w:rsidR="002D6AF0" w:rsidRPr="00E45433">
        <w:rPr>
          <w:rFonts w:ascii="Montserrat" w:hAnsi="Montserrat" w:cs="Arial"/>
          <w:noProof/>
        </w:rPr>
        <w:instrText xml:space="preserve"> SEQ Table \* ARABIC </w:instrText>
      </w:r>
      <w:r w:rsidR="002D6AF0" w:rsidRPr="00E45433">
        <w:rPr>
          <w:rFonts w:ascii="Montserrat" w:hAnsi="Montserrat" w:cs="Arial"/>
          <w:noProof/>
        </w:rPr>
        <w:fldChar w:fldCharType="separate"/>
      </w:r>
      <w:r w:rsidR="005F541B" w:rsidRPr="00E45433">
        <w:rPr>
          <w:rFonts w:ascii="Montserrat" w:hAnsi="Montserrat" w:cs="Arial"/>
          <w:noProof/>
        </w:rPr>
        <w:t>3</w:t>
      </w:r>
      <w:r w:rsidR="002D6AF0" w:rsidRPr="00E45433">
        <w:rPr>
          <w:rFonts w:ascii="Montserrat" w:hAnsi="Montserrat" w:cs="Arial"/>
          <w:noProof/>
        </w:rPr>
        <w:fldChar w:fldCharType="end"/>
      </w:r>
      <w:r w:rsidRPr="00E45433">
        <w:rPr>
          <w:rFonts w:ascii="Montserrat" w:hAnsi="Montserrat" w:cs="Arial"/>
        </w:rPr>
        <w:t xml:space="preserve"> – </w:t>
      </w:r>
      <w:r w:rsidR="00E70A32" w:rsidRPr="00E45433">
        <w:rPr>
          <w:rFonts w:ascii="Montserrat" w:hAnsi="Montserrat" w:cs="Arial"/>
        </w:rPr>
        <w:t>Installed</w:t>
      </w:r>
      <w:r w:rsidRPr="00E45433">
        <w:rPr>
          <w:rFonts w:ascii="Montserrat" w:hAnsi="Montserrat" w:cs="Arial"/>
        </w:rPr>
        <w:t xml:space="preserve"> PAN-OS Version</w:t>
      </w:r>
    </w:p>
    <w:tbl>
      <w:tblPr>
        <w:tblStyle w:val="TableGrid1"/>
        <w:tblW w:w="5000" w:type="pct"/>
        <w:tblLook w:val="04A0" w:firstRow="1" w:lastRow="0" w:firstColumn="1" w:lastColumn="0" w:noHBand="0" w:noVBand="1"/>
      </w:tblPr>
      <w:tblGrid>
        <w:gridCol w:w="1857"/>
        <w:gridCol w:w="1848"/>
        <w:gridCol w:w="5645"/>
      </w:tblGrid>
      <w:tr w:rsidR="00E70A32" w:rsidRPr="00E45433" w14:paraId="3A86853F" w14:textId="77777777" w:rsidTr="00E45433">
        <w:trPr>
          <w:trHeight w:val="326"/>
        </w:trPr>
        <w:tc>
          <w:tcPr>
            <w:tcW w:w="988" w:type="pct"/>
            <w:shd w:val="clear" w:color="auto" w:fill="ED7D31" w:themeFill="accent2"/>
          </w:tcPr>
          <w:p w14:paraId="357C5F1C" w14:textId="77777777" w:rsidR="00E70A32" w:rsidRPr="00E45433" w:rsidRDefault="00E70A32" w:rsidP="00EB479A">
            <w:pPr>
              <w:keepNext/>
              <w:keepLines/>
              <w:spacing w:before="80" w:after="80"/>
              <w:jc w:val="center"/>
              <w:rPr>
                <w:rFonts w:ascii="Montserrat" w:hAnsi="Montserrat" w:cs="Arial"/>
                <w:b/>
              </w:rPr>
            </w:pPr>
            <w:r w:rsidRPr="00E45433">
              <w:rPr>
                <w:rFonts w:ascii="Montserrat" w:hAnsi="Montserrat" w:cs="Arial"/>
                <w:b/>
              </w:rPr>
              <w:t>Device Name</w:t>
            </w:r>
          </w:p>
        </w:tc>
        <w:tc>
          <w:tcPr>
            <w:tcW w:w="991" w:type="pct"/>
            <w:shd w:val="clear" w:color="auto" w:fill="ED7D31" w:themeFill="accent2"/>
          </w:tcPr>
          <w:p w14:paraId="7F597502" w14:textId="77777777" w:rsidR="00E70A32" w:rsidRPr="00E45433" w:rsidRDefault="00E70A32" w:rsidP="00EB479A">
            <w:pPr>
              <w:keepNext/>
              <w:keepLines/>
              <w:spacing w:before="80" w:after="80"/>
              <w:jc w:val="center"/>
              <w:rPr>
                <w:rFonts w:ascii="Montserrat" w:hAnsi="Montserrat" w:cs="Arial"/>
                <w:b/>
              </w:rPr>
            </w:pPr>
            <w:r w:rsidRPr="00E45433">
              <w:rPr>
                <w:rFonts w:ascii="Montserrat" w:hAnsi="Montserrat" w:cs="Arial"/>
                <w:b/>
              </w:rPr>
              <w:t>PanOS Deployed</w:t>
            </w:r>
          </w:p>
        </w:tc>
        <w:tc>
          <w:tcPr>
            <w:tcW w:w="3020" w:type="pct"/>
            <w:shd w:val="clear" w:color="auto" w:fill="ED7D31" w:themeFill="accent2"/>
          </w:tcPr>
          <w:p w14:paraId="25EAC4A4" w14:textId="77777777" w:rsidR="00E70A32" w:rsidRPr="00E45433" w:rsidRDefault="00E70A32" w:rsidP="00EB479A">
            <w:pPr>
              <w:keepNext/>
              <w:keepLines/>
              <w:spacing w:before="80" w:after="80"/>
              <w:jc w:val="center"/>
              <w:rPr>
                <w:rFonts w:ascii="Montserrat" w:hAnsi="Montserrat" w:cs="Arial"/>
                <w:b/>
              </w:rPr>
            </w:pPr>
            <w:r w:rsidRPr="00E45433">
              <w:rPr>
                <w:rFonts w:ascii="Montserrat" w:hAnsi="Montserrat" w:cs="Arial"/>
                <w:b/>
              </w:rPr>
              <w:t>Notes</w:t>
            </w:r>
          </w:p>
        </w:tc>
      </w:tr>
      <w:tr w:rsidR="00E70A32" w:rsidRPr="00E45433" w14:paraId="7611B43D" w14:textId="77777777" w:rsidTr="00C6067C">
        <w:trPr>
          <w:trHeight w:val="263"/>
        </w:trPr>
        <w:tc>
          <w:tcPr>
            <w:tcW w:w="988" w:type="pct"/>
          </w:tcPr>
          <w:p w14:paraId="55B2882B" w14:textId="6C1211E7" w:rsidR="00E70A32" w:rsidRPr="00E45433" w:rsidRDefault="00A956FC" w:rsidP="00E70A32">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t3devicename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«t3devicename»</w:t>
            </w:r>
            <w:r w:rsidRPr="00E45433">
              <w:rPr>
                <w:rFonts w:ascii="Montserrat" w:eastAsia="Batang" w:hAnsi="Montserrat" w:cs="Arial"/>
                <w:i/>
                <w:color w:val="0070C0"/>
                <w:lang w:eastAsia="ko-KR"/>
              </w:rPr>
              <w:fldChar w:fldCharType="end"/>
            </w:r>
          </w:p>
        </w:tc>
        <w:tc>
          <w:tcPr>
            <w:tcW w:w="991" w:type="pct"/>
          </w:tcPr>
          <w:p w14:paraId="3D1EC1FF" w14:textId="3FA1C54C" w:rsidR="00E70A32" w:rsidRPr="00E45433" w:rsidRDefault="00A956FC" w:rsidP="00E70A32">
            <w:pPr>
              <w:keepNext/>
              <w:keepLines/>
              <w:spacing w:before="40" w:after="40"/>
              <w:jc w:val="center"/>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t3panos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«t3panos»</w:t>
            </w:r>
            <w:r w:rsidRPr="00E45433">
              <w:rPr>
                <w:rFonts w:ascii="Montserrat" w:eastAsia="Batang" w:hAnsi="Montserrat" w:cs="Arial"/>
                <w:i/>
                <w:color w:val="0070C0"/>
                <w:lang w:eastAsia="ko-KR"/>
              </w:rPr>
              <w:fldChar w:fldCharType="end"/>
            </w:r>
          </w:p>
        </w:tc>
        <w:tc>
          <w:tcPr>
            <w:tcW w:w="3020" w:type="pct"/>
          </w:tcPr>
          <w:p w14:paraId="41D3D150" w14:textId="144AFE34" w:rsidR="00E70A32" w:rsidRPr="00E45433" w:rsidRDefault="00E70A32" w:rsidP="009D2CDD">
            <w:pPr>
              <w:keepNext/>
              <w:keepLines/>
              <w:spacing w:before="40" w:after="40"/>
              <w:ind w:left="-14"/>
              <w:rPr>
                <w:rFonts w:ascii="Montserrat" w:eastAsia="Batang" w:hAnsi="Montserrat" w:cs="Arial"/>
                <w:i/>
                <w:color w:val="0070C0"/>
                <w:lang w:eastAsia="ko-KR"/>
              </w:rPr>
            </w:pPr>
          </w:p>
        </w:tc>
      </w:tr>
    </w:tbl>
    <w:p w14:paraId="4CC81106" w14:textId="77777777" w:rsidR="005233C0" w:rsidRPr="00E45433" w:rsidRDefault="00FF1513" w:rsidP="005233C0">
      <w:pPr>
        <w:pStyle w:val="PSDocH3"/>
        <w:rPr>
          <w:rFonts w:ascii="Montserrat" w:hAnsi="Montserrat" w:cs="Arial"/>
        </w:rPr>
      </w:pPr>
      <w:bookmarkStart w:id="19" w:name="_Toc22810832"/>
      <w:bookmarkStart w:id="20" w:name="_Toc488914634"/>
      <w:r w:rsidRPr="00E45433">
        <w:rPr>
          <w:rFonts w:ascii="Montserrat" w:hAnsi="Montserrat" w:cs="Arial"/>
        </w:rPr>
        <w:t>Panorama Systems</w:t>
      </w:r>
      <w:bookmarkEnd w:id="19"/>
    </w:p>
    <w:p w14:paraId="3241F470" w14:textId="58F49F23" w:rsidR="00AD6CF5" w:rsidRPr="00E45433" w:rsidRDefault="005233C0" w:rsidP="005233C0">
      <w:pPr>
        <w:rPr>
          <w:rFonts w:ascii="Montserrat" w:hAnsi="Montserrat" w:cs="Arial"/>
        </w:rPr>
      </w:pPr>
      <w:r w:rsidRPr="00E45433">
        <w:rPr>
          <w:rFonts w:ascii="Montserrat" w:hAnsi="Montserrat" w:cs="Arial"/>
        </w:rPr>
        <w:t xml:space="preserve">This </w:t>
      </w:r>
      <w:r w:rsidR="00AD6CF5" w:rsidRPr="00E45433">
        <w:rPr>
          <w:rFonts w:ascii="Montserrat" w:hAnsi="Montserrat" w:cs="Arial"/>
        </w:rPr>
        <w:t xml:space="preserve">section describes the Palo Alto Networks Panorama systems, physical and virtual, that have been deployed at the </w:t>
      </w:r>
      <w:r w:rsidR="00001F87" w:rsidRPr="00E45433">
        <w:rPr>
          <w:rFonts w:ascii="Montserrat" w:hAnsi="Montserrat" w:cs="Arial"/>
        </w:rPr>
        <w:fldChar w:fldCharType="begin"/>
      </w:r>
      <w:r w:rsidR="00001F87" w:rsidRPr="00E45433">
        <w:rPr>
          <w:rFonts w:ascii="Montserrat" w:hAnsi="Montserrat" w:cs="Arial"/>
        </w:rPr>
        <w:instrText xml:space="preserve"> MERGEFIELD Customer \* MERGEFORMAT </w:instrText>
      </w:r>
      <w:r w:rsidR="00001F87" w:rsidRPr="00E45433">
        <w:rPr>
          <w:rFonts w:ascii="Montserrat" w:hAnsi="Montserrat" w:cs="Arial"/>
        </w:rPr>
        <w:fldChar w:fldCharType="separate"/>
      </w:r>
      <w:r w:rsidR="000E25B8">
        <w:rPr>
          <w:rFonts w:ascii="Montserrat" w:hAnsi="Montserrat" w:cs="Arial"/>
          <w:noProof/>
        </w:rPr>
        <w:t>{{Customer}}</w:t>
      </w:r>
      <w:r w:rsidR="00001F87" w:rsidRPr="00E45433">
        <w:rPr>
          <w:rFonts w:ascii="Montserrat" w:hAnsi="Montserrat" w:cs="Arial"/>
          <w:noProof/>
        </w:rPr>
        <w:fldChar w:fldCharType="end"/>
      </w:r>
      <w:r w:rsidR="00A03B55" w:rsidRPr="00E45433">
        <w:rPr>
          <w:rFonts w:ascii="Montserrat" w:hAnsi="Montserrat" w:cs="Arial"/>
        </w:rPr>
        <w:t xml:space="preserve"> </w:t>
      </w:r>
      <w:r w:rsidR="00AD6CF5" w:rsidRPr="00E45433">
        <w:rPr>
          <w:rFonts w:ascii="Montserrat" w:hAnsi="Montserrat" w:cs="Arial"/>
        </w:rPr>
        <w:t>location identified.</w:t>
      </w:r>
      <w:r w:rsidR="000D4216" w:rsidRPr="00E45433">
        <w:rPr>
          <w:rFonts w:ascii="Montserrat" w:hAnsi="Montserrat" w:cs="Arial"/>
        </w:rPr>
        <w:t xml:space="preserve"> The Panorama systems are shown in </w:t>
      </w:r>
      <w:r w:rsidR="000D4216" w:rsidRPr="00E45433">
        <w:rPr>
          <w:rFonts w:ascii="Montserrat" w:hAnsi="Montserrat" w:cs="Arial"/>
        </w:rPr>
        <w:fldChar w:fldCharType="begin"/>
      </w:r>
      <w:r w:rsidR="000D4216" w:rsidRPr="00E45433">
        <w:rPr>
          <w:rFonts w:ascii="Montserrat" w:hAnsi="Montserrat" w:cs="Arial"/>
        </w:rPr>
        <w:instrText xml:space="preserve"> REF _Ref15372241 \h </w:instrText>
      </w:r>
      <w:r w:rsidR="00E45433" w:rsidRPr="00E45433">
        <w:rPr>
          <w:rFonts w:ascii="Montserrat" w:hAnsi="Montserrat" w:cs="Arial"/>
        </w:rPr>
        <w:instrText xml:space="preserve"> \* MERGEFORMAT </w:instrText>
      </w:r>
      <w:r w:rsidR="000D4216" w:rsidRPr="00E45433">
        <w:rPr>
          <w:rFonts w:ascii="Montserrat" w:hAnsi="Montserrat" w:cs="Arial"/>
        </w:rPr>
      </w:r>
      <w:r w:rsidR="000D4216"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4</w:t>
      </w:r>
      <w:r w:rsidR="000D4216" w:rsidRPr="00E45433">
        <w:rPr>
          <w:rFonts w:ascii="Montserrat" w:hAnsi="Montserrat" w:cs="Arial"/>
        </w:rPr>
        <w:fldChar w:fldCharType="end"/>
      </w:r>
      <w:r w:rsidR="000D4216" w:rsidRPr="00E45433">
        <w:rPr>
          <w:rFonts w:ascii="Montserrat" w:hAnsi="Montserrat" w:cs="Arial"/>
        </w:rPr>
        <w:t>.</w:t>
      </w:r>
    </w:p>
    <w:p w14:paraId="3044C8C6" w14:textId="359769D6" w:rsidR="004735CF" w:rsidRPr="00E45433" w:rsidRDefault="004735CF" w:rsidP="004735CF">
      <w:pPr>
        <w:pStyle w:val="Caption"/>
        <w:keepNext/>
        <w:rPr>
          <w:rFonts w:ascii="Montserrat" w:hAnsi="Montserrat" w:cs="Arial"/>
        </w:rPr>
      </w:pPr>
      <w:bookmarkStart w:id="21" w:name="_Ref15372241"/>
      <w:r w:rsidRPr="00E45433">
        <w:rPr>
          <w:rFonts w:ascii="Montserrat" w:hAnsi="Montserrat" w:cs="Arial"/>
        </w:rPr>
        <w:t xml:space="preserve">Table </w:t>
      </w:r>
      <w:r w:rsidR="0023247C" w:rsidRPr="00E45433">
        <w:rPr>
          <w:rFonts w:ascii="Montserrat" w:hAnsi="Montserrat" w:cs="Arial"/>
          <w:noProof/>
        </w:rPr>
        <w:fldChar w:fldCharType="begin"/>
      </w:r>
      <w:r w:rsidR="0023247C" w:rsidRPr="00E45433">
        <w:rPr>
          <w:rFonts w:ascii="Montserrat" w:hAnsi="Montserrat" w:cs="Arial"/>
          <w:noProof/>
        </w:rPr>
        <w:instrText xml:space="preserve"> SEQ Table \* ARABIC </w:instrText>
      </w:r>
      <w:r w:rsidR="0023247C" w:rsidRPr="00E45433">
        <w:rPr>
          <w:rFonts w:ascii="Montserrat" w:hAnsi="Montserrat" w:cs="Arial"/>
          <w:noProof/>
        </w:rPr>
        <w:fldChar w:fldCharType="separate"/>
      </w:r>
      <w:r w:rsidR="005F541B" w:rsidRPr="00E45433">
        <w:rPr>
          <w:rFonts w:ascii="Montserrat" w:hAnsi="Montserrat" w:cs="Arial"/>
          <w:noProof/>
        </w:rPr>
        <w:t>4</w:t>
      </w:r>
      <w:r w:rsidR="0023247C" w:rsidRPr="00E45433">
        <w:rPr>
          <w:rFonts w:ascii="Montserrat" w:hAnsi="Montserrat" w:cs="Arial"/>
          <w:noProof/>
        </w:rPr>
        <w:fldChar w:fldCharType="end"/>
      </w:r>
      <w:bookmarkEnd w:id="21"/>
      <w:r w:rsidRPr="00E45433">
        <w:rPr>
          <w:rFonts w:ascii="Montserrat" w:hAnsi="Montserrat" w:cs="Arial"/>
        </w:rPr>
        <w:t xml:space="preserve"> </w:t>
      </w:r>
      <w:r w:rsidR="00E0371F" w:rsidRPr="00E45433">
        <w:rPr>
          <w:rFonts w:ascii="Montserrat" w:hAnsi="Montserrat" w:cs="Arial"/>
        </w:rPr>
        <w:t xml:space="preserve">– </w:t>
      </w:r>
      <w:r w:rsidRPr="00E45433">
        <w:rPr>
          <w:rFonts w:ascii="Montserrat" w:hAnsi="Montserrat" w:cs="Arial"/>
        </w:rPr>
        <w:t>Panorama Appliances</w:t>
      </w:r>
    </w:p>
    <w:tbl>
      <w:tblPr>
        <w:tblStyle w:val="TableGrid"/>
        <w:tblW w:w="5000" w:type="pct"/>
        <w:tblLook w:val="04A0" w:firstRow="1" w:lastRow="0" w:firstColumn="1" w:lastColumn="0" w:noHBand="0" w:noVBand="1"/>
      </w:tblPr>
      <w:tblGrid>
        <w:gridCol w:w="1877"/>
        <w:gridCol w:w="1843"/>
        <w:gridCol w:w="3521"/>
        <w:gridCol w:w="2109"/>
      </w:tblGrid>
      <w:tr w:rsidR="009D2CDD" w:rsidRPr="00E45433" w14:paraId="4B011B2F" w14:textId="77777777" w:rsidTr="00E45433">
        <w:tc>
          <w:tcPr>
            <w:tcW w:w="988" w:type="pct"/>
            <w:shd w:val="clear" w:color="auto" w:fill="ED7D31" w:themeFill="accent2"/>
          </w:tcPr>
          <w:p w14:paraId="59D71C4F" w14:textId="1AA5FD3F" w:rsidR="009D2CDD" w:rsidRPr="00E45433" w:rsidRDefault="009D2CDD" w:rsidP="009E3766">
            <w:pPr>
              <w:spacing w:before="80" w:after="80"/>
              <w:jc w:val="center"/>
              <w:rPr>
                <w:rFonts w:ascii="Montserrat" w:hAnsi="Montserrat" w:cs="Arial"/>
                <w:b/>
              </w:rPr>
            </w:pPr>
            <w:r w:rsidRPr="00E45433">
              <w:rPr>
                <w:rFonts w:ascii="Montserrat" w:hAnsi="Montserrat" w:cs="Arial"/>
                <w:b/>
              </w:rPr>
              <w:t>Device Name</w:t>
            </w:r>
          </w:p>
        </w:tc>
        <w:tc>
          <w:tcPr>
            <w:tcW w:w="991" w:type="pct"/>
            <w:shd w:val="clear" w:color="auto" w:fill="ED7D31" w:themeFill="accent2"/>
          </w:tcPr>
          <w:p w14:paraId="2C65EE5F" w14:textId="77777777" w:rsidR="009D2CDD" w:rsidRPr="00E45433" w:rsidRDefault="009D2CDD" w:rsidP="009E3766">
            <w:pPr>
              <w:spacing w:before="80" w:after="80"/>
              <w:jc w:val="center"/>
              <w:rPr>
                <w:rFonts w:ascii="Montserrat" w:hAnsi="Montserrat" w:cs="Arial"/>
                <w:b/>
              </w:rPr>
            </w:pPr>
            <w:r w:rsidRPr="00E45433">
              <w:rPr>
                <w:rFonts w:ascii="Montserrat" w:hAnsi="Montserrat" w:cs="Arial"/>
                <w:b/>
              </w:rPr>
              <w:t>Platform Model</w:t>
            </w:r>
          </w:p>
        </w:tc>
        <w:tc>
          <w:tcPr>
            <w:tcW w:w="1888" w:type="pct"/>
            <w:shd w:val="clear" w:color="auto" w:fill="ED7D31" w:themeFill="accent2"/>
          </w:tcPr>
          <w:p w14:paraId="5D768D06" w14:textId="77777777" w:rsidR="009D2CDD" w:rsidRPr="00E45433" w:rsidRDefault="009D2CDD" w:rsidP="009E3766">
            <w:pPr>
              <w:spacing w:before="80" w:after="80"/>
              <w:jc w:val="center"/>
              <w:rPr>
                <w:rFonts w:ascii="Montserrat" w:hAnsi="Montserrat" w:cs="Arial"/>
                <w:b/>
              </w:rPr>
            </w:pPr>
            <w:r w:rsidRPr="00E45433">
              <w:rPr>
                <w:rFonts w:ascii="Montserrat" w:hAnsi="Montserrat" w:cs="Arial"/>
                <w:b/>
              </w:rPr>
              <w:t>Location to be Deployed</w:t>
            </w:r>
          </w:p>
        </w:tc>
        <w:tc>
          <w:tcPr>
            <w:tcW w:w="1133" w:type="pct"/>
            <w:shd w:val="clear" w:color="auto" w:fill="ED7D31" w:themeFill="accent2"/>
          </w:tcPr>
          <w:p w14:paraId="1726EA8F" w14:textId="77777777" w:rsidR="009D2CDD" w:rsidRPr="00E45433" w:rsidRDefault="009D2CDD" w:rsidP="009E3766">
            <w:pPr>
              <w:spacing w:before="80" w:after="80"/>
              <w:jc w:val="center"/>
              <w:rPr>
                <w:rFonts w:ascii="Montserrat" w:hAnsi="Montserrat" w:cs="Arial"/>
                <w:b/>
              </w:rPr>
            </w:pPr>
            <w:r w:rsidRPr="00E45433">
              <w:rPr>
                <w:rFonts w:ascii="Montserrat" w:hAnsi="Montserrat" w:cs="Arial"/>
                <w:b/>
              </w:rPr>
              <w:t>Serial Number(s)</w:t>
            </w:r>
          </w:p>
        </w:tc>
      </w:tr>
      <w:tr w:rsidR="009D2CDD" w:rsidRPr="00E45433" w14:paraId="4C6E7CE6" w14:textId="77777777" w:rsidTr="00C6067C">
        <w:tc>
          <w:tcPr>
            <w:tcW w:w="988" w:type="pct"/>
          </w:tcPr>
          <w:p w14:paraId="047CAC80" w14:textId="75B6DE12" w:rsidR="009D2CDD" w:rsidRPr="00E45433" w:rsidRDefault="008C63E2" w:rsidP="001E4FD7">
            <w:pPr>
              <w:spacing w:before="40" w:after="40"/>
              <w:rPr>
                <w:rFonts w:ascii="Montserrat" w:hAnsi="Montserrat" w:cs="Arial"/>
                <w:i/>
                <w:color w:val="0070C0"/>
              </w:rPr>
            </w:pPr>
            <w:r w:rsidRPr="00E45433">
              <w:rPr>
                <w:rFonts w:ascii="Montserrat" w:hAnsi="Montserrat" w:cs="Arial"/>
                <w:i/>
                <w:color w:val="0070C0"/>
              </w:rPr>
              <w:fldChar w:fldCharType="begin"/>
            </w:r>
            <w:r w:rsidRPr="00E45433">
              <w:rPr>
                <w:rFonts w:ascii="Montserrat" w:hAnsi="Montserrat" w:cs="Arial"/>
                <w:i/>
                <w:color w:val="0070C0"/>
              </w:rPr>
              <w:instrText xml:space="preserve"> MERGEFIELD  t4devicename  \* MERGEFORMAT </w:instrText>
            </w:r>
            <w:r w:rsidRPr="00E45433">
              <w:rPr>
                <w:rFonts w:ascii="Montserrat" w:hAnsi="Montserrat" w:cs="Arial"/>
                <w:i/>
                <w:color w:val="0070C0"/>
              </w:rPr>
              <w:fldChar w:fldCharType="separate"/>
            </w:r>
            <w:r w:rsidRPr="00E45433">
              <w:rPr>
                <w:rFonts w:ascii="Montserrat" w:hAnsi="Montserrat" w:cs="Arial"/>
                <w:i/>
                <w:noProof/>
                <w:color w:val="0070C0"/>
              </w:rPr>
              <w:t>«t4devicename»</w:t>
            </w:r>
            <w:r w:rsidRPr="00E45433">
              <w:rPr>
                <w:rFonts w:ascii="Montserrat" w:hAnsi="Montserrat" w:cs="Arial"/>
                <w:i/>
                <w:color w:val="0070C0"/>
              </w:rPr>
              <w:fldChar w:fldCharType="end"/>
            </w:r>
          </w:p>
        </w:tc>
        <w:tc>
          <w:tcPr>
            <w:tcW w:w="991" w:type="pct"/>
          </w:tcPr>
          <w:p w14:paraId="3DF2567C" w14:textId="5E7A5D4C" w:rsidR="009D2CDD" w:rsidRPr="00E45433" w:rsidRDefault="008C63E2" w:rsidP="001E4FD7">
            <w:pPr>
              <w:spacing w:before="40" w:after="40"/>
              <w:rPr>
                <w:rFonts w:ascii="Montserrat" w:hAnsi="Montserrat" w:cs="Arial"/>
                <w:i/>
                <w:color w:val="0070C0"/>
              </w:rPr>
            </w:pPr>
            <w:r w:rsidRPr="00E45433">
              <w:rPr>
                <w:rFonts w:ascii="Montserrat" w:hAnsi="Montserrat" w:cs="Arial"/>
                <w:i/>
                <w:color w:val="0070C0"/>
              </w:rPr>
              <w:fldChar w:fldCharType="begin"/>
            </w:r>
            <w:r w:rsidRPr="00E45433">
              <w:rPr>
                <w:rFonts w:ascii="Montserrat" w:hAnsi="Montserrat" w:cs="Arial"/>
                <w:i/>
                <w:color w:val="0070C0"/>
              </w:rPr>
              <w:instrText xml:space="preserve"> MERGEFIELD  t4model  \* MERGEFORMAT </w:instrText>
            </w:r>
            <w:r w:rsidRPr="00E45433">
              <w:rPr>
                <w:rFonts w:ascii="Montserrat" w:hAnsi="Montserrat" w:cs="Arial"/>
                <w:i/>
                <w:color w:val="0070C0"/>
              </w:rPr>
              <w:fldChar w:fldCharType="separate"/>
            </w:r>
            <w:r w:rsidRPr="00E45433">
              <w:rPr>
                <w:rFonts w:ascii="Montserrat" w:hAnsi="Montserrat" w:cs="Arial"/>
                <w:i/>
                <w:noProof/>
                <w:color w:val="0070C0"/>
              </w:rPr>
              <w:t>«t4model»</w:t>
            </w:r>
            <w:r w:rsidRPr="00E45433">
              <w:rPr>
                <w:rFonts w:ascii="Montserrat" w:hAnsi="Montserrat" w:cs="Arial"/>
                <w:i/>
                <w:color w:val="0070C0"/>
              </w:rPr>
              <w:fldChar w:fldCharType="end"/>
            </w:r>
          </w:p>
        </w:tc>
        <w:tc>
          <w:tcPr>
            <w:tcW w:w="1888" w:type="pct"/>
          </w:tcPr>
          <w:p w14:paraId="14EC9E6D" w14:textId="175A17C2" w:rsidR="009D2CDD" w:rsidRPr="00E45433" w:rsidRDefault="009D2CDD" w:rsidP="001E4FD7">
            <w:pPr>
              <w:spacing w:before="40" w:after="40"/>
              <w:rPr>
                <w:rFonts w:ascii="Montserrat" w:hAnsi="Montserrat" w:cs="Arial"/>
                <w:i/>
                <w:color w:val="0070C0"/>
              </w:rPr>
            </w:pPr>
          </w:p>
        </w:tc>
        <w:tc>
          <w:tcPr>
            <w:tcW w:w="1133" w:type="pct"/>
          </w:tcPr>
          <w:p w14:paraId="48930D35" w14:textId="39E84D0D" w:rsidR="009D2CDD" w:rsidRPr="00E45433" w:rsidRDefault="008C63E2" w:rsidP="001E4FD7">
            <w:pPr>
              <w:spacing w:before="40" w:after="40"/>
              <w:rPr>
                <w:rFonts w:ascii="Montserrat" w:hAnsi="Montserrat" w:cs="Arial"/>
                <w:i/>
                <w:color w:val="0070C0"/>
              </w:rPr>
            </w:pPr>
            <w:r w:rsidRPr="00E45433">
              <w:rPr>
                <w:rFonts w:ascii="Montserrat" w:hAnsi="Montserrat" w:cs="Arial"/>
                <w:i/>
                <w:color w:val="0070C0"/>
              </w:rPr>
              <w:fldChar w:fldCharType="begin"/>
            </w:r>
            <w:r w:rsidRPr="00E45433">
              <w:rPr>
                <w:rFonts w:ascii="Montserrat" w:hAnsi="Montserrat" w:cs="Arial"/>
                <w:i/>
                <w:color w:val="0070C0"/>
              </w:rPr>
              <w:instrText xml:space="preserve"> MERGEFIELD  t4serial  \* MERGEFORMAT </w:instrText>
            </w:r>
            <w:r w:rsidRPr="00E45433">
              <w:rPr>
                <w:rFonts w:ascii="Montserrat" w:hAnsi="Montserrat" w:cs="Arial"/>
                <w:i/>
                <w:color w:val="0070C0"/>
              </w:rPr>
              <w:fldChar w:fldCharType="separate"/>
            </w:r>
            <w:r w:rsidRPr="00E45433">
              <w:rPr>
                <w:rFonts w:ascii="Montserrat" w:hAnsi="Montserrat" w:cs="Arial"/>
                <w:i/>
                <w:noProof/>
                <w:color w:val="0070C0"/>
              </w:rPr>
              <w:t>«t4serial»</w:t>
            </w:r>
            <w:r w:rsidRPr="00E45433">
              <w:rPr>
                <w:rFonts w:ascii="Montserrat" w:hAnsi="Montserrat" w:cs="Arial"/>
                <w:i/>
                <w:color w:val="0070C0"/>
              </w:rPr>
              <w:fldChar w:fldCharType="end"/>
            </w:r>
          </w:p>
        </w:tc>
      </w:tr>
    </w:tbl>
    <w:p w14:paraId="36985002" w14:textId="77777777" w:rsidR="004D7998" w:rsidRPr="00E45433" w:rsidRDefault="004D7998" w:rsidP="004D7998">
      <w:pPr>
        <w:pStyle w:val="PSDocH3"/>
        <w:rPr>
          <w:rFonts w:ascii="Montserrat" w:hAnsi="Montserrat" w:cs="Arial"/>
        </w:rPr>
      </w:pPr>
      <w:bookmarkStart w:id="22" w:name="_Toc22810833"/>
      <w:r w:rsidRPr="00E45433">
        <w:rPr>
          <w:rFonts w:ascii="Montserrat" w:hAnsi="Montserrat" w:cs="Arial"/>
        </w:rPr>
        <w:lastRenderedPageBreak/>
        <w:t>Panorama Licensing</w:t>
      </w:r>
      <w:bookmarkEnd w:id="22"/>
    </w:p>
    <w:p w14:paraId="0C421F1E" w14:textId="249E1C10" w:rsidR="004D7998" w:rsidRPr="00E45433" w:rsidRDefault="004735CF" w:rsidP="004D7998">
      <w:pPr>
        <w:rPr>
          <w:rFonts w:ascii="Montserrat" w:hAnsi="Montserrat" w:cs="Arial"/>
        </w:rPr>
      </w:pPr>
      <w:r w:rsidRPr="00E45433">
        <w:rPr>
          <w:rFonts w:ascii="Montserrat" w:hAnsi="Montserrat" w:cs="Arial"/>
        </w:rPr>
        <w:t xml:space="preserve">Table 5 </w:t>
      </w:r>
      <w:r w:rsidR="004D7998" w:rsidRPr="00E45433">
        <w:rPr>
          <w:rFonts w:ascii="Montserrat" w:hAnsi="Montserrat" w:cs="Arial"/>
        </w:rPr>
        <w:t xml:space="preserve">shows the </w:t>
      </w:r>
      <w:r w:rsidRPr="00E45433">
        <w:rPr>
          <w:rFonts w:ascii="Montserrat" w:hAnsi="Montserrat" w:cs="Arial"/>
        </w:rPr>
        <w:t xml:space="preserve">Panorama </w:t>
      </w:r>
      <w:r w:rsidR="004D7998" w:rsidRPr="00E45433">
        <w:rPr>
          <w:rFonts w:ascii="Montserrat" w:hAnsi="Montserrat" w:cs="Arial"/>
        </w:rPr>
        <w:t>appliances with their corresponding procured licensing.</w:t>
      </w:r>
    </w:p>
    <w:p w14:paraId="60A74EE1" w14:textId="77777777" w:rsidR="00CE526B" w:rsidRPr="00E45433" w:rsidRDefault="00CE526B" w:rsidP="004D7998">
      <w:pPr>
        <w:rPr>
          <w:rFonts w:ascii="Montserrat" w:hAnsi="Montserrat" w:cs="Arial"/>
        </w:rPr>
      </w:pPr>
    </w:p>
    <w:p w14:paraId="0F31F9F2" w14:textId="2A0EA80B" w:rsidR="004735CF" w:rsidRPr="00E45433" w:rsidRDefault="004735CF" w:rsidP="004735CF">
      <w:pPr>
        <w:pStyle w:val="Caption"/>
        <w:keepNext/>
        <w:rPr>
          <w:rFonts w:ascii="Montserrat" w:hAnsi="Montserrat" w:cs="Arial"/>
        </w:rPr>
      </w:pPr>
      <w:r w:rsidRPr="00E45433">
        <w:rPr>
          <w:rFonts w:ascii="Montserrat" w:hAnsi="Montserrat" w:cs="Arial"/>
        </w:rPr>
        <w:t xml:space="preserve">Table </w:t>
      </w:r>
      <w:r w:rsidR="0023247C" w:rsidRPr="00E45433">
        <w:rPr>
          <w:rFonts w:ascii="Montserrat" w:hAnsi="Montserrat" w:cs="Arial"/>
          <w:noProof/>
        </w:rPr>
        <w:fldChar w:fldCharType="begin"/>
      </w:r>
      <w:r w:rsidR="0023247C" w:rsidRPr="00E45433">
        <w:rPr>
          <w:rFonts w:ascii="Montserrat" w:hAnsi="Montserrat" w:cs="Arial"/>
          <w:noProof/>
        </w:rPr>
        <w:instrText xml:space="preserve"> SEQ Table \* ARABIC </w:instrText>
      </w:r>
      <w:r w:rsidR="0023247C" w:rsidRPr="00E45433">
        <w:rPr>
          <w:rFonts w:ascii="Montserrat" w:hAnsi="Montserrat" w:cs="Arial"/>
          <w:noProof/>
        </w:rPr>
        <w:fldChar w:fldCharType="separate"/>
      </w:r>
      <w:r w:rsidR="005F541B" w:rsidRPr="00E45433">
        <w:rPr>
          <w:rFonts w:ascii="Montserrat" w:hAnsi="Montserrat" w:cs="Arial"/>
          <w:noProof/>
        </w:rPr>
        <w:t>5</w:t>
      </w:r>
      <w:r w:rsidR="0023247C" w:rsidRPr="00E45433">
        <w:rPr>
          <w:rFonts w:ascii="Montserrat" w:hAnsi="Montserrat" w:cs="Arial"/>
          <w:noProof/>
        </w:rPr>
        <w:fldChar w:fldCharType="end"/>
      </w:r>
      <w:r w:rsidRPr="00E45433">
        <w:rPr>
          <w:rFonts w:ascii="Montserrat" w:hAnsi="Montserrat" w:cs="Arial"/>
        </w:rPr>
        <w:t xml:space="preserve"> </w:t>
      </w:r>
      <w:r w:rsidR="00E0371F" w:rsidRPr="00E45433">
        <w:rPr>
          <w:rFonts w:ascii="Montserrat" w:hAnsi="Montserrat" w:cs="Arial"/>
        </w:rPr>
        <w:t xml:space="preserve">– </w:t>
      </w:r>
      <w:r w:rsidRPr="00E45433">
        <w:rPr>
          <w:rFonts w:ascii="Montserrat" w:hAnsi="Montserrat" w:cs="Arial"/>
        </w:rPr>
        <w:t>Panorama Licensing</w:t>
      </w:r>
    </w:p>
    <w:tbl>
      <w:tblPr>
        <w:tblStyle w:val="TableGrid"/>
        <w:tblW w:w="5000" w:type="pct"/>
        <w:tblLook w:val="04A0" w:firstRow="1" w:lastRow="0" w:firstColumn="1" w:lastColumn="0" w:noHBand="0" w:noVBand="1"/>
      </w:tblPr>
      <w:tblGrid>
        <w:gridCol w:w="1858"/>
        <w:gridCol w:w="5092"/>
        <w:gridCol w:w="2400"/>
      </w:tblGrid>
      <w:tr w:rsidR="009D2CDD" w:rsidRPr="00E45433" w14:paraId="39412787" w14:textId="77777777" w:rsidTr="00E45433">
        <w:tc>
          <w:tcPr>
            <w:tcW w:w="988" w:type="pct"/>
            <w:shd w:val="clear" w:color="auto" w:fill="ED7D31" w:themeFill="accent2"/>
          </w:tcPr>
          <w:p w14:paraId="0B4E84F8" w14:textId="77777777" w:rsidR="009D2CDD" w:rsidRPr="00E45433" w:rsidRDefault="009D2CDD" w:rsidP="00C04BDC">
            <w:pPr>
              <w:spacing w:before="80" w:after="80"/>
              <w:jc w:val="center"/>
              <w:rPr>
                <w:rFonts w:ascii="Montserrat" w:hAnsi="Montserrat" w:cs="Arial"/>
                <w:b/>
              </w:rPr>
            </w:pPr>
            <w:r w:rsidRPr="00E45433">
              <w:rPr>
                <w:rFonts w:ascii="Montserrat" w:hAnsi="Montserrat" w:cs="Arial"/>
                <w:b/>
              </w:rPr>
              <w:t>Device Name</w:t>
            </w:r>
          </w:p>
        </w:tc>
        <w:tc>
          <w:tcPr>
            <w:tcW w:w="2726" w:type="pct"/>
            <w:shd w:val="clear" w:color="auto" w:fill="ED7D31" w:themeFill="accent2"/>
          </w:tcPr>
          <w:p w14:paraId="085286CD" w14:textId="77777777" w:rsidR="009D2CDD" w:rsidRPr="00E45433" w:rsidRDefault="009D2CDD" w:rsidP="00C04BDC">
            <w:pPr>
              <w:spacing w:before="80" w:after="80"/>
              <w:jc w:val="center"/>
              <w:rPr>
                <w:rFonts w:ascii="Montserrat" w:hAnsi="Montserrat" w:cs="Arial"/>
                <w:b/>
              </w:rPr>
            </w:pPr>
            <w:r w:rsidRPr="00E45433">
              <w:rPr>
                <w:rFonts w:ascii="Montserrat" w:hAnsi="Montserrat" w:cs="Arial"/>
                <w:b/>
              </w:rPr>
              <w:t>License</w:t>
            </w:r>
          </w:p>
        </w:tc>
        <w:tc>
          <w:tcPr>
            <w:tcW w:w="1286" w:type="pct"/>
            <w:shd w:val="clear" w:color="auto" w:fill="ED7D31" w:themeFill="accent2"/>
          </w:tcPr>
          <w:p w14:paraId="5E4FDF94" w14:textId="14BE5FA3" w:rsidR="009D2CDD" w:rsidRPr="00E45433" w:rsidRDefault="009D2CDD" w:rsidP="00C04BDC">
            <w:pPr>
              <w:spacing w:before="80" w:after="80"/>
              <w:jc w:val="center"/>
              <w:rPr>
                <w:rFonts w:ascii="Montserrat" w:hAnsi="Montserrat" w:cs="Arial"/>
                <w:b/>
              </w:rPr>
            </w:pPr>
            <w:r w:rsidRPr="00E45433">
              <w:rPr>
                <w:rFonts w:ascii="Montserrat" w:hAnsi="Montserrat" w:cs="Arial"/>
                <w:b/>
              </w:rPr>
              <w:t>Role</w:t>
            </w:r>
          </w:p>
        </w:tc>
      </w:tr>
      <w:tr w:rsidR="009D2CDD" w:rsidRPr="00E45433" w14:paraId="3F8D76E5" w14:textId="77777777" w:rsidTr="00C6067C">
        <w:tc>
          <w:tcPr>
            <w:tcW w:w="988" w:type="pct"/>
          </w:tcPr>
          <w:p w14:paraId="13963C10" w14:textId="3F5CD0FC" w:rsidR="009D2CDD" w:rsidRPr="00E45433" w:rsidRDefault="008C63E2" w:rsidP="009D2CDD">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t5devicename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«t5devicename»</w:t>
            </w:r>
            <w:r w:rsidRPr="00E45433">
              <w:rPr>
                <w:rFonts w:ascii="Montserrat" w:eastAsia="Batang" w:hAnsi="Montserrat" w:cs="Arial"/>
                <w:i/>
                <w:color w:val="0070C0"/>
                <w:lang w:eastAsia="ko-KR"/>
              </w:rPr>
              <w:fldChar w:fldCharType="end"/>
            </w:r>
          </w:p>
        </w:tc>
        <w:tc>
          <w:tcPr>
            <w:tcW w:w="2726" w:type="pct"/>
            <w:shd w:val="clear" w:color="auto" w:fill="auto"/>
          </w:tcPr>
          <w:p w14:paraId="34678A4A" w14:textId="05A47D43" w:rsidR="009D2CDD" w:rsidRPr="00E45433" w:rsidRDefault="008C63E2" w:rsidP="009D2CDD">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t5licenses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«t5licenses»</w:t>
            </w:r>
            <w:r w:rsidRPr="00E45433">
              <w:rPr>
                <w:rFonts w:ascii="Montserrat" w:eastAsia="Batang" w:hAnsi="Montserrat" w:cs="Arial"/>
                <w:i/>
                <w:color w:val="0070C0"/>
                <w:lang w:eastAsia="ko-KR"/>
              </w:rPr>
              <w:fldChar w:fldCharType="end"/>
            </w:r>
          </w:p>
        </w:tc>
        <w:tc>
          <w:tcPr>
            <w:tcW w:w="1286" w:type="pct"/>
            <w:shd w:val="clear" w:color="auto" w:fill="auto"/>
          </w:tcPr>
          <w:p w14:paraId="058AF95F" w14:textId="3D6DFE4E" w:rsidR="009D2CDD" w:rsidRPr="00E45433" w:rsidRDefault="008C63E2" w:rsidP="009D2CDD">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t5role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«t5role»</w:t>
            </w:r>
            <w:r w:rsidRPr="00E45433">
              <w:rPr>
                <w:rFonts w:ascii="Montserrat" w:eastAsia="Batang" w:hAnsi="Montserrat" w:cs="Arial"/>
                <w:i/>
                <w:color w:val="0070C0"/>
                <w:lang w:eastAsia="ko-KR"/>
              </w:rPr>
              <w:fldChar w:fldCharType="end"/>
            </w:r>
          </w:p>
        </w:tc>
      </w:tr>
    </w:tbl>
    <w:p w14:paraId="4CC87EE6" w14:textId="77777777" w:rsidR="006564FA" w:rsidRPr="00E45433" w:rsidRDefault="00E70A32" w:rsidP="00153776">
      <w:pPr>
        <w:spacing w:before="120"/>
        <w:rPr>
          <w:rFonts w:ascii="Montserrat" w:hAnsi="Montserrat" w:cs="Arial"/>
        </w:rPr>
      </w:pPr>
      <w:r w:rsidRPr="00E45433">
        <w:rPr>
          <w:rFonts w:ascii="Montserrat" w:hAnsi="Montserrat" w:cs="Arial"/>
        </w:rPr>
        <w:t xml:space="preserve">Table </w:t>
      </w:r>
      <w:r w:rsidR="0022146D" w:rsidRPr="00E45433">
        <w:rPr>
          <w:rFonts w:ascii="Montserrat" w:hAnsi="Montserrat" w:cs="Arial"/>
        </w:rPr>
        <w:t>6</w:t>
      </w:r>
      <w:r w:rsidRPr="00E45433">
        <w:rPr>
          <w:rFonts w:ascii="Montserrat" w:hAnsi="Montserrat" w:cs="Arial"/>
        </w:rPr>
        <w:t xml:space="preserve"> shows the version of PAN-OS deployed on each Panorama management appliance. </w:t>
      </w:r>
    </w:p>
    <w:p w14:paraId="53FF55A0" w14:textId="39EF718C" w:rsidR="0022146D" w:rsidRPr="00E45433" w:rsidRDefault="0022146D" w:rsidP="0022146D">
      <w:pPr>
        <w:pStyle w:val="Caption"/>
        <w:keepNext/>
        <w:rPr>
          <w:rFonts w:ascii="Montserrat" w:hAnsi="Montserrat" w:cs="Arial"/>
        </w:rPr>
      </w:pPr>
      <w:r w:rsidRPr="00E45433">
        <w:rPr>
          <w:rFonts w:ascii="Montserrat" w:hAnsi="Montserrat" w:cs="Arial"/>
        </w:rPr>
        <w:t xml:space="preserve">Table </w:t>
      </w:r>
      <w:r w:rsidR="0023247C" w:rsidRPr="00E45433">
        <w:rPr>
          <w:rFonts w:ascii="Montserrat" w:hAnsi="Montserrat" w:cs="Arial"/>
          <w:noProof/>
        </w:rPr>
        <w:fldChar w:fldCharType="begin"/>
      </w:r>
      <w:r w:rsidR="0023247C" w:rsidRPr="00E45433">
        <w:rPr>
          <w:rFonts w:ascii="Montserrat" w:hAnsi="Montserrat" w:cs="Arial"/>
          <w:noProof/>
        </w:rPr>
        <w:instrText xml:space="preserve"> SEQ Table \* ARABIC </w:instrText>
      </w:r>
      <w:r w:rsidR="0023247C" w:rsidRPr="00E45433">
        <w:rPr>
          <w:rFonts w:ascii="Montserrat" w:hAnsi="Montserrat" w:cs="Arial"/>
          <w:noProof/>
        </w:rPr>
        <w:fldChar w:fldCharType="separate"/>
      </w:r>
      <w:r w:rsidR="005F541B" w:rsidRPr="00E45433">
        <w:rPr>
          <w:rFonts w:ascii="Montserrat" w:hAnsi="Montserrat" w:cs="Arial"/>
          <w:noProof/>
        </w:rPr>
        <w:t>6</w:t>
      </w:r>
      <w:r w:rsidR="0023247C" w:rsidRPr="00E45433">
        <w:rPr>
          <w:rFonts w:ascii="Montserrat" w:hAnsi="Montserrat" w:cs="Arial"/>
          <w:noProof/>
        </w:rPr>
        <w:fldChar w:fldCharType="end"/>
      </w:r>
      <w:r w:rsidRPr="00E45433">
        <w:rPr>
          <w:rFonts w:ascii="Montserrat" w:hAnsi="Montserrat" w:cs="Arial"/>
        </w:rPr>
        <w:t xml:space="preserve"> </w:t>
      </w:r>
      <w:r w:rsidR="00E0371F" w:rsidRPr="00E45433">
        <w:rPr>
          <w:rFonts w:ascii="Montserrat" w:hAnsi="Montserrat" w:cs="Arial"/>
        </w:rPr>
        <w:t xml:space="preserve">– </w:t>
      </w:r>
      <w:r w:rsidRPr="00E45433">
        <w:rPr>
          <w:rFonts w:ascii="Montserrat" w:hAnsi="Montserrat" w:cs="Arial"/>
        </w:rPr>
        <w:t>Panorama PAN-OS Versions</w:t>
      </w:r>
    </w:p>
    <w:tbl>
      <w:tblPr>
        <w:tblStyle w:val="TableGrid"/>
        <w:tblW w:w="5000" w:type="pct"/>
        <w:tblLook w:val="04A0" w:firstRow="1" w:lastRow="0" w:firstColumn="1" w:lastColumn="0" w:noHBand="0" w:noVBand="1"/>
      </w:tblPr>
      <w:tblGrid>
        <w:gridCol w:w="1866"/>
        <w:gridCol w:w="1932"/>
        <w:gridCol w:w="5552"/>
      </w:tblGrid>
      <w:tr w:rsidR="009D2CDD" w:rsidRPr="00E45433" w14:paraId="50017596" w14:textId="77777777" w:rsidTr="00E45433">
        <w:tc>
          <w:tcPr>
            <w:tcW w:w="988" w:type="pct"/>
            <w:shd w:val="clear" w:color="auto" w:fill="ED7D31" w:themeFill="accent2"/>
          </w:tcPr>
          <w:p w14:paraId="0584CC6C" w14:textId="77777777" w:rsidR="009D2CDD" w:rsidRPr="00E45433" w:rsidRDefault="009D2CDD" w:rsidP="00EB479A">
            <w:pPr>
              <w:spacing w:before="80" w:after="80"/>
              <w:jc w:val="center"/>
              <w:rPr>
                <w:rFonts w:ascii="Montserrat" w:hAnsi="Montserrat" w:cs="Arial"/>
                <w:b/>
              </w:rPr>
            </w:pPr>
            <w:r w:rsidRPr="00E45433">
              <w:rPr>
                <w:rFonts w:ascii="Montserrat" w:hAnsi="Montserrat" w:cs="Arial"/>
                <w:b/>
              </w:rPr>
              <w:t>Device Name</w:t>
            </w:r>
          </w:p>
        </w:tc>
        <w:tc>
          <w:tcPr>
            <w:tcW w:w="1038" w:type="pct"/>
            <w:shd w:val="clear" w:color="auto" w:fill="ED7D31" w:themeFill="accent2"/>
          </w:tcPr>
          <w:p w14:paraId="3D87AA7F" w14:textId="6CC567E2" w:rsidR="009D2CDD" w:rsidRPr="00E45433" w:rsidRDefault="009D2CDD" w:rsidP="009D2CDD">
            <w:pPr>
              <w:spacing w:before="80" w:after="80"/>
              <w:jc w:val="center"/>
              <w:rPr>
                <w:rFonts w:ascii="Montserrat" w:hAnsi="Montserrat" w:cs="Arial"/>
                <w:b/>
              </w:rPr>
            </w:pPr>
            <w:r w:rsidRPr="00E45433">
              <w:rPr>
                <w:rFonts w:ascii="Montserrat" w:hAnsi="Montserrat" w:cs="Arial"/>
                <w:b/>
              </w:rPr>
              <w:t>P</w:t>
            </w:r>
            <w:r w:rsidR="00BE211A" w:rsidRPr="00E45433">
              <w:rPr>
                <w:rFonts w:ascii="Montserrat" w:hAnsi="Montserrat" w:cs="Arial"/>
                <w:b/>
              </w:rPr>
              <w:t>AN-</w:t>
            </w:r>
            <w:r w:rsidRPr="00E45433">
              <w:rPr>
                <w:rFonts w:ascii="Montserrat" w:hAnsi="Montserrat" w:cs="Arial"/>
                <w:b/>
              </w:rPr>
              <w:t>OS Deployed</w:t>
            </w:r>
          </w:p>
        </w:tc>
        <w:tc>
          <w:tcPr>
            <w:tcW w:w="2973" w:type="pct"/>
            <w:shd w:val="clear" w:color="auto" w:fill="ED7D31" w:themeFill="accent2"/>
          </w:tcPr>
          <w:p w14:paraId="52A2F0EC" w14:textId="75292E4F" w:rsidR="009D2CDD" w:rsidRPr="00E45433" w:rsidRDefault="009D2CDD" w:rsidP="00EB479A">
            <w:pPr>
              <w:spacing w:before="40" w:after="40"/>
              <w:jc w:val="center"/>
              <w:rPr>
                <w:rFonts w:ascii="Montserrat" w:hAnsi="Montserrat" w:cs="Arial"/>
                <w:b/>
              </w:rPr>
            </w:pPr>
            <w:r w:rsidRPr="00E45433">
              <w:rPr>
                <w:rFonts w:ascii="Montserrat" w:hAnsi="Montserrat" w:cs="Arial"/>
                <w:b/>
              </w:rPr>
              <w:t>Notes</w:t>
            </w:r>
          </w:p>
        </w:tc>
      </w:tr>
      <w:tr w:rsidR="009D2CDD" w:rsidRPr="00E45433" w14:paraId="2A06AF64" w14:textId="77777777" w:rsidTr="00C6067C">
        <w:tc>
          <w:tcPr>
            <w:tcW w:w="988" w:type="pct"/>
          </w:tcPr>
          <w:p w14:paraId="6308CBE3" w14:textId="1E4577CA" w:rsidR="009D2CDD" w:rsidRPr="00E45433" w:rsidRDefault="008C63E2" w:rsidP="00EB479A">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t6devicename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«t6devicename»</w:t>
            </w:r>
            <w:r w:rsidRPr="00E45433">
              <w:rPr>
                <w:rFonts w:ascii="Montserrat" w:eastAsia="Batang" w:hAnsi="Montserrat" w:cs="Arial"/>
                <w:i/>
                <w:color w:val="0070C0"/>
                <w:lang w:eastAsia="ko-KR"/>
              </w:rPr>
              <w:fldChar w:fldCharType="end"/>
            </w:r>
          </w:p>
        </w:tc>
        <w:tc>
          <w:tcPr>
            <w:tcW w:w="1038" w:type="pct"/>
            <w:shd w:val="clear" w:color="auto" w:fill="auto"/>
          </w:tcPr>
          <w:p w14:paraId="14B98B84" w14:textId="19507E81" w:rsidR="009D2CDD" w:rsidRPr="00E45433" w:rsidRDefault="008C63E2" w:rsidP="00EB479A">
            <w:pPr>
              <w:spacing w:before="40" w:after="40"/>
              <w:jc w:val="center"/>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t6panos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«t6panos»</w:t>
            </w:r>
            <w:r w:rsidRPr="00E45433">
              <w:rPr>
                <w:rFonts w:ascii="Montserrat" w:eastAsia="Batang" w:hAnsi="Montserrat" w:cs="Arial"/>
                <w:i/>
                <w:color w:val="0070C0"/>
                <w:lang w:eastAsia="ko-KR"/>
              </w:rPr>
              <w:fldChar w:fldCharType="end"/>
            </w:r>
          </w:p>
        </w:tc>
        <w:tc>
          <w:tcPr>
            <w:tcW w:w="2973" w:type="pct"/>
            <w:shd w:val="clear" w:color="auto" w:fill="auto"/>
          </w:tcPr>
          <w:p w14:paraId="6382BFD8" w14:textId="62EC0CF2" w:rsidR="009D2CDD" w:rsidRPr="00E45433" w:rsidRDefault="009D2CDD" w:rsidP="009D2CDD">
            <w:pPr>
              <w:spacing w:before="40" w:after="40"/>
              <w:rPr>
                <w:rFonts w:ascii="Montserrat" w:eastAsia="Batang" w:hAnsi="Montserrat" w:cs="Arial"/>
                <w:i/>
                <w:color w:val="0070C0"/>
                <w:lang w:eastAsia="ko-KR"/>
              </w:rPr>
            </w:pPr>
          </w:p>
        </w:tc>
      </w:tr>
    </w:tbl>
    <w:p w14:paraId="6DF81C33" w14:textId="342EE7F9" w:rsidR="00256BD1" w:rsidRPr="00E45433" w:rsidRDefault="00256BD1" w:rsidP="00E562EC">
      <w:pPr>
        <w:pStyle w:val="PSDocH2"/>
        <w:rPr>
          <w:rFonts w:ascii="Montserrat" w:hAnsi="Montserrat" w:cs="Arial"/>
        </w:rPr>
      </w:pPr>
    </w:p>
    <w:p w14:paraId="06B31774" w14:textId="6059BEC3" w:rsidR="00EA6772" w:rsidRPr="00E45433" w:rsidRDefault="00EA6772" w:rsidP="00E562EC">
      <w:pPr>
        <w:pStyle w:val="PSDocH2"/>
        <w:rPr>
          <w:rFonts w:ascii="Montserrat" w:hAnsi="Montserrat" w:cs="Arial"/>
        </w:rPr>
      </w:pPr>
      <w:bookmarkStart w:id="23" w:name="_Toc22810834"/>
      <w:r w:rsidRPr="00E45433">
        <w:rPr>
          <w:rFonts w:ascii="Montserrat" w:hAnsi="Montserrat" w:cs="Arial"/>
        </w:rPr>
        <w:t>Platform Administration</w:t>
      </w:r>
      <w:bookmarkEnd w:id="23"/>
    </w:p>
    <w:p w14:paraId="767C4D1F" w14:textId="31535545" w:rsidR="00F15446" w:rsidRPr="00E45433" w:rsidRDefault="00DC6919" w:rsidP="00B931C4">
      <w:pPr>
        <w:rPr>
          <w:rFonts w:ascii="Montserrat" w:hAnsi="Montserrat" w:cs="Arial"/>
        </w:rPr>
      </w:pPr>
      <w:hyperlink r:id="rId11" w:history="1">
        <w:r w:rsidR="00711531" w:rsidRPr="00E45433">
          <w:rPr>
            <w:rStyle w:val="Hyperlink"/>
            <w:rFonts w:ascii="Montserrat" w:hAnsi="Montserrat" w:cs="Arial"/>
          </w:rPr>
          <w:t>https://docs.paloaltonetworks.com/pan-os/9-0/pan-os-admin/firewall-administration.html</w:t>
        </w:r>
      </w:hyperlink>
      <w:r w:rsidR="00711531" w:rsidRPr="00E45433">
        <w:rPr>
          <w:rFonts w:ascii="Montserrat" w:hAnsi="Montserrat" w:cs="Arial"/>
        </w:rPr>
        <w:t xml:space="preserve"> </w:t>
      </w:r>
    </w:p>
    <w:p w14:paraId="32AFC957" w14:textId="4ED8C0E9" w:rsidR="00EA6772" w:rsidRPr="00E45433" w:rsidRDefault="008317F5" w:rsidP="0030322C">
      <w:pPr>
        <w:pStyle w:val="TemplateNotes"/>
        <w:ind w:left="-720"/>
        <w:rPr>
          <w:rFonts w:ascii="Montserrat" w:hAnsi="Montserrat" w:cs="Arial"/>
        </w:rPr>
      </w:pPr>
      <w:r w:rsidRPr="00E45433">
        <w:rPr>
          <w:rFonts w:ascii="Montserrat" w:hAnsi="Montserrat" w:cs="Arial"/>
        </w:rPr>
        <w:t>Describe</w:t>
      </w:r>
      <w:r w:rsidR="00BE2370" w:rsidRPr="00E45433">
        <w:rPr>
          <w:rFonts w:ascii="Montserrat" w:hAnsi="Montserrat" w:cs="Arial"/>
        </w:rPr>
        <w:t xml:space="preserve"> the administrator settings for Panorama and the firewall to include authentication type, admin roles and admin domains.</w:t>
      </w:r>
    </w:p>
    <w:p w14:paraId="6C6D841B" w14:textId="5BA96890" w:rsidR="000B3B7D" w:rsidRPr="00E45433" w:rsidRDefault="000B3B7D" w:rsidP="000B3B7D">
      <w:pPr>
        <w:pStyle w:val="TemplateNotes"/>
        <w:ind w:left="0"/>
        <w:rPr>
          <w:rFonts w:ascii="Montserrat" w:hAnsi="Montserrat" w:cs="Arial"/>
          <w:i w:val="0"/>
          <w:color w:val="auto"/>
        </w:rPr>
      </w:pPr>
      <w:r w:rsidRPr="00E45433">
        <w:rPr>
          <w:rFonts w:ascii="Montserrat" w:hAnsi="Montserrat" w:cs="Arial"/>
          <w:i w:val="0"/>
          <w:color w:val="auto"/>
        </w:rPr>
        <w:fldChar w:fldCharType="begin"/>
      </w:r>
      <w:r w:rsidRPr="00E45433">
        <w:rPr>
          <w:rFonts w:ascii="Montserrat" w:hAnsi="Montserrat" w:cs="Arial"/>
          <w:i w:val="0"/>
          <w:color w:val="auto"/>
        </w:rPr>
        <w:instrText xml:space="preserve"> REF _Ref15295049 \h  \* MERGEFORMAT </w:instrText>
      </w:r>
      <w:r w:rsidRPr="00E45433">
        <w:rPr>
          <w:rFonts w:ascii="Montserrat" w:hAnsi="Montserrat" w:cs="Arial"/>
          <w:i w:val="0"/>
          <w:color w:val="auto"/>
        </w:rPr>
      </w:r>
      <w:r w:rsidRPr="00E45433">
        <w:rPr>
          <w:rFonts w:ascii="Montserrat" w:hAnsi="Montserrat" w:cs="Arial"/>
          <w:i w:val="0"/>
          <w:color w:val="auto"/>
        </w:rPr>
        <w:fldChar w:fldCharType="separate"/>
      </w:r>
      <w:r w:rsidR="005F541B" w:rsidRPr="00E45433">
        <w:rPr>
          <w:rFonts w:ascii="Montserrat" w:hAnsi="Montserrat" w:cs="Arial"/>
          <w:i w:val="0"/>
          <w:color w:val="auto"/>
        </w:rPr>
        <w:t xml:space="preserve">Table </w:t>
      </w:r>
      <w:r w:rsidR="005F541B" w:rsidRPr="00E45433">
        <w:rPr>
          <w:rFonts w:ascii="Montserrat" w:hAnsi="Montserrat" w:cs="Arial"/>
          <w:i w:val="0"/>
          <w:noProof/>
          <w:color w:val="auto"/>
        </w:rPr>
        <w:t>7</w:t>
      </w:r>
      <w:r w:rsidRPr="00E45433">
        <w:rPr>
          <w:rFonts w:ascii="Montserrat" w:hAnsi="Montserrat" w:cs="Arial"/>
          <w:i w:val="0"/>
          <w:color w:val="auto"/>
        </w:rPr>
        <w:fldChar w:fldCharType="end"/>
      </w:r>
      <w:r w:rsidRPr="00E45433">
        <w:rPr>
          <w:rFonts w:ascii="Montserrat" w:hAnsi="Montserrat" w:cs="Arial"/>
          <w:i w:val="0"/>
          <w:color w:val="auto"/>
        </w:rPr>
        <w:t xml:space="preserve"> shows the administrator settings for the Palo Alto Networks appliances.</w:t>
      </w:r>
    </w:p>
    <w:p w14:paraId="70E5B007" w14:textId="0CA341B4" w:rsidR="00C04BDC" w:rsidRPr="00E45433" w:rsidRDefault="00360923" w:rsidP="00360923">
      <w:pPr>
        <w:pStyle w:val="Caption"/>
        <w:rPr>
          <w:rFonts w:ascii="Montserrat" w:hAnsi="Montserrat" w:cs="Arial"/>
        </w:rPr>
      </w:pPr>
      <w:bookmarkStart w:id="24" w:name="_Ref15295049"/>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7</w:t>
      </w:r>
      <w:r w:rsidR="00001F87" w:rsidRPr="00E45433">
        <w:rPr>
          <w:rFonts w:ascii="Montserrat" w:hAnsi="Montserrat" w:cs="Arial"/>
          <w:noProof/>
        </w:rPr>
        <w:fldChar w:fldCharType="end"/>
      </w:r>
      <w:bookmarkEnd w:id="24"/>
      <w:r w:rsidRPr="00E45433">
        <w:rPr>
          <w:rFonts w:ascii="Montserrat" w:hAnsi="Montserrat" w:cs="Arial"/>
        </w:rPr>
        <w:t xml:space="preserve"> </w:t>
      </w:r>
      <w:r w:rsidR="00C04BDC" w:rsidRPr="00E45433">
        <w:rPr>
          <w:rFonts w:ascii="Montserrat" w:hAnsi="Montserrat" w:cs="Arial"/>
          <w:color w:val="44546A"/>
        </w:rPr>
        <w:t>– Administrators</w:t>
      </w:r>
    </w:p>
    <w:tbl>
      <w:tblPr>
        <w:tblW w:w="5000" w:type="pct"/>
        <w:tblCellMar>
          <w:top w:w="15" w:type="dxa"/>
          <w:left w:w="15" w:type="dxa"/>
          <w:bottom w:w="15" w:type="dxa"/>
          <w:right w:w="15" w:type="dxa"/>
        </w:tblCellMar>
        <w:tblLook w:val="04A0" w:firstRow="1" w:lastRow="0" w:firstColumn="1" w:lastColumn="0" w:noHBand="0" w:noVBand="1"/>
      </w:tblPr>
      <w:tblGrid>
        <w:gridCol w:w="1252"/>
        <w:gridCol w:w="1453"/>
        <w:gridCol w:w="1287"/>
        <w:gridCol w:w="1340"/>
        <w:gridCol w:w="1325"/>
        <w:gridCol w:w="1092"/>
        <w:gridCol w:w="1601"/>
      </w:tblGrid>
      <w:tr w:rsidR="008573D0" w:rsidRPr="00E45433" w14:paraId="497C5862" w14:textId="77777777" w:rsidTr="00E45433">
        <w:tc>
          <w:tcPr>
            <w:tcW w:w="746" w:type="pct"/>
            <w:tcBorders>
              <w:top w:val="single" w:sz="4" w:space="0" w:color="000000"/>
              <w:left w:val="single" w:sz="4" w:space="0" w:color="000000"/>
              <w:bottom w:val="single" w:sz="4" w:space="0" w:color="000000"/>
              <w:right w:val="single" w:sz="4" w:space="0" w:color="000000"/>
            </w:tcBorders>
            <w:shd w:val="clear" w:color="auto" w:fill="ED7D31" w:themeFill="accent2"/>
          </w:tcPr>
          <w:p w14:paraId="0CC2382D" w14:textId="274D680A" w:rsidR="008573D0" w:rsidRPr="00E45433" w:rsidRDefault="008573D0" w:rsidP="00C04BDC">
            <w:pPr>
              <w:spacing w:before="80" w:after="80"/>
              <w:jc w:val="center"/>
              <w:rPr>
                <w:rFonts w:ascii="Montserrat" w:hAnsi="Montserrat" w:cs="Arial"/>
                <w:b/>
                <w:bCs/>
                <w:color w:val="000000"/>
                <w:szCs w:val="20"/>
              </w:rPr>
            </w:pPr>
            <w:r w:rsidRPr="00E45433">
              <w:rPr>
                <w:rFonts w:ascii="Montserrat" w:hAnsi="Montserrat" w:cs="Arial"/>
                <w:b/>
                <w:bCs/>
                <w:color w:val="000000"/>
                <w:szCs w:val="20"/>
              </w:rPr>
              <w:t>Device Name</w:t>
            </w:r>
          </w:p>
        </w:tc>
        <w:tc>
          <w:tcPr>
            <w:tcW w:w="746" w:type="pct"/>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08" w:type="dxa"/>
              <w:bottom w:w="0" w:type="dxa"/>
              <w:right w:w="108" w:type="dxa"/>
            </w:tcMar>
            <w:hideMark/>
          </w:tcPr>
          <w:p w14:paraId="369EDFF9" w14:textId="6C5B7C73" w:rsidR="008573D0" w:rsidRPr="00E45433" w:rsidRDefault="008573D0" w:rsidP="00C04BDC">
            <w:pPr>
              <w:spacing w:before="80" w:after="80"/>
              <w:jc w:val="center"/>
              <w:rPr>
                <w:rFonts w:ascii="Montserrat" w:hAnsi="Montserrat" w:cs="Arial"/>
              </w:rPr>
            </w:pPr>
            <w:r w:rsidRPr="00E45433">
              <w:rPr>
                <w:rFonts w:ascii="Montserrat" w:hAnsi="Montserrat" w:cs="Arial"/>
                <w:b/>
                <w:bCs/>
                <w:color w:val="000000"/>
                <w:szCs w:val="20"/>
              </w:rPr>
              <w:t>Name</w:t>
            </w:r>
          </w:p>
        </w:tc>
        <w:tc>
          <w:tcPr>
            <w:tcW w:w="671" w:type="pct"/>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08" w:type="dxa"/>
              <w:bottom w:w="0" w:type="dxa"/>
              <w:right w:w="108" w:type="dxa"/>
            </w:tcMar>
            <w:hideMark/>
          </w:tcPr>
          <w:p w14:paraId="08032ECC" w14:textId="77777777" w:rsidR="008573D0" w:rsidRPr="00E45433" w:rsidRDefault="008573D0" w:rsidP="00C04BDC">
            <w:pPr>
              <w:spacing w:before="80" w:after="80"/>
              <w:jc w:val="center"/>
              <w:rPr>
                <w:rFonts w:ascii="Montserrat" w:hAnsi="Montserrat" w:cs="Arial"/>
              </w:rPr>
            </w:pPr>
            <w:r w:rsidRPr="00E45433">
              <w:rPr>
                <w:rFonts w:ascii="Montserrat" w:hAnsi="Montserrat" w:cs="Arial"/>
                <w:b/>
                <w:bCs/>
                <w:color w:val="000000"/>
                <w:szCs w:val="20"/>
              </w:rPr>
              <w:t>Role</w:t>
            </w:r>
          </w:p>
        </w:tc>
        <w:tc>
          <w:tcPr>
            <w:tcW w:w="696" w:type="pct"/>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08" w:type="dxa"/>
              <w:bottom w:w="0" w:type="dxa"/>
              <w:right w:w="108" w:type="dxa"/>
            </w:tcMar>
            <w:hideMark/>
          </w:tcPr>
          <w:p w14:paraId="7D270BB1" w14:textId="77777777" w:rsidR="008573D0" w:rsidRPr="00E45433" w:rsidRDefault="008573D0" w:rsidP="00C04BDC">
            <w:pPr>
              <w:spacing w:before="80" w:after="80"/>
              <w:jc w:val="center"/>
              <w:rPr>
                <w:rFonts w:ascii="Montserrat" w:hAnsi="Montserrat" w:cs="Arial"/>
              </w:rPr>
            </w:pPr>
            <w:r w:rsidRPr="00E45433">
              <w:rPr>
                <w:rFonts w:ascii="Montserrat" w:hAnsi="Montserrat" w:cs="Arial"/>
                <w:b/>
                <w:bCs/>
                <w:color w:val="000000"/>
                <w:szCs w:val="20"/>
              </w:rPr>
              <w:t>Auth Profile</w:t>
            </w:r>
          </w:p>
        </w:tc>
        <w:tc>
          <w:tcPr>
            <w:tcW w:w="711" w:type="pct"/>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08" w:type="dxa"/>
              <w:bottom w:w="0" w:type="dxa"/>
              <w:right w:w="108" w:type="dxa"/>
            </w:tcMar>
            <w:hideMark/>
          </w:tcPr>
          <w:p w14:paraId="5DF87F5C" w14:textId="77777777" w:rsidR="008573D0" w:rsidRPr="00E45433" w:rsidRDefault="008573D0" w:rsidP="00C04BDC">
            <w:pPr>
              <w:spacing w:before="80" w:after="80"/>
              <w:jc w:val="center"/>
              <w:rPr>
                <w:rFonts w:ascii="Montserrat" w:hAnsi="Montserrat" w:cs="Arial"/>
              </w:rPr>
            </w:pPr>
            <w:r w:rsidRPr="00E45433">
              <w:rPr>
                <w:rFonts w:ascii="Montserrat" w:hAnsi="Montserrat" w:cs="Arial"/>
                <w:b/>
                <w:bCs/>
                <w:color w:val="000000"/>
                <w:szCs w:val="20"/>
              </w:rPr>
              <w:t>Pass Profile</w:t>
            </w:r>
          </w:p>
        </w:tc>
        <w:tc>
          <w:tcPr>
            <w:tcW w:w="580" w:type="pct"/>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08" w:type="dxa"/>
              <w:bottom w:w="0" w:type="dxa"/>
              <w:right w:w="108" w:type="dxa"/>
            </w:tcMar>
            <w:hideMark/>
          </w:tcPr>
          <w:p w14:paraId="213AC238" w14:textId="77777777" w:rsidR="008573D0" w:rsidRPr="00E45433" w:rsidRDefault="008573D0" w:rsidP="00C04BDC">
            <w:pPr>
              <w:spacing w:before="80" w:after="80"/>
              <w:jc w:val="center"/>
              <w:rPr>
                <w:rFonts w:ascii="Montserrat" w:hAnsi="Montserrat" w:cs="Arial"/>
              </w:rPr>
            </w:pPr>
            <w:r w:rsidRPr="00E45433">
              <w:rPr>
                <w:rFonts w:ascii="Montserrat" w:hAnsi="Montserrat" w:cs="Arial"/>
                <w:b/>
                <w:bCs/>
                <w:color w:val="000000"/>
                <w:szCs w:val="20"/>
              </w:rPr>
              <w:t>Role Profile</w:t>
            </w:r>
          </w:p>
        </w:tc>
        <w:tc>
          <w:tcPr>
            <w:tcW w:w="851" w:type="pct"/>
            <w:tcBorders>
              <w:top w:val="single" w:sz="4" w:space="0" w:color="000000"/>
              <w:left w:val="single" w:sz="4" w:space="0" w:color="000000"/>
              <w:bottom w:val="single" w:sz="4" w:space="0" w:color="000000"/>
              <w:right w:val="single" w:sz="4" w:space="0" w:color="000000"/>
            </w:tcBorders>
            <w:shd w:val="clear" w:color="auto" w:fill="ED7D31" w:themeFill="accent2"/>
            <w:tcMar>
              <w:top w:w="0" w:type="dxa"/>
              <w:left w:w="108" w:type="dxa"/>
              <w:bottom w:w="0" w:type="dxa"/>
              <w:right w:w="108" w:type="dxa"/>
            </w:tcMar>
            <w:hideMark/>
          </w:tcPr>
          <w:p w14:paraId="663990FE" w14:textId="77777777" w:rsidR="008573D0" w:rsidRPr="00E45433" w:rsidRDefault="008573D0" w:rsidP="00C04BDC">
            <w:pPr>
              <w:spacing w:before="80" w:after="80"/>
              <w:jc w:val="center"/>
              <w:rPr>
                <w:rFonts w:ascii="Montserrat" w:hAnsi="Montserrat" w:cs="Arial"/>
              </w:rPr>
            </w:pPr>
            <w:r w:rsidRPr="00E45433">
              <w:rPr>
                <w:rFonts w:ascii="Montserrat" w:hAnsi="Montserrat" w:cs="Arial"/>
                <w:b/>
                <w:bCs/>
                <w:color w:val="000000"/>
                <w:szCs w:val="20"/>
              </w:rPr>
              <w:t>Access Domain</w:t>
            </w:r>
          </w:p>
        </w:tc>
      </w:tr>
      <w:tr w:rsidR="008573D0" w:rsidRPr="00E45433" w14:paraId="5F4CC9B8" w14:textId="77777777" w:rsidTr="008573D0">
        <w:trPr>
          <w:trHeight w:val="287"/>
        </w:trPr>
        <w:tc>
          <w:tcPr>
            <w:tcW w:w="746" w:type="pct"/>
            <w:tcBorders>
              <w:top w:val="single" w:sz="4" w:space="0" w:color="000000"/>
              <w:left w:val="single" w:sz="4" w:space="0" w:color="000000"/>
              <w:bottom w:val="single" w:sz="4" w:space="0" w:color="000000"/>
              <w:right w:val="single" w:sz="4" w:space="0" w:color="000000"/>
            </w:tcBorders>
          </w:tcPr>
          <w:p w14:paraId="04347131" w14:textId="69226D7C" w:rsidR="008573D0" w:rsidRPr="00E45433" w:rsidRDefault="008573D0" w:rsidP="009D2CDD">
            <w:pPr>
              <w:spacing w:after="0"/>
              <w:rPr>
                <w:rFonts w:ascii="Montserrat" w:hAnsi="Montserrat" w:cs="Arial"/>
                <w:i/>
                <w:iCs/>
                <w:color w:val="0070C0"/>
                <w:szCs w:val="20"/>
              </w:rPr>
            </w:pPr>
            <w:r w:rsidRPr="00E45433">
              <w:rPr>
                <w:rFonts w:ascii="Montserrat" w:hAnsi="Montserrat" w:cs="Arial"/>
                <w:i/>
                <w:iCs/>
                <w:color w:val="0070C0"/>
                <w:szCs w:val="20"/>
              </w:rPr>
              <w:fldChar w:fldCharType="begin"/>
            </w:r>
            <w:r w:rsidRPr="00E45433">
              <w:rPr>
                <w:rFonts w:ascii="Montserrat" w:hAnsi="Montserrat" w:cs="Arial"/>
                <w:i/>
                <w:iCs/>
                <w:color w:val="0070C0"/>
                <w:szCs w:val="20"/>
              </w:rPr>
              <w:instrText xml:space="preserve"> MERGEFIELD t7devicename \* MERGEFORMAT </w:instrText>
            </w:r>
            <w:r w:rsidRPr="00E45433">
              <w:rPr>
                <w:rFonts w:ascii="Montserrat" w:hAnsi="Montserrat" w:cs="Arial"/>
                <w:i/>
                <w:iCs/>
                <w:color w:val="0070C0"/>
                <w:szCs w:val="20"/>
              </w:rPr>
              <w:fldChar w:fldCharType="separate"/>
            </w:r>
            <w:r w:rsidRPr="00E45433">
              <w:rPr>
                <w:rFonts w:ascii="Montserrat" w:hAnsi="Montserrat" w:cs="Arial"/>
                <w:i/>
                <w:iCs/>
                <w:noProof/>
                <w:color w:val="0070C0"/>
                <w:szCs w:val="20"/>
              </w:rPr>
              <w:t>«t7devicename»</w:t>
            </w:r>
            <w:r w:rsidRPr="00E45433">
              <w:rPr>
                <w:rFonts w:ascii="Montserrat" w:hAnsi="Montserrat" w:cs="Arial"/>
                <w:i/>
                <w:iCs/>
                <w:color w:val="0070C0"/>
                <w:szCs w:val="20"/>
              </w:rPr>
              <w:fldChar w:fldCharType="end"/>
            </w:r>
          </w:p>
        </w:tc>
        <w:tc>
          <w:tcPr>
            <w:tcW w:w="74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787F6" w14:textId="11F1CC39" w:rsidR="008573D0" w:rsidRPr="00E45433" w:rsidRDefault="008573D0" w:rsidP="009D2CDD">
            <w:pPr>
              <w:spacing w:after="0"/>
              <w:rPr>
                <w:rFonts w:ascii="Montserrat" w:hAnsi="Montserrat" w:cs="Arial"/>
              </w:rPr>
            </w:pPr>
            <w:r w:rsidRPr="00E45433">
              <w:rPr>
                <w:rFonts w:ascii="Montserrat" w:hAnsi="Montserrat" w:cs="Arial"/>
                <w:i/>
                <w:iCs/>
                <w:color w:val="0070C0"/>
                <w:szCs w:val="20"/>
              </w:rPr>
              <w:fldChar w:fldCharType="begin"/>
            </w:r>
            <w:r w:rsidRPr="00E45433">
              <w:rPr>
                <w:rFonts w:ascii="Montserrat" w:hAnsi="Montserrat" w:cs="Arial"/>
                <w:i/>
                <w:iCs/>
                <w:color w:val="0070C0"/>
                <w:szCs w:val="20"/>
              </w:rPr>
              <w:instrText xml:space="preserve"> MERGEFIELD t7adminname \* MERGEFORMAT </w:instrText>
            </w:r>
            <w:r w:rsidRPr="00E45433">
              <w:rPr>
                <w:rFonts w:ascii="Montserrat" w:hAnsi="Montserrat" w:cs="Arial"/>
                <w:i/>
                <w:iCs/>
                <w:color w:val="0070C0"/>
                <w:szCs w:val="20"/>
              </w:rPr>
              <w:fldChar w:fldCharType="separate"/>
            </w:r>
            <w:r w:rsidRPr="00E45433">
              <w:rPr>
                <w:rFonts w:ascii="Montserrat" w:hAnsi="Montserrat" w:cs="Arial"/>
                <w:i/>
                <w:iCs/>
                <w:noProof/>
                <w:color w:val="0070C0"/>
                <w:szCs w:val="20"/>
              </w:rPr>
              <w:t>«t7adminname»</w:t>
            </w:r>
            <w:r w:rsidRPr="00E45433">
              <w:rPr>
                <w:rFonts w:ascii="Montserrat" w:hAnsi="Montserrat" w:cs="Arial"/>
                <w:i/>
                <w:iCs/>
                <w:color w:val="0070C0"/>
                <w:szCs w:val="20"/>
              </w:rPr>
              <w:fldChar w:fldCharType="end"/>
            </w:r>
          </w:p>
        </w:tc>
        <w:tc>
          <w:tcPr>
            <w:tcW w:w="6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7B279" w14:textId="0F784ADA" w:rsidR="008573D0" w:rsidRPr="00E45433" w:rsidRDefault="008573D0" w:rsidP="009D2CDD">
            <w:pPr>
              <w:spacing w:after="0"/>
              <w:rPr>
                <w:rFonts w:ascii="Montserrat" w:hAnsi="Montserrat" w:cs="Arial"/>
              </w:rPr>
            </w:pPr>
            <w:r w:rsidRPr="00E45433">
              <w:rPr>
                <w:rFonts w:ascii="Montserrat" w:hAnsi="Montserrat" w:cs="Arial"/>
                <w:i/>
                <w:iCs/>
                <w:color w:val="0070C0"/>
                <w:szCs w:val="20"/>
              </w:rPr>
              <w:fldChar w:fldCharType="begin"/>
            </w:r>
            <w:r w:rsidRPr="00E45433">
              <w:rPr>
                <w:rFonts w:ascii="Montserrat" w:hAnsi="Montserrat" w:cs="Arial"/>
                <w:i/>
                <w:iCs/>
                <w:color w:val="0070C0"/>
                <w:szCs w:val="20"/>
              </w:rPr>
              <w:instrText xml:space="preserve"> MERGEFIELD t7adminrole \* MERGEFORMAT </w:instrText>
            </w:r>
            <w:r w:rsidRPr="00E45433">
              <w:rPr>
                <w:rFonts w:ascii="Montserrat" w:hAnsi="Montserrat" w:cs="Arial"/>
                <w:i/>
                <w:iCs/>
                <w:color w:val="0070C0"/>
                <w:szCs w:val="20"/>
              </w:rPr>
              <w:fldChar w:fldCharType="separate"/>
            </w:r>
            <w:r w:rsidRPr="00E45433">
              <w:rPr>
                <w:rFonts w:ascii="Montserrat" w:hAnsi="Montserrat" w:cs="Arial"/>
                <w:i/>
                <w:iCs/>
                <w:noProof/>
                <w:color w:val="0070C0"/>
                <w:szCs w:val="20"/>
              </w:rPr>
              <w:t>«t7adminrole»</w:t>
            </w:r>
            <w:r w:rsidRPr="00E45433">
              <w:rPr>
                <w:rFonts w:ascii="Montserrat" w:hAnsi="Montserrat" w:cs="Arial"/>
                <w:i/>
                <w:iCs/>
                <w:color w:val="0070C0"/>
                <w:szCs w:val="20"/>
              </w:rPr>
              <w:fldChar w:fldCharType="end"/>
            </w:r>
          </w:p>
        </w:tc>
        <w:tc>
          <w:tcPr>
            <w:tcW w:w="6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569815" w14:textId="1642262E" w:rsidR="008573D0" w:rsidRPr="00E45433" w:rsidRDefault="008573D0" w:rsidP="009D2CDD">
            <w:pPr>
              <w:spacing w:after="0"/>
              <w:rPr>
                <w:rFonts w:ascii="Montserrat" w:hAnsi="Montserrat" w:cs="Arial"/>
              </w:rPr>
            </w:pPr>
            <w:r w:rsidRPr="00E45433">
              <w:rPr>
                <w:rFonts w:ascii="Montserrat" w:hAnsi="Montserrat" w:cs="Arial"/>
                <w:i/>
                <w:iCs/>
                <w:color w:val="0070C0"/>
                <w:szCs w:val="20"/>
              </w:rPr>
              <w:fldChar w:fldCharType="begin"/>
            </w:r>
            <w:r w:rsidRPr="00E45433">
              <w:rPr>
                <w:rFonts w:ascii="Montserrat" w:hAnsi="Montserrat" w:cs="Arial"/>
                <w:i/>
                <w:iCs/>
                <w:color w:val="0070C0"/>
                <w:szCs w:val="20"/>
              </w:rPr>
              <w:instrText xml:space="preserve"> MERGEFIELD t7authprofile \* MERGEFORMAT </w:instrText>
            </w:r>
            <w:r w:rsidRPr="00E45433">
              <w:rPr>
                <w:rFonts w:ascii="Montserrat" w:hAnsi="Montserrat" w:cs="Arial"/>
                <w:i/>
                <w:iCs/>
                <w:color w:val="0070C0"/>
                <w:szCs w:val="20"/>
              </w:rPr>
              <w:fldChar w:fldCharType="separate"/>
            </w:r>
            <w:r w:rsidRPr="00E45433">
              <w:rPr>
                <w:rFonts w:ascii="Montserrat" w:hAnsi="Montserrat" w:cs="Arial"/>
                <w:i/>
                <w:iCs/>
                <w:noProof/>
                <w:color w:val="0070C0"/>
                <w:szCs w:val="20"/>
              </w:rPr>
              <w:t>«t7authprofile»</w:t>
            </w:r>
            <w:r w:rsidRPr="00E45433">
              <w:rPr>
                <w:rFonts w:ascii="Montserrat" w:hAnsi="Montserrat" w:cs="Arial"/>
                <w:i/>
                <w:iCs/>
                <w:color w:val="0070C0"/>
                <w:szCs w:val="20"/>
              </w:rPr>
              <w:fldChar w:fldCharType="end"/>
            </w:r>
          </w:p>
        </w:tc>
        <w:tc>
          <w:tcPr>
            <w:tcW w:w="7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154C73" w14:textId="249D9E14" w:rsidR="008573D0" w:rsidRPr="00E45433" w:rsidRDefault="008573D0" w:rsidP="009D2CDD">
            <w:pPr>
              <w:spacing w:after="0"/>
              <w:rPr>
                <w:rFonts w:ascii="Montserrat" w:hAnsi="Montserrat" w:cs="Arial"/>
              </w:rPr>
            </w:pPr>
            <w:r w:rsidRPr="00E45433">
              <w:rPr>
                <w:rFonts w:ascii="Montserrat" w:hAnsi="Montserrat" w:cs="Arial"/>
                <w:i/>
                <w:iCs/>
                <w:color w:val="0070C0"/>
                <w:szCs w:val="20"/>
              </w:rPr>
              <w:fldChar w:fldCharType="begin"/>
            </w:r>
            <w:r w:rsidRPr="00E45433">
              <w:rPr>
                <w:rFonts w:ascii="Montserrat" w:hAnsi="Montserrat" w:cs="Arial"/>
                <w:i/>
                <w:iCs/>
                <w:color w:val="0070C0"/>
                <w:szCs w:val="20"/>
              </w:rPr>
              <w:instrText xml:space="preserve"> MERGEFIELD t7passprofile \* MERGEFORMAT </w:instrText>
            </w:r>
            <w:r w:rsidRPr="00E45433">
              <w:rPr>
                <w:rFonts w:ascii="Montserrat" w:hAnsi="Montserrat" w:cs="Arial"/>
                <w:i/>
                <w:iCs/>
                <w:color w:val="0070C0"/>
                <w:szCs w:val="20"/>
              </w:rPr>
              <w:fldChar w:fldCharType="separate"/>
            </w:r>
            <w:r w:rsidRPr="00E45433">
              <w:rPr>
                <w:rFonts w:ascii="Montserrat" w:hAnsi="Montserrat" w:cs="Arial"/>
                <w:i/>
                <w:iCs/>
                <w:noProof/>
                <w:color w:val="0070C0"/>
                <w:szCs w:val="20"/>
              </w:rPr>
              <w:t>«t7passprofile»</w:t>
            </w:r>
            <w:r w:rsidRPr="00E45433">
              <w:rPr>
                <w:rFonts w:ascii="Montserrat" w:hAnsi="Montserrat" w:cs="Arial"/>
                <w:i/>
                <w:iCs/>
                <w:color w:val="0070C0"/>
                <w:szCs w:val="20"/>
              </w:rPr>
              <w:fldChar w:fldCharType="end"/>
            </w:r>
          </w:p>
        </w:tc>
        <w:tc>
          <w:tcPr>
            <w:tcW w:w="58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22A40E" w14:textId="2881EEBD" w:rsidR="008573D0" w:rsidRPr="00E45433" w:rsidRDefault="008573D0" w:rsidP="009D2CDD">
            <w:pPr>
              <w:spacing w:after="0"/>
              <w:rPr>
                <w:rFonts w:ascii="Montserrat" w:hAnsi="Montserrat" w:cs="Arial"/>
              </w:rPr>
            </w:pPr>
            <w:r w:rsidRPr="00E45433">
              <w:rPr>
                <w:rFonts w:ascii="Montserrat" w:hAnsi="Montserrat" w:cs="Arial"/>
                <w:i/>
                <w:iCs/>
                <w:color w:val="0070C0"/>
                <w:szCs w:val="20"/>
              </w:rPr>
              <w:fldChar w:fldCharType="begin"/>
            </w:r>
            <w:r w:rsidRPr="00E45433">
              <w:rPr>
                <w:rFonts w:ascii="Montserrat" w:hAnsi="Montserrat" w:cs="Arial"/>
                <w:i/>
                <w:iCs/>
                <w:color w:val="0070C0"/>
                <w:szCs w:val="20"/>
              </w:rPr>
              <w:instrText xml:space="preserve"> MERGEFIELD t7roleprof \* MERGEFORMAT </w:instrText>
            </w:r>
            <w:r w:rsidRPr="00E45433">
              <w:rPr>
                <w:rFonts w:ascii="Montserrat" w:hAnsi="Montserrat" w:cs="Arial"/>
                <w:i/>
                <w:iCs/>
                <w:color w:val="0070C0"/>
                <w:szCs w:val="20"/>
              </w:rPr>
              <w:fldChar w:fldCharType="separate"/>
            </w:r>
            <w:r w:rsidRPr="00E45433">
              <w:rPr>
                <w:rFonts w:ascii="Montserrat" w:hAnsi="Montserrat" w:cs="Arial"/>
                <w:i/>
                <w:iCs/>
                <w:noProof/>
                <w:color w:val="0070C0"/>
                <w:szCs w:val="20"/>
              </w:rPr>
              <w:t>«t7roleprof»</w:t>
            </w:r>
            <w:r w:rsidRPr="00E45433">
              <w:rPr>
                <w:rFonts w:ascii="Montserrat" w:hAnsi="Montserrat" w:cs="Arial"/>
                <w:i/>
                <w:iCs/>
                <w:color w:val="0070C0"/>
                <w:szCs w:val="20"/>
              </w:rPr>
              <w:fldChar w:fldCharType="end"/>
            </w:r>
          </w:p>
        </w:tc>
        <w:tc>
          <w:tcPr>
            <w:tcW w:w="85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FC837A" w14:textId="45B857BF" w:rsidR="008573D0" w:rsidRPr="00E45433" w:rsidRDefault="008573D0" w:rsidP="009D2CDD">
            <w:pPr>
              <w:spacing w:after="0"/>
              <w:rPr>
                <w:rFonts w:ascii="Montserrat" w:hAnsi="Montserrat" w:cs="Arial"/>
                <w:i/>
                <w:iCs/>
                <w:color w:val="5B9BD5" w:themeColor="accent1"/>
              </w:rPr>
            </w:pPr>
            <w:r w:rsidRPr="00E45433">
              <w:rPr>
                <w:rFonts w:ascii="Montserrat" w:hAnsi="Montserrat" w:cs="Arial"/>
                <w:i/>
                <w:iCs/>
                <w:color w:val="2E74B5" w:themeColor="accent1" w:themeShade="BF"/>
              </w:rPr>
              <w:fldChar w:fldCharType="begin"/>
            </w:r>
            <w:r w:rsidRPr="00E45433">
              <w:rPr>
                <w:rFonts w:ascii="Montserrat" w:hAnsi="Montserrat" w:cs="Arial"/>
                <w:i/>
                <w:iCs/>
                <w:color w:val="2E74B5" w:themeColor="accent1" w:themeShade="BF"/>
              </w:rPr>
              <w:instrText xml:space="preserve"> MERGEFIELD t7accessdomain \* MERGEFORMAT </w:instrText>
            </w:r>
            <w:r w:rsidRPr="00E45433">
              <w:rPr>
                <w:rFonts w:ascii="Montserrat" w:hAnsi="Montserrat" w:cs="Arial"/>
                <w:i/>
                <w:iCs/>
                <w:color w:val="2E74B5" w:themeColor="accent1" w:themeShade="BF"/>
              </w:rPr>
              <w:fldChar w:fldCharType="separate"/>
            </w:r>
            <w:r w:rsidRPr="00E45433">
              <w:rPr>
                <w:rFonts w:ascii="Montserrat" w:hAnsi="Montserrat" w:cs="Arial"/>
                <w:i/>
                <w:iCs/>
                <w:noProof/>
                <w:color w:val="2E74B5" w:themeColor="accent1" w:themeShade="BF"/>
              </w:rPr>
              <w:t>«t7accessdomain»</w:t>
            </w:r>
            <w:r w:rsidRPr="00E45433">
              <w:rPr>
                <w:rFonts w:ascii="Montserrat" w:hAnsi="Montserrat" w:cs="Arial"/>
                <w:i/>
                <w:iCs/>
                <w:color w:val="2E74B5" w:themeColor="accent1" w:themeShade="BF"/>
              </w:rPr>
              <w:fldChar w:fldCharType="end"/>
            </w:r>
          </w:p>
        </w:tc>
      </w:tr>
    </w:tbl>
    <w:p w14:paraId="7E9A07E5" w14:textId="77777777" w:rsidR="00C04BDC" w:rsidRPr="00E45433" w:rsidRDefault="00C04BDC" w:rsidP="00C04BDC">
      <w:pPr>
        <w:spacing w:after="240"/>
        <w:rPr>
          <w:rFonts w:ascii="Montserrat" w:hAnsi="Montserrat" w:cs="Arial"/>
        </w:rPr>
      </w:pPr>
    </w:p>
    <w:p w14:paraId="762DDDAA" w14:textId="77777777" w:rsidR="00C04BDC" w:rsidRPr="00E45433" w:rsidRDefault="00C04BDC" w:rsidP="00C04BDC">
      <w:pPr>
        <w:rPr>
          <w:rFonts w:ascii="Montserrat" w:hAnsi="Montserrat" w:cs="Arial"/>
        </w:rPr>
      </w:pPr>
    </w:p>
    <w:p w14:paraId="589DBE2A" w14:textId="77777777" w:rsidR="007514E2" w:rsidRPr="00E45433" w:rsidRDefault="007514E2" w:rsidP="00BB3126">
      <w:pPr>
        <w:pStyle w:val="PSDoc"/>
        <w:rPr>
          <w:rFonts w:ascii="Montserrat" w:hAnsi="Montserrat" w:cs="Arial"/>
        </w:rPr>
      </w:pPr>
      <w:bookmarkStart w:id="25" w:name="_Toc22810835"/>
      <w:r w:rsidRPr="00E45433">
        <w:rPr>
          <w:rFonts w:ascii="Montserrat" w:hAnsi="Montserrat" w:cs="Arial"/>
        </w:rPr>
        <w:t>Network Integration</w:t>
      </w:r>
      <w:bookmarkEnd w:id="20"/>
      <w:bookmarkEnd w:id="25"/>
    </w:p>
    <w:p w14:paraId="36953164" w14:textId="77777777" w:rsidR="007514E2" w:rsidRPr="00E45433" w:rsidRDefault="007514E2" w:rsidP="00E613FD">
      <w:pPr>
        <w:pStyle w:val="PSDocH2"/>
        <w:rPr>
          <w:rFonts w:ascii="Montserrat" w:hAnsi="Montserrat" w:cs="Arial"/>
        </w:rPr>
      </w:pPr>
      <w:bookmarkStart w:id="26" w:name="_Toc22810836"/>
      <w:bookmarkStart w:id="27" w:name="_Toc488914635"/>
      <w:r w:rsidRPr="00E45433">
        <w:rPr>
          <w:rFonts w:ascii="Montserrat" w:hAnsi="Montserrat" w:cs="Arial"/>
        </w:rPr>
        <w:t>Virtual Systems</w:t>
      </w:r>
      <w:bookmarkEnd w:id="26"/>
      <w:r w:rsidRPr="00E45433">
        <w:rPr>
          <w:rFonts w:ascii="Montserrat" w:hAnsi="Montserrat" w:cs="Arial"/>
        </w:rPr>
        <w:t xml:space="preserve"> </w:t>
      </w:r>
      <w:bookmarkEnd w:id="27"/>
    </w:p>
    <w:p w14:paraId="1494A4E5" w14:textId="77777777" w:rsidR="001C7D0A" w:rsidRPr="00E45433" w:rsidRDefault="00DC6919" w:rsidP="001C7D0A">
      <w:pPr>
        <w:rPr>
          <w:rFonts w:ascii="Montserrat" w:hAnsi="Montserrat" w:cs="Arial"/>
          <w:color w:val="538135" w:themeColor="accent6" w:themeShade="BF"/>
        </w:rPr>
      </w:pPr>
      <w:hyperlink r:id="rId12" w:history="1">
        <w:r w:rsidR="001C7D0A" w:rsidRPr="00E45433">
          <w:rPr>
            <w:rStyle w:val="Hyperlink"/>
            <w:rFonts w:ascii="Montserrat" w:eastAsiaTheme="majorEastAsia" w:hAnsi="Montserrat" w:cs="Arial"/>
            <w:color w:val="538135" w:themeColor="accent6" w:themeShade="BF"/>
          </w:rPr>
          <w:t>https://docs.paloaltonetworks.com/pan-os/9-0/pan-os-admin/virtual-systems.html</w:t>
        </w:r>
      </w:hyperlink>
    </w:p>
    <w:p w14:paraId="3767EC1F" w14:textId="77777777" w:rsidR="007514E2" w:rsidRPr="00E45433" w:rsidRDefault="008F7091" w:rsidP="009D2CDD">
      <w:pPr>
        <w:pStyle w:val="TemplateNotes"/>
        <w:ind w:left="0" w:hanging="720"/>
        <w:rPr>
          <w:rFonts w:ascii="Montserrat" w:hAnsi="Montserrat" w:cs="Arial"/>
          <w:color w:val="538135" w:themeColor="accent6" w:themeShade="BF"/>
        </w:rPr>
      </w:pPr>
      <w:r w:rsidRPr="00E45433">
        <w:rPr>
          <w:rFonts w:ascii="Montserrat" w:hAnsi="Montserrat" w:cs="Arial"/>
          <w:color w:val="538135" w:themeColor="accent6" w:themeShade="BF"/>
        </w:rPr>
        <w:t xml:space="preserve">If firewalls were deployed with multi </w:t>
      </w:r>
      <w:proofErr w:type="spellStart"/>
      <w:r w:rsidRPr="00E45433">
        <w:rPr>
          <w:rFonts w:ascii="Montserrat" w:hAnsi="Montserrat" w:cs="Arial"/>
          <w:color w:val="538135" w:themeColor="accent6" w:themeShade="BF"/>
        </w:rPr>
        <w:t>vsys</w:t>
      </w:r>
      <w:proofErr w:type="spellEnd"/>
      <w:r w:rsidRPr="00E45433">
        <w:rPr>
          <w:rFonts w:ascii="Montserrat" w:hAnsi="Montserrat" w:cs="Arial"/>
          <w:color w:val="538135" w:themeColor="accent6" w:themeShade="BF"/>
        </w:rPr>
        <w:t>, describe the deployment below and fill in the appropriate tables.</w:t>
      </w:r>
    </w:p>
    <w:p w14:paraId="56A72B4A" w14:textId="1A9716A3" w:rsidR="00D32668" w:rsidRPr="00E45433" w:rsidRDefault="00D32668" w:rsidP="00D32668">
      <w:pPr>
        <w:spacing w:after="40"/>
        <w:rPr>
          <w:rFonts w:ascii="Montserrat" w:hAnsi="Montserrat" w:cs="Arial"/>
          <w:color w:val="C00000"/>
          <w:szCs w:val="20"/>
        </w:rPr>
      </w:pPr>
      <w:r w:rsidRPr="00E45433">
        <w:rPr>
          <w:rFonts w:ascii="Montserrat" w:hAnsi="Montserrat" w:cs="Arial"/>
          <w:color w:val="C00000"/>
          <w:szCs w:val="20"/>
        </w:rPr>
        <w:t xml:space="preserve">Each </w:t>
      </w:r>
      <w:r w:rsidR="001B3799" w:rsidRPr="00E45433">
        <w:rPr>
          <w:rFonts w:ascii="Montserrat" w:hAnsi="Montserrat" w:cs="Arial"/>
          <w:color w:val="C00000"/>
          <w:szCs w:val="20"/>
        </w:rPr>
        <w:fldChar w:fldCharType="begin"/>
      </w:r>
      <w:r w:rsidR="001B3799" w:rsidRPr="00E45433">
        <w:rPr>
          <w:rFonts w:ascii="Montserrat" w:hAnsi="Montserrat" w:cs="Arial"/>
          <w:color w:val="C00000"/>
          <w:szCs w:val="20"/>
        </w:rPr>
        <w:instrText xml:space="preserve"> MERGEFIELD Customer \* MERGEFORMAT </w:instrText>
      </w:r>
      <w:r w:rsidR="001B3799" w:rsidRPr="00E45433">
        <w:rPr>
          <w:rFonts w:ascii="Montserrat" w:hAnsi="Montserrat" w:cs="Arial"/>
          <w:color w:val="C00000"/>
          <w:szCs w:val="20"/>
        </w:rPr>
        <w:fldChar w:fldCharType="separate"/>
      </w:r>
      <w:r w:rsidR="000E25B8">
        <w:rPr>
          <w:rFonts w:ascii="Montserrat" w:hAnsi="Montserrat" w:cs="Arial"/>
          <w:noProof/>
          <w:color w:val="C00000"/>
          <w:szCs w:val="20"/>
        </w:rPr>
        <w:t>{{Customer}}</w:t>
      </w:r>
      <w:r w:rsidR="001B3799" w:rsidRPr="00E45433">
        <w:rPr>
          <w:rFonts w:ascii="Montserrat" w:hAnsi="Montserrat" w:cs="Arial"/>
          <w:color w:val="C00000"/>
          <w:szCs w:val="20"/>
        </w:rPr>
        <w:fldChar w:fldCharType="end"/>
      </w:r>
      <w:r w:rsidR="001B3799" w:rsidRPr="00E45433">
        <w:rPr>
          <w:rFonts w:ascii="Montserrat" w:hAnsi="Montserrat" w:cs="Arial"/>
          <w:color w:val="C00000"/>
          <w:szCs w:val="20"/>
        </w:rPr>
        <w:t xml:space="preserve"> </w:t>
      </w:r>
      <w:r w:rsidRPr="00E45433">
        <w:rPr>
          <w:rFonts w:ascii="Montserrat" w:hAnsi="Montserrat" w:cs="Arial"/>
          <w:color w:val="C00000"/>
          <w:szCs w:val="20"/>
        </w:rPr>
        <w:t>PA-5260 H/A pair is configured for multiple virtual systems. Each pair has three virtual systems defined. Inter-</w:t>
      </w:r>
      <w:proofErr w:type="spellStart"/>
      <w:r w:rsidRPr="00E45433">
        <w:rPr>
          <w:rFonts w:ascii="Montserrat" w:hAnsi="Montserrat" w:cs="Arial"/>
          <w:color w:val="C00000"/>
          <w:szCs w:val="20"/>
        </w:rPr>
        <w:t>vsys</w:t>
      </w:r>
      <w:proofErr w:type="spellEnd"/>
      <w:r w:rsidRPr="00E45433">
        <w:rPr>
          <w:rFonts w:ascii="Montserrat" w:hAnsi="Montserrat" w:cs="Arial"/>
          <w:color w:val="C00000"/>
          <w:szCs w:val="20"/>
        </w:rPr>
        <w:t xml:space="preserve"> communication is routed external from the platform.</w:t>
      </w:r>
    </w:p>
    <w:p w14:paraId="66349AA9" w14:textId="77777777" w:rsidR="00D32668" w:rsidRPr="00E45433" w:rsidRDefault="00D32668" w:rsidP="00D32668">
      <w:pPr>
        <w:pStyle w:val="ListParagraph"/>
        <w:numPr>
          <w:ilvl w:val="0"/>
          <w:numId w:val="7"/>
        </w:numPr>
        <w:spacing w:after="40"/>
        <w:rPr>
          <w:rFonts w:ascii="Montserrat" w:hAnsi="Montserrat" w:cs="Arial"/>
          <w:color w:val="C00000"/>
          <w:szCs w:val="20"/>
        </w:rPr>
      </w:pPr>
      <w:proofErr w:type="spellStart"/>
      <w:r w:rsidRPr="00E45433">
        <w:rPr>
          <w:rFonts w:ascii="Montserrat" w:hAnsi="Montserrat" w:cs="Arial"/>
          <w:color w:val="C00000"/>
          <w:szCs w:val="20"/>
        </w:rPr>
        <w:t>Vsys</w:t>
      </w:r>
      <w:proofErr w:type="spellEnd"/>
      <w:r w:rsidRPr="00E45433">
        <w:rPr>
          <w:rFonts w:ascii="Montserrat" w:hAnsi="Montserrat" w:cs="Arial"/>
          <w:color w:val="C00000"/>
          <w:szCs w:val="20"/>
        </w:rPr>
        <w:t xml:space="preserve"> 1: Default </w:t>
      </w:r>
      <w:proofErr w:type="spellStart"/>
      <w:r w:rsidRPr="00E45433">
        <w:rPr>
          <w:rFonts w:ascii="Montserrat" w:hAnsi="Montserrat" w:cs="Arial"/>
          <w:color w:val="C00000"/>
          <w:szCs w:val="20"/>
        </w:rPr>
        <w:t>vsys</w:t>
      </w:r>
      <w:proofErr w:type="spellEnd"/>
      <w:r w:rsidRPr="00E45433">
        <w:rPr>
          <w:rFonts w:ascii="Montserrat" w:hAnsi="Montserrat" w:cs="Arial"/>
          <w:color w:val="C00000"/>
          <w:szCs w:val="20"/>
        </w:rPr>
        <w:t xml:space="preserve"> to be used for any configuration that needs to be shared across all virtual systems. </w:t>
      </w:r>
    </w:p>
    <w:p w14:paraId="0B1E2B00" w14:textId="77777777" w:rsidR="00D32668" w:rsidRPr="00E45433" w:rsidRDefault="00D32668" w:rsidP="00D32668">
      <w:pPr>
        <w:pStyle w:val="ListParagraph"/>
        <w:numPr>
          <w:ilvl w:val="0"/>
          <w:numId w:val="7"/>
        </w:numPr>
        <w:spacing w:after="40"/>
        <w:rPr>
          <w:rFonts w:ascii="Montserrat" w:hAnsi="Montserrat" w:cs="Arial"/>
          <w:color w:val="C00000"/>
          <w:szCs w:val="20"/>
        </w:rPr>
      </w:pPr>
      <w:r w:rsidRPr="00E45433">
        <w:rPr>
          <w:rFonts w:ascii="Montserrat" w:hAnsi="Montserrat" w:cs="Arial"/>
          <w:color w:val="C00000"/>
          <w:szCs w:val="20"/>
        </w:rPr>
        <w:lastRenderedPageBreak/>
        <w:t xml:space="preserve">VSYS-OUTSIDE: The outside </w:t>
      </w:r>
      <w:proofErr w:type="spellStart"/>
      <w:r w:rsidRPr="00E45433">
        <w:rPr>
          <w:rFonts w:ascii="Montserrat" w:hAnsi="Montserrat" w:cs="Arial"/>
          <w:color w:val="C00000"/>
          <w:szCs w:val="20"/>
        </w:rPr>
        <w:t>vsys</w:t>
      </w:r>
      <w:proofErr w:type="spellEnd"/>
      <w:r w:rsidRPr="00E45433">
        <w:rPr>
          <w:rFonts w:ascii="Montserrat" w:hAnsi="Montserrat" w:cs="Arial"/>
          <w:color w:val="C00000"/>
          <w:szCs w:val="20"/>
        </w:rPr>
        <w:t xml:space="preserve"> performs network segmentation between the internet and DMZ and internal resources. The outside </w:t>
      </w:r>
      <w:proofErr w:type="spellStart"/>
      <w:r w:rsidRPr="00E45433">
        <w:rPr>
          <w:rFonts w:ascii="Montserrat" w:hAnsi="Montserrat" w:cs="Arial"/>
          <w:color w:val="C00000"/>
          <w:szCs w:val="20"/>
        </w:rPr>
        <w:t>vsys</w:t>
      </w:r>
      <w:proofErr w:type="spellEnd"/>
      <w:r w:rsidRPr="00E45433">
        <w:rPr>
          <w:rFonts w:ascii="Montserrat" w:hAnsi="Montserrat" w:cs="Arial"/>
          <w:color w:val="C00000"/>
          <w:szCs w:val="20"/>
        </w:rPr>
        <w:t xml:space="preserve"> also handles NAT for inbound and outbound internet traffic for users and services.</w:t>
      </w:r>
    </w:p>
    <w:p w14:paraId="1F645E2B" w14:textId="1A1AA226" w:rsidR="00D32668" w:rsidRPr="00E45433" w:rsidRDefault="00D32668" w:rsidP="00D32668">
      <w:pPr>
        <w:pStyle w:val="ListParagraph"/>
        <w:numPr>
          <w:ilvl w:val="0"/>
          <w:numId w:val="7"/>
        </w:numPr>
        <w:spacing w:after="40"/>
        <w:rPr>
          <w:rFonts w:ascii="Montserrat" w:hAnsi="Montserrat" w:cs="Arial"/>
          <w:color w:val="C00000"/>
          <w:szCs w:val="20"/>
        </w:rPr>
      </w:pPr>
      <w:r w:rsidRPr="00E45433">
        <w:rPr>
          <w:rFonts w:ascii="Montserrat" w:hAnsi="Montserrat" w:cs="Arial"/>
          <w:color w:val="C00000"/>
          <w:szCs w:val="20"/>
        </w:rPr>
        <w:t xml:space="preserve">VSYS-INSIDE: The inside </w:t>
      </w:r>
      <w:proofErr w:type="spellStart"/>
      <w:r w:rsidRPr="00E45433">
        <w:rPr>
          <w:rFonts w:ascii="Montserrat" w:hAnsi="Montserrat" w:cs="Arial"/>
          <w:color w:val="C00000"/>
          <w:szCs w:val="20"/>
        </w:rPr>
        <w:t>vsys</w:t>
      </w:r>
      <w:proofErr w:type="spellEnd"/>
      <w:r w:rsidRPr="00E45433">
        <w:rPr>
          <w:rFonts w:ascii="Montserrat" w:hAnsi="Montserrat" w:cs="Arial"/>
          <w:color w:val="C00000"/>
          <w:szCs w:val="20"/>
        </w:rPr>
        <w:t xml:space="preserve"> performs network segmentation between each </w:t>
      </w:r>
      <w:r w:rsidR="000B3B7D" w:rsidRPr="00E45433">
        <w:rPr>
          <w:rFonts w:ascii="Montserrat" w:hAnsi="Montserrat" w:cs="Arial"/>
          <w:color w:val="C00000"/>
          <w:szCs w:val="20"/>
        </w:rPr>
        <w:t>W</w:t>
      </w:r>
      <w:r w:rsidRPr="00E45433">
        <w:rPr>
          <w:rFonts w:ascii="Montserrat" w:hAnsi="Montserrat" w:cs="Arial"/>
          <w:color w:val="C00000"/>
          <w:szCs w:val="20"/>
        </w:rPr>
        <w:t xml:space="preserve">indows and Linux DMZ, and internal resources. </w:t>
      </w:r>
    </w:p>
    <w:p w14:paraId="0ACB56A9" w14:textId="510B74EB" w:rsidR="005828A2" w:rsidRPr="00E45433" w:rsidRDefault="005828A2" w:rsidP="00BE211A">
      <w:pPr>
        <w:rPr>
          <w:rFonts w:ascii="Montserrat" w:hAnsi="Montserrat" w:cs="Arial"/>
          <w:szCs w:val="20"/>
        </w:rPr>
      </w:pPr>
      <w:r w:rsidRPr="00E45433">
        <w:rPr>
          <w:rFonts w:ascii="Montserrat" w:hAnsi="Montserrat" w:cs="Arial"/>
          <w:color w:val="4472C4" w:themeColor="accent5"/>
          <w:szCs w:val="20"/>
        </w:rPr>
        <w:fldChar w:fldCharType="begin"/>
      </w:r>
      <w:r w:rsidRPr="00E45433">
        <w:rPr>
          <w:rFonts w:ascii="Montserrat" w:hAnsi="Montserrat" w:cs="Arial"/>
          <w:color w:val="4472C4" w:themeColor="accent5"/>
          <w:szCs w:val="20"/>
        </w:rPr>
        <w:instrText xml:space="preserve"> REF _Ref15295188 \h </w:instrText>
      </w:r>
      <w:r w:rsidR="00E45433" w:rsidRPr="00E45433">
        <w:rPr>
          <w:rFonts w:ascii="Montserrat" w:hAnsi="Montserrat" w:cs="Arial"/>
          <w:color w:val="4472C4" w:themeColor="accent5"/>
          <w:szCs w:val="20"/>
        </w:rPr>
        <w:instrText xml:space="preserve"> \* MERGEFORMAT </w:instrText>
      </w:r>
      <w:r w:rsidRPr="00E45433">
        <w:rPr>
          <w:rFonts w:ascii="Montserrat" w:hAnsi="Montserrat" w:cs="Arial"/>
          <w:color w:val="4472C4" w:themeColor="accent5"/>
          <w:szCs w:val="20"/>
        </w:rPr>
      </w:r>
      <w:r w:rsidRPr="00E45433">
        <w:rPr>
          <w:rFonts w:ascii="Montserrat" w:hAnsi="Montserrat" w:cs="Arial"/>
          <w:color w:val="4472C4" w:themeColor="accent5"/>
          <w:szCs w:val="20"/>
        </w:rPr>
        <w:fldChar w:fldCharType="separate"/>
      </w:r>
      <w:r w:rsidR="005F541B" w:rsidRPr="00E45433">
        <w:rPr>
          <w:rFonts w:ascii="Montserrat" w:hAnsi="Montserrat" w:cs="Arial"/>
        </w:rPr>
        <w:t xml:space="preserve">Table </w:t>
      </w:r>
      <w:r w:rsidR="005F541B" w:rsidRPr="00E45433">
        <w:rPr>
          <w:rFonts w:ascii="Montserrat" w:hAnsi="Montserrat" w:cs="Arial"/>
          <w:noProof/>
        </w:rPr>
        <w:t>8</w:t>
      </w:r>
      <w:r w:rsidRPr="00E45433">
        <w:rPr>
          <w:rFonts w:ascii="Montserrat" w:hAnsi="Montserrat" w:cs="Arial"/>
          <w:color w:val="4472C4" w:themeColor="accent5"/>
          <w:szCs w:val="20"/>
        </w:rPr>
        <w:fldChar w:fldCharType="end"/>
      </w:r>
      <w:r w:rsidRPr="00E45433">
        <w:rPr>
          <w:rFonts w:ascii="Montserrat" w:hAnsi="Montserrat" w:cs="Arial"/>
          <w:color w:val="4472C4" w:themeColor="accent5"/>
          <w:szCs w:val="20"/>
        </w:rPr>
        <w:t xml:space="preserve"> </w:t>
      </w:r>
      <w:r w:rsidRPr="00E45433">
        <w:rPr>
          <w:rFonts w:ascii="Montserrat" w:hAnsi="Montserrat" w:cs="Arial"/>
          <w:szCs w:val="20"/>
        </w:rPr>
        <w:t xml:space="preserve">shows the </w:t>
      </w:r>
      <w:r w:rsidR="001B3799" w:rsidRPr="00E45433">
        <w:rPr>
          <w:rFonts w:ascii="Montserrat" w:hAnsi="Montserrat" w:cs="Arial"/>
          <w:szCs w:val="20"/>
        </w:rPr>
        <w:fldChar w:fldCharType="begin"/>
      </w:r>
      <w:r w:rsidR="001B3799" w:rsidRPr="00E45433">
        <w:rPr>
          <w:rFonts w:ascii="Montserrat" w:hAnsi="Montserrat" w:cs="Arial"/>
          <w:szCs w:val="20"/>
        </w:rPr>
        <w:instrText xml:space="preserve"> MERGEFIELD Customer \* MERGEFORMAT </w:instrText>
      </w:r>
      <w:r w:rsidR="001B3799" w:rsidRPr="00E45433">
        <w:rPr>
          <w:rFonts w:ascii="Montserrat" w:hAnsi="Montserrat" w:cs="Arial"/>
          <w:szCs w:val="20"/>
        </w:rPr>
        <w:fldChar w:fldCharType="separate"/>
      </w:r>
      <w:r w:rsidR="000E25B8">
        <w:rPr>
          <w:rFonts w:ascii="Montserrat" w:hAnsi="Montserrat" w:cs="Arial"/>
          <w:noProof/>
          <w:szCs w:val="20"/>
        </w:rPr>
        <w:t>{{Customer}}</w:t>
      </w:r>
      <w:r w:rsidR="001B3799" w:rsidRPr="00E45433">
        <w:rPr>
          <w:rFonts w:ascii="Montserrat" w:hAnsi="Montserrat" w:cs="Arial"/>
          <w:szCs w:val="20"/>
        </w:rPr>
        <w:fldChar w:fldCharType="end"/>
      </w:r>
      <w:r w:rsidR="001B3799" w:rsidRPr="00E45433">
        <w:rPr>
          <w:rFonts w:ascii="Montserrat" w:hAnsi="Montserrat" w:cs="Arial"/>
          <w:szCs w:val="20"/>
        </w:rPr>
        <w:t xml:space="preserve"> </w:t>
      </w:r>
      <w:proofErr w:type="spellStart"/>
      <w:r w:rsidR="00A26CD8" w:rsidRPr="00E45433">
        <w:rPr>
          <w:rFonts w:ascii="Montserrat" w:hAnsi="Montserrat" w:cs="Arial"/>
          <w:szCs w:val="20"/>
        </w:rPr>
        <w:t>vsys</w:t>
      </w:r>
      <w:proofErr w:type="spellEnd"/>
      <w:r w:rsidR="00A26CD8" w:rsidRPr="00E45433">
        <w:rPr>
          <w:rFonts w:ascii="Montserrat" w:hAnsi="Montserrat" w:cs="Arial"/>
          <w:szCs w:val="20"/>
        </w:rPr>
        <w:t xml:space="preserve"> deployment.</w:t>
      </w:r>
    </w:p>
    <w:p w14:paraId="687D4FD1" w14:textId="4C760482" w:rsidR="007514E2" w:rsidRPr="00E45433" w:rsidRDefault="00360923" w:rsidP="00901A2C">
      <w:pPr>
        <w:pStyle w:val="Caption"/>
        <w:spacing w:after="20"/>
        <w:rPr>
          <w:rFonts w:ascii="Montserrat" w:hAnsi="Montserrat" w:cs="Arial"/>
        </w:rPr>
      </w:pPr>
      <w:bookmarkStart w:id="28" w:name="_Ref15295188"/>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8</w:t>
      </w:r>
      <w:r w:rsidR="00001F87" w:rsidRPr="00E45433">
        <w:rPr>
          <w:rFonts w:ascii="Montserrat" w:hAnsi="Montserrat" w:cs="Arial"/>
          <w:noProof/>
        </w:rPr>
        <w:fldChar w:fldCharType="end"/>
      </w:r>
      <w:bookmarkEnd w:id="28"/>
      <w:r w:rsidRPr="00E45433">
        <w:rPr>
          <w:rFonts w:ascii="Montserrat" w:hAnsi="Montserrat" w:cs="Arial"/>
        </w:rPr>
        <w:t xml:space="preserve"> </w:t>
      </w:r>
      <w:r w:rsidR="007514E2" w:rsidRPr="00E45433">
        <w:rPr>
          <w:rFonts w:ascii="Montserrat" w:hAnsi="Montserrat" w:cs="Arial"/>
        </w:rPr>
        <w:t>– VSYS</w:t>
      </w:r>
    </w:p>
    <w:tbl>
      <w:tblPr>
        <w:tblStyle w:val="TableGrid"/>
        <w:tblW w:w="5000" w:type="pct"/>
        <w:tblLook w:val="04A0" w:firstRow="1" w:lastRow="0" w:firstColumn="1" w:lastColumn="0" w:noHBand="0" w:noVBand="1"/>
      </w:tblPr>
      <w:tblGrid>
        <w:gridCol w:w="1937"/>
        <w:gridCol w:w="1500"/>
        <w:gridCol w:w="1853"/>
        <w:gridCol w:w="1795"/>
        <w:gridCol w:w="2265"/>
      </w:tblGrid>
      <w:tr w:rsidR="00D32668" w:rsidRPr="00E45433" w14:paraId="672BF76A" w14:textId="77777777" w:rsidTr="00E45433">
        <w:tc>
          <w:tcPr>
            <w:tcW w:w="1036" w:type="pct"/>
            <w:shd w:val="clear" w:color="auto" w:fill="ED7D31" w:themeFill="accent2"/>
          </w:tcPr>
          <w:p w14:paraId="2A6BE79C" w14:textId="77777777" w:rsidR="00D32668" w:rsidRPr="00E45433" w:rsidRDefault="00D32668" w:rsidP="00EB479A">
            <w:pPr>
              <w:spacing w:before="80" w:after="80"/>
              <w:jc w:val="center"/>
              <w:rPr>
                <w:rFonts w:ascii="Montserrat" w:hAnsi="Montserrat" w:cs="Arial"/>
                <w:b/>
              </w:rPr>
            </w:pPr>
            <w:r w:rsidRPr="00E45433">
              <w:rPr>
                <w:rFonts w:ascii="Montserrat" w:hAnsi="Montserrat" w:cs="Arial"/>
                <w:b/>
              </w:rPr>
              <w:t>Device Name</w:t>
            </w:r>
          </w:p>
        </w:tc>
        <w:tc>
          <w:tcPr>
            <w:tcW w:w="802" w:type="pct"/>
            <w:shd w:val="clear" w:color="auto" w:fill="ED7D31" w:themeFill="accent2"/>
          </w:tcPr>
          <w:p w14:paraId="08A1079E" w14:textId="77777777" w:rsidR="00D32668" w:rsidRPr="00E45433" w:rsidRDefault="00D32668" w:rsidP="00EB479A">
            <w:pPr>
              <w:spacing w:before="80" w:after="80"/>
              <w:jc w:val="center"/>
              <w:rPr>
                <w:rFonts w:ascii="Montserrat" w:hAnsi="Montserrat" w:cs="Arial"/>
                <w:b/>
              </w:rPr>
            </w:pPr>
            <w:r w:rsidRPr="00E45433">
              <w:rPr>
                <w:rFonts w:ascii="Montserrat" w:hAnsi="Montserrat" w:cs="Arial"/>
                <w:b/>
              </w:rPr>
              <w:t>VSYS ID</w:t>
            </w:r>
          </w:p>
        </w:tc>
        <w:tc>
          <w:tcPr>
            <w:tcW w:w="991" w:type="pct"/>
            <w:shd w:val="clear" w:color="auto" w:fill="ED7D31" w:themeFill="accent2"/>
          </w:tcPr>
          <w:p w14:paraId="24ADF7DD" w14:textId="77777777" w:rsidR="00D32668" w:rsidRPr="00E45433" w:rsidRDefault="00D32668" w:rsidP="00EB479A">
            <w:pPr>
              <w:spacing w:before="80" w:after="80"/>
              <w:jc w:val="center"/>
              <w:rPr>
                <w:rFonts w:ascii="Montserrat" w:hAnsi="Montserrat" w:cs="Arial"/>
                <w:b/>
              </w:rPr>
            </w:pPr>
            <w:r w:rsidRPr="00E45433">
              <w:rPr>
                <w:rFonts w:ascii="Montserrat" w:hAnsi="Montserrat" w:cs="Arial"/>
                <w:b/>
              </w:rPr>
              <w:t>VSYS Name</w:t>
            </w:r>
          </w:p>
        </w:tc>
        <w:tc>
          <w:tcPr>
            <w:tcW w:w="960" w:type="pct"/>
            <w:shd w:val="clear" w:color="auto" w:fill="ED7D31" w:themeFill="accent2"/>
          </w:tcPr>
          <w:p w14:paraId="410AAD5B" w14:textId="77777777" w:rsidR="00D32668" w:rsidRPr="00E45433" w:rsidRDefault="00D32668" w:rsidP="00EB479A">
            <w:pPr>
              <w:spacing w:before="80" w:after="80"/>
              <w:jc w:val="center"/>
              <w:rPr>
                <w:rFonts w:ascii="Montserrat" w:hAnsi="Montserrat" w:cs="Arial"/>
                <w:b/>
              </w:rPr>
            </w:pPr>
            <w:r w:rsidRPr="00E45433">
              <w:rPr>
                <w:rFonts w:ascii="Montserrat" w:hAnsi="Montserrat" w:cs="Arial"/>
                <w:b/>
              </w:rPr>
              <w:t>Interfaces</w:t>
            </w:r>
          </w:p>
        </w:tc>
        <w:tc>
          <w:tcPr>
            <w:tcW w:w="1211" w:type="pct"/>
            <w:shd w:val="clear" w:color="auto" w:fill="ED7D31" w:themeFill="accent2"/>
          </w:tcPr>
          <w:p w14:paraId="51A94E41" w14:textId="77777777" w:rsidR="00D32668" w:rsidRPr="00E45433" w:rsidRDefault="00D32668" w:rsidP="00EB479A">
            <w:pPr>
              <w:spacing w:before="80" w:after="80"/>
              <w:jc w:val="center"/>
              <w:rPr>
                <w:rFonts w:ascii="Montserrat" w:hAnsi="Montserrat" w:cs="Arial"/>
                <w:b/>
              </w:rPr>
            </w:pPr>
            <w:r w:rsidRPr="00E45433">
              <w:rPr>
                <w:rFonts w:ascii="Montserrat" w:hAnsi="Montserrat" w:cs="Arial"/>
                <w:b/>
              </w:rPr>
              <w:t>Virtual Router</w:t>
            </w:r>
          </w:p>
        </w:tc>
      </w:tr>
      <w:tr w:rsidR="00D32668" w:rsidRPr="00E45433" w14:paraId="2F429AE6" w14:textId="77777777" w:rsidTr="00C6067C">
        <w:tc>
          <w:tcPr>
            <w:tcW w:w="1036" w:type="pct"/>
          </w:tcPr>
          <w:p w14:paraId="7DC1A468" w14:textId="5645EF87" w:rsidR="00D32668" w:rsidRPr="00E45433" w:rsidRDefault="00CB14D8" w:rsidP="00EB479A">
            <w:pPr>
              <w:spacing w:before="40" w:after="40"/>
              <w:rPr>
                <w:rFonts w:ascii="Montserrat" w:hAnsi="Montserrat" w:cs="Arial"/>
                <w:i/>
                <w:color w:val="4472C4" w:themeColor="accent5"/>
                <w:szCs w:val="20"/>
              </w:rPr>
            </w:pPr>
            <w:r w:rsidRPr="00E45433">
              <w:rPr>
                <w:rFonts w:ascii="Montserrat" w:hAnsi="Montserrat" w:cs="Arial"/>
                <w:i/>
                <w:color w:val="4472C4" w:themeColor="accent5"/>
                <w:szCs w:val="20"/>
              </w:rPr>
              <w:fldChar w:fldCharType="begin"/>
            </w:r>
            <w:r w:rsidRPr="00E45433">
              <w:rPr>
                <w:rFonts w:ascii="Montserrat" w:hAnsi="Montserrat" w:cs="Arial"/>
                <w:i/>
                <w:color w:val="4472C4" w:themeColor="accent5"/>
                <w:szCs w:val="20"/>
              </w:rPr>
              <w:instrText xml:space="preserve"> MERGEFIELD device_name \* MERGEFORMAT </w:instrText>
            </w:r>
            <w:r w:rsidRPr="00E45433">
              <w:rPr>
                <w:rFonts w:ascii="Montserrat" w:hAnsi="Montserrat" w:cs="Arial"/>
                <w:i/>
                <w:color w:val="4472C4" w:themeColor="accent5"/>
                <w:szCs w:val="20"/>
              </w:rPr>
              <w:fldChar w:fldCharType="end"/>
            </w:r>
            <w:r w:rsidR="00033AEC" w:rsidRPr="00E45433">
              <w:rPr>
                <w:rFonts w:ascii="Montserrat" w:hAnsi="Montserrat" w:cs="Arial"/>
                <w:i/>
                <w:color w:val="4472C4" w:themeColor="accent5"/>
                <w:szCs w:val="20"/>
              </w:rPr>
              <w:fldChar w:fldCharType="begin"/>
            </w:r>
            <w:r w:rsidR="00033AEC" w:rsidRPr="00E45433">
              <w:rPr>
                <w:rFonts w:ascii="Montserrat" w:hAnsi="Montserrat" w:cs="Arial"/>
                <w:i/>
                <w:color w:val="4472C4" w:themeColor="accent5"/>
                <w:szCs w:val="20"/>
              </w:rPr>
              <w:instrText xml:space="preserve"> MERGEFIELD t8devicename \* MERGEFORMAT </w:instrText>
            </w:r>
            <w:r w:rsidR="00033AEC" w:rsidRPr="00E45433">
              <w:rPr>
                <w:rFonts w:ascii="Montserrat" w:hAnsi="Montserrat" w:cs="Arial"/>
                <w:i/>
                <w:color w:val="4472C4" w:themeColor="accent5"/>
                <w:szCs w:val="20"/>
              </w:rPr>
              <w:fldChar w:fldCharType="separate"/>
            </w:r>
            <w:r w:rsidR="00033AEC" w:rsidRPr="00E45433">
              <w:rPr>
                <w:rFonts w:ascii="Montserrat" w:hAnsi="Montserrat" w:cs="Arial"/>
                <w:i/>
                <w:noProof/>
                <w:color w:val="4472C4" w:themeColor="accent5"/>
                <w:szCs w:val="20"/>
              </w:rPr>
              <w:t>«t8devicename»</w:t>
            </w:r>
            <w:r w:rsidR="00033AEC" w:rsidRPr="00E45433">
              <w:rPr>
                <w:rFonts w:ascii="Montserrat" w:hAnsi="Montserrat" w:cs="Arial"/>
                <w:i/>
                <w:color w:val="4472C4" w:themeColor="accent5"/>
                <w:szCs w:val="20"/>
              </w:rPr>
              <w:fldChar w:fldCharType="end"/>
            </w:r>
          </w:p>
        </w:tc>
        <w:tc>
          <w:tcPr>
            <w:tcW w:w="802" w:type="pct"/>
          </w:tcPr>
          <w:p w14:paraId="08CD29D6" w14:textId="0E52E936" w:rsidR="00D32668" w:rsidRPr="00E45433" w:rsidRDefault="00033AEC" w:rsidP="00EB479A">
            <w:pPr>
              <w:spacing w:before="40" w:after="40"/>
              <w:rPr>
                <w:rFonts w:ascii="Montserrat" w:hAnsi="Montserrat" w:cs="Arial"/>
                <w:i/>
                <w:color w:val="4472C4" w:themeColor="accent5"/>
                <w:szCs w:val="20"/>
              </w:rPr>
            </w:pPr>
            <w:r w:rsidRPr="00E45433">
              <w:rPr>
                <w:rFonts w:ascii="Montserrat" w:hAnsi="Montserrat" w:cs="Arial"/>
                <w:i/>
                <w:color w:val="4472C4" w:themeColor="accent5"/>
                <w:szCs w:val="20"/>
              </w:rPr>
              <w:fldChar w:fldCharType="begin"/>
            </w:r>
            <w:r w:rsidRPr="00E45433">
              <w:rPr>
                <w:rFonts w:ascii="Montserrat" w:hAnsi="Montserrat" w:cs="Arial"/>
                <w:i/>
                <w:color w:val="4472C4" w:themeColor="accent5"/>
                <w:szCs w:val="20"/>
              </w:rPr>
              <w:instrText xml:space="preserve"> MERGEFIELD t8vsysid \* MERGEFORMAT </w:instrText>
            </w:r>
            <w:r w:rsidRPr="00E45433">
              <w:rPr>
                <w:rFonts w:ascii="Montserrat" w:hAnsi="Montserrat" w:cs="Arial"/>
                <w:i/>
                <w:color w:val="4472C4" w:themeColor="accent5"/>
                <w:szCs w:val="20"/>
              </w:rPr>
              <w:fldChar w:fldCharType="separate"/>
            </w:r>
            <w:r w:rsidRPr="00E45433">
              <w:rPr>
                <w:rFonts w:ascii="Montserrat" w:hAnsi="Montserrat" w:cs="Arial"/>
                <w:i/>
                <w:noProof/>
                <w:color w:val="4472C4" w:themeColor="accent5"/>
                <w:szCs w:val="20"/>
              </w:rPr>
              <w:t>«t8vsysid»</w:t>
            </w:r>
            <w:r w:rsidRPr="00E45433">
              <w:rPr>
                <w:rFonts w:ascii="Montserrat" w:hAnsi="Montserrat" w:cs="Arial"/>
                <w:i/>
                <w:color w:val="4472C4" w:themeColor="accent5"/>
                <w:szCs w:val="20"/>
              </w:rPr>
              <w:fldChar w:fldCharType="end"/>
            </w:r>
          </w:p>
        </w:tc>
        <w:tc>
          <w:tcPr>
            <w:tcW w:w="991" w:type="pct"/>
          </w:tcPr>
          <w:p w14:paraId="41CABA8D" w14:textId="1FAA2B18" w:rsidR="00D32668" w:rsidRPr="00E45433" w:rsidRDefault="00033AEC" w:rsidP="00EB479A">
            <w:pPr>
              <w:spacing w:before="40" w:after="40"/>
              <w:rPr>
                <w:rFonts w:ascii="Montserrat" w:hAnsi="Montserrat" w:cs="Arial"/>
                <w:i/>
                <w:color w:val="4472C4" w:themeColor="accent5"/>
                <w:szCs w:val="20"/>
              </w:rPr>
            </w:pPr>
            <w:r w:rsidRPr="00E45433">
              <w:rPr>
                <w:rFonts w:ascii="Montserrat" w:hAnsi="Montserrat" w:cs="Arial"/>
                <w:i/>
                <w:color w:val="4472C4" w:themeColor="accent5"/>
                <w:szCs w:val="20"/>
              </w:rPr>
              <w:fldChar w:fldCharType="begin"/>
            </w:r>
            <w:r w:rsidRPr="00E45433">
              <w:rPr>
                <w:rFonts w:ascii="Montserrat" w:hAnsi="Montserrat" w:cs="Arial"/>
                <w:i/>
                <w:color w:val="4472C4" w:themeColor="accent5"/>
                <w:szCs w:val="20"/>
              </w:rPr>
              <w:instrText xml:space="preserve"> MERGEFIELD t8vsysname \* MERGEFORMAT </w:instrText>
            </w:r>
            <w:r w:rsidRPr="00E45433">
              <w:rPr>
                <w:rFonts w:ascii="Montserrat" w:hAnsi="Montserrat" w:cs="Arial"/>
                <w:i/>
                <w:color w:val="4472C4" w:themeColor="accent5"/>
                <w:szCs w:val="20"/>
              </w:rPr>
              <w:fldChar w:fldCharType="separate"/>
            </w:r>
            <w:r w:rsidRPr="00E45433">
              <w:rPr>
                <w:rFonts w:ascii="Montserrat" w:hAnsi="Montserrat" w:cs="Arial"/>
                <w:i/>
                <w:noProof/>
                <w:color w:val="4472C4" w:themeColor="accent5"/>
                <w:szCs w:val="20"/>
              </w:rPr>
              <w:t>«t8vsysname»</w:t>
            </w:r>
            <w:r w:rsidRPr="00E45433">
              <w:rPr>
                <w:rFonts w:ascii="Montserrat" w:hAnsi="Montserrat" w:cs="Arial"/>
                <w:i/>
                <w:color w:val="4472C4" w:themeColor="accent5"/>
                <w:szCs w:val="20"/>
              </w:rPr>
              <w:fldChar w:fldCharType="end"/>
            </w:r>
          </w:p>
        </w:tc>
        <w:tc>
          <w:tcPr>
            <w:tcW w:w="960" w:type="pct"/>
          </w:tcPr>
          <w:p w14:paraId="19639BD3" w14:textId="53D1D0D6" w:rsidR="00D32668" w:rsidRPr="00E45433" w:rsidRDefault="00033AEC" w:rsidP="00EB479A">
            <w:pPr>
              <w:widowControl w:val="0"/>
              <w:autoSpaceDE w:val="0"/>
              <w:autoSpaceDN w:val="0"/>
              <w:adjustRightInd w:val="0"/>
              <w:spacing w:before="40" w:after="40"/>
              <w:jc w:val="center"/>
              <w:rPr>
                <w:rFonts w:ascii="Montserrat" w:eastAsia="Batang" w:hAnsi="Montserrat" w:cs="Arial"/>
                <w:i/>
                <w:color w:val="4472C4" w:themeColor="accent5"/>
                <w:szCs w:val="20"/>
                <w:lang w:eastAsia="ko-KR"/>
              </w:rPr>
            </w:pPr>
            <w:r w:rsidRPr="00E45433">
              <w:rPr>
                <w:rFonts w:ascii="Montserrat" w:eastAsia="Batang" w:hAnsi="Montserrat" w:cs="Arial"/>
                <w:i/>
                <w:color w:val="4472C4" w:themeColor="accent5"/>
                <w:szCs w:val="20"/>
                <w:lang w:eastAsia="ko-KR"/>
              </w:rPr>
              <w:fldChar w:fldCharType="begin"/>
            </w:r>
            <w:r w:rsidRPr="00E45433">
              <w:rPr>
                <w:rFonts w:ascii="Montserrat" w:eastAsia="Batang" w:hAnsi="Montserrat" w:cs="Arial"/>
                <w:i/>
                <w:color w:val="4472C4" w:themeColor="accent5"/>
                <w:szCs w:val="20"/>
                <w:lang w:eastAsia="ko-KR"/>
              </w:rPr>
              <w:instrText xml:space="preserve"> MERGEFIELD t8interfaces \* MERGEFORMAT </w:instrText>
            </w:r>
            <w:r w:rsidRPr="00E45433">
              <w:rPr>
                <w:rFonts w:ascii="Montserrat" w:eastAsia="Batang" w:hAnsi="Montserrat" w:cs="Arial"/>
                <w:i/>
                <w:color w:val="4472C4" w:themeColor="accent5"/>
                <w:szCs w:val="20"/>
                <w:lang w:eastAsia="ko-KR"/>
              </w:rPr>
              <w:fldChar w:fldCharType="separate"/>
            </w:r>
            <w:r w:rsidRPr="00E45433">
              <w:rPr>
                <w:rFonts w:ascii="Montserrat" w:eastAsia="Batang" w:hAnsi="Montserrat" w:cs="Arial"/>
                <w:i/>
                <w:noProof/>
                <w:color w:val="4472C4" w:themeColor="accent5"/>
                <w:szCs w:val="20"/>
                <w:lang w:eastAsia="ko-KR"/>
              </w:rPr>
              <w:t>«t8interfaces»</w:t>
            </w:r>
            <w:r w:rsidRPr="00E45433">
              <w:rPr>
                <w:rFonts w:ascii="Montserrat" w:eastAsia="Batang" w:hAnsi="Montserrat" w:cs="Arial"/>
                <w:i/>
                <w:color w:val="4472C4" w:themeColor="accent5"/>
                <w:szCs w:val="20"/>
                <w:lang w:eastAsia="ko-KR"/>
              </w:rPr>
              <w:fldChar w:fldCharType="end"/>
            </w:r>
          </w:p>
        </w:tc>
        <w:tc>
          <w:tcPr>
            <w:tcW w:w="1211" w:type="pct"/>
          </w:tcPr>
          <w:p w14:paraId="1D5DB702" w14:textId="43E2D27A" w:rsidR="00D32668" w:rsidRPr="00E45433" w:rsidRDefault="00033AEC" w:rsidP="00EB479A">
            <w:pPr>
              <w:widowControl w:val="0"/>
              <w:autoSpaceDE w:val="0"/>
              <w:autoSpaceDN w:val="0"/>
              <w:adjustRightInd w:val="0"/>
              <w:spacing w:before="40" w:after="40"/>
              <w:jc w:val="center"/>
              <w:rPr>
                <w:rFonts w:ascii="Montserrat" w:eastAsia="Batang" w:hAnsi="Montserrat" w:cs="Arial"/>
                <w:i/>
                <w:color w:val="4472C4" w:themeColor="accent5"/>
                <w:szCs w:val="20"/>
                <w:lang w:eastAsia="ko-KR"/>
              </w:rPr>
            </w:pPr>
            <w:r w:rsidRPr="00E45433">
              <w:rPr>
                <w:rFonts w:ascii="Montserrat" w:eastAsia="Batang" w:hAnsi="Montserrat" w:cs="Arial"/>
                <w:i/>
                <w:color w:val="4472C4" w:themeColor="accent5"/>
                <w:szCs w:val="20"/>
                <w:lang w:eastAsia="ko-KR"/>
              </w:rPr>
              <w:fldChar w:fldCharType="begin"/>
            </w:r>
            <w:r w:rsidRPr="00E45433">
              <w:rPr>
                <w:rFonts w:ascii="Montserrat" w:eastAsia="Batang" w:hAnsi="Montserrat" w:cs="Arial"/>
                <w:i/>
                <w:color w:val="4472C4" w:themeColor="accent5"/>
                <w:szCs w:val="20"/>
                <w:lang w:eastAsia="ko-KR"/>
              </w:rPr>
              <w:instrText xml:space="preserve"> MERGEFIELD t8vr \* MERGEFORMAT </w:instrText>
            </w:r>
            <w:r w:rsidRPr="00E45433">
              <w:rPr>
                <w:rFonts w:ascii="Montserrat" w:eastAsia="Batang" w:hAnsi="Montserrat" w:cs="Arial"/>
                <w:i/>
                <w:color w:val="4472C4" w:themeColor="accent5"/>
                <w:szCs w:val="20"/>
                <w:lang w:eastAsia="ko-KR"/>
              </w:rPr>
              <w:fldChar w:fldCharType="separate"/>
            </w:r>
            <w:r w:rsidRPr="00E45433">
              <w:rPr>
                <w:rFonts w:ascii="Montserrat" w:eastAsia="Batang" w:hAnsi="Montserrat" w:cs="Arial"/>
                <w:i/>
                <w:noProof/>
                <w:color w:val="4472C4" w:themeColor="accent5"/>
                <w:szCs w:val="20"/>
                <w:lang w:eastAsia="ko-KR"/>
              </w:rPr>
              <w:t>«t8vr»</w:t>
            </w:r>
            <w:r w:rsidRPr="00E45433">
              <w:rPr>
                <w:rFonts w:ascii="Montserrat" w:eastAsia="Batang" w:hAnsi="Montserrat" w:cs="Arial"/>
                <w:i/>
                <w:color w:val="4472C4" w:themeColor="accent5"/>
                <w:szCs w:val="20"/>
                <w:lang w:eastAsia="ko-KR"/>
              </w:rPr>
              <w:fldChar w:fldCharType="end"/>
            </w:r>
          </w:p>
        </w:tc>
      </w:tr>
    </w:tbl>
    <w:p w14:paraId="615F38C9" w14:textId="77777777" w:rsidR="00E20D1B" w:rsidRPr="00E45433" w:rsidRDefault="007514E2" w:rsidP="00FB1851">
      <w:pPr>
        <w:pStyle w:val="PSDocH2"/>
        <w:rPr>
          <w:rFonts w:ascii="Montserrat" w:hAnsi="Montserrat" w:cs="Arial"/>
          <w:color w:val="538135" w:themeColor="accent6" w:themeShade="BF"/>
        </w:rPr>
      </w:pPr>
      <w:bookmarkStart w:id="29" w:name="_Toc22810837"/>
      <w:bookmarkStart w:id="30" w:name="_Toc488914636"/>
      <w:r w:rsidRPr="00E45433">
        <w:rPr>
          <w:rFonts w:ascii="Montserrat" w:hAnsi="Montserrat" w:cs="Arial"/>
        </w:rPr>
        <w:t>Virtual Router</w:t>
      </w:r>
      <w:bookmarkEnd w:id="29"/>
    </w:p>
    <w:p w14:paraId="1D126132" w14:textId="77777777" w:rsidR="002E712E" w:rsidRPr="00E45433" w:rsidRDefault="00DC6919" w:rsidP="00E20D1B">
      <w:pPr>
        <w:rPr>
          <w:rFonts w:ascii="Montserrat" w:hAnsi="Montserrat" w:cs="Arial"/>
          <w:color w:val="538135" w:themeColor="accent6" w:themeShade="BF"/>
          <w:szCs w:val="20"/>
        </w:rPr>
      </w:pPr>
      <w:hyperlink r:id="rId13" w:history="1">
        <w:r w:rsidR="00E20D1B" w:rsidRPr="00E45433">
          <w:rPr>
            <w:rStyle w:val="Hyperlink"/>
            <w:rFonts w:ascii="Montserrat" w:eastAsiaTheme="majorEastAsia" w:hAnsi="Montserrat" w:cs="Arial"/>
            <w:color w:val="538135" w:themeColor="accent6" w:themeShade="BF"/>
            <w:szCs w:val="20"/>
          </w:rPr>
          <w:t>https://docs.paloaltonetworks.com/pan-os/9-0/pan-os-admin/networking/virtual-routers.html#</w:t>
        </w:r>
      </w:hyperlink>
      <w:bookmarkEnd w:id="30"/>
    </w:p>
    <w:p w14:paraId="7B04FC19" w14:textId="638F3D6C" w:rsidR="005E5D40" w:rsidRPr="00E45433" w:rsidRDefault="008317F5" w:rsidP="004E1108">
      <w:pPr>
        <w:pStyle w:val="TemplateNotes"/>
        <w:ind w:left="-720"/>
        <w:rPr>
          <w:rFonts w:ascii="Montserrat" w:hAnsi="Montserrat" w:cs="Arial"/>
        </w:rPr>
      </w:pPr>
      <w:r w:rsidRPr="00E45433">
        <w:rPr>
          <w:rFonts w:ascii="Montserrat" w:hAnsi="Montserrat" w:cs="Arial"/>
          <w:color w:val="538135" w:themeColor="accent6" w:themeShade="BF"/>
        </w:rPr>
        <w:t>Describe</w:t>
      </w:r>
      <w:r w:rsidR="002E712E" w:rsidRPr="00E45433">
        <w:rPr>
          <w:rFonts w:ascii="Montserrat" w:hAnsi="Montserrat" w:cs="Arial"/>
          <w:color w:val="538135" w:themeColor="accent6" w:themeShade="BF"/>
        </w:rPr>
        <w:t xml:space="preserve"> the routing protocols in use at the customer site including protocols, redistribution, route filtering, etc. The example below is for static routing on a multi</w:t>
      </w:r>
      <w:r w:rsidR="009D2CDD" w:rsidRPr="00E45433">
        <w:rPr>
          <w:rFonts w:ascii="Montserrat" w:hAnsi="Montserrat" w:cs="Arial"/>
          <w:color w:val="538135" w:themeColor="accent6" w:themeShade="BF"/>
        </w:rPr>
        <w:t>-</w:t>
      </w:r>
      <w:proofErr w:type="spellStart"/>
      <w:r w:rsidR="002E712E" w:rsidRPr="00E45433">
        <w:rPr>
          <w:rFonts w:ascii="Montserrat" w:hAnsi="Montserrat" w:cs="Arial"/>
          <w:color w:val="538135" w:themeColor="accent6" w:themeShade="BF"/>
        </w:rPr>
        <w:t>vsys</w:t>
      </w:r>
      <w:proofErr w:type="spellEnd"/>
      <w:r w:rsidR="002E712E" w:rsidRPr="00E45433">
        <w:rPr>
          <w:rFonts w:ascii="Montserrat" w:hAnsi="Montserrat" w:cs="Arial"/>
          <w:color w:val="538135" w:themeColor="accent6" w:themeShade="BF"/>
        </w:rPr>
        <w:t xml:space="preserve"> chassis.</w:t>
      </w:r>
    </w:p>
    <w:p w14:paraId="09483CC0" w14:textId="00A2A653" w:rsidR="002E712E" w:rsidRPr="00E45433" w:rsidRDefault="002E712E" w:rsidP="002E712E">
      <w:pPr>
        <w:rPr>
          <w:rFonts w:ascii="Montserrat" w:hAnsi="Montserrat" w:cs="Arial"/>
          <w:color w:val="C00000"/>
          <w:szCs w:val="20"/>
        </w:rPr>
      </w:pPr>
      <w:r w:rsidRPr="00E45433">
        <w:rPr>
          <w:rFonts w:ascii="Montserrat" w:hAnsi="Montserrat" w:cs="Arial"/>
          <w:color w:val="C00000"/>
          <w:szCs w:val="20"/>
        </w:rPr>
        <w:t>Each</w:t>
      </w:r>
      <w:r w:rsidR="001B3799" w:rsidRPr="00E45433">
        <w:rPr>
          <w:rFonts w:ascii="Montserrat" w:hAnsi="Montserrat" w:cs="Arial"/>
          <w:color w:val="C00000"/>
          <w:szCs w:val="20"/>
        </w:rPr>
        <w:t xml:space="preserve"> </w:t>
      </w:r>
      <w:r w:rsidR="001B3799" w:rsidRPr="00E45433">
        <w:rPr>
          <w:rFonts w:ascii="Montserrat" w:hAnsi="Montserrat" w:cs="Arial"/>
          <w:color w:val="C00000"/>
          <w:szCs w:val="20"/>
        </w:rPr>
        <w:fldChar w:fldCharType="begin"/>
      </w:r>
      <w:r w:rsidR="001B3799" w:rsidRPr="00E45433">
        <w:rPr>
          <w:rFonts w:ascii="Montserrat" w:hAnsi="Montserrat" w:cs="Arial"/>
          <w:color w:val="C00000"/>
          <w:szCs w:val="20"/>
        </w:rPr>
        <w:instrText xml:space="preserve"> MERGEFIELD Customer \* MERGEFORMAT </w:instrText>
      </w:r>
      <w:r w:rsidR="001B3799" w:rsidRPr="00E45433">
        <w:rPr>
          <w:rFonts w:ascii="Montserrat" w:hAnsi="Montserrat" w:cs="Arial"/>
          <w:color w:val="C00000"/>
          <w:szCs w:val="20"/>
        </w:rPr>
        <w:fldChar w:fldCharType="separate"/>
      </w:r>
      <w:r w:rsidR="000E25B8">
        <w:rPr>
          <w:rFonts w:ascii="Montserrat" w:hAnsi="Montserrat" w:cs="Arial"/>
          <w:noProof/>
          <w:color w:val="C00000"/>
          <w:szCs w:val="20"/>
        </w:rPr>
        <w:t>{{Customer}}</w:t>
      </w:r>
      <w:r w:rsidR="001B3799" w:rsidRPr="00E45433">
        <w:rPr>
          <w:rFonts w:ascii="Montserrat" w:hAnsi="Montserrat" w:cs="Arial"/>
          <w:color w:val="C00000"/>
          <w:szCs w:val="20"/>
        </w:rPr>
        <w:fldChar w:fldCharType="end"/>
      </w:r>
      <w:r w:rsidR="001B3799" w:rsidRPr="00E45433">
        <w:rPr>
          <w:rFonts w:ascii="Montserrat" w:hAnsi="Montserrat" w:cs="Arial"/>
          <w:color w:val="C00000"/>
          <w:szCs w:val="20"/>
        </w:rPr>
        <w:t xml:space="preserve"> </w:t>
      </w:r>
      <w:r w:rsidRPr="00E45433">
        <w:rPr>
          <w:rFonts w:ascii="Montserrat" w:hAnsi="Montserrat" w:cs="Arial"/>
          <w:color w:val="C00000"/>
          <w:szCs w:val="20"/>
        </w:rPr>
        <w:t xml:space="preserve">PA-5260 H/A pair has a virtual router per </w:t>
      </w:r>
      <w:proofErr w:type="spellStart"/>
      <w:r w:rsidRPr="00E45433">
        <w:rPr>
          <w:rFonts w:ascii="Montserrat" w:hAnsi="Montserrat" w:cs="Arial"/>
          <w:color w:val="C00000"/>
          <w:szCs w:val="20"/>
        </w:rPr>
        <w:t>vsys</w:t>
      </w:r>
      <w:proofErr w:type="spellEnd"/>
      <w:r w:rsidRPr="00E45433">
        <w:rPr>
          <w:rFonts w:ascii="Montserrat" w:hAnsi="Montserrat" w:cs="Arial"/>
          <w:color w:val="C00000"/>
          <w:szCs w:val="20"/>
        </w:rPr>
        <w:t xml:space="preserve">. Each </w:t>
      </w:r>
      <w:r w:rsidR="004E1108" w:rsidRPr="00E45433">
        <w:rPr>
          <w:rFonts w:ascii="Montserrat" w:hAnsi="Montserrat" w:cs="Arial"/>
          <w:color w:val="C00000"/>
          <w:szCs w:val="20"/>
        </w:rPr>
        <w:t>Lay</w:t>
      </w:r>
      <w:r w:rsidRPr="00E45433">
        <w:rPr>
          <w:rFonts w:ascii="Montserrat" w:hAnsi="Montserrat" w:cs="Arial"/>
          <w:color w:val="C00000"/>
          <w:szCs w:val="20"/>
        </w:rPr>
        <w:t xml:space="preserve">er 3 interface is assigned to the appropriate virtual router. </w:t>
      </w:r>
      <w:r w:rsidR="001B3799" w:rsidRPr="00E45433">
        <w:rPr>
          <w:rFonts w:ascii="Montserrat" w:hAnsi="Montserrat" w:cs="Arial"/>
          <w:color w:val="C00000"/>
          <w:szCs w:val="20"/>
        </w:rPr>
        <w:fldChar w:fldCharType="begin"/>
      </w:r>
      <w:r w:rsidR="001B3799" w:rsidRPr="00E45433">
        <w:rPr>
          <w:rFonts w:ascii="Montserrat" w:hAnsi="Montserrat" w:cs="Arial"/>
          <w:color w:val="C00000"/>
          <w:szCs w:val="20"/>
        </w:rPr>
        <w:instrText xml:space="preserve"> MERGEFIELD Customer \* MERGEFORMAT </w:instrText>
      </w:r>
      <w:r w:rsidR="001B3799" w:rsidRPr="00E45433">
        <w:rPr>
          <w:rFonts w:ascii="Montserrat" w:hAnsi="Montserrat" w:cs="Arial"/>
          <w:color w:val="C00000"/>
          <w:szCs w:val="20"/>
        </w:rPr>
        <w:fldChar w:fldCharType="separate"/>
      </w:r>
      <w:r w:rsidR="000E25B8">
        <w:rPr>
          <w:rFonts w:ascii="Montserrat" w:hAnsi="Montserrat" w:cs="Arial"/>
          <w:noProof/>
          <w:color w:val="C00000"/>
          <w:szCs w:val="20"/>
        </w:rPr>
        <w:t>{{Customer}}</w:t>
      </w:r>
      <w:r w:rsidR="001B3799" w:rsidRPr="00E45433">
        <w:rPr>
          <w:rFonts w:ascii="Montserrat" w:hAnsi="Montserrat" w:cs="Arial"/>
          <w:color w:val="C00000"/>
          <w:szCs w:val="20"/>
        </w:rPr>
        <w:fldChar w:fldCharType="end"/>
      </w:r>
      <w:r w:rsidR="001B3799" w:rsidRPr="00E45433">
        <w:rPr>
          <w:rFonts w:ascii="Montserrat" w:hAnsi="Montserrat" w:cs="Arial"/>
          <w:color w:val="C00000"/>
          <w:szCs w:val="20"/>
        </w:rPr>
        <w:t xml:space="preserve"> </w:t>
      </w:r>
      <w:r w:rsidRPr="00E45433">
        <w:rPr>
          <w:rFonts w:ascii="Montserrat" w:hAnsi="Montserrat" w:cs="Arial"/>
          <w:color w:val="C00000"/>
          <w:szCs w:val="20"/>
        </w:rPr>
        <w:t xml:space="preserve">is using static routing on each </w:t>
      </w:r>
      <w:proofErr w:type="spellStart"/>
      <w:r w:rsidRPr="00E45433">
        <w:rPr>
          <w:rFonts w:ascii="Montserrat" w:hAnsi="Montserrat" w:cs="Arial"/>
          <w:color w:val="C00000"/>
          <w:szCs w:val="20"/>
        </w:rPr>
        <w:t>vsys</w:t>
      </w:r>
      <w:proofErr w:type="spellEnd"/>
      <w:r w:rsidRPr="00E45433">
        <w:rPr>
          <w:rFonts w:ascii="Montserrat" w:hAnsi="Montserrat" w:cs="Arial"/>
          <w:color w:val="C00000"/>
          <w:szCs w:val="20"/>
        </w:rPr>
        <w:t>. No dynamic routing protocols are configured.</w:t>
      </w:r>
    </w:p>
    <w:p w14:paraId="154C60FE" w14:textId="3D62A84E" w:rsidR="004E1108" w:rsidRPr="00E45433" w:rsidRDefault="004E1108" w:rsidP="002E712E">
      <w:pPr>
        <w:rPr>
          <w:rFonts w:ascii="Montserrat" w:hAnsi="Montserrat" w:cs="Arial"/>
          <w:szCs w:val="20"/>
        </w:rPr>
      </w:pPr>
      <w:r w:rsidRPr="00E45433">
        <w:rPr>
          <w:rFonts w:ascii="Montserrat" w:hAnsi="Montserrat" w:cs="Arial"/>
          <w:color w:val="4472C4" w:themeColor="accent5"/>
          <w:szCs w:val="20"/>
        </w:rPr>
        <w:fldChar w:fldCharType="begin"/>
      </w:r>
      <w:r w:rsidRPr="00E45433">
        <w:rPr>
          <w:rFonts w:ascii="Montserrat" w:hAnsi="Montserrat" w:cs="Arial"/>
          <w:color w:val="4472C4" w:themeColor="accent5"/>
          <w:szCs w:val="20"/>
        </w:rPr>
        <w:instrText xml:space="preserve"> REF _Ref15295607 \h </w:instrText>
      </w:r>
      <w:r w:rsidR="00E45433" w:rsidRPr="00E45433">
        <w:rPr>
          <w:rFonts w:ascii="Montserrat" w:hAnsi="Montserrat" w:cs="Arial"/>
          <w:color w:val="4472C4" w:themeColor="accent5"/>
          <w:szCs w:val="20"/>
        </w:rPr>
        <w:instrText xml:space="preserve"> \* MERGEFORMAT </w:instrText>
      </w:r>
      <w:r w:rsidRPr="00E45433">
        <w:rPr>
          <w:rFonts w:ascii="Montserrat" w:hAnsi="Montserrat" w:cs="Arial"/>
          <w:color w:val="4472C4" w:themeColor="accent5"/>
          <w:szCs w:val="20"/>
        </w:rPr>
      </w:r>
      <w:r w:rsidRPr="00E45433">
        <w:rPr>
          <w:rFonts w:ascii="Montserrat" w:hAnsi="Montserrat" w:cs="Arial"/>
          <w:color w:val="4472C4" w:themeColor="accent5"/>
          <w:szCs w:val="20"/>
        </w:rPr>
        <w:fldChar w:fldCharType="separate"/>
      </w:r>
      <w:r w:rsidR="005F541B" w:rsidRPr="00E45433">
        <w:rPr>
          <w:rFonts w:ascii="Montserrat" w:hAnsi="Montserrat" w:cs="Arial"/>
        </w:rPr>
        <w:t xml:space="preserve">Table </w:t>
      </w:r>
      <w:r w:rsidR="005F541B" w:rsidRPr="00E45433">
        <w:rPr>
          <w:rFonts w:ascii="Montserrat" w:hAnsi="Montserrat" w:cs="Arial"/>
          <w:noProof/>
        </w:rPr>
        <w:t>9</w:t>
      </w:r>
      <w:r w:rsidRPr="00E45433">
        <w:rPr>
          <w:rFonts w:ascii="Montserrat" w:hAnsi="Montserrat" w:cs="Arial"/>
          <w:color w:val="4472C4" w:themeColor="accent5"/>
          <w:szCs w:val="20"/>
        </w:rPr>
        <w:fldChar w:fldCharType="end"/>
      </w:r>
      <w:r w:rsidRPr="00E45433">
        <w:rPr>
          <w:rFonts w:ascii="Montserrat" w:hAnsi="Montserrat" w:cs="Arial"/>
          <w:color w:val="4472C4" w:themeColor="accent5"/>
          <w:szCs w:val="20"/>
        </w:rPr>
        <w:t xml:space="preserve"> </w:t>
      </w:r>
      <w:r w:rsidRPr="00E45433">
        <w:rPr>
          <w:rFonts w:ascii="Montserrat" w:hAnsi="Montserrat" w:cs="Arial"/>
          <w:szCs w:val="20"/>
        </w:rPr>
        <w:t xml:space="preserve">shows the </w:t>
      </w:r>
      <w:r w:rsidR="004274B9" w:rsidRPr="00E45433">
        <w:rPr>
          <w:rFonts w:ascii="Montserrat" w:hAnsi="Montserrat" w:cs="Arial"/>
          <w:szCs w:val="20"/>
        </w:rPr>
        <w:t>virtual router configuration.</w:t>
      </w:r>
    </w:p>
    <w:p w14:paraId="064A2F47" w14:textId="7B4E7679" w:rsidR="002E712E" w:rsidRPr="00E45433" w:rsidRDefault="00360923" w:rsidP="002E712E">
      <w:pPr>
        <w:pStyle w:val="Caption"/>
        <w:keepNext/>
        <w:keepLines/>
        <w:spacing w:after="20"/>
        <w:rPr>
          <w:rFonts w:ascii="Montserrat" w:hAnsi="Montserrat" w:cs="Arial"/>
        </w:rPr>
      </w:pPr>
      <w:bookmarkStart w:id="31" w:name="_Ref15295607"/>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9</w:t>
      </w:r>
      <w:r w:rsidR="00001F87" w:rsidRPr="00E45433">
        <w:rPr>
          <w:rFonts w:ascii="Montserrat" w:hAnsi="Montserrat" w:cs="Arial"/>
          <w:noProof/>
        </w:rPr>
        <w:fldChar w:fldCharType="end"/>
      </w:r>
      <w:bookmarkEnd w:id="31"/>
      <w:r w:rsidRPr="00E45433">
        <w:rPr>
          <w:rFonts w:ascii="Montserrat" w:hAnsi="Montserrat" w:cs="Arial"/>
        </w:rPr>
        <w:t xml:space="preserve"> </w:t>
      </w:r>
      <w:r w:rsidR="002E712E" w:rsidRPr="00E45433">
        <w:rPr>
          <w:rFonts w:ascii="Montserrat" w:hAnsi="Montserrat" w:cs="Arial"/>
        </w:rPr>
        <w:t>– Virtual Routers General Settings</w:t>
      </w:r>
    </w:p>
    <w:tbl>
      <w:tblPr>
        <w:tblStyle w:val="TableGrid"/>
        <w:tblW w:w="5000" w:type="pct"/>
        <w:tblLook w:val="04A0" w:firstRow="1" w:lastRow="0" w:firstColumn="1" w:lastColumn="0" w:noHBand="0" w:noVBand="1"/>
      </w:tblPr>
      <w:tblGrid>
        <w:gridCol w:w="1941"/>
        <w:gridCol w:w="2029"/>
        <w:gridCol w:w="2999"/>
        <w:gridCol w:w="2381"/>
      </w:tblGrid>
      <w:tr w:rsidR="002E712E" w:rsidRPr="00E45433" w14:paraId="5ACD9677" w14:textId="77777777" w:rsidTr="00E45433">
        <w:tc>
          <w:tcPr>
            <w:tcW w:w="1038" w:type="pct"/>
            <w:shd w:val="clear" w:color="auto" w:fill="ED7D31" w:themeFill="accent2"/>
          </w:tcPr>
          <w:p w14:paraId="67045E94" w14:textId="77777777" w:rsidR="002E712E" w:rsidRPr="00E45433" w:rsidRDefault="002E712E" w:rsidP="00EB479A">
            <w:pPr>
              <w:keepNext/>
              <w:keepLines/>
              <w:spacing w:before="80" w:after="80"/>
              <w:jc w:val="center"/>
              <w:rPr>
                <w:rFonts w:ascii="Montserrat" w:hAnsi="Montserrat" w:cs="Arial"/>
                <w:b/>
              </w:rPr>
            </w:pPr>
            <w:r w:rsidRPr="00E45433">
              <w:rPr>
                <w:rFonts w:ascii="Montserrat" w:hAnsi="Montserrat" w:cs="Arial"/>
                <w:b/>
              </w:rPr>
              <w:t>Device Name</w:t>
            </w:r>
          </w:p>
        </w:tc>
        <w:tc>
          <w:tcPr>
            <w:tcW w:w="1085" w:type="pct"/>
            <w:shd w:val="clear" w:color="auto" w:fill="ED7D31" w:themeFill="accent2"/>
          </w:tcPr>
          <w:p w14:paraId="2DAD3EEA" w14:textId="77777777" w:rsidR="002E712E" w:rsidRPr="00E45433" w:rsidRDefault="002E712E" w:rsidP="00EB479A">
            <w:pPr>
              <w:keepNext/>
              <w:keepLines/>
              <w:spacing w:before="80" w:after="80"/>
              <w:jc w:val="center"/>
              <w:rPr>
                <w:rFonts w:ascii="Montserrat" w:hAnsi="Montserrat" w:cs="Arial"/>
                <w:b/>
              </w:rPr>
            </w:pPr>
            <w:r w:rsidRPr="00E45433">
              <w:rPr>
                <w:rFonts w:ascii="Montserrat" w:hAnsi="Montserrat" w:cs="Arial"/>
                <w:b/>
              </w:rPr>
              <w:t>Virtual System</w:t>
            </w:r>
          </w:p>
        </w:tc>
        <w:tc>
          <w:tcPr>
            <w:tcW w:w="1604" w:type="pct"/>
            <w:shd w:val="clear" w:color="auto" w:fill="ED7D31" w:themeFill="accent2"/>
          </w:tcPr>
          <w:p w14:paraId="6A53671B" w14:textId="77777777" w:rsidR="002E712E" w:rsidRPr="00E45433" w:rsidRDefault="002E712E" w:rsidP="00EB479A">
            <w:pPr>
              <w:keepNext/>
              <w:keepLines/>
              <w:spacing w:before="80" w:after="80"/>
              <w:jc w:val="center"/>
              <w:rPr>
                <w:rFonts w:ascii="Montserrat" w:hAnsi="Montserrat" w:cs="Arial"/>
                <w:b/>
              </w:rPr>
            </w:pPr>
            <w:r w:rsidRPr="00E45433">
              <w:rPr>
                <w:rFonts w:ascii="Montserrat" w:hAnsi="Montserrat" w:cs="Arial"/>
                <w:b/>
              </w:rPr>
              <w:t>Virtual Router</w:t>
            </w:r>
          </w:p>
        </w:tc>
        <w:tc>
          <w:tcPr>
            <w:tcW w:w="1274" w:type="pct"/>
            <w:shd w:val="clear" w:color="auto" w:fill="ED7D31" w:themeFill="accent2"/>
          </w:tcPr>
          <w:p w14:paraId="1CA75752" w14:textId="77777777" w:rsidR="002E712E" w:rsidRPr="00E45433" w:rsidRDefault="002E712E" w:rsidP="00EB479A">
            <w:pPr>
              <w:keepNext/>
              <w:keepLines/>
              <w:spacing w:before="80" w:after="80"/>
              <w:jc w:val="center"/>
              <w:rPr>
                <w:rFonts w:ascii="Montserrat" w:hAnsi="Montserrat" w:cs="Arial"/>
                <w:b/>
              </w:rPr>
            </w:pPr>
            <w:r w:rsidRPr="00E45433">
              <w:rPr>
                <w:rFonts w:ascii="Montserrat" w:hAnsi="Montserrat" w:cs="Arial"/>
                <w:b/>
              </w:rPr>
              <w:t>Routing Protocols</w:t>
            </w:r>
          </w:p>
        </w:tc>
      </w:tr>
      <w:tr w:rsidR="002E712E" w:rsidRPr="00E45433" w14:paraId="5A729B7A" w14:textId="77777777" w:rsidTr="00C6067C">
        <w:trPr>
          <w:trHeight w:val="206"/>
        </w:trPr>
        <w:tc>
          <w:tcPr>
            <w:tcW w:w="1038" w:type="pct"/>
          </w:tcPr>
          <w:p w14:paraId="02CD60E5" w14:textId="14CAD76A" w:rsidR="002E712E" w:rsidRPr="00E45433" w:rsidRDefault="00DF19F9" w:rsidP="003C6F12">
            <w:pPr>
              <w:keepNext/>
              <w:keepLines/>
              <w:spacing w:before="40" w:after="40"/>
              <w:rPr>
                <w:rFonts w:ascii="Montserrat" w:hAnsi="Montserrat" w:cs="Arial"/>
                <w:i/>
                <w:color w:val="4472C4" w:themeColor="accent5"/>
                <w:szCs w:val="20"/>
              </w:rPr>
            </w:pPr>
            <w:r w:rsidRPr="00E45433">
              <w:rPr>
                <w:rFonts w:ascii="Montserrat" w:hAnsi="Montserrat" w:cs="Arial"/>
                <w:i/>
                <w:color w:val="4472C4" w:themeColor="accent5"/>
                <w:szCs w:val="20"/>
              </w:rPr>
              <w:fldChar w:fldCharType="begin"/>
            </w:r>
            <w:r w:rsidRPr="00E45433">
              <w:rPr>
                <w:rFonts w:ascii="Montserrat" w:hAnsi="Montserrat" w:cs="Arial"/>
                <w:i/>
                <w:color w:val="4472C4" w:themeColor="accent5"/>
                <w:szCs w:val="20"/>
              </w:rPr>
              <w:instrText xml:space="preserve"> MERGEFIELD t9devicename \* MERGEFORMAT </w:instrText>
            </w:r>
            <w:r w:rsidRPr="00E45433">
              <w:rPr>
                <w:rFonts w:ascii="Montserrat" w:hAnsi="Montserrat" w:cs="Arial"/>
                <w:i/>
                <w:color w:val="4472C4" w:themeColor="accent5"/>
                <w:szCs w:val="20"/>
              </w:rPr>
              <w:fldChar w:fldCharType="separate"/>
            </w:r>
            <w:r w:rsidRPr="00E45433">
              <w:rPr>
                <w:rFonts w:ascii="Montserrat" w:hAnsi="Montserrat" w:cs="Arial"/>
                <w:i/>
                <w:noProof/>
                <w:color w:val="4472C4" w:themeColor="accent5"/>
                <w:szCs w:val="20"/>
              </w:rPr>
              <w:t>«t9devicename»</w:t>
            </w:r>
            <w:r w:rsidRPr="00E45433">
              <w:rPr>
                <w:rFonts w:ascii="Montserrat" w:hAnsi="Montserrat" w:cs="Arial"/>
                <w:i/>
                <w:color w:val="4472C4" w:themeColor="accent5"/>
                <w:szCs w:val="20"/>
              </w:rPr>
              <w:fldChar w:fldCharType="end"/>
            </w:r>
          </w:p>
        </w:tc>
        <w:tc>
          <w:tcPr>
            <w:tcW w:w="1085" w:type="pct"/>
          </w:tcPr>
          <w:p w14:paraId="1C0AD010" w14:textId="32F9B817" w:rsidR="002E712E" w:rsidRPr="00E45433" w:rsidRDefault="00DF19F9" w:rsidP="003C6F12">
            <w:pPr>
              <w:keepNext/>
              <w:keepLines/>
              <w:widowControl w:val="0"/>
              <w:autoSpaceDE w:val="0"/>
              <w:autoSpaceDN w:val="0"/>
              <w:adjustRightInd w:val="0"/>
              <w:spacing w:before="40" w:after="40"/>
              <w:rPr>
                <w:rFonts w:ascii="Montserrat" w:hAnsi="Montserrat" w:cs="Arial"/>
                <w:i/>
                <w:color w:val="4472C4" w:themeColor="accent5"/>
                <w:szCs w:val="20"/>
              </w:rPr>
            </w:pPr>
            <w:r w:rsidRPr="00E45433">
              <w:rPr>
                <w:rFonts w:ascii="Montserrat" w:hAnsi="Montserrat" w:cs="Arial"/>
                <w:i/>
                <w:color w:val="4472C4" w:themeColor="accent5"/>
                <w:szCs w:val="20"/>
              </w:rPr>
              <w:fldChar w:fldCharType="begin"/>
            </w:r>
            <w:r w:rsidRPr="00E45433">
              <w:rPr>
                <w:rFonts w:ascii="Montserrat" w:hAnsi="Montserrat" w:cs="Arial"/>
                <w:i/>
                <w:color w:val="4472C4" w:themeColor="accent5"/>
                <w:szCs w:val="20"/>
              </w:rPr>
              <w:instrText xml:space="preserve"> MERGEFIELD t9vsysname \* MERGEFORMAT </w:instrText>
            </w:r>
            <w:r w:rsidRPr="00E45433">
              <w:rPr>
                <w:rFonts w:ascii="Montserrat" w:hAnsi="Montserrat" w:cs="Arial"/>
                <w:i/>
                <w:color w:val="4472C4" w:themeColor="accent5"/>
                <w:szCs w:val="20"/>
              </w:rPr>
              <w:fldChar w:fldCharType="separate"/>
            </w:r>
            <w:r w:rsidRPr="00E45433">
              <w:rPr>
                <w:rFonts w:ascii="Montserrat" w:hAnsi="Montserrat" w:cs="Arial"/>
                <w:i/>
                <w:noProof/>
                <w:color w:val="4472C4" w:themeColor="accent5"/>
                <w:szCs w:val="20"/>
              </w:rPr>
              <w:t>«t9vsysname»</w:t>
            </w:r>
            <w:r w:rsidRPr="00E45433">
              <w:rPr>
                <w:rFonts w:ascii="Montserrat" w:hAnsi="Montserrat" w:cs="Arial"/>
                <w:i/>
                <w:color w:val="4472C4" w:themeColor="accent5"/>
                <w:szCs w:val="20"/>
              </w:rPr>
              <w:fldChar w:fldCharType="end"/>
            </w:r>
          </w:p>
        </w:tc>
        <w:tc>
          <w:tcPr>
            <w:tcW w:w="1604" w:type="pct"/>
          </w:tcPr>
          <w:p w14:paraId="65DCC95C" w14:textId="10193492" w:rsidR="002E712E" w:rsidRPr="00E45433" w:rsidRDefault="00DF19F9" w:rsidP="003C6F12">
            <w:pPr>
              <w:pStyle w:val="ListParagraph"/>
              <w:keepNext/>
              <w:keepLines/>
              <w:spacing w:before="40" w:after="40"/>
              <w:ind w:left="-14"/>
              <w:rPr>
                <w:rFonts w:ascii="Montserrat" w:eastAsia="Batang" w:hAnsi="Montserrat" w:cs="Arial"/>
                <w:i/>
                <w:color w:val="4472C4" w:themeColor="accent5"/>
                <w:szCs w:val="20"/>
                <w:lang w:eastAsia="ko-KR"/>
              </w:rPr>
            </w:pPr>
            <w:r w:rsidRPr="00E45433">
              <w:rPr>
                <w:rFonts w:ascii="Montserrat" w:eastAsia="Batang" w:hAnsi="Montserrat" w:cs="Arial"/>
                <w:i/>
                <w:color w:val="4472C4" w:themeColor="accent5"/>
                <w:szCs w:val="20"/>
                <w:lang w:eastAsia="ko-KR"/>
              </w:rPr>
              <w:fldChar w:fldCharType="begin"/>
            </w:r>
            <w:r w:rsidRPr="00E45433">
              <w:rPr>
                <w:rFonts w:ascii="Montserrat" w:eastAsia="Batang" w:hAnsi="Montserrat" w:cs="Arial"/>
                <w:i/>
                <w:color w:val="4472C4" w:themeColor="accent5"/>
                <w:szCs w:val="20"/>
                <w:lang w:eastAsia="ko-KR"/>
              </w:rPr>
              <w:instrText xml:space="preserve"> MERGEFIELD t9vr \* MERGEFORMAT </w:instrText>
            </w:r>
            <w:r w:rsidRPr="00E45433">
              <w:rPr>
                <w:rFonts w:ascii="Montserrat" w:eastAsia="Batang" w:hAnsi="Montserrat" w:cs="Arial"/>
                <w:i/>
                <w:color w:val="4472C4" w:themeColor="accent5"/>
                <w:szCs w:val="20"/>
                <w:lang w:eastAsia="ko-KR"/>
              </w:rPr>
              <w:fldChar w:fldCharType="separate"/>
            </w:r>
            <w:r w:rsidRPr="00E45433">
              <w:rPr>
                <w:rFonts w:ascii="Montserrat" w:eastAsia="Batang" w:hAnsi="Montserrat" w:cs="Arial"/>
                <w:i/>
                <w:noProof/>
                <w:color w:val="4472C4" w:themeColor="accent5"/>
                <w:szCs w:val="20"/>
                <w:lang w:eastAsia="ko-KR"/>
              </w:rPr>
              <w:t>«t9vr»</w:t>
            </w:r>
            <w:r w:rsidRPr="00E45433">
              <w:rPr>
                <w:rFonts w:ascii="Montserrat" w:eastAsia="Batang" w:hAnsi="Montserrat" w:cs="Arial"/>
                <w:i/>
                <w:color w:val="4472C4" w:themeColor="accent5"/>
                <w:szCs w:val="20"/>
                <w:lang w:eastAsia="ko-KR"/>
              </w:rPr>
              <w:fldChar w:fldCharType="end"/>
            </w:r>
          </w:p>
        </w:tc>
        <w:tc>
          <w:tcPr>
            <w:tcW w:w="1274" w:type="pct"/>
          </w:tcPr>
          <w:p w14:paraId="6225AD34" w14:textId="21F71F0E" w:rsidR="002E712E" w:rsidRPr="00E45433" w:rsidRDefault="00DF19F9" w:rsidP="003C6F12">
            <w:pPr>
              <w:pStyle w:val="ListParagraph"/>
              <w:keepNext/>
              <w:keepLines/>
              <w:spacing w:before="40" w:after="40"/>
              <w:ind w:left="-14"/>
              <w:rPr>
                <w:rFonts w:ascii="Montserrat" w:hAnsi="Montserrat" w:cs="Arial"/>
                <w:i/>
                <w:color w:val="4472C4" w:themeColor="accent5"/>
                <w:szCs w:val="20"/>
              </w:rPr>
            </w:pPr>
            <w:r w:rsidRPr="00E45433">
              <w:rPr>
                <w:rFonts w:ascii="Montserrat" w:hAnsi="Montserrat" w:cs="Arial"/>
                <w:i/>
                <w:color w:val="4472C4" w:themeColor="accent5"/>
                <w:szCs w:val="20"/>
              </w:rPr>
              <w:fldChar w:fldCharType="begin"/>
            </w:r>
            <w:r w:rsidRPr="00E45433">
              <w:rPr>
                <w:rFonts w:ascii="Montserrat" w:hAnsi="Montserrat" w:cs="Arial"/>
                <w:i/>
                <w:color w:val="4472C4" w:themeColor="accent5"/>
                <w:szCs w:val="20"/>
              </w:rPr>
              <w:instrText xml:space="preserve"> MERGEFIELD t9protocols \* MERGEFORMAT </w:instrText>
            </w:r>
            <w:r w:rsidRPr="00E45433">
              <w:rPr>
                <w:rFonts w:ascii="Montserrat" w:hAnsi="Montserrat" w:cs="Arial"/>
                <w:i/>
                <w:color w:val="4472C4" w:themeColor="accent5"/>
                <w:szCs w:val="20"/>
              </w:rPr>
              <w:fldChar w:fldCharType="separate"/>
            </w:r>
            <w:r w:rsidRPr="00E45433">
              <w:rPr>
                <w:rFonts w:ascii="Montserrat" w:hAnsi="Montserrat" w:cs="Arial"/>
                <w:i/>
                <w:noProof/>
                <w:color w:val="4472C4" w:themeColor="accent5"/>
                <w:szCs w:val="20"/>
              </w:rPr>
              <w:t>«t9protocols»</w:t>
            </w:r>
            <w:r w:rsidRPr="00E45433">
              <w:rPr>
                <w:rFonts w:ascii="Montserrat" w:hAnsi="Montserrat" w:cs="Arial"/>
                <w:i/>
                <w:color w:val="4472C4" w:themeColor="accent5"/>
                <w:szCs w:val="20"/>
              </w:rPr>
              <w:fldChar w:fldCharType="end"/>
            </w:r>
          </w:p>
        </w:tc>
      </w:tr>
    </w:tbl>
    <w:p w14:paraId="7CA0A13C" w14:textId="77777777" w:rsidR="007514E2" w:rsidRPr="00E45433" w:rsidRDefault="007514E2" w:rsidP="00FB1851">
      <w:pPr>
        <w:pStyle w:val="PSDocH2"/>
        <w:rPr>
          <w:rFonts w:ascii="Montserrat" w:hAnsi="Montserrat" w:cs="Arial"/>
        </w:rPr>
      </w:pPr>
      <w:bookmarkStart w:id="32" w:name="_Toc488914637"/>
      <w:bookmarkStart w:id="33" w:name="_Toc22810838"/>
      <w:r w:rsidRPr="00E45433">
        <w:rPr>
          <w:rFonts w:ascii="Montserrat" w:hAnsi="Montserrat" w:cs="Arial"/>
        </w:rPr>
        <w:t>High Availability</w:t>
      </w:r>
      <w:bookmarkEnd w:id="32"/>
      <w:bookmarkEnd w:id="33"/>
    </w:p>
    <w:p w14:paraId="39566379" w14:textId="77777777" w:rsidR="007249A1" w:rsidRPr="00E45433" w:rsidRDefault="00DC6919" w:rsidP="007249A1">
      <w:pPr>
        <w:rPr>
          <w:rFonts w:ascii="Montserrat" w:hAnsi="Montserrat" w:cs="Arial"/>
          <w:color w:val="538135" w:themeColor="accent6" w:themeShade="BF"/>
          <w:szCs w:val="20"/>
        </w:rPr>
      </w:pPr>
      <w:hyperlink r:id="rId14" w:history="1">
        <w:r w:rsidR="007249A1" w:rsidRPr="00E45433">
          <w:rPr>
            <w:rStyle w:val="Hyperlink"/>
            <w:rFonts w:ascii="Montserrat" w:eastAsiaTheme="majorEastAsia" w:hAnsi="Montserrat" w:cs="Arial"/>
            <w:color w:val="538135" w:themeColor="accent6" w:themeShade="BF"/>
            <w:szCs w:val="20"/>
          </w:rPr>
          <w:t>https://docs.paloaltonetworks.com/pan-os/9-0/pan-os-admin/high-availability.html</w:t>
        </w:r>
      </w:hyperlink>
    </w:p>
    <w:p w14:paraId="362F1E14" w14:textId="34EB5484" w:rsidR="007249A1" w:rsidRPr="00E45433" w:rsidRDefault="007249A1" w:rsidP="009D2CDD">
      <w:pPr>
        <w:pStyle w:val="TemplateNotes"/>
        <w:ind w:left="0" w:hanging="720"/>
        <w:rPr>
          <w:rFonts w:ascii="Montserrat" w:hAnsi="Montserrat" w:cs="Arial"/>
          <w:color w:val="538135" w:themeColor="accent6" w:themeShade="BF"/>
          <w:szCs w:val="20"/>
        </w:rPr>
      </w:pPr>
      <w:r w:rsidRPr="00E45433">
        <w:rPr>
          <w:rFonts w:ascii="Montserrat" w:hAnsi="Montserrat" w:cs="Arial"/>
          <w:color w:val="538135" w:themeColor="accent6" w:themeShade="BF"/>
        </w:rPr>
        <w:t>De</w:t>
      </w:r>
      <w:r w:rsidR="006860E2" w:rsidRPr="00E45433">
        <w:rPr>
          <w:rFonts w:ascii="Montserrat" w:hAnsi="Montserrat" w:cs="Arial"/>
          <w:color w:val="538135" w:themeColor="accent6" w:themeShade="BF"/>
        </w:rPr>
        <w:t>scribe</w:t>
      </w:r>
      <w:r w:rsidRPr="00E45433">
        <w:rPr>
          <w:rFonts w:ascii="Montserrat" w:hAnsi="Montserrat" w:cs="Arial"/>
          <w:color w:val="538135" w:themeColor="accent6" w:themeShade="BF"/>
        </w:rPr>
        <w:t xml:space="preserve"> the </w:t>
      </w:r>
      <w:r w:rsidR="004274B9" w:rsidRPr="00E45433">
        <w:rPr>
          <w:rFonts w:ascii="Montserrat" w:hAnsi="Montserrat" w:cs="Arial"/>
          <w:color w:val="538135" w:themeColor="accent6" w:themeShade="BF"/>
        </w:rPr>
        <w:t>high availability configuration</w:t>
      </w:r>
      <w:r w:rsidRPr="00E45433">
        <w:rPr>
          <w:rFonts w:ascii="Montserrat" w:hAnsi="Montserrat" w:cs="Arial"/>
          <w:color w:val="538135" w:themeColor="accent6" w:themeShade="BF"/>
        </w:rPr>
        <w:t xml:space="preserve"> in use at the customer site</w:t>
      </w:r>
      <w:r w:rsidR="004274B9" w:rsidRPr="00E45433">
        <w:rPr>
          <w:rFonts w:ascii="Montserrat" w:hAnsi="Montserrat" w:cs="Arial"/>
          <w:color w:val="538135" w:themeColor="accent6" w:themeShade="BF"/>
        </w:rPr>
        <w:t>.</w:t>
      </w:r>
    </w:p>
    <w:bookmarkStart w:id="34" w:name="_Ref534907360"/>
    <w:p w14:paraId="7D6FE008" w14:textId="1A70998C" w:rsidR="002A11FB" w:rsidRPr="00E45433" w:rsidRDefault="001439D2" w:rsidP="002A11FB">
      <w:pPr>
        <w:rPr>
          <w:rFonts w:ascii="Montserrat" w:hAnsi="Montserrat" w:cs="Arial"/>
          <w:color w:val="C00000"/>
        </w:rPr>
      </w:pPr>
      <w:r w:rsidRPr="00E45433">
        <w:rPr>
          <w:rFonts w:ascii="Montserrat" w:hAnsi="Montserrat" w:cs="Arial"/>
          <w:color w:val="C00000"/>
        </w:rPr>
        <w:fldChar w:fldCharType="begin"/>
      </w:r>
      <w:r w:rsidRPr="00E45433">
        <w:rPr>
          <w:rFonts w:ascii="Montserrat" w:hAnsi="Montserrat" w:cs="Arial"/>
          <w:color w:val="C00000"/>
        </w:rPr>
        <w:instrText xml:space="preserve"> MERGEFIELD Customer \* MERGEFORMAT </w:instrText>
      </w:r>
      <w:r w:rsidRPr="00E45433">
        <w:rPr>
          <w:rFonts w:ascii="Montserrat" w:hAnsi="Montserrat" w:cs="Arial"/>
          <w:color w:val="C00000"/>
        </w:rPr>
        <w:fldChar w:fldCharType="separate"/>
      </w:r>
      <w:r w:rsidR="000E25B8">
        <w:rPr>
          <w:rFonts w:ascii="Montserrat" w:hAnsi="Montserrat" w:cs="Arial"/>
          <w:noProof/>
          <w:color w:val="C00000"/>
        </w:rPr>
        <w:t>{{Customer}}</w:t>
      </w:r>
      <w:r w:rsidRPr="00E45433">
        <w:rPr>
          <w:rFonts w:ascii="Montserrat" w:hAnsi="Montserrat" w:cs="Arial"/>
          <w:color w:val="C00000"/>
        </w:rPr>
        <w:fldChar w:fldCharType="end"/>
      </w:r>
      <w:r w:rsidRPr="00E45433">
        <w:rPr>
          <w:rFonts w:ascii="Montserrat" w:hAnsi="Montserrat" w:cs="Arial"/>
          <w:color w:val="C00000"/>
        </w:rPr>
        <w:t xml:space="preserve"> </w:t>
      </w:r>
      <w:r w:rsidR="002A11FB" w:rsidRPr="00E45433">
        <w:rPr>
          <w:rFonts w:ascii="Montserrat" w:hAnsi="Montserrat" w:cs="Arial"/>
          <w:color w:val="C00000"/>
        </w:rPr>
        <w:t xml:space="preserve">deployed the Palo Alto Networks platforms in an active/passive high availability configuration. Link and path monitoring are enabled. Each AE interface group is monitored with a failure condition of all. This will allow for one interface in the AE group to go down without causing a firewall failover. This allows for upstream and downstream switch maintenance without impacting the firewall HA state. Path monitoring is also enabled to monitor multiple upstream and downstream IP addresses for reachability. Each virtual router is configured for path monitoring. </w:t>
      </w:r>
    </w:p>
    <w:p w14:paraId="47F29AC0" w14:textId="17FB7669" w:rsidR="002A11FB" w:rsidRPr="00E45433" w:rsidRDefault="002A11FB" w:rsidP="002A11FB">
      <w:pPr>
        <w:rPr>
          <w:rFonts w:ascii="Montserrat" w:hAnsi="Montserrat" w:cs="Arial"/>
          <w:color w:val="C00000"/>
        </w:rPr>
      </w:pPr>
      <w:r w:rsidRPr="00E45433">
        <w:rPr>
          <w:rFonts w:ascii="Montserrat" w:hAnsi="Montserrat" w:cs="Arial"/>
          <w:color w:val="C00000"/>
        </w:rPr>
        <w:t xml:space="preserve">The dedicated HA1-A and HA1-B interfaces are used for HA1. HA2 is using the dedicated </w:t>
      </w:r>
      <w:proofErr w:type="spellStart"/>
      <w:r w:rsidRPr="00E45433">
        <w:rPr>
          <w:rFonts w:ascii="Montserrat" w:hAnsi="Montserrat" w:cs="Arial"/>
          <w:color w:val="C00000"/>
        </w:rPr>
        <w:t>hsci</w:t>
      </w:r>
      <w:proofErr w:type="spellEnd"/>
      <w:r w:rsidRPr="00E45433">
        <w:rPr>
          <w:rFonts w:ascii="Montserrat" w:hAnsi="Montserrat" w:cs="Arial"/>
          <w:color w:val="C00000"/>
        </w:rPr>
        <w:t xml:space="preserve"> interface. Ethernet 1/4 is configured as the HA2 Backup interface. Interfaces are directly connected.</w:t>
      </w:r>
    </w:p>
    <w:p w14:paraId="24FA63CD" w14:textId="01B1FE78" w:rsidR="005B50E6" w:rsidRPr="00E45433" w:rsidRDefault="005B50E6" w:rsidP="002A11FB">
      <w:pPr>
        <w:rPr>
          <w:rFonts w:ascii="Montserrat" w:hAnsi="Montserrat" w:cs="Arial"/>
        </w:rPr>
      </w:pPr>
      <w:r w:rsidRPr="00E45433">
        <w:rPr>
          <w:rFonts w:ascii="Montserrat" w:hAnsi="Montserrat" w:cs="Arial"/>
          <w:color w:val="4472C4" w:themeColor="accent5"/>
        </w:rPr>
        <w:fldChar w:fldCharType="begin"/>
      </w:r>
      <w:r w:rsidRPr="00E45433">
        <w:rPr>
          <w:rFonts w:ascii="Montserrat" w:hAnsi="Montserrat" w:cs="Arial"/>
          <w:color w:val="4472C4" w:themeColor="accent5"/>
        </w:rPr>
        <w:instrText xml:space="preserve"> REF _Ref15296659 \h </w:instrText>
      </w:r>
      <w:r w:rsidR="00E45433" w:rsidRPr="00E45433">
        <w:rPr>
          <w:rFonts w:ascii="Montserrat" w:hAnsi="Montserrat" w:cs="Arial"/>
          <w:color w:val="4472C4" w:themeColor="accent5"/>
        </w:rPr>
        <w:instrText xml:space="preserve"> \* MERGEFORMAT </w:instrText>
      </w:r>
      <w:r w:rsidRPr="00E45433">
        <w:rPr>
          <w:rFonts w:ascii="Montserrat" w:hAnsi="Montserrat" w:cs="Arial"/>
          <w:color w:val="4472C4" w:themeColor="accent5"/>
        </w:rPr>
      </w:r>
      <w:r w:rsidRPr="00E45433">
        <w:rPr>
          <w:rFonts w:ascii="Montserrat" w:hAnsi="Montserrat" w:cs="Arial"/>
          <w:color w:val="4472C4" w:themeColor="accent5"/>
        </w:rPr>
        <w:fldChar w:fldCharType="separate"/>
      </w:r>
      <w:r w:rsidR="005F541B" w:rsidRPr="00E45433">
        <w:rPr>
          <w:rFonts w:ascii="Montserrat" w:hAnsi="Montserrat" w:cs="Arial"/>
        </w:rPr>
        <w:t xml:space="preserve">Table </w:t>
      </w:r>
      <w:r w:rsidR="005F541B" w:rsidRPr="00E45433">
        <w:rPr>
          <w:rFonts w:ascii="Montserrat" w:hAnsi="Montserrat" w:cs="Arial"/>
          <w:noProof/>
        </w:rPr>
        <w:t>10</w:t>
      </w:r>
      <w:r w:rsidRPr="00E45433">
        <w:rPr>
          <w:rFonts w:ascii="Montserrat" w:hAnsi="Montserrat" w:cs="Arial"/>
          <w:color w:val="4472C4" w:themeColor="accent5"/>
        </w:rPr>
        <w:fldChar w:fldCharType="end"/>
      </w:r>
      <w:r w:rsidRPr="00E45433">
        <w:rPr>
          <w:rFonts w:ascii="Montserrat" w:hAnsi="Montserrat" w:cs="Arial"/>
          <w:color w:val="4472C4" w:themeColor="accent5"/>
        </w:rPr>
        <w:t xml:space="preserve"> </w:t>
      </w:r>
      <w:r w:rsidRPr="00E45433">
        <w:rPr>
          <w:rFonts w:ascii="Montserrat" w:hAnsi="Montserrat" w:cs="Arial"/>
        </w:rPr>
        <w:t xml:space="preserve">shows the </w:t>
      </w:r>
      <w:r w:rsidR="00001F87" w:rsidRPr="00E45433">
        <w:rPr>
          <w:rFonts w:ascii="Montserrat" w:hAnsi="Montserrat" w:cs="Arial"/>
        </w:rPr>
        <w:fldChar w:fldCharType="begin"/>
      </w:r>
      <w:r w:rsidR="00001F87" w:rsidRPr="00E45433">
        <w:rPr>
          <w:rFonts w:ascii="Montserrat" w:hAnsi="Montserrat" w:cs="Arial"/>
        </w:rPr>
        <w:instrText xml:space="preserve"> MERGEFIELD Customer \* MERGEFORMAT </w:instrText>
      </w:r>
      <w:r w:rsidR="00001F87" w:rsidRPr="00E45433">
        <w:rPr>
          <w:rFonts w:ascii="Montserrat" w:hAnsi="Montserrat" w:cs="Arial"/>
        </w:rPr>
        <w:fldChar w:fldCharType="separate"/>
      </w:r>
      <w:r w:rsidR="000E25B8">
        <w:rPr>
          <w:rFonts w:ascii="Montserrat" w:hAnsi="Montserrat" w:cs="Arial"/>
          <w:noProof/>
        </w:rPr>
        <w:t>{{Customer}}</w:t>
      </w:r>
      <w:r w:rsidR="00001F87" w:rsidRPr="00E45433">
        <w:rPr>
          <w:rFonts w:ascii="Montserrat" w:hAnsi="Montserrat" w:cs="Arial"/>
          <w:noProof/>
        </w:rPr>
        <w:fldChar w:fldCharType="end"/>
      </w:r>
      <w:r w:rsidRPr="00E45433">
        <w:rPr>
          <w:rFonts w:ascii="Montserrat" w:hAnsi="Montserrat" w:cs="Arial"/>
        </w:rPr>
        <w:t xml:space="preserve"> high availability </w:t>
      </w:r>
      <w:r w:rsidR="00DF1467" w:rsidRPr="00E45433">
        <w:rPr>
          <w:rFonts w:ascii="Montserrat" w:hAnsi="Montserrat" w:cs="Arial"/>
        </w:rPr>
        <w:t>deployment</w:t>
      </w:r>
      <w:r w:rsidRPr="00E45433">
        <w:rPr>
          <w:rFonts w:ascii="Montserrat" w:hAnsi="Montserrat" w:cs="Arial"/>
        </w:rPr>
        <w:t>.</w:t>
      </w:r>
    </w:p>
    <w:p w14:paraId="27DACA94" w14:textId="3292E6BA" w:rsidR="00E7057F" w:rsidRPr="00E45433" w:rsidRDefault="00360923" w:rsidP="00E7057F">
      <w:pPr>
        <w:pStyle w:val="Caption"/>
        <w:rPr>
          <w:rFonts w:ascii="Montserrat" w:hAnsi="Montserrat" w:cs="Arial"/>
        </w:rPr>
      </w:pPr>
      <w:bookmarkStart w:id="35" w:name="_Ref15296659"/>
      <w:bookmarkEnd w:id="34"/>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10</w:t>
      </w:r>
      <w:r w:rsidR="00001F87" w:rsidRPr="00E45433">
        <w:rPr>
          <w:rFonts w:ascii="Montserrat" w:hAnsi="Montserrat" w:cs="Arial"/>
          <w:noProof/>
        </w:rPr>
        <w:fldChar w:fldCharType="end"/>
      </w:r>
      <w:bookmarkEnd w:id="35"/>
      <w:r w:rsidRPr="00E45433">
        <w:rPr>
          <w:rFonts w:ascii="Montserrat" w:hAnsi="Montserrat" w:cs="Arial"/>
        </w:rPr>
        <w:t xml:space="preserve"> </w:t>
      </w:r>
      <w:r w:rsidR="00E7057F" w:rsidRPr="00E45433">
        <w:rPr>
          <w:rFonts w:ascii="Montserrat" w:hAnsi="Montserrat" w:cs="Arial"/>
        </w:rPr>
        <w:t>– HA Firewall Deployment</w:t>
      </w:r>
    </w:p>
    <w:tbl>
      <w:tblPr>
        <w:tblStyle w:val="TableGrid"/>
        <w:tblW w:w="5000" w:type="pct"/>
        <w:tblLook w:val="04A0" w:firstRow="1" w:lastRow="0" w:firstColumn="1" w:lastColumn="0" w:noHBand="0" w:noVBand="1"/>
      </w:tblPr>
      <w:tblGrid>
        <w:gridCol w:w="1931"/>
        <w:gridCol w:w="1540"/>
        <w:gridCol w:w="1444"/>
        <w:gridCol w:w="1479"/>
        <w:gridCol w:w="1479"/>
        <w:gridCol w:w="1477"/>
      </w:tblGrid>
      <w:tr w:rsidR="00E27902" w:rsidRPr="00E45433" w14:paraId="1C0D27A4" w14:textId="77777777" w:rsidTr="00E45433">
        <w:tc>
          <w:tcPr>
            <w:tcW w:w="941" w:type="pct"/>
            <w:shd w:val="clear" w:color="auto" w:fill="ED7D31" w:themeFill="accent2"/>
          </w:tcPr>
          <w:p w14:paraId="0F9A59B9" w14:textId="77777777" w:rsidR="00E27902" w:rsidRPr="00E45433" w:rsidRDefault="00E27902" w:rsidP="009D2CDD">
            <w:pPr>
              <w:spacing w:before="80" w:after="80"/>
              <w:jc w:val="center"/>
              <w:rPr>
                <w:rFonts w:ascii="Montserrat" w:hAnsi="Montserrat" w:cs="Arial"/>
                <w:b/>
              </w:rPr>
            </w:pPr>
            <w:r w:rsidRPr="00E45433">
              <w:rPr>
                <w:rFonts w:ascii="Montserrat" w:hAnsi="Montserrat" w:cs="Arial"/>
                <w:b/>
              </w:rPr>
              <w:t>Firewall Name</w:t>
            </w:r>
          </w:p>
        </w:tc>
        <w:tc>
          <w:tcPr>
            <w:tcW w:w="824" w:type="pct"/>
            <w:shd w:val="clear" w:color="auto" w:fill="ED7D31" w:themeFill="accent2"/>
          </w:tcPr>
          <w:p w14:paraId="2F70CC66" w14:textId="77777777" w:rsidR="00E27902" w:rsidRPr="00E45433" w:rsidRDefault="00E27902" w:rsidP="009D2CDD">
            <w:pPr>
              <w:spacing w:before="80" w:after="80"/>
              <w:jc w:val="center"/>
              <w:rPr>
                <w:rFonts w:ascii="Montserrat" w:hAnsi="Montserrat" w:cs="Arial"/>
                <w:b/>
              </w:rPr>
            </w:pPr>
            <w:r w:rsidRPr="00E45433">
              <w:rPr>
                <w:rFonts w:ascii="Montserrat" w:hAnsi="Montserrat" w:cs="Arial"/>
                <w:b/>
              </w:rPr>
              <w:t>HA Mode</w:t>
            </w:r>
          </w:p>
        </w:tc>
        <w:tc>
          <w:tcPr>
            <w:tcW w:w="809" w:type="pct"/>
            <w:shd w:val="clear" w:color="auto" w:fill="ED7D31" w:themeFill="accent2"/>
          </w:tcPr>
          <w:p w14:paraId="155E35C1" w14:textId="77777777" w:rsidR="00E27902" w:rsidRPr="00E45433" w:rsidRDefault="00E27902" w:rsidP="009D2CDD">
            <w:pPr>
              <w:spacing w:before="80" w:after="80"/>
              <w:jc w:val="center"/>
              <w:rPr>
                <w:rFonts w:ascii="Montserrat" w:hAnsi="Montserrat" w:cs="Arial"/>
                <w:b/>
              </w:rPr>
            </w:pPr>
            <w:r w:rsidRPr="00E45433">
              <w:rPr>
                <w:rFonts w:ascii="Montserrat" w:hAnsi="Montserrat" w:cs="Arial"/>
                <w:b/>
              </w:rPr>
              <w:t>HA1 IP</w:t>
            </w:r>
          </w:p>
        </w:tc>
        <w:tc>
          <w:tcPr>
            <w:tcW w:w="809" w:type="pct"/>
            <w:shd w:val="clear" w:color="auto" w:fill="ED7D31" w:themeFill="accent2"/>
          </w:tcPr>
          <w:p w14:paraId="5A40F8A4" w14:textId="77777777" w:rsidR="00E27902" w:rsidRPr="00E45433" w:rsidRDefault="00E27902" w:rsidP="009D2CDD">
            <w:pPr>
              <w:spacing w:before="80" w:after="80"/>
              <w:jc w:val="center"/>
              <w:rPr>
                <w:rFonts w:ascii="Montserrat" w:hAnsi="Montserrat" w:cs="Arial"/>
                <w:b/>
              </w:rPr>
            </w:pPr>
            <w:r w:rsidRPr="00E45433">
              <w:rPr>
                <w:rFonts w:ascii="Montserrat" w:hAnsi="Montserrat" w:cs="Arial"/>
                <w:b/>
              </w:rPr>
              <w:t>HA1B IP</w:t>
            </w:r>
          </w:p>
        </w:tc>
        <w:tc>
          <w:tcPr>
            <w:tcW w:w="809" w:type="pct"/>
            <w:shd w:val="clear" w:color="auto" w:fill="ED7D31" w:themeFill="accent2"/>
          </w:tcPr>
          <w:p w14:paraId="098F8904" w14:textId="77777777" w:rsidR="00E27902" w:rsidRPr="00E45433" w:rsidRDefault="00E27902" w:rsidP="009D2CDD">
            <w:pPr>
              <w:spacing w:before="80" w:after="80"/>
              <w:jc w:val="center"/>
              <w:rPr>
                <w:rFonts w:ascii="Montserrat" w:hAnsi="Montserrat" w:cs="Arial"/>
                <w:b/>
              </w:rPr>
            </w:pPr>
            <w:r w:rsidRPr="00E45433">
              <w:rPr>
                <w:rFonts w:ascii="Montserrat" w:hAnsi="Montserrat" w:cs="Arial"/>
                <w:b/>
              </w:rPr>
              <w:t>HA2 IP</w:t>
            </w:r>
          </w:p>
        </w:tc>
        <w:tc>
          <w:tcPr>
            <w:tcW w:w="809" w:type="pct"/>
            <w:shd w:val="clear" w:color="auto" w:fill="ED7D31" w:themeFill="accent2"/>
          </w:tcPr>
          <w:p w14:paraId="62882555" w14:textId="77777777" w:rsidR="00E27902" w:rsidRPr="00E45433" w:rsidRDefault="00E27902" w:rsidP="009D2CDD">
            <w:pPr>
              <w:spacing w:before="80" w:after="80"/>
              <w:jc w:val="center"/>
              <w:rPr>
                <w:rFonts w:ascii="Montserrat" w:hAnsi="Montserrat" w:cs="Arial"/>
                <w:b/>
              </w:rPr>
            </w:pPr>
            <w:r w:rsidRPr="00E45433">
              <w:rPr>
                <w:rFonts w:ascii="Montserrat" w:hAnsi="Montserrat" w:cs="Arial"/>
                <w:b/>
              </w:rPr>
              <w:t>HA2B IP</w:t>
            </w:r>
          </w:p>
        </w:tc>
      </w:tr>
      <w:tr w:rsidR="00E27902" w:rsidRPr="00E45433" w14:paraId="687958BD" w14:textId="77777777" w:rsidTr="00C6067C">
        <w:trPr>
          <w:trHeight w:val="431"/>
        </w:trPr>
        <w:tc>
          <w:tcPr>
            <w:tcW w:w="941" w:type="pct"/>
          </w:tcPr>
          <w:p w14:paraId="3FB6786C" w14:textId="00BC586B" w:rsidR="00E27902" w:rsidRPr="00E45433" w:rsidRDefault="00001F87" w:rsidP="009D2CDD">
            <w:pPr>
              <w:spacing w:before="40" w:after="40"/>
              <w:rPr>
                <w:rFonts w:ascii="Montserrat" w:hAnsi="Montserrat" w:cs="Arial"/>
              </w:rPr>
            </w:pPr>
            <w:r w:rsidRPr="00E45433">
              <w:rPr>
                <w:rFonts w:ascii="Montserrat" w:hAnsi="Montserrat" w:cs="Arial"/>
              </w:rPr>
              <w:fldChar w:fldCharType="begin"/>
            </w:r>
            <w:r w:rsidRPr="00E45433">
              <w:rPr>
                <w:rFonts w:ascii="Montserrat" w:hAnsi="Montserrat" w:cs="Arial"/>
              </w:rPr>
              <w:instrText xml:space="preserve"> MERGEFIELD t10devicename \* MERGEFORMAT </w:instrText>
            </w:r>
            <w:r w:rsidRPr="00E45433">
              <w:rPr>
                <w:rFonts w:ascii="Montserrat" w:hAnsi="Montserrat" w:cs="Arial"/>
              </w:rPr>
              <w:fldChar w:fldCharType="separate"/>
            </w:r>
            <w:r w:rsidR="00D43045" w:rsidRPr="00E45433">
              <w:rPr>
                <w:rFonts w:ascii="Montserrat" w:hAnsi="Montserrat" w:cs="Arial"/>
                <w:noProof/>
              </w:rPr>
              <w:t>«t10devicename»</w:t>
            </w:r>
            <w:r w:rsidRPr="00E45433">
              <w:rPr>
                <w:rFonts w:ascii="Montserrat" w:hAnsi="Montserrat" w:cs="Arial"/>
                <w:noProof/>
              </w:rPr>
              <w:fldChar w:fldCharType="end"/>
            </w:r>
          </w:p>
        </w:tc>
        <w:tc>
          <w:tcPr>
            <w:tcW w:w="824" w:type="pct"/>
          </w:tcPr>
          <w:p w14:paraId="5636A9C4" w14:textId="3B28A137" w:rsidR="00E27902" w:rsidRPr="00E45433" w:rsidRDefault="00001F87" w:rsidP="009D2CDD">
            <w:pPr>
              <w:spacing w:before="40" w:after="40"/>
              <w:rPr>
                <w:rFonts w:ascii="Montserrat" w:hAnsi="Montserrat" w:cs="Arial"/>
              </w:rPr>
            </w:pPr>
            <w:r w:rsidRPr="00E45433">
              <w:rPr>
                <w:rFonts w:ascii="Montserrat" w:hAnsi="Montserrat" w:cs="Arial"/>
              </w:rPr>
              <w:fldChar w:fldCharType="begin"/>
            </w:r>
            <w:r w:rsidRPr="00E45433">
              <w:rPr>
                <w:rFonts w:ascii="Montserrat" w:hAnsi="Montserrat" w:cs="Arial"/>
              </w:rPr>
              <w:instrText xml:space="preserve"> MERGEFIELD t10hamode \* MERGEFORMAT </w:instrText>
            </w:r>
            <w:r w:rsidRPr="00E45433">
              <w:rPr>
                <w:rFonts w:ascii="Montserrat" w:hAnsi="Montserrat" w:cs="Arial"/>
              </w:rPr>
              <w:fldChar w:fldCharType="separate"/>
            </w:r>
            <w:r w:rsidR="00D43045" w:rsidRPr="00E45433">
              <w:rPr>
                <w:rFonts w:ascii="Montserrat" w:hAnsi="Montserrat" w:cs="Arial"/>
                <w:noProof/>
              </w:rPr>
              <w:t>«t10hamode»</w:t>
            </w:r>
            <w:r w:rsidRPr="00E45433">
              <w:rPr>
                <w:rFonts w:ascii="Montserrat" w:hAnsi="Montserrat" w:cs="Arial"/>
                <w:noProof/>
              </w:rPr>
              <w:fldChar w:fldCharType="end"/>
            </w:r>
          </w:p>
        </w:tc>
        <w:tc>
          <w:tcPr>
            <w:tcW w:w="809" w:type="pct"/>
          </w:tcPr>
          <w:p w14:paraId="0A1B9893" w14:textId="48842730" w:rsidR="00E27902" w:rsidRPr="00E45433" w:rsidRDefault="00D43045" w:rsidP="009D2CDD">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t10ha1a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«t10ha1a»</w:t>
            </w:r>
            <w:r w:rsidRPr="00E45433">
              <w:rPr>
                <w:rFonts w:ascii="Montserrat" w:eastAsia="Batang" w:hAnsi="Montserrat" w:cs="Arial"/>
                <w:i/>
                <w:color w:val="0070C0"/>
                <w:lang w:eastAsia="ko-KR"/>
              </w:rPr>
              <w:fldChar w:fldCharType="end"/>
            </w:r>
          </w:p>
        </w:tc>
        <w:tc>
          <w:tcPr>
            <w:tcW w:w="809" w:type="pct"/>
          </w:tcPr>
          <w:p w14:paraId="5FB9071B" w14:textId="47275F66" w:rsidR="00E27902" w:rsidRPr="00E45433" w:rsidRDefault="00D43045" w:rsidP="009D2CDD">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t10ha1b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«t10ha1b»</w:t>
            </w:r>
            <w:r w:rsidRPr="00E45433">
              <w:rPr>
                <w:rFonts w:ascii="Montserrat" w:eastAsia="Batang" w:hAnsi="Montserrat" w:cs="Arial"/>
                <w:i/>
                <w:color w:val="0070C0"/>
                <w:lang w:eastAsia="ko-KR"/>
              </w:rPr>
              <w:fldChar w:fldCharType="end"/>
            </w:r>
          </w:p>
        </w:tc>
        <w:tc>
          <w:tcPr>
            <w:tcW w:w="809" w:type="pct"/>
          </w:tcPr>
          <w:p w14:paraId="5852907E" w14:textId="69C48682" w:rsidR="00E27902" w:rsidRPr="00E45433" w:rsidRDefault="00D43045" w:rsidP="009D2CDD">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t10ha2a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«t10ha2a»</w:t>
            </w:r>
            <w:r w:rsidRPr="00E45433">
              <w:rPr>
                <w:rFonts w:ascii="Montserrat" w:eastAsia="Batang" w:hAnsi="Montserrat" w:cs="Arial"/>
                <w:i/>
                <w:color w:val="0070C0"/>
                <w:lang w:eastAsia="ko-KR"/>
              </w:rPr>
              <w:fldChar w:fldCharType="end"/>
            </w:r>
          </w:p>
        </w:tc>
        <w:tc>
          <w:tcPr>
            <w:tcW w:w="809" w:type="pct"/>
          </w:tcPr>
          <w:p w14:paraId="727E0B03" w14:textId="3D3A749B" w:rsidR="00E27902" w:rsidRPr="00E45433" w:rsidRDefault="00D43045" w:rsidP="00D43045">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t10ha2b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«t10ha2b»</w:t>
            </w:r>
            <w:r w:rsidRPr="00E45433">
              <w:rPr>
                <w:rFonts w:ascii="Montserrat" w:eastAsia="Batang" w:hAnsi="Montserrat" w:cs="Arial"/>
                <w:i/>
                <w:color w:val="0070C0"/>
                <w:lang w:eastAsia="ko-KR"/>
              </w:rPr>
              <w:fldChar w:fldCharType="end"/>
            </w:r>
          </w:p>
        </w:tc>
      </w:tr>
    </w:tbl>
    <w:p w14:paraId="11FF68FC" w14:textId="40173187" w:rsidR="002A11FB" w:rsidRPr="00E45433" w:rsidRDefault="0022146D" w:rsidP="005B50E6">
      <w:pPr>
        <w:spacing w:before="120" w:after="160"/>
        <w:rPr>
          <w:rFonts w:ascii="Montserrat" w:eastAsiaTheme="majorEastAsia" w:hAnsi="Montserrat" w:cs="Arial"/>
          <w:i/>
          <w:iCs/>
          <w:color w:val="2E74B5" w:themeColor="accent1" w:themeShade="BF"/>
        </w:rPr>
      </w:pPr>
      <w:bookmarkStart w:id="36" w:name="_Ref494732546"/>
      <w:r w:rsidRPr="00E45433">
        <w:rPr>
          <w:rFonts w:ascii="Montserrat" w:hAnsi="Montserrat" w:cs="Arial"/>
        </w:rPr>
        <w:lastRenderedPageBreak/>
        <w:t>Table 11</w:t>
      </w:r>
      <w:r w:rsidR="002A11FB" w:rsidRPr="00E45433">
        <w:rPr>
          <w:rFonts w:ascii="Montserrat" w:hAnsi="Montserrat" w:cs="Arial"/>
        </w:rPr>
        <w:t xml:space="preserve"> shows the configured high availability (HA) settings to be standardized across all HA active/passive and active/active deployments in the </w:t>
      </w:r>
      <w:r w:rsidR="00001F87" w:rsidRPr="00E45433">
        <w:rPr>
          <w:rFonts w:ascii="Montserrat" w:hAnsi="Montserrat" w:cs="Arial"/>
        </w:rPr>
        <w:fldChar w:fldCharType="begin"/>
      </w:r>
      <w:r w:rsidR="00001F87" w:rsidRPr="00E45433">
        <w:rPr>
          <w:rFonts w:ascii="Montserrat" w:hAnsi="Montserrat" w:cs="Arial"/>
        </w:rPr>
        <w:instrText xml:space="preserve"> MERGEFIELD Customer \* MERGEFORMAT </w:instrText>
      </w:r>
      <w:r w:rsidR="00001F87" w:rsidRPr="00E45433">
        <w:rPr>
          <w:rFonts w:ascii="Montserrat" w:hAnsi="Montserrat" w:cs="Arial"/>
        </w:rPr>
        <w:fldChar w:fldCharType="separate"/>
      </w:r>
      <w:r w:rsidR="000E25B8">
        <w:rPr>
          <w:rFonts w:ascii="Montserrat" w:hAnsi="Montserrat" w:cs="Arial"/>
          <w:noProof/>
        </w:rPr>
        <w:t>{{Customer}}</w:t>
      </w:r>
      <w:r w:rsidR="00001F87" w:rsidRPr="00E45433">
        <w:rPr>
          <w:rFonts w:ascii="Montserrat" w:hAnsi="Montserrat" w:cs="Arial"/>
          <w:noProof/>
        </w:rPr>
        <w:fldChar w:fldCharType="end"/>
      </w:r>
      <w:r w:rsidR="001439D2" w:rsidRPr="00E45433">
        <w:rPr>
          <w:rFonts w:ascii="Montserrat" w:hAnsi="Montserrat" w:cs="Arial"/>
        </w:rPr>
        <w:t xml:space="preserve"> </w:t>
      </w:r>
      <w:r w:rsidR="002A11FB" w:rsidRPr="00E45433">
        <w:rPr>
          <w:rFonts w:ascii="Montserrat" w:hAnsi="Montserrat" w:cs="Arial"/>
        </w:rPr>
        <w:t xml:space="preserve">environment. </w:t>
      </w:r>
    </w:p>
    <w:bookmarkEnd w:id="36"/>
    <w:p w14:paraId="432F9CEC" w14:textId="52BB4DB4" w:rsidR="007514E2" w:rsidRPr="00E45433" w:rsidRDefault="00360923" w:rsidP="007514E2">
      <w:pPr>
        <w:pStyle w:val="Caption"/>
        <w:spacing w:after="20"/>
        <w:rPr>
          <w:rFonts w:ascii="Montserrat" w:hAnsi="Montserrat" w:cs="Arial"/>
        </w:rPr>
      </w:pPr>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11</w:t>
      </w:r>
      <w:r w:rsidR="00001F87" w:rsidRPr="00E45433">
        <w:rPr>
          <w:rFonts w:ascii="Montserrat" w:hAnsi="Montserrat" w:cs="Arial"/>
          <w:noProof/>
        </w:rPr>
        <w:fldChar w:fldCharType="end"/>
      </w:r>
      <w:r w:rsidRPr="00E45433">
        <w:rPr>
          <w:rFonts w:ascii="Montserrat" w:hAnsi="Montserrat" w:cs="Arial"/>
        </w:rPr>
        <w:t xml:space="preserve"> </w:t>
      </w:r>
      <w:r w:rsidR="007514E2" w:rsidRPr="00E45433">
        <w:rPr>
          <w:rFonts w:ascii="Montserrat" w:hAnsi="Montserrat" w:cs="Arial"/>
        </w:rPr>
        <w:t>– Standardized HA Settings</w:t>
      </w:r>
    </w:p>
    <w:tbl>
      <w:tblPr>
        <w:tblStyle w:val="TableGrid"/>
        <w:tblW w:w="5000" w:type="pct"/>
        <w:tblLook w:val="04A0" w:firstRow="1" w:lastRow="0" w:firstColumn="1" w:lastColumn="0" w:noHBand="0" w:noVBand="1"/>
      </w:tblPr>
      <w:tblGrid>
        <w:gridCol w:w="2263"/>
        <w:gridCol w:w="2951"/>
        <w:gridCol w:w="4136"/>
      </w:tblGrid>
      <w:tr w:rsidR="008573D0" w:rsidRPr="00E45433" w14:paraId="15F0B6B2" w14:textId="77777777" w:rsidTr="00E45433">
        <w:tc>
          <w:tcPr>
            <w:tcW w:w="1210" w:type="pct"/>
            <w:shd w:val="clear" w:color="auto" w:fill="ED7D31" w:themeFill="accent2"/>
          </w:tcPr>
          <w:p w14:paraId="6299309C" w14:textId="1D59FDA8" w:rsidR="008573D0" w:rsidRPr="00E45433" w:rsidRDefault="008573D0" w:rsidP="009D2CDD">
            <w:pPr>
              <w:spacing w:before="80" w:after="80"/>
              <w:jc w:val="center"/>
              <w:rPr>
                <w:rFonts w:ascii="Montserrat" w:hAnsi="Montserrat" w:cs="Arial"/>
                <w:b/>
              </w:rPr>
            </w:pPr>
            <w:r w:rsidRPr="00E45433">
              <w:rPr>
                <w:rFonts w:ascii="Montserrat" w:hAnsi="Montserrat" w:cs="Arial"/>
                <w:b/>
              </w:rPr>
              <w:t>Device Name</w:t>
            </w:r>
          </w:p>
        </w:tc>
        <w:tc>
          <w:tcPr>
            <w:tcW w:w="1578" w:type="pct"/>
            <w:shd w:val="clear" w:color="auto" w:fill="ED7D31" w:themeFill="accent2"/>
          </w:tcPr>
          <w:p w14:paraId="14A3D856" w14:textId="66839FE0" w:rsidR="008573D0" w:rsidRPr="00E45433" w:rsidRDefault="008573D0" w:rsidP="009D2CDD">
            <w:pPr>
              <w:spacing w:before="80" w:after="80"/>
              <w:jc w:val="center"/>
              <w:rPr>
                <w:rFonts w:ascii="Montserrat" w:hAnsi="Montserrat" w:cs="Arial"/>
                <w:b/>
              </w:rPr>
            </w:pPr>
            <w:r w:rsidRPr="00E45433">
              <w:rPr>
                <w:rFonts w:ascii="Montserrat" w:hAnsi="Montserrat" w:cs="Arial"/>
                <w:b/>
              </w:rPr>
              <w:t>A/P HA Settings</w:t>
            </w:r>
          </w:p>
        </w:tc>
        <w:tc>
          <w:tcPr>
            <w:tcW w:w="2212" w:type="pct"/>
            <w:shd w:val="clear" w:color="auto" w:fill="ED7D31" w:themeFill="accent2"/>
          </w:tcPr>
          <w:p w14:paraId="6CAF2378" w14:textId="77777777" w:rsidR="008573D0" w:rsidRPr="00E45433" w:rsidRDefault="008573D0" w:rsidP="009D2CDD">
            <w:pPr>
              <w:spacing w:before="80" w:after="80"/>
              <w:jc w:val="center"/>
              <w:rPr>
                <w:rFonts w:ascii="Montserrat" w:hAnsi="Montserrat" w:cs="Arial"/>
                <w:b/>
              </w:rPr>
            </w:pPr>
            <w:r w:rsidRPr="00E45433">
              <w:rPr>
                <w:rFonts w:ascii="Montserrat" w:hAnsi="Montserrat" w:cs="Arial"/>
                <w:b/>
              </w:rPr>
              <w:t>Configuration</w:t>
            </w:r>
          </w:p>
        </w:tc>
      </w:tr>
      <w:tr w:rsidR="008573D0" w:rsidRPr="00E45433" w14:paraId="577ACE05" w14:textId="77777777" w:rsidTr="004A0E22">
        <w:trPr>
          <w:trHeight w:val="510"/>
        </w:trPr>
        <w:tc>
          <w:tcPr>
            <w:tcW w:w="1210" w:type="pct"/>
          </w:tcPr>
          <w:p w14:paraId="2E0EAD8F" w14:textId="3DD17437" w:rsidR="008573D0" w:rsidRPr="00E45433" w:rsidRDefault="00073720" w:rsidP="009D2CDD">
            <w:pPr>
              <w:spacing w:before="40" w:after="40"/>
              <w:rPr>
                <w:rFonts w:ascii="Montserrat" w:hAnsi="Montserrat" w:cs="Arial"/>
              </w:rPr>
            </w:pPr>
            <w:r w:rsidRPr="00E45433">
              <w:rPr>
                <w:rFonts w:ascii="Montserrat" w:hAnsi="Montserrat" w:cs="Arial"/>
              </w:rPr>
              <w:fldChar w:fldCharType="begin"/>
            </w:r>
            <w:r w:rsidRPr="00E45433">
              <w:rPr>
                <w:rFonts w:ascii="Montserrat" w:hAnsi="Montserrat" w:cs="Arial"/>
              </w:rPr>
              <w:instrText xml:space="preserve"> MERGEFIELD t11devicename \* MERGEFORMAT </w:instrText>
            </w:r>
            <w:r w:rsidRPr="00E45433">
              <w:rPr>
                <w:rFonts w:ascii="Montserrat" w:hAnsi="Montserrat" w:cs="Arial"/>
              </w:rPr>
              <w:fldChar w:fldCharType="separate"/>
            </w:r>
            <w:r w:rsidR="008573D0" w:rsidRPr="00E45433">
              <w:rPr>
                <w:rFonts w:ascii="Montserrat" w:hAnsi="Montserrat" w:cs="Arial"/>
                <w:noProof/>
              </w:rPr>
              <w:t>«t11devicename»</w:t>
            </w:r>
            <w:r w:rsidRPr="00E45433">
              <w:rPr>
                <w:rFonts w:ascii="Montserrat" w:hAnsi="Montserrat" w:cs="Arial"/>
                <w:noProof/>
              </w:rPr>
              <w:fldChar w:fldCharType="end"/>
            </w:r>
          </w:p>
        </w:tc>
        <w:tc>
          <w:tcPr>
            <w:tcW w:w="1578" w:type="pct"/>
          </w:tcPr>
          <w:p w14:paraId="45CD6852" w14:textId="29EAC184" w:rsidR="008573D0" w:rsidRPr="00E45433" w:rsidRDefault="008573D0" w:rsidP="009D2CDD">
            <w:pPr>
              <w:spacing w:before="40" w:after="40"/>
              <w:rPr>
                <w:rFonts w:ascii="Montserrat" w:hAnsi="Montserrat" w:cs="Arial"/>
              </w:rPr>
            </w:pPr>
            <w:r w:rsidRPr="00E45433">
              <w:rPr>
                <w:rFonts w:ascii="Montserrat" w:hAnsi="Montserrat" w:cs="Arial"/>
              </w:rPr>
              <w:t>Passive Link State</w:t>
            </w:r>
          </w:p>
          <w:p w14:paraId="6DE70558" w14:textId="77777777" w:rsidR="008573D0" w:rsidRPr="00E45433" w:rsidRDefault="008573D0" w:rsidP="009D2CDD">
            <w:pPr>
              <w:spacing w:before="40" w:after="40"/>
              <w:rPr>
                <w:rFonts w:ascii="Montserrat" w:hAnsi="Montserrat" w:cs="Arial"/>
              </w:rPr>
            </w:pPr>
            <w:r w:rsidRPr="00E45433">
              <w:rPr>
                <w:rFonts w:ascii="Montserrat" w:hAnsi="Montserrat" w:cs="Arial"/>
              </w:rPr>
              <w:t>Monitor Fail Hold Down Time</w:t>
            </w:r>
          </w:p>
          <w:p w14:paraId="7FAE32CE" w14:textId="77777777" w:rsidR="008573D0" w:rsidRPr="00E45433" w:rsidRDefault="008573D0" w:rsidP="009D2CDD">
            <w:pPr>
              <w:spacing w:before="40" w:after="40"/>
              <w:rPr>
                <w:rFonts w:ascii="Montserrat" w:hAnsi="Montserrat" w:cs="Arial"/>
              </w:rPr>
            </w:pPr>
            <w:r w:rsidRPr="00E45433">
              <w:rPr>
                <w:rFonts w:ascii="Montserrat" w:hAnsi="Montserrat" w:cs="Arial"/>
              </w:rPr>
              <w:t>Device Priority</w:t>
            </w:r>
          </w:p>
          <w:p w14:paraId="4F4C1A3B" w14:textId="77777777" w:rsidR="008573D0" w:rsidRPr="00E45433" w:rsidRDefault="008573D0" w:rsidP="009D2CDD">
            <w:pPr>
              <w:spacing w:before="40" w:after="40"/>
              <w:rPr>
                <w:rFonts w:ascii="Montserrat" w:hAnsi="Montserrat" w:cs="Arial"/>
              </w:rPr>
            </w:pPr>
            <w:r w:rsidRPr="00E45433">
              <w:rPr>
                <w:rFonts w:ascii="Montserrat" w:hAnsi="Montserrat" w:cs="Arial"/>
              </w:rPr>
              <w:t>Preemptive</w:t>
            </w:r>
          </w:p>
          <w:p w14:paraId="68CC3575" w14:textId="77777777" w:rsidR="008573D0" w:rsidRPr="00E45433" w:rsidRDefault="008573D0" w:rsidP="009D2CDD">
            <w:pPr>
              <w:spacing w:before="40" w:after="40"/>
              <w:rPr>
                <w:rFonts w:ascii="Montserrat" w:hAnsi="Montserrat" w:cs="Arial"/>
              </w:rPr>
            </w:pPr>
            <w:r w:rsidRPr="00E45433">
              <w:rPr>
                <w:rFonts w:ascii="Montserrat" w:hAnsi="Montserrat" w:cs="Arial"/>
              </w:rPr>
              <w:t>Heartbeat backup</w:t>
            </w:r>
          </w:p>
          <w:p w14:paraId="5BF40DCD" w14:textId="77777777" w:rsidR="008573D0" w:rsidRPr="00E45433" w:rsidRDefault="008573D0" w:rsidP="009D2CDD">
            <w:pPr>
              <w:spacing w:before="40" w:after="40"/>
              <w:rPr>
                <w:rFonts w:ascii="Montserrat" w:hAnsi="Montserrat" w:cs="Arial"/>
              </w:rPr>
            </w:pPr>
            <w:r w:rsidRPr="00E45433">
              <w:rPr>
                <w:rFonts w:ascii="Montserrat" w:hAnsi="Montserrat" w:cs="Arial"/>
              </w:rPr>
              <w:t>HA Timer Settings</w:t>
            </w:r>
          </w:p>
          <w:p w14:paraId="1E5CA780" w14:textId="77777777" w:rsidR="008573D0" w:rsidRPr="00E45433" w:rsidRDefault="008573D0" w:rsidP="009D2CDD">
            <w:pPr>
              <w:spacing w:before="40" w:after="40"/>
              <w:rPr>
                <w:rFonts w:ascii="Montserrat" w:hAnsi="Montserrat" w:cs="Arial"/>
              </w:rPr>
            </w:pPr>
            <w:r w:rsidRPr="00E45433">
              <w:rPr>
                <w:rFonts w:ascii="Montserrat" w:hAnsi="Montserrat" w:cs="Arial"/>
              </w:rPr>
              <w:t>Backup Links</w:t>
            </w:r>
          </w:p>
          <w:p w14:paraId="51E49BC2" w14:textId="77777777" w:rsidR="008573D0" w:rsidRPr="00E45433" w:rsidRDefault="008573D0" w:rsidP="009D2CDD">
            <w:pPr>
              <w:spacing w:before="40" w:after="40"/>
              <w:rPr>
                <w:rFonts w:ascii="Montserrat" w:hAnsi="Montserrat" w:cs="Arial"/>
              </w:rPr>
            </w:pPr>
            <w:r w:rsidRPr="00E45433">
              <w:rPr>
                <w:rFonts w:ascii="Montserrat" w:hAnsi="Montserrat" w:cs="Arial"/>
              </w:rPr>
              <w:t>Link Monitoring</w:t>
            </w:r>
          </w:p>
          <w:p w14:paraId="4E9D8721" w14:textId="4A384475" w:rsidR="008573D0" w:rsidRPr="00E45433" w:rsidRDefault="008573D0" w:rsidP="009D2CDD">
            <w:pPr>
              <w:spacing w:before="40" w:after="40"/>
              <w:rPr>
                <w:rFonts w:ascii="Montserrat" w:hAnsi="Montserrat" w:cs="Arial"/>
              </w:rPr>
            </w:pPr>
            <w:r w:rsidRPr="00E45433">
              <w:rPr>
                <w:rFonts w:ascii="Montserrat" w:hAnsi="Montserrat" w:cs="Arial"/>
              </w:rPr>
              <w:t>Path Monitoring</w:t>
            </w:r>
          </w:p>
        </w:tc>
        <w:tc>
          <w:tcPr>
            <w:tcW w:w="2212" w:type="pct"/>
          </w:tcPr>
          <w:p w14:paraId="047645A6" w14:textId="77777777" w:rsidR="008573D0" w:rsidRPr="00E45433" w:rsidRDefault="008573D0" w:rsidP="009D2CDD">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t11passivelinkstate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«t11passivelinkstate»</w:t>
            </w:r>
            <w:r w:rsidRPr="00E45433">
              <w:rPr>
                <w:rFonts w:ascii="Montserrat" w:eastAsia="Batang" w:hAnsi="Montserrat" w:cs="Arial"/>
                <w:i/>
                <w:color w:val="0070C0"/>
                <w:lang w:eastAsia="ko-KR"/>
              </w:rPr>
              <w:fldChar w:fldCharType="end"/>
            </w:r>
          </w:p>
          <w:p w14:paraId="08ADAF64" w14:textId="77777777" w:rsidR="008573D0" w:rsidRPr="00E45433" w:rsidRDefault="008573D0" w:rsidP="009D2CDD">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t11mfhdtime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«t11mfhdtime»</w:t>
            </w:r>
            <w:r w:rsidRPr="00E45433">
              <w:rPr>
                <w:rFonts w:ascii="Montserrat" w:eastAsia="Batang" w:hAnsi="Montserrat" w:cs="Arial"/>
                <w:i/>
                <w:color w:val="0070C0"/>
                <w:lang w:eastAsia="ko-KR"/>
              </w:rPr>
              <w:fldChar w:fldCharType="end"/>
            </w:r>
          </w:p>
          <w:p w14:paraId="5E891412" w14:textId="77777777" w:rsidR="008573D0" w:rsidRPr="00E45433" w:rsidRDefault="008573D0" w:rsidP="009D2CDD">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t11priority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«t11priority»</w:t>
            </w:r>
            <w:r w:rsidRPr="00E45433">
              <w:rPr>
                <w:rFonts w:ascii="Montserrat" w:eastAsia="Batang" w:hAnsi="Montserrat" w:cs="Arial"/>
                <w:i/>
                <w:color w:val="0070C0"/>
                <w:lang w:eastAsia="ko-KR"/>
              </w:rPr>
              <w:fldChar w:fldCharType="end"/>
            </w:r>
          </w:p>
          <w:p w14:paraId="6C9E8AB4" w14:textId="77777777" w:rsidR="008573D0" w:rsidRPr="00E45433" w:rsidRDefault="008573D0" w:rsidP="009D2CDD">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t11preemptive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«t11preemptive»</w:t>
            </w:r>
            <w:r w:rsidRPr="00E45433">
              <w:rPr>
                <w:rFonts w:ascii="Montserrat" w:eastAsia="Batang" w:hAnsi="Montserrat" w:cs="Arial"/>
                <w:i/>
                <w:color w:val="0070C0"/>
                <w:lang w:eastAsia="ko-KR"/>
              </w:rPr>
              <w:fldChar w:fldCharType="end"/>
            </w:r>
          </w:p>
          <w:p w14:paraId="72223FB2" w14:textId="77777777" w:rsidR="008573D0" w:rsidRPr="00E45433" w:rsidRDefault="008573D0" w:rsidP="009D2CDD">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t11heartbeat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«t11heartbeat»</w:t>
            </w:r>
            <w:r w:rsidRPr="00E45433">
              <w:rPr>
                <w:rFonts w:ascii="Montserrat" w:eastAsia="Batang" w:hAnsi="Montserrat" w:cs="Arial"/>
                <w:i/>
                <w:color w:val="0070C0"/>
                <w:lang w:eastAsia="ko-KR"/>
              </w:rPr>
              <w:fldChar w:fldCharType="end"/>
            </w:r>
          </w:p>
          <w:p w14:paraId="7D421EFF" w14:textId="77777777" w:rsidR="008573D0" w:rsidRPr="00E45433" w:rsidRDefault="008573D0" w:rsidP="009D2CDD">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t11hatimer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«t11hatimer»</w:t>
            </w:r>
            <w:r w:rsidRPr="00E45433">
              <w:rPr>
                <w:rFonts w:ascii="Montserrat" w:eastAsia="Batang" w:hAnsi="Montserrat" w:cs="Arial"/>
                <w:i/>
                <w:color w:val="0070C0"/>
                <w:lang w:eastAsia="ko-KR"/>
              </w:rPr>
              <w:fldChar w:fldCharType="end"/>
            </w:r>
          </w:p>
          <w:p w14:paraId="51BC91EA" w14:textId="77777777" w:rsidR="008573D0" w:rsidRPr="00E45433" w:rsidRDefault="008573D0" w:rsidP="009D2CDD">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t11backup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«t11backup»</w:t>
            </w:r>
            <w:r w:rsidRPr="00E45433">
              <w:rPr>
                <w:rFonts w:ascii="Montserrat" w:eastAsia="Batang" w:hAnsi="Montserrat" w:cs="Arial"/>
                <w:i/>
                <w:color w:val="0070C0"/>
                <w:lang w:eastAsia="ko-KR"/>
              </w:rPr>
              <w:fldChar w:fldCharType="end"/>
            </w:r>
          </w:p>
          <w:p w14:paraId="008C5055" w14:textId="77777777" w:rsidR="008573D0" w:rsidRPr="00E45433" w:rsidRDefault="008573D0" w:rsidP="009D2CDD">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t11linkmonitoring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«t11linkmonitoring»</w:t>
            </w:r>
            <w:r w:rsidRPr="00E45433">
              <w:rPr>
                <w:rFonts w:ascii="Montserrat" w:eastAsia="Batang" w:hAnsi="Montserrat" w:cs="Arial"/>
                <w:i/>
                <w:color w:val="0070C0"/>
                <w:lang w:eastAsia="ko-KR"/>
              </w:rPr>
              <w:fldChar w:fldCharType="end"/>
            </w:r>
          </w:p>
          <w:p w14:paraId="0C55ED3C" w14:textId="26CA7AE8" w:rsidR="008573D0" w:rsidRPr="00E45433" w:rsidRDefault="008573D0" w:rsidP="009D2CDD">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t11pathmonitoring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«t11pathmonitoring»</w:t>
            </w:r>
            <w:r w:rsidRPr="00E45433">
              <w:rPr>
                <w:rFonts w:ascii="Montserrat" w:eastAsia="Batang" w:hAnsi="Montserrat" w:cs="Arial"/>
                <w:i/>
                <w:color w:val="0070C0"/>
                <w:lang w:eastAsia="ko-KR"/>
              </w:rPr>
              <w:fldChar w:fldCharType="end"/>
            </w:r>
          </w:p>
        </w:tc>
      </w:tr>
    </w:tbl>
    <w:p w14:paraId="39C5F39C" w14:textId="7A1F7106" w:rsidR="009D2CDD" w:rsidRPr="00E45433" w:rsidRDefault="009D2CDD" w:rsidP="00FB1851">
      <w:pPr>
        <w:pStyle w:val="PSDocH2"/>
        <w:rPr>
          <w:rFonts w:ascii="Montserrat" w:hAnsi="Montserrat" w:cs="Arial"/>
        </w:rPr>
      </w:pPr>
      <w:bookmarkStart w:id="37" w:name="_Toc22810839"/>
      <w:bookmarkStart w:id="38" w:name="_Toc488914638"/>
      <w:r w:rsidRPr="00E45433">
        <w:rPr>
          <w:rFonts w:ascii="Montserrat" w:hAnsi="Montserrat" w:cs="Arial"/>
        </w:rPr>
        <w:t>Interfaces</w:t>
      </w:r>
      <w:bookmarkEnd w:id="37"/>
    </w:p>
    <w:p w14:paraId="233FECB7" w14:textId="779E873D" w:rsidR="009D2CDD" w:rsidRPr="00E45433" w:rsidRDefault="009D2CDD" w:rsidP="009D2CDD">
      <w:pPr>
        <w:rPr>
          <w:rFonts w:ascii="Montserrat" w:hAnsi="Montserrat" w:cs="Arial"/>
          <w:color w:val="C00000"/>
        </w:rPr>
      </w:pPr>
      <w:r w:rsidRPr="00E45433">
        <w:rPr>
          <w:rFonts w:ascii="Montserrat" w:hAnsi="Montserrat" w:cs="Arial"/>
          <w:color w:val="C00000"/>
        </w:rPr>
        <w:t>There are many different types of interfaces configured. These will be described in detail below as it pertains to the deployment around:</w:t>
      </w:r>
    </w:p>
    <w:p w14:paraId="17B72AB8" w14:textId="6C2C4294" w:rsidR="009D2CDD" w:rsidRPr="00E45433" w:rsidRDefault="009D2CDD" w:rsidP="009D2CDD">
      <w:pPr>
        <w:pStyle w:val="ListParagraph"/>
        <w:numPr>
          <w:ilvl w:val="0"/>
          <w:numId w:val="75"/>
        </w:numPr>
        <w:rPr>
          <w:rFonts w:ascii="Montserrat" w:hAnsi="Montserrat" w:cs="Arial"/>
          <w:color w:val="C00000"/>
        </w:rPr>
      </w:pPr>
      <w:r w:rsidRPr="00E45433">
        <w:rPr>
          <w:rFonts w:ascii="Montserrat" w:hAnsi="Montserrat" w:cs="Arial"/>
          <w:color w:val="C00000"/>
        </w:rPr>
        <w:t>Operational interfaces</w:t>
      </w:r>
    </w:p>
    <w:p w14:paraId="79031981" w14:textId="295FACAB" w:rsidR="009D2CDD" w:rsidRPr="00E45433" w:rsidRDefault="009D2CDD" w:rsidP="009D2CDD">
      <w:pPr>
        <w:pStyle w:val="ListParagraph"/>
        <w:numPr>
          <w:ilvl w:val="0"/>
          <w:numId w:val="75"/>
        </w:numPr>
        <w:rPr>
          <w:rFonts w:ascii="Montserrat" w:hAnsi="Montserrat" w:cs="Arial"/>
          <w:color w:val="C00000"/>
        </w:rPr>
      </w:pPr>
      <w:r w:rsidRPr="00E45433">
        <w:rPr>
          <w:rFonts w:ascii="Montserrat" w:hAnsi="Montserrat" w:cs="Arial"/>
          <w:color w:val="C00000"/>
        </w:rPr>
        <w:t>Management interfaces</w:t>
      </w:r>
    </w:p>
    <w:p w14:paraId="566FEB2B" w14:textId="32A22DEA" w:rsidR="009D2CDD" w:rsidRPr="00E45433" w:rsidRDefault="009D2CDD" w:rsidP="009D2CDD">
      <w:pPr>
        <w:pStyle w:val="ListParagraph"/>
        <w:numPr>
          <w:ilvl w:val="0"/>
          <w:numId w:val="75"/>
        </w:numPr>
        <w:rPr>
          <w:rFonts w:ascii="Montserrat" w:hAnsi="Montserrat" w:cs="Arial"/>
          <w:color w:val="C00000"/>
        </w:rPr>
      </w:pPr>
      <w:r w:rsidRPr="00E45433">
        <w:rPr>
          <w:rFonts w:ascii="Montserrat" w:hAnsi="Montserrat" w:cs="Arial"/>
          <w:color w:val="C00000"/>
        </w:rPr>
        <w:t>Logging interfaces</w:t>
      </w:r>
    </w:p>
    <w:p w14:paraId="041D788B" w14:textId="785A42EA" w:rsidR="007514E2" w:rsidRPr="00E45433" w:rsidRDefault="007514E2" w:rsidP="009D2CDD">
      <w:pPr>
        <w:pStyle w:val="PSDocH3"/>
        <w:rPr>
          <w:rFonts w:ascii="Montserrat" w:hAnsi="Montserrat" w:cs="Arial"/>
        </w:rPr>
      </w:pPr>
      <w:bookmarkStart w:id="39" w:name="_Toc22810840"/>
      <w:r w:rsidRPr="00E45433">
        <w:rPr>
          <w:rFonts w:ascii="Montserrat" w:hAnsi="Montserrat" w:cs="Arial"/>
        </w:rPr>
        <w:t>Operational Interfaces</w:t>
      </w:r>
      <w:bookmarkEnd w:id="38"/>
      <w:bookmarkEnd w:id="39"/>
    </w:p>
    <w:p w14:paraId="79A6157B" w14:textId="77777777" w:rsidR="005E5D40" w:rsidRPr="00E45433" w:rsidRDefault="00DC6919" w:rsidP="005E5D40">
      <w:pPr>
        <w:rPr>
          <w:rFonts w:ascii="Montserrat" w:hAnsi="Montserrat" w:cs="Arial"/>
        </w:rPr>
      </w:pPr>
      <w:hyperlink r:id="rId15" w:history="1">
        <w:r w:rsidR="005E5D40" w:rsidRPr="00E45433">
          <w:rPr>
            <w:rStyle w:val="Hyperlink"/>
            <w:rFonts w:ascii="Montserrat" w:eastAsiaTheme="majorEastAsia" w:hAnsi="Montserrat" w:cs="Arial"/>
          </w:rPr>
          <w:t>https://docs.paloaltonetworks.com/pan-os/9-0/pan-os-admin/networking/configure-interfaces.html#</w:t>
        </w:r>
      </w:hyperlink>
    </w:p>
    <w:p w14:paraId="682393D5" w14:textId="77777777" w:rsidR="00CD58A7" w:rsidRPr="00E45433" w:rsidRDefault="00A42049" w:rsidP="009D2CDD">
      <w:pPr>
        <w:pStyle w:val="TemplateNotes"/>
        <w:ind w:left="0" w:hanging="720"/>
        <w:rPr>
          <w:rFonts w:ascii="Montserrat" w:hAnsi="Montserrat" w:cs="Arial"/>
          <w:color w:val="538135" w:themeColor="accent6" w:themeShade="BF"/>
        </w:rPr>
      </w:pPr>
      <w:r w:rsidRPr="00E45433">
        <w:rPr>
          <w:rFonts w:ascii="Montserrat" w:hAnsi="Montserrat" w:cs="Arial"/>
          <w:color w:val="538135" w:themeColor="accent6" w:themeShade="BF"/>
        </w:rPr>
        <w:t>Describe</w:t>
      </w:r>
      <w:r w:rsidR="00CD58A7" w:rsidRPr="00E45433">
        <w:rPr>
          <w:rFonts w:ascii="Montserrat" w:hAnsi="Montserrat" w:cs="Arial"/>
          <w:color w:val="538135" w:themeColor="accent6" w:themeShade="BF"/>
        </w:rPr>
        <w:t xml:space="preserve"> the customer interface configuration below</w:t>
      </w:r>
    </w:p>
    <w:p w14:paraId="580B83F9" w14:textId="7851DB63" w:rsidR="00161331" w:rsidRPr="00E45433" w:rsidRDefault="00C74DA8" w:rsidP="00161331">
      <w:pPr>
        <w:rPr>
          <w:rFonts w:ascii="Montserrat" w:hAnsi="Montserrat" w:cs="Arial"/>
          <w:color w:val="C00000"/>
        </w:rPr>
      </w:pPr>
      <w:r w:rsidRPr="00E45433">
        <w:rPr>
          <w:rFonts w:ascii="Montserrat" w:hAnsi="Montserrat" w:cs="Arial"/>
          <w:color w:val="C00000"/>
        </w:rPr>
        <w:fldChar w:fldCharType="begin"/>
      </w:r>
      <w:r w:rsidRPr="00E45433">
        <w:rPr>
          <w:rFonts w:ascii="Montserrat" w:hAnsi="Montserrat" w:cs="Arial"/>
          <w:color w:val="C00000"/>
        </w:rPr>
        <w:instrText xml:space="preserve"> MERGEFIELD Customer \* MERGEFORMAT </w:instrText>
      </w:r>
      <w:r w:rsidRPr="00E45433">
        <w:rPr>
          <w:rFonts w:ascii="Montserrat" w:hAnsi="Montserrat" w:cs="Arial"/>
          <w:color w:val="C00000"/>
        </w:rPr>
        <w:fldChar w:fldCharType="separate"/>
      </w:r>
      <w:r w:rsidR="000E25B8">
        <w:rPr>
          <w:rFonts w:ascii="Montserrat" w:hAnsi="Montserrat" w:cs="Arial"/>
          <w:noProof/>
          <w:color w:val="C00000"/>
        </w:rPr>
        <w:t>{{Customer}}</w:t>
      </w:r>
      <w:r w:rsidRPr="00E45433">
        <w:rPr>
          <w:rFonts w:ascii="Montserrat" w:hAnsi="Montserrat" w:cs="Arial"/>
          <w:color w:val="C00000"/>
        </w:rPr>
        <w:fldChar w:fldCharType="end"/>
      </w:r>
      <w:r w:rsidR="00161331" w:rsidRPr="00E45433">
        <w:rPr>
          <w:rFonts w:ascii="Montserrat" w:hAnsi="Montserrat" w:cs="Arial"/>
          <w:color w:val="C00000"/>
        </w:rPr>
        <w:t xml:space="preserve"> is utilizing aggregate ethernet (AE) interfaces to increase bandwidth and provide redundant connections to upstream devices. Each interface is configured </w:t>
      </w:r>
      <w:r w:rsidR="00CD58A7" w:rsidRPr="00E45433">
        <w:rPr>
          <w:rFonts w:ascii="Montserrat" w:hAnsi="Montserrat" w:cs="Arial"/>
          <w:color w:val="C00000"/>
        </w:rPr>
        <w:t>as</w:t>
      </w:r>
      <w:r w:rsidR="00161331" w:rsidRPr="00E45433">
        <w:rPr>
          <w:rFonts w:ascii="Montserrat" w:hAnsi="Montserrat" w:cs="Arial"/>
          <w:color w:val="C00000"/>
        </w:rPr>
        <w:t xml:space="preserve"> </w:t>
      </w:r>
      <w:r w:rsidR="0092535E" w:rsidRPr="00E45433">
        <w:rPr>
          <w:rFonts w:ascii="Montserrat" w:hAnsi="Montserrat" w:cs="Arial"/>
          <w:color w:val="C00000"/>
        </w:rPr>
        <w:t>Lay</w:t>
      </w:r>
      <w:r w:rsidR="00161331" w:rsidRPr="00E45433">
        <w:rPr>
          <w:rFonts w:ascii="Montserrat" w:hAnsi="Montserrat" w:cs="Arial"/>
          <w:color w:val="C00000"/>
        </w:rPr>
        <w:t xml:space="preserve">er 3. Sub-interfaces are configured to allow multiple VLANs across the same aggregate ethernet interface group. All interfaces are set to auto for speed and duplex. AE1 consist of two 10Gpbs interfaces. AE2 consists of two 40Gbps interfaces. Management profiles are assigned to all </w:t>
      </w:r>
      <w:r w:rsidR="0092535E" w:rsidRPr="00E45433">
        <w:rPr>
          <w:rFonts w:ascii="Montserrat" w:hAnsi="Montserrat" w:cs="Arial"/>
          <w:color w:val="C00000"/>
        </w:rPr>
        <w:t>Lay</w:t>
      </w:r>
      <w:r w:rsidR="00161331" w:rsidRPr="00E45433">
        <w:rPr>
          <w:rFonts w:ascii="Montserrat" w:hAnsi="Montserrat" w:cs="Arial"/>
          <w:color w:val="C00000"/>
        </w:rPr>
        <w:t>er 3 interfaces.</w:t>
      </w:r>
    </w:p>
    <w:p w14:paraId="7576C89B" w14:textId="62DF293E" w:rsidR="0092535E" w:rsidRPr="00E45433" w:rsidRDefault="0092535E" w:rsidP="00161331">
      <w:pPr>
        <w:rPr>
          <w:rFonts w:ascii="Montserrat" w:hAnsi="Montserrat" w:cs="Arial"/>
        </w:rPr>
      </w:pPr>
      <w:r w:rsidRPr="00E45433">
        <w:rPr>
          <w:rFonts w:ascii="Montserrat" w:hAnsi="Montserrat" w:cs="Arial"/>
          <w:color w:val="4472C4" w:themeColor="accent5"/>
        </w:rPr>
        <w:fldChar w:fldCharType="begin"/>
      </w:r>
      <w:r w:rsidRPr="00E45433">
        <w:rPr>
          <w:rFonts w:ascii="Montserrat" w:hAnsi="Montserrat" w:cs="Arial"/>
          <w:color w:val="4472C4" w:themeColor="accent5"/>
        </w:rPr>
        <w:instrText xml:space="preserve"> REF _Ref15296987 \h </w:instrText>
      </w:r>
      <w:r w:rsidR="00E45433" w:rsidRPr="00E45433">
        <w:rPr>
          <w:rFonts w:ascii="Montserrat" w:hAnsi="Montserrat" w:cs="Arial"/>
          <w:color w:val="4472C4" w:themeColor="accent5"/>
        </w:rPr>
        <w:instrText xml:space="preserve"> \* MERGEFORMAT </w:instrText>
      </w:r>
      <w:r w:rsidRPr="00E45433">
        <w:rPr>
          <w:rFonts w:ascii="Montserrat" w:hAnsi="Montserrat" w:cs="Arial"/>
          <w:color w:val="4472C4" w:themeColor="accent5"/>
        </w:rPr>
      </w:r>
      <w:r w:rsidRPr="00E45433">
        <w:rPr>
          <w:rFonts w:ascii="Montserrat" w:hAnsi="Montserrat" w:cs="Arial"/>
          <w:color w:val="4472C4" w:themeColor="accent5"/>
        </w:rPr>
        <w:fldChar w:fldCharType="separate"/>
      </w:r>
      <w:r w:rsidR="005F541B" w:rsidRPr="00E45433">
        <w:rPr>
          <w:rFonts w:ascii="Montserrat" w:hAnsi="Montserrat" w:cs="Arial"/>
        </w:rPr>
        <w:t xml:space="preserve">Table </w:t>
      </w:r>
      <w:r w:rsidR="005F541B" w:rsidRPr="00E45433">
        <w:rPr>
          <w:rFonts w:ascii="Montserrat" w:hAnsi="Montserrat" w:cs="Arial"/>
          <w:noProof/>
        </w:rPr>
        <w:t>12</w:t>
      </w:r>
      <w:r w:rsidRPr="00E45433">
        <w:rPr>
          <w:rFonts w:ascii="Montserrat" w:hAnsi="Montserrat" w:cs="Arial"/>
          <w:color w:val="4472C4" w:themeColor="accent5"/>
        </w:rPr>
        <w:fldChar w:fldCharType="end"/>
      </w:r>
      <w:r w:rsidRPr="00E45433">
        <w:rPr>
          <w:rFonts w:ascii="Montserrat" w:hAnsi="Montserrat" w:cs="Arial"/>
        </w:rPr>
        <w:t xml:space="preserve"> shows the </w:t>
      </w:r>
      <w:r w:rsidR="00001F87" w:rsidRPr="00E45433">
        <w:rPr>
          <w:rFonts w:ascii="Montserrat" w:hAnsi="Montserrat" w:cs="Arial"/>
        </w:rPr>
        <w:fldChar w:fldCharType="begin"/>
      </w:r>
      <w:r w:rsidR="00001F87" w:rsidRPr="00E45433">
        <w:rPr>
          <w:rFonts w:ascii="Montserrat" w:hAnsi="Montserrat" w:cs="Arial"/>
        </w:rPr>
        <w:instrText xml:space="preserve"> MERGEFIELD Customer \* MERGEFORMAT </w:instrText>
      </w:r>
      <w:r w:rsidR="00001F87" w:rsidRPr="00E45433">
        <w:rPr>
          <w:rFonts w:ascii="Montserrat" w:hAnsi="Montserrat" w:cs="Arial"/>
        </w:rPr>
        <w:fldChar w:fldCharType="separate"/>
      </w:r>
      <w:r w:rsidR="000E25B8">
        <w:rPr>
          <w:rFonts w:ascii="Montserrat" w:hAnsi="Montserrat" w:cs="Arial"/>
          <w:noProof/>
        </w:rPr>
        <w:t>{{Customer}}</w:t>
      </w:r>
      <w:r w:rsidR="00001F87" w:rsidRPr="00E45433">
        <w:rPr>
          <w:rFonts w:ascii="Montserrat" w:hAnsi="Montserrat" w:cs="Arial"/>
          <w:noProof/>
        </w:rPr>
        <w:fldChar w:fldCharType="end"/>
      </w:r>
      <w:r w:rsidR="001439D2" w:rsidRPr="00E45433">
        <w:rPr>
          <w:rFonts w:ascii="Montserrat" w:hAnsi="Montserrat" w:cs="Arial"/>
        </w:rPr>
        <w:t xml:space="preserve"> </w:t>
      </w:r>
      <w:r w:rsidRPr="00E45433">
        <w:rPr>
          <w:rFonts w:ascii="Montserrat" w:hAnsi="Montserrat" w:cs="Arial"/>
        </w:rPr>
        <w:t>interface configuration.</w:t>
      </w:r>
    </w:p>
    <w:p w14:paraId="509860E1" w14:textId="249A8C38" w:rsidR="005E5D40" w:rsidRPr="00E45433" w:rsidRDefault="00360923" w:rsidP="005E5D40">
      <w:pPr>
        <w:pStyle w:val="Caption"/>
        <w:keepNext/>
        <w:rPr>
          <w:rFonts w:ascii="Montserrat" w:hAnsi="Montserrat" w:cs="Arial"/>
        </w:rPr>
      </w:pPr>
      <w:bookmarkStart w:id="40" w:name="_Ref15296987"/>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12</w:t>
      </w:r>
      <w:r w:rsidR="00001F87" w:rsidRPr="00E45433">
        <w:rPr>
          <w:rFonts w:ascii="Montserrat" w:hAnsi="Montserrat" w:cs="Arial"/>
          <w:noProof/>
        </w:rPr>
        <w:fldChar w:fldCharType="end"/>
      </w:r>
      <w:bookmarkEnd w:id="40"/>
      <w:r w:rsidRPr="00E45433">
        <w:rPr>
          <w:rFonts w:ascii="Montserrat" w:hAnsi="Montserrat" w:cs="Arial"/>
        </w:rPr>
        <w:t xml:space="preserve"> </w:t>
      </w:r>
      <w:r w:rsidR="009D2CDD" w:rsidRPr="00E45433">
        <w:rPr>
          <w:rFonts w:ascii="Montserrat" w:hAnsi="Montserrat" w:cs="Arial"/>
        </w:rPr>
        <w:t xml:space="preserve">– </w:t>
      </w:r>
      <w:r w:rsidR="005E5D40" w:rsidRPr="00E45433">
        <w:rPr>
          <w:rFonts w:ascii="Montserrat" w:hAnsi="Montserrat" w:cs="Arial"/>
        </w:rPr>
        <w:t>Operational Interface Settings</w:t>
      </w:r>
    </w:p>
    <w:tbl>
      <w:tblPr>
        <w:tblStyle w:val="TableGrid"/>
        <w:tblW w:w="5000" w:type="pct"/>
        <w:tblLook w:val="04A0" w:firstRow="1" w:lastRow="0" w:firstColumn="1" w:lastColumn="0" w:noHBand="0" w:noVBand="1"/>
      </w:tblPr>
      <w:tblGrid>
        <w:gridCol w:w="1490"/>
        <w:gridCol w:w="1682"/>
        <w:gridCol w:w="889"/>
        <w:gridCol w:w="1182"/>
        <w:gridCol w:w="698"/>
        <w:gridCol w:w="748"/>
        <w:gridCol w:w="880"/>
        <w:gridCol w:w="864"/>
        <w:gridCol w:w="917"/>
      </w:tblGrid>
      <w:tr w:rsidR="00A450C8" w:rsidRPr="00E45433" w14:paraId="5359AB9C" w14:textId="77777777" w:rsidTr="00E45433">
        <w:trPr>
          <w:trHeight w:val="792"/>
        </w:trPr>
        <w:tc>
          <w:tcPr>
            <w:tcW w:w="713" w:type="pct"/>
            <w:shd w:val="clear" w:color="auto" w:fill="ED7D31" w:themeFill="accent2"/>
          </w:tcPr>
          <w:p w14:paraId="717E77F1" w14:textId="26F32743" w:rsidR="00A450C8" w:rsidRPr="00E45433" w:rsidRDefault="00A450C8" w:rsidP="009D2CDD">
            <w:pPr>
              <w:spacing w:before="80" w:after="80"/>
              <w:jc w:val="center"/>
              <w:rPr>
                <w:rFonts w:ascii="Montserrat" w:hAnsi="Montserrat" w:cs="Arial"/>
                <w:b/>
                <w:szCs w:val="20"/>
              </w:rPr>
            </w:pPr>
            <w:r w:rsidRPr="00E45433">
              <w:rPr>
                <w:rFonts w:ascii="Montserrat" w:hAnsi="Montserrat" w:cs="Arial"/>
                <w:b/>
                <w:szCs w:val="20"/>
              </w:rPr>
              <w:t>Device Name</w:t>
            </w:r>
          </w:p>
        </w:tc>
        <w:tc>
          <w:tcPr>
            <w:tcW w:w="713" w:type="pct"/>
            <w:shd w:val="clear" w:color="auto" w:fill="ED7D31" w:themeFill="accent2"/>
          </w:tcPr>
          <w:p w14:paraId="00C96FC9" w14:textId="33CA4323" w:rsidR="00A450C8" w:rsidRPr="00E45433" w:rsidRDefault="00A450C8" w:rsidP="009D2CDD">
            <w:pPr>
              <w:spacing w:before="80" w:after="80"/>
              <w:jc w:val="center"/>
              <w:rPr>
                <w:rFonts w:ascii="Montserrat" w:hAnsi="Montserrat" w:cs="Arial"/>
                <w:b/>
                <w:szCs w:val="20"/>
              </w:rPr>
            </w:pPr>
            <w:r w:rsidRPr="00E45433">
              <w:rPr>
                <w:rFonts w:ascii="Montserrat" w:hAnsi="Montserrat" w:cs="Arial"/>
                <w:b/>
                <w:szCs w:val="20"/>
              </w:rPr>
              <w:t>Interface</w:t>
            </w:r>
          </w:p>
        </w:tc>
        <w:tc>
          <w:tcPr>
            <w:tcW w:w="455" w:type="pct"/>
            <w:shd w:val="clear" w:color="auto" w:fill="ED7D31" w:themeFill="accent2"/>
          </w:tcPr>
          <w:p w14:paraId="4AD20F8A" w14:textId="77777777" w:rsidR="00A450C8" w:rsidRPr="00E45433" w:rsidRDefault="00A450C8" w:rsidP="009D2CDD">
            <w:pPr>
              <w:spacing w:before="80" w:after="80"/>
              <w:jc w:val="center"/>
              <w:rPr>
                <w:rFonts w:ascii="Montserrat" w:hAnsi="Montserrat" w:cs="Arial"/>
                <w:b/>
                <w:szCs w:val="20"/>
              </w:rPr>
            </w:pPr>
            <w:r w:rsidRPr="00E45433">
              <w:rPr>
                <w:rFonts w:ascii="Montserrat" w:hAnsi="Montserrat" w:cs="Arial"/>
                <w:b/>
                <w:szCs w:val="20"/>
              </w:rPr>
              <w:t>Type</w:t>
            </w:r>
          </w:p>
        </w:tc>
        <w:tc>
          <w:tcPr>
            <w:tcW w:w="650" w:type="pct"/>
            <w:shd w:val="clear" w:color="auto" w:fill="ED7D31" w:themeFill="accent2"/>
          </w:tcPr>
          <w:p w14:paraId="77AB10B3" w14:textId="4A7AC4DD" w:rsidR="00A450C8" w:rsidRPr="00E45433" w:rsidRDefault="00A450C8" w:rsidP="009D2CDD">
            <w:pPr>
              <w:spacing w:before="80" w:after="80"/>
              <w:jc w:val="center"/>
              <w:rPr>
                <w:rFonts w:ascii="Montserrat" w:hAnsi="Montserrat" w:cs="Arial"/>
                <w:b/>
                <w:szCs w:val="20"/>
              </w:rPr>
            </w:pPr>
            <w:r w:rsidRPr="00E45433">
              <w:rPr>
                <w:rFonts w:ascii="Montserrat" w:hAnsi="Montserrat" w:cs="Arial"/>
                <w:b/>
                <w:szCs w:val="20"/>
              </w:rPr>
              <w:t>Mgt Profile</w:t>
            </w:r>
          </w:p>
        </w:tc>
        <w:tc>
          <w:tcPr>
            <w:tcW w:w="650" w:type="pct"/>
            <w:shd w:val="clear" w:color="auto" w:fill="ED7D31" w:themeFill="accent2"/>
          </w:tcPr>
          <w:p w14:paraId="78AC9A16" w14:textId="77777777" w:rsidR="00A450C8" w:rsidRPr="00E45433" w:rsidRDefault="00A450C8" w:rsidP="009D2CDD">
            <w:pPr>
              <w:spacing w:before="80" w:after="80"/>
              <w:jc w:val="center"/>
              <w:rPr>
                <w:rFonts w:ascii="Montserrat" w:hAnsi="Montserrat" w:cs="Arial"/>
                <w:b/>
                <w:szCs w:val="20"/>
              </w:rPr>
            </w:pPr>
            <w:r w:rsidRPr="00E45433">
              <w:rPr>
                <w:rFonts w:ascii="Montserrat" w:hAnsi="Montserrat" w:cs="Arial"/>
                <w:b/>
                <w:szCs w:val="20"/>
              </w:rPr>
              <w:t>IP</w:t>
            </w:r>
          </w:p>
        </w:tc>
        <w:tc>
          <w:tcPr>
            <w:tcW w:w="455" w:type="pct"/>
            <w:shd w:val="clear" w:color="auto" w:fill="ED7D31" w:themeFill="accent2"/>
          </w:tcPr>
          <w:p w14:paraId="10A02FF6" w14:textId="77777777" w:rsidR="00A450C8" w:rsidRPr="00E45433" w:rsidRDefault="00A450C8" w:rsidP="009D2CDD">
            <w:pPr>
              <w:spacing w:before="80" w:after="80"/>
              <w:jc w:val="center"/>
              <w:rPr>
                <w:rFonts w:ascii="Montserrat" w:hAnsi="Montserrat" w:cs="Arial"/>
                <w:b/>
                <w:szCs w:val="20"/>
              </w:rPr>
            </w:pPr>
            <w:r w:rsidRPr="00E45433">
              <w:rPr>
                <w:rFonts w:ascii="Montserrat" w:hAnsi="Montserrat" w:cs="Arial"/>
                <w:b/>
                <w:szCs w:val="20"/>
              </w:rPr>
              <w:t>Virtual Router</w:t>
            </w:r>
          </w:p>
        </w:tc>
        <w:tc>
          <w:tcPr>
            <w:tcW w:w="390" w:type="pct"/>
            <w:shd w:val="clear" w:color="auto" w:fill="ED7D31" w:themeFill="accent2"/>
          </w:tcPr>
          <w:p w14:paraId="6C5CAE7B" w14:textId="77777777" w:rsidR="00A450C8" w:rsidRPr="00E45433" w:rsidRDefault="00A450C8" w:rsidP="009D2CDD">
            <w:pPr>
              <w:spacing w:before="80" w:after="80"/>
              <w:jc w:val="center"/>
              <w:rPr>
                <w:rFonts w:ascii="Montserrat" w:hAnsi="Montserrat" w:cs="Arial"/>
                <w:b/>
                <w:szCs w:val="20"/>
              </w:rPr>
            </w:pPr>
            <w:r w:rsidRPr="00E45433">
              <w:rPr>
                <w:rFonts w:ascii="Montserrat" w:hAnsi="Montserrat" w:cs="Arial"/>
                <w:b/>
                <w:szCs w:val="20"/>
              </w:rPr>
              <w:t>VLAN</w:t>
            </w:r>
          </w:p>
        </w:tc>
        <w:tc>
          <w:tcPr>
            <w:tcW w:w="390" w:type="pct"/>
            <w:shd w:val="clear" w:color="auto" w:fill="ED7D31" w:themeFill="accent2"/>
          </w:tcPr>
          <w:p w14:paraId="3A9E94C7" w14:textId="684BC69F" w:rsidR="00A450C8" w:rsidRPr="00E45433" w:rsidRDefault="00A450C8" w:rsidP="009D2CDD">
            <w:pPr>
              <w:spacing w:before="80" w:after="80"/>
              <w:jc w:val="center"/>
              <w:rPr>
                <w:rFonts w:ascii="Montserrat" w:hAnsi="Montserrat" w:cs="Arial"/>
                <w:b/>
                <w:szCs w:val="20"/>
              </w:rPr>
            </w:pPr>
            <w:proofErr w:type="spellStart"/>
            <w:r w:rsidRPr="00E45433">
              <w:rPr>
                <w:rFonts w:ascii="Montserrat" w:hAnsi="Montserrat" w:cs="Arial"/>
                <w:b/>
                <w:szCs w:val="20"/>
              </w:rPr>
              <w:t>Vsys</w:t>
            </w:r>
            <w:proofErr w:type="spellEnd"/>
          </w:p>
        </w:tc>
        <w:tc>
          <w:tcPr>
            <w:tcW w:w="585" w:type="pct"/>
            <w:shd w:val="clear" w:color="auto" w:fill="ED7D31" w:themeFill="accent2"/>
          </w:tcPr>
          <w:p w14:paraId="70BE65F0" w14:textId="77777777" w:rsidR="00A450C8" w:rsidRPr="00E45433" w:rsidRDefault="00A450C8" w:rsidP="009D2CDD">
            <w:pPr>
              <w:spacing w:before="80" w:after="80"/>
              <w:jc w:val="center"/>
              <w:rPr>
                <w:rFonts w:ascii="Montserrat" w:hAnsi="Montserrat" w:cs="Arial"/>
                <w:b/>
                <w:szCs w:val="20"/>
              </w:rPr>
            </w:pPr>
            <w:r w:rsidRPr="00E45433">
              <w:rPr>
                <w:rFonts w:ascii="Montserrat" w:hAnsi="Montserrat" w:cs="Arial"/>
                <w:b/>
                <w:szCs w:val="20"/>
              </w:rPr>
              <w:t>Zone</w:t>
            </w:r>
          </w:p>
        </w:tc>
      </w:tr>
      <w:tr w:rsidR="00A450C8" w:rsidRPr="00E45433" w14:paraId="752DC4B4" w14:textId="77777777" w:rsidTr="006E59FE">
        <w:trPr>
          <w:trHeight w:val="377"/>
        </w:trPr>
        <w:tc>
          <w:tcPr>
            <w:tcW w:w="713" w:type="pct"/>
          </w:tcPr>
          <w:p w14:paraId="0A364D46" w14:textId="1088EB30" w:rsidR="00A450C8" w:rsidRPr="00E45433" w:rsidRDefault="00A450C8" w:rsidP="009D2CDD">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t12devicename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«t12devicename»</w:t>
            </w:r>
            <w:r w:rsidRPr="00E45433">
              <w:rPr>
                <w:rFonts w:ascii="Montserrat" w:eastAsia="Batang" w:hAnsi="Montserrat" w:cs="Arial"/>
                <w:i/>
                <w:color w:val="0070C0"/>
                <w:lang w:eastAsia="ko-KR"/>
              </w:rPr>
              <w:fldChar w:fldCharType="end"/>
            </w:r>
          </w:p>
        </w:tc>
        <w:tc>
          <w:tcPr>
            <w:tcW w:w="713" w:type="pct"/>
          </w:tcPr>
          <w:p w14:paraId="32197097" w14:textId="1BCC5DC7" w:rsidR="00A450C8" w:rsidRPr="00E45433" w:rsidRDefault="00A450C8" w:rsidP="009D2CDD">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t12interfacename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«t12interfacename»</w:t>
            </w:r>
            <w:r w:rsidRPr="00E45433">
              <w:rPr>
                <w:rFonts w:ascii="Montserrat" w:eastAsia="Batang" w:hAnsi="Montserrat" w:cs="Arial"/>
                <w:i/>
                <w:color w:val="0070C0"/>
                <w:lang w:eastAsia="ko-KR"/>
              </w:rPr>
              <w:fldChar w:fldCharType="end"/>
            </w:r>
          </w:p>
        </w:tc>
        <w:tc>
          <w:tcPr>
            <w:tcW w:w="455" w:type="pct"/>
          </w:tcPr>
          <w:p w14:paraId="1501206F" w14:textId="57AD0A48" w:rsidR="00A450C8" w:rsidRPr="00E45433" w:rsidRDefault="00A450C8" w:rsidP="009D2CDD">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t12type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«t12type»</w:t>
            </w:r>
            <w:r w:rsidRPr="00E45433">
              <w:rPr>
                <w:rFonts w:ascii="Montserrat" w:eastAsia="Batang" w:hAnsi="Montserrat" w:cs="Arial"/>
                <w:i/>
                <w:color w:val="0070C0"/>
                <w:lang w:eastAsia="ko-KR"/>
              </w:rPr>
              <w:fldChar w:fldCharType="end"/>
            </w:r>
          </w:p>
        </w:tc>
        <w:tc>
          <w:tcPr>
            <w:tcW w:w="650" w:type="pct"/>
          </w:tcPr>
          <w:p w14:paraId="6745F20D" w14:textId="26CF0F87" w:rsidR="00A450C8" w:rsidRPr="00E45433" w:rsidRDefault="00A450C8" w:rsidP="009D2CDD">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t12mgtprof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«t12mgtprof»</w:t>
            </w:r>
            <w:r w:rsidRPr="00E45433">
              <w:rPr>
                <w:rFonts w:ascii="Montserrat" w:eastAsia="Batang" w:hAnsi="Montserrat" w:cs="Arial"/>
                <w:i/>
                <w:color w:val="0070C0"/>
                <w:lang w:eastAsia="ko-KR"/>
              </w:rPr>
              <w:fldChar w:fldCharType="end"/>
            </w:r>
          </w:p>
        </w:tc>
        <w:tc>
          <w:tcPr>
            <w:tcW w:w="650" w:type="pct"/>
          </w:tcPr>
          <w:p w14:paraId="0163D19D" w14:textId="1B526637" w:rsidR="00A450C8" w:rsidRPr="00E45433" w:rsidRDefault="00A450C8" w:rsidP="009D2CDD">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t12ip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«t12ip»</w:t>
            </w:r>
            <w:r w:rsidRPr="00E45433">
              <w:rPr>
                <w:rFonts w:ascii="Montserrat" w:eastAsia="Batang" w:hAnsi="Montserrat" w:cs="Arial"/>
                <w:i/>
                <w:color w:val="0070C0"/>
                <w:lang w:eastAsia="ko-KR"/>
              </w:rPr>
              <w:fldChar w:fldCharType="end"/>
            </w:r>
          </w:p>
        </w:tc>
        <w:tc>
          <w:tcPr>
            <w:tcW w:w="455" w:type="pct"/>
          </w:tcPr>
          <w:p w14:paraId="6D6D354C" w14:textId="6E0548A9" w:rsidR="00A450C8" w:rsidRPr="00E45433" w:rsidRDefault="00A450C8" w:rsidP="009D2CDD">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t12vr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«t12vr»</w:t>
            </w:r>
            <w:r w:rsidRPr="00E45433">
              <w:rPr>
                <w:rFonts w:ascii="Montserrat" w:eastAsia="Batang" w:hAnsi="Montserrat" w:cs="Arial"/>
                <w:i/>
                <w:color w:val="0070C0"/>
                <w:lang w:eastAsia="ko-KR"/>
              </w:rPr>
              <w:fldChar w:fldCharType="end"/>
            </w:r>
          </w:p>
        </w:tc>
        <w:tc>
          <w:tcPr>
            <w:tcW w:w="390" w:type="pct"/>
          </w:tcPr>
          <w:p w14:paraId="11A28678" w14:textId="71E59F80" w:rsidR="00A450C8" w:rsidRPr="00E45433" w:rsidRDefault="00A450C8" w:rsidP="009D2CDD">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t12vlan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«t12vlan»</w:t>
            </w:r>
            <w:r w:rsidRPr="00E45433">
              <w:rPr>
                <w:rFonts w:ascii="Montserrat" w:eastAsia="Batang" w:hAnsi="Montserrat" w:cs="Arial"/>
                <w:i/>
                <w:color w:val="0070C0"/>
                <w:lang w:eastAsia="ko-KR"/>
              </w:rPr>
              <w:fldChar w:fldCharType="end"/>
            </w:r>
          </w:p>
        </w:tc>
        <w:tc>
          <w:tcPr>
            <w:tcW w:w="390" w:type="pct"/>
          </w:tcPr>
          <w:p w14:paraId="230D7127" w14:textId="08B679F1" w:rsidR="00A450C8" w:rsidRPr="00E45433" w:rsidRDefault="00A450C8" w:rsidP="009D2CDD">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t12vsys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«t12vsys»</w:t>
            </w:r>
            <w:r w:rsidRPr="00E45433">
              <w:rPr>
                <w:rFonts w:ascii="Montserrat" w:eastAsia="Batang" w:hAnsi="Montserrat" w:cs="Arial"/>
                <w:i/>
                <w:color w:val="0070C0"/>
                <w:lang w:eastAsia="ko-KR"/>
              </w:rPr>
              <w:fldChar w:fldCharType="end"/>
            </w:r>
          </w:p>
        </w:tc>
        <w:tc>
          <w:tcPr>
            <w:tcW w:w="585" w:type="pct"/>
          </w:tcPr>
          <w:p w14:paraId="55BAAA8D" w14:textId="4753E404" w:rsidR="00A450C8" w:rsidRPr="00E45433" w:rsidRDefault="00A450C8" w:rsidP="009D2CDD">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t12zone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«t12zone»</w:t>
            </w:r>
            <w:r w:rsidRPr="00E45433">
              <w:rPr>
                <w:rFonts w:ascii="Montserrat" w:eastAsia="Batang" w:hAnsi="Montserrat" w:cs="Arial"/>
                <w:i/>
                <w:color w:val="0070C0"/>
                <w:lang w:eastAsia="ko-KR"/>
              </w:rPr>
              <w:fldChar w:fldCharType="end"/>
            </w:r>
          </w:p>
        </w:tc>
      </w:tr>
    </w:tbl>
    <w:p w14:paraId="2C91868A" w14:textId="1503D8F5" w:rsidR="007514E2" w:rsidRPr="00E45433" w:rsidRDefault="007514E2" w:rsidP="003A1693">
      <w:pPr>
        <w:pStyle w:val="PSDocH3"/>
        <w:rPr>
          <w:rFonts w:ascii="Montserrat" w:hAnsi="Montserrat" w:cs="Arial"/>
          <w:color w:val="1F4D78" w:themeColor="accent1" w:themeShade="7F"/>
        </w:rPr>
      </w:pPr>
      <w:bookmarkStart w:id="41" w:name="_Toc488914639"/>
      <w:bookmarkStart w:id="42" w:name="_Toc22810841"/>
      <w:r w:rsidRPr="00E45433">
        <w:rPr>
          <w:rFonts w:ascii="Montserrat" w:hAnsi="Montserrat" w:cs="Arial"/>
        </w:rPr>
        <w:lastRenderedPageBreak/>
        <w:t>Management Interface</w:t>
      </w:r>
      <w:bookmarkEnd w:id="41"/>
      <w:r w:rsidR="0092535E" w:rsidRPr="00E45433">
        <w:rPr>
          <w:rFonts w:ascii="Montserrat" w:hAnsi="Montserrat" w:cs="Arial"/>
        </w:rPr>
        <w:t>s</w:t>
      </w:r>
      <w:bookmarkEnd w:id="42"/>
    </w:p>
    <w:p w14:paraId="65E338F8" w14:textId="77777777" w:rsidR="005E5D40" w:rsidRPr="00E45433" w:rsidRDefault="00DC6919" w:rsidP="003A1693">
      <w:pPr>
        <w:keepNext/>
        <w:keepLines/>
        <w:rPr>
          <w:rFonts w:ascii="Montserrat" w:hAnsi="Montserrat" w:cs="Arial"/>
        </w:rPr>
      </w:pPr>
      <w:hyperlink r:id="rId16" w:history="1">
        <w:r w:rsidR="005E5D40" w:rsidRPr="00E45433">
          <w:rPr>
            <w:rStyle w:val="Hyperlink"/>
            <w:rFonts w:ascii="Montserrat" w:eastAsiaTheme="majorEastAsia" w:hAnsi="Montserrat" w:cs="Arial"/>
          </w:rPr>
          <w:t>https://docs.paloaltonetworks.com/pan-os/9-0/pan-os-admin/firewall-administration/management-interfaces.html#</w:t>
        </w:r>
      </w:hyperlink>
    </w:p>
    <w:p w14:paraId="01EF5994" w14:textId="24B0A14C" w:rsidR="005E5D40" w:rsidRPr="00E45433" w:rsidRDefault="005E5D40" w:rsidP="003A1693">
      <w:pPr>
        <w:pStyle w:val="TemplateNotes"/>
        <w:keepNext/>
        <w:keepLines/>
        <w:ind w:left="0" w:hanging="720"/>
        <w:rPr>
          <w:rFonts w:ascii="Montserrat" w:hAnsi="Montserrat" w:cs="Arial"/>
          <w:color w:val="538135" w:themeColor="accent6" w:themeShade="BF"/>
          <w:shd w:val="clear" w:color="auto" w:fill="FFFFFF"/>
        </w:rPr>
      </w:pPr>
      <w:r w:rsidRPr="00E45433">
        <w:rPr>
          <w:rFonts w:ascii="Montserrat" w:hAnsi="Montserrat" w:cs="Arial"/>
          <w:color w:val="538135" w:themeColor="accent6" w:themeShade="BF"/>
          <w:shd w:val="clear" w:color="auto" w:fill="FFFFFF"/>
        </w:rPr>
        <w:t>Describe the management settings for each device deployed.</w:t>
      </w:r>
    </w:p>
    <w:p w14:paraId="2728ABFD" w14:textId="3BEF7B82" w:rsidR="000A4FFF" w:rsidRPr="00E45433" w:rsidRDefault="0027780B" w:rsidP="003A1693">
      <w:pPr>
        <w:pStyle w:val="TemplateNotes"/>
        <w:keepNext/>
        <w:keepLines/>
        <w:ind w:hanging="720"/>
        <w:rPr>
          <w:rFonts w:ascii="Montserrat" w:hAnsi="Montserrat" w:cs="Arial"/>
          <w:i w:val="0"/>
          <w:color w:val="auto"/>
          <w:shd w:val="clear" w:color="auto" w:fill="FFFFFF"/>
        </w:rPr>
      </w:pPr>
      <w:r w:rsidRPr="00E45433">
        <w:rPr>
          <w:rFonts w:ascii="Montserrat" w:hAnsi="Montserrat" w:cs="Arial"/>
          <w:i w:val="0"/>
          <w:color w:val="auto"/>
          <w:shd w:val="clear" w:color="auto" w:fill="FFFFFF"/>
        </w:rPr>
        <w:fldChar w:fldCharType="begin"/>
      </w:r>
      <w:r w:rsidRPr="00E45433">
        <w:rPr>
          <w:rFonts w:ascii="Montserrat" w:hAnsi="Montserrat" w:cs="Arial"/>
          <w:i w:val="0"/>
          <w:color w:val="auto"/>
          <w:shd w:val="clear" w:color="auto" w:fill="FFFFFF"/>
        </w:rPr>
        <w:instrText xml:space="preserve"> REF _Ref15314647 \h  \* MERGEFORMAT </w:instrText>
      </w:r>
      <w:r w:rsidRPr="00E45433">
        <w:rPr>
          <w:rFonts w:ascii="Montserrat" w:hAnsi="Montserrat" w:cs="Arial"/>
          <w:i w:val="0"/>
          <w:color w:val="auto"/>
          <w:shd w:val="clear" w:color="auto" w:fill="FFFFFF"/>
        </w:rPr>
      </w:r>
      <w:r w:rsidRPr="00E45433">
        <w:rPr>
          <w:rFonts w:ascii="Montserrat" w:hAnsi="Montserrat" w:cs="Arial"/>
          <w:i w:val="0"/>
          <w:color w:val="auto"/>
          <w:shd w:val="clear" w:color="auto" w:fill="FFFFFF"/>
        </w:rPr>
        <w:fldChar w:fldCharType="separate"/>
      </w:r>
      <w:r w:rsidR="005F541B" w:rsidRPr="00E45433">
        <w:rPr>
          <w:rFonts w:ascii="Montserrat" w:hAnsi="Montserrat" w:cs="Arial"/>
          <w:i w:val="0"/>
          <w:color w:val="auto"/>
        </w:rPr>
        <w:t xml:space="preserve">Table </w:t>
      </w:r>
      <w:r w:rsidR="005F541B" w:rsidRPr="00E45433">
        <w:rPr>
          <w:rFonts w:ascii="Montserrat" w:hAnsi="Montserrat" w:cs="Arial"/>
          <w:i w:val="0"/>
          <w:noProof/>
          <w:color w:val="auto"/>
        </w:rPr>
        <w:t>13</w:t>
      </w:r>
      <w:r w:rsidRPr="00E45433">
        <w:rPr>
          <w:rFonts w:ascii="Montserrat" w:hAnsi="Montserrat" w:cs="Arial"/>
          <w:i w:val="0"/>
          <w:color w:val="auto"/>
          <w:shd w:val="clear" w:color="auto" w:fill="FFFFFF"/>
        </w:rPr>
        <w:fldChar w:fldCharType="end"/>
      </w:r>
      <w:r w:rsidRPr="00E45433">
        <w:rPr>
          <w:rFonts w:ascii="Montserrat" w:hAnsi="Montserrat" w:cs="Arial"/>
          <w:i w:val="0"/>
          <w:color w:val="auto"/>
          <w:shd w:val="clear" w:color="auto" w:fill="FFFFFF"/>
        </w:rPr>
        <w:t xml:space="preserve"> shows the management settings for each deployed device.</w:t>
      </w:r>
    </w:p>
    <w:p w14:paraId="564C34BE" w14:textId="7EDF09CB" w:rsidR="007514E2" w:rsidRPr="00E45433" w:rsidRDefault="00360923" w:rsidP="007514E2">
      <w:pPr>
        <w:pStyle w:val="Caption"/>
        <w:spacing w:after="20"/>
        <w:rPr>
          <w:rFonts w:ascii="Montserrat" w:hAnsi="Montserrat" w:cs="Arial"/>
        </w:rPr>
      </w:pPr>
      <w:bookmarkStart w:id="43" w:name="_Ref15314647"/>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13</w:t>
      </w:r>
      <w:r w:rsidR="00001F87" w:rsidRPr="00E45433">
        <w:rPr>
          <w:rFonts w:ascii="Montserrat" w:hAnsi="Montserrat" w:cs="Arial"/>
          <w:noProof/>
        </w:rPr>
        <w:fldChar w:fldCharType="end"/>
      </w:r>
      <w:bookmarkEnd w:id="43"/>
      <w:r w:rsidRPr="00E45433">
        <w:rPr>
          <w:rFonts w:ascii="Montserrat" w:hAnsi="Montserrat" w:cs="Arial"/>
        </w:rPr>
        <w:t xml:space="preserve"> </w:t>
      </w:r>
      <w:r w:rsidR="007514E2" w:rsidRPr="00E45433">
        <w:rPr>
          <w:rFonts w:ascii="Montserrat" w:hAnsi="Montserrat" w:cs="Arial"/>
        </w:rPr>
        <w:t>– MGT Port Settings</w:t>
      </w:r>
    </w:p>
    <w:tbl>
      <w:tblPr>
        <w:tblStyle w:val="TableGrid"/>
        <w:tblW w:w="5000" w:type="pct"/>
        <w:tblLook w:val="04A0" w:firstRow="1" w:lastRow="0" w:firstColumn="1" w:lastColumn="0" w:noHBand="0" w:noVBand="1"/>
      </w:tblPr>
      <w:tblGrid>
        <w:gridCol w:w="2025"/>
        <w:gridCol w:w="2736"/>
        <w:gridCol w:w="4589"/>
      </w:tblGrid>
      <w:tr w:rsidR="00CD58A7" w:rsidRPr="00E45433" w14:paraId="2EFFB272" w14:textId="77777777" w:rsidTr="00E45433">
        <w:tc>
          <w:tcPr>
            <w:tcW w:w="1083" w:type="pct"/>
            <w:shd w:val="clear" w:color="auto" w:fill="ED7D31" w:themeFill="accent2"/>
          </w:tcPr>
          <w:p w14:paraId="44903CC9" w14:textId="77777777" w:rsidR="00CD58A7" w:rsidRPr="00E45433" w:rsidRDefault="00CD58A7" w:rsidP="00EB479A">
            <w:pPr>
              <w:spacing w:before="80" w:after="80"/>
              <w:jc w:val="center"/>
              <w:rPr>
                <w:rFonts w:ascii="Montserrat" w:hAnsi="Montserrat" w:cs="Arial"/>
                <w:b/>
              </w:rPr>
            </w:pPr>
            <w:r w:rsidRPr="00E45433">
              <w:rPr>
                <w:rFonts w:ascii="Montserrat" w:hAnsi="Montserrat" w:cs="Arial"/>
                <w:b/>
              </w:rPr>
              <w:t>Device Name</w:t>
            </w:r>
          </w:p>
        </w:tc>
        <w:tc>
          <w:tcPr>
            <w:tcW w:w="1463" w:type="pct"/>
            <w:shd w:val="clear" w:color="auto" w:fill="ED7D31" w:themeFill="accent2"/>
          </w:tcPr>
          <w:p w14:paraId="6C78BABE" w14:textId="77777777" w:rsidR="00CD58A7" w:rsidRPr="00E45433" w:rsidRDefault="00CD58A7" w:rsidP="00EB479A">
            <w:pPr>
              <w:spacing w:before="80" w:after="80"/>
              <w:jc w:val="center"/>
              <w:rPr>
                <w:rFonts w:ascii="Montserrat" w:hAnsi="Montserrat" w:cs="Arial"/>
                <w:b/>
              </w:rPr>
            </w:pPr>
            <w:r w:rsidRPr="00E45433">
              <w:rPr>
                <w:rFonts w:ascii="Montserrat" w:hAnsi="Montserrat" w:cs="Arial"/>
                <w:b/>
              </w:rPr>
              <w:t xml:space="preserve">MGT Port </w:t>
            </w:r>
          </w:p>
        </w:tc>
        <w:tc>
          <w:tcPr>
            <w:tcW w:w="2454" w:type="pct"/>
            <w:shd w:val="clear" w:color="auto" w:fill="ED7D31" w:themeFill="accent2"/>
          </w:tcPr>
          <w:p w14:paraId="6EA0EF0D" w14:textId="77777777" w:rsidR="00CD58A7" w:rsidRPr="00E45433" w:rsidRDefault="00CD58A7" w:rsidP="00EB479A">
            <w:pPr>
              <w:spacing w:before="80" w:after="80"/>
              <w:jc w:val="center"/>
              <w:rPr>
                <w:rFonts w:ascii="Montserrat" w:hAnsi="Montserrat" w:cs="Arial"/>
                <w:b/>
              </w:rPr>
            </w:pPr>
            <w:r w:rsidRPr="00E45433">
              <w:rPr>
                <w:rFonts w:ascii="Montserrat" w:hAnsi="Montserrat" w:cs="Arial"/>
                <w:b/>
              </w:rPr>
              <w:t>Settings</w:t>
            </w:r>
          </w:p>
        </w:tc>
      </w:tr>
      <w:tr w:rsidR="00CD58A7" w:rsidRPr="00E45433" w14:paraId="1BD8D474" w14:textId="77777777" w:rsidTr="00C6067C">
        <w:tc>
          <w:tcPr>
            <w:tcW w:w="1083" w:type="pct"/>
          </w:tcPr>
          <w:p w14:paraId="226D8879" w14:textId="221F98FF" w:rsidR="00CD58A7" w:rsidRPr="00E45433" w:rsidRDefault="001439D2" w:rsidP="00EB479A">
            <w:pPr>
              <w:spacing w:before="40" w:after="40"/>
              <w:rPr>
                <w:rFonts w:ascii="Montserrat" w:hAnsi="Montserrat" w:cs="Arial"/>
                <w:i/>
                <w:color w:val="4472C4" w:themeColor="accent5"/>
                <w:szCs w:val="20"/>
              </w:rPr>
            </w:pPr>
            <w:r w:rsidRPr="00E45433">
              <w:rPr>
                <w:rFonts w:ascii="Montserrat" w:hAnsi="Montserrat" w:cs="Arial"/>
                <w:i/>
                <w:color w:val="4472C4" w:themeColor="accent5"/>
                <w:szCs w:val="20"/>
              </w:rPr>
              <w:fldChar w:fldCharType="begin"/>
            </w:r>
            <w:r w:rsidRPr="00E45433">
              <w:rPr>
                <w:rFonts w:ascii="Montserrat" w:hAnsi="Montserrat" w:cs="Arial"/>
                <w:i/>
                <w:color w:val="4472C4" w:themeColor="accent5"/>
                <w:szCs w:val="20"/>
              </w:rPr>
              <w:instrText xml:space="preserve"> MERGEFIELD t13devicename \* MERGEFORMAT </w:instrText>
            </w:r>
            <w:r w:rsidRPr="00E45433">
              <w:rPr>
                <w:rFonts w:ascii="Montserrat" w:hAnsi="Montserrat" w:cs="Arial"/>
                <w:i/>
                <w:color w:val="4472C4" w:themeColor="accent5"/>
                <w:szCs w:val="20"/>
              </w:rPr>
              <w:fldChar w:fldCharType="separate"/>
            </w:r>
            <w:r w:rsidRPr="00E45433">
              <w:rPr>
                <w:rFonts w:ascii="Montserrat" w:hAnsi="Montserrat" w:cs="Arial"/>
                <w:i/>
                <w:noProof/>
                <w:color w:val="4472C4" w:themeColor="accent5"/>
                <w:szCs w:val="20"/>
              </w:rPr>
              <w:t>«t13devicename»</w:t>
            </w:r>
            <w:r w:rsidRPr="00E45433">
              <w:rPr>
                <w:rFonts w:ascii="Montserrat" w:hAnsi="Montserrat" w:cs="Arial"/>
                <w:i/>
                <w:color w:val="4472C4" w:themeColor="accent5"/>
                <w:szCs w:val="20"/>
              </w:rPr>
              <w:fldChar w:fldCharType="end"/>
            </w:r>
          </w:p>
        </w:tc>
        <w:tc>
          <w:tcPr>
            <w:tcW w:w="1463" w:type="pct"/>
          </w:tcPr>
          <w:p w14:paraId="5D4A54B8" w14:textId="77777777" w:rsidR="00CD58A7" w:rsidRPr="00E45433" w:rsidRDefault="00CD58A7" w:rsidP="00EB479A">
            <w:pPr>
              <w:spacing w:before="40" w:after="40"/>
              <w:rPr>
                <w:rFonts w:ascii="Montserrat" w:hAnsi="Montserrat" w:cs="Arial"/>
                <w:i/>
                <w:iCs/>
                <w:szCs w:val="20"/>
              </w:rPr>
            </w:pPr>
            <w:r w:rsidRPr="00E45433">
              <w:rPr>
                <w:rFonts w:ascii="Montserrat" w:hAnsi="Montserrat" w:cs="Arial"/>
                <w:i/>
                <w:iCs/>
                <w:szCs w:val="20"/>
              </w:rPr>
              <w:t>IP Address</w:t>
            </w:r>
          </w:p>
          <w:p w14:paraId="01D3C132" w14:textId="77777777" w:rsidR="0081662A" w:rsidRPr="00E45433" w:rsidRDefault="0081662A" w:rsidP="00EB479A">
            <w:pPr>
              <w:spacing w:before="40" w:after="40"/>
              <w:rPr>
                <w:rFonts w:ascii="Montserrat" w:hAnsi="Montserrat" w:cs="Arial"/>
                <w:i/>
                <w:iCs/>
                <w:szCs w:val="20"/>
              </w:rPr>
            </w:pPr>
            <w:r w:rsidRPr="00E45433">
              <w:rPr>
                <w:rFonts w:ascii="Montserrat" w:hAnsi="Montserrat" w:cs="Arial"/>
                <w:i/>
                <w:iCs/>
                <w:szCs w:val="20"/>
              </w:rPr>
              <w:t>Mask</w:t>
            </w:r>
          </w:p>
          <w:p w14:paraId="0FF06AA3" w14:textId="77777777" w:rsidR="0081662A" w:rsidRPr="00E45433" w:rsidRDefault="0081662A" w:rsidP="00EB479A">
            <w:pPr>
              <w:spacing w:before="40" w:after="40"/>
              <w:rPr>
                <w:rFonts w:ascii="Montserrat" w:hAnsi="Montserrat" w:cs="Arial"/>
                <w:i/>
                <w:iCs/>
                <w:szCs w:val="20"/>
              </w:rPr>
            </w:pPr>
            <w:r w:rsidRPr="00E45433">
              <w:rPr>
                <w:rFonts w:ascii="Montserrat" w:hAnsi="Montserrat" w:cs="Arial"/>
                <w:i/>
                <w:iCs/>
                <w:szCs w:val="20"/>
              </w:rPr>
              <w:t>Gateway</w:t>
            </w:r>
          </w:p>
          <w:p w14:paraId="455B4E3E" w14:textId="77777777" w:rsidR="0081662A" w:rsidRPr="00E45433" w:rsidRDefault="0081662A" w:rsidP="00EB479A">
            <w:pPr>
              <w:spacing w:before="40" w:after="40"/>
              <w:rPr>
                <w:rFonts w:ascii="Montserrat" w:hAnsi="Montserrat" w:cs="Arial"/>
                <w:i/>
                <w:iCs/>
                <w:szCs w:val="20"/>
              </w:rPr>
            </w:pPr>
            <w:r w:rsidRPr="00E45433">
              <w:rPr>
                <w:rFonts w:ascii="Montserrat" w:hAnsi="Montserrat" w:cs="Arial"/>
                <w:i/>
                <w:iCs/>
                <w:szCs w:val="20"/>
              </w:rPr>
              <w:t>IPv6 address</w:t>
            </w:r>
          </w:p>
          <w:p w14:paraId="0E34C314" w14:textId="77777777" w:rsidR="0081662A" w:rsidRPr="00E45433" w:rsidRDefault="0081662A" w:rsidP="00EB479A">
            <w:pPr>
              <w:spacing w:before="40" w:after="40"/>
              <w:rPr>
                <w:rFonts w:ascii="Montserrat" w:hAnsi="Montserrat" w:cs="Arial"/>
                <w:i/>
                <w:iCs/>
                <w:szCs w:val="20"/>
              </w:rPr>
            </w:pPr>
            <w:r w:rsidRPr="00E45433">
              <w:rPr>
                <w:rFonts w:ascii="Montserrat" w:hAnsi="Montserrat" w:cs="Arial"/>
                <w:i/>
                <w:iCs/>
                <w:szCs w:val="20"/>
              </w:rPr>
              <w:t>Speed</w:t>
            </w:r>
          </w:p>
          <w:p w14:paraId="6BFCA836" w14:textId="77777777" w:rsidR="0081662A" w:rsidRPr="00E45433" w:rsidRDefault="0081662A" w:rsidP="00EB479A">
            <w:pPr>
              <w:spacing w:before="40" w:after="40"/>
              <w:rPr>
                <w:rFonts w:ascii="Montserrat" w:hAnsi="Montserrat" w:cs="Arial"/>
                <w:i/>
                <w:iCs/>
                <w:szCs w:val="20"/>
              </w:rPr>
            </w:pPr>
            <w:r w:rsidRPr="00E45433">
              <w:rPr>
                <w:rFonts w:ascii="Montserrat" w:hAnsi="Montserrat" w:cs="Arial"/>
                <w:i/>
                <w:iCs/>
                <w:szCs w:val="20"/>
              </w:rPr>
              <w:t>MTU</w:t>
            </w:r>
          </w:p>
          <w:p w14:paraId="0685F21F" w14:textId="77777777" w:rsidR="0081662A" w:rsidRPr="00E45433" w:rsidRDefault="0081662A" w:rsidP="00EB479A">
            <w:pPr>
              <w:spacing w:before="40" w:after="40"/>
              <w:rPr>
                <w:rFonts w:ascii="Montserrat" w:hAnsi="Montserrat" w:cs="Arial"/>
                <w:i/>
                <w:iCs/>
                <w:szCs w:val="20"/>
              </w:rPr>
            </w:pPr>
            <w:r w:rsidRPr="00E45433">
              <w:rPr>
                <w:rFonts w:ascii="Montserrat" w:hAnsi="Montserrat" w:cs="Arial"/>
                <w:i/>
                <w:iCs/>
                <w:szCs w:val="20"/>
              </w:rPr>
              <w:t>Services</w:t>
            </w:r>
          </w:p>
          <w:p w14:paraId="5F194141" w14:textId="5BA64090" w:rsidR="0081662A" w:rsidRPr="00E45433" w:rsidRDefault="0081662A" w:rsidP="00EB479A">
            <w:pPr>
              <w:spacing w:before="40" w:after="40"/>
              <w:rPr>
                <w:rFonts w:ascii="Montserrat" w:hAnsi="Montserrat" w:cs="Arial"/>
                <w:szCs w:val="20"/>
              </w:rPr>
            </w:pPr>
            <w:r w:rsidRPr="00E45433">
              <w:rPr>
                <w:rFonts w:ascii="Montserrat" w:hAnsi="Montserrat" w:cs="Arial"/>
                <w:i/>
                <w:iCs/>
                <w:szCs w:val="20"/>
              </w:rPr>
              <w:t>Permitted IP’s</w:t>
            </w:r>
          </w:p>
        </w:tc>
        <w:tc>
          <w:tcPr>
            <w:tcW w:w="2454" w:type="pct"/>
          </w:tcPr>
          <w:p w14:paraId="522D2AB2" w14:textId="77777777" w:rsidR="00AF1AEE" w:rsidRPr="00E45433" w:rsidRDefault="009C6FFD" w:rsidP="00EB479A">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t13mgmtIP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«t13mgmtIP»</w:t>
            </w:r>
            <w:r w:rsidRPr="00E45433">
              <w:rPr>
                <w:rFonts w:ascii="Montserrat" w:eastAsia="Batang" w:hAnsi="Montserrat" w:cs="Arial"/>
                <w:i/>
                <w:color w:val="0070C0"/>
                <w:lang w:eastAsia="ko-KR"/>
              </w:rPr>
              <w:fldChar w:fldCharType="end"/>
            </w:r>
          </w:p>
          <w:p w14:paraId="5E5D08DA" w14:textId="77777777" w:rsidR="009C6FFD" w:rsidRPr="00E45433" w:rsidRDefault="009C6FFD" w:rsidP="00EB479A">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t13mgmtnetmask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«t13mgmtnetmask»</w:t>
            </w:r>
            <w:r w:rsidRPr="00E45433">
              <w:rPr>
                <w:rFonts w:ascii="Montserrat" w:eastAsia="Batang" w:hAnsi="Montserrat" w:cs="Arial"/>
                <w:i/>
                <w:color w:val="0070C0"/>
                <w:lang w:eastAsia="ko-KR"/>
              </w:rPr>
              <w:fldChar w:fldCharType="end"/>
            </w:r>
          </w:p>
          <w:p w14:paraId="26204B32" w14:textId="77777777" w:rsidR="009C6FFD" w:rsidRPr="00E45433" w:rsidRDefault="009C6FFD" w:rsidP="00EB479A">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t13mgmtgateway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«t13mgmtgateway»</w:t>
            </w:r>
            <w:r w:rsidRPr="00E45433">
              <w:rPr>
                <w:rFonts w:ascii="Montserrat" w:eastAsia="Batang" w:hAnsi="Montserrat" w:cs="Arial"/>
                <w:i/>
                <w:color w:val="0070C0"/>
                <w:lang w:eastAsia="ko-KR"/>
              </w:rPr>
              <w:fldChar w:fldCharType="end"/>
            </w:r>
          </w:p>
          <w:p w14:paraId="140ECBB8" w14:textId="77777777" w:rsidR="009C6FFD" w:rsidRPr="00E45433" w:rsidRDefault="009C6FFD" w:rsidP="00EB479A">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t13mgmtipv6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«t13mgmtipv6»</w:t>
            </w:r>
            <w:r w:rsidRPr="00E45433">
              <w:rPr>
                <w:rFonts w:ascii="Montserrat" w:eastAsia="Batang" w:hAnsi="Montserrat" w:cs="Arial"/>
                <w:i/>
                <w:color w:val="0070C0"/>
                <w:lang w:eastAsia="ko-KR"/>
              </w:rPr>
              <w:fldChar w:fldCharType="end"/>
            </w:r>
          </w:p>
          <w:p w14:paraId="57455139" w14:textId="77777777" w:rsidR="009C6FFD" w:rsidRPr="00E45433" w:rsidRDefault="009C6FFD" w:rsidP="00EB479A">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t13mgmtspeed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«t13mgmtspeed»</w:t>
            </w:r>
            <w:r w:rsidRPr="00E45433">
              <w:rPr>
                <w:rFonts w:ascii="Montserrat" w:eastAsia="Batang" w:hAnsi="Montserrat" w:cs="Arial"/>
                <w:i/>
                <w:color w:val="0070C0"/>
                <w:lang w:eastAsia="ko-KR"/>
              </w:rPr>
              <w:fldChar w:fldCharType="end"/>
            </w:r>
          </w:p>
          <w:p w14:paraId="04DD06B7" w14:textId="77777777" w:rsidR="009C6FFD" w:rsidRPr="00E45433" w:rsidRDefault="009C6FFD" w:rsidP="00EB479A">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t13mgmtmtu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«t13mgmtmtu»</w:t>
            </w:r>
            <w:r w:rsidRPr="00E45433">
              <w:rPr>
                <w:rFonts w:ascii="Montserrat" w:eastAsia="Batang" w:hAnsi="Montserrat" w:cs="Arial"/>
                <w:i/>
                <w:color w:val="0070C0"/>
                <w:lang w:eastAsia="ko-KR"/>
              </w:rPr>
              <w:fldChar w:fldCharType="end"/>
            </w:r>
          </w:p>
          <w:p w14:paraId="1E906A3C" w14:textId="77777777" w:rsidR="009C6FFD" w:rsidRPr="00E45433" w:rsidRDefault="009C6FFD" w:rsidP="00EB479A">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t13mgmtservices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«t13mgmtservices»</w:t>
            </w:r>
            <w:r w:rsidRPr="00E45433">
              <w:rPr>
                <w:rFonts w:ascii="Montserrat" w:eastAsia="Batang" w:hAnsi="Montserrat" w:cs="Arial"/>
                <w:i/>
                <w:color w:val="0070C0"/>
                <w:lang w:eastAsia="ko-KR"/>
              </w:rPr>
              <w:fldChar w:fldCharType="end"/>
            </w:r>
          </w:p>
          <w:p w14:paraId="66E93666" w14:textId="116330BA" w:rsidR="009C6FFD" w:rsidRPr="00E45433" w:rsidRDefault="009C6FFD" w:rsidP="00EB479A">
            <w:pPr>
              <w:spacing w:before="40" w:after="40"/>
              <w:rPr>
                <w:rFonts w:ascii="Montserrat" w:hAnsi="Montserrat" w:cs="Arial"/>
                <w:szCs w:val="20"/>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t13mgmtpermittedips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«t13mgmtpermittedips»</w:t>
            </w:r>
            <w:r w:rsidRPr="00E45433">
              <w:rPr>
                <w:rFonts w:ascii="Montserrat" w:eastAsia="Batang" w:hAnsi="Montserrat" w:cs="Arial"/>
                <w:i/>
                <w:color w:val="0070C0"/>
                <w:lang w:eastAsia="ko-KR"/>
              </w:rPr>
              <w:fldChar w:fldCharType="end"/>
            </w:r>
          </w:p>
        </w:tc>
      </w:tr>
    </w:tbl>
    <w:p w14:paraId="640EF96F" w14:textId="4FA6FAE8" w:rsidR="007514E2" w:rsidRPr="00E45433" w:rsidRDefault="007514E2" w:rsidP="009D2CDD">
      <w:pPr>
        <w:pStyle w:val="PSDocH3"/>
        <w:rPr>
          <w:rFonts w:ascii="Montserrat" w:hAnsi="Montserrat" w:cs="Arial"/>
        </w:rPr>
      </w:pPr>
      <w:bookmarkStart w:id="44" w:name="_Toc488914640"/>
      <w:bookmarkStart w:id="45" w:name="_Toc22810842"/>
      <w:r w:rsidRPr="00E45433">
        <w:rPr>
          <w:rFonts w:ascii="Montserrat" w:hAnsi="Montserrat" w:cs="Arial"/>
        </w:rPr>
        <w:t>Logging Interface</w:t>
      </w:r>
      <w:bookmarkEnd w:id="44"/>
      <w:r w:rsidR="0092535E" w:rsidRPr="00E45433">
        <w:rPr>
          <w:rFonts w:ascii="Montserrat" w:hAnsi="Montserrat" w:cs="Arial"/>
        </w:rPr>
        <w:t>s</w:t>
      </w:r>
      <w:bookmarkEnd w:id="45"/>
    </w:p>
    <w:p w14:paraId="2D840432" w14:textId="77777777" w:rsidR="00F53792" w:rsidRPr="00E45433" w:rsidRDefault="00DC6919" w:rsidP="00F53792">
      <w:pPr>
        <w:rPr>
          <w:rFonts w:ascii="Montserrat" w:hAnsi="Montserrat" w:cs="Arial"/>
        </w:rPr>
      </w:pPr>
      <w:hyperlink r:id="rId17" w:history="1">
        <w:r w:rsidR="00F53792" w:rsidRPr="00E45433">
          <w:rPr>
            <w:rStyle w:val="Hyperlink"/>
            <w:rFonts w:ascii="Montserrat" w:eastAsiaTheme="majorEastAsia" w:hAnsi="Montserrat" w:cs="Arial"/>
          </w:rPr>
          <w:t>https://docs.paloaltonetworks.com/pan-os/9-0/pan-os-web-interface-help/network/network-interfaces/log-card-interface.html</w:t>
        </w:r>
      </w:hyperlink>
    </w:p>
    <w:p w14:paraId="517F54EC" w14:textId="217DC42E" w:rsidR="000009F3" w:rsidRPr="00E45433" w:rsidRDefault="00F53792" w:rsidP="000840C0">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 xml:space="preserve">Describe the log card interface configuration. </w:t>
      </w:r>
      <w:r w:rsidR="00CD58A7" w:rsidRPr="00E45433">
        <w:rPr>
          <w:rFonts w:ascii="Montserrat" w:hAnsi="Montserrat" w:cs="Arial"/>
          <w:color w:val="538135" w:themeColor="accent6" w:themeShade="BF"/>
        </w:rPr>
        <w:t>If the firewalls deployed do not have a dedicated logging interface or using service routes for forwarding logs, this section can be removed.</w:t>
      </w:r>
    </w:p>
    <w:p w14:paraId="70DBCA3C" w14:textId="37A6DAE2" w:rsidR="000840C0" w:rsidRPr="00E45433" w:rsidRDefault="000840C0" w:rsidP="000840C0">
      <w:pPr>
        <w:pStyle w:val="TemplateNotes"/>
        <w:ind w:left="0"/>
        <w:rPr>
          <w:rFonts w:ascii="Montserrat" w:hAnsi="Montserrat" w:cs="Arial"/>
          <w:i w:val="0"/>
          <w:color w:val="auto"/>
        </w:rPr>
      </w:pPr>
      <w:r w:rsidRPr="00E45433">
        <w:rPr>
          <w:rFonts w:ascii="Montserrat" w:hAnsi="Montserrat" w:cs="Arial"/>
          <w:i w:val="0"/>
          <w:color w:val="auto"/>
        </w:rPr>
        <w:fldChar w:fldCharType="begin"/>
      </w:r>
      <w:r w:rsidRPr="00E45433">
        <w:rPr>
          <w:rFonts w:ascii="Montserrat" w:hAnsi="Montserrat" w:cs="Arial"/>
          <w:i w:val="0"/>
          <w:color w:val="auto"/>
        </w:rPr>
        <w:instrText xml:space="preserve"> REF _Ref15314766 \h  \* MERGEFORMAT </w:instrText>
      </w:r>
      <w:r w:rsidRPr="00E45433">
        <w:rPr>
          <w:rFonts w:ascii="Montserrat" w:hAnsi="Montserrat" w:cs="Arial"/>
          <w:i w:val="0"/>
          <w:color w:val="auto"/>
        </w:rPr>
      </w:r>
      <w:r w:rsidRPr="00E45433">
        <w:rPr>
          <w:rFonts w:ascii="Montserrat" w:hAnsi="Montserrat" w:cs="Arial"/>
          <w:i w:val="0"/>
          <w:color w:val="auto"/>
        </w:rPr>
        <w:fldChar w:fldCharType="separate"/>
      </w:r>
      <w:r w:rsidR="005F541B" w:rsidRPr="00E45433">
        <w:rPr>
          <w:rFonts w:ascii="Montserrat" w:hAnsi="Montserrat" w:cs="Arial"/>
          <w:i w:val="0"/>
          <w:color w:val="auto"/>
        </w:rPr>
        <w:t xml:space="preserve">Table </w:t>
      </w:r>
      <w:r w:rsidR="005F541B" w:rsidRPr="00E45433">
        <w:rPr>
          <w:rFonts w:ascii="Montserrat" w:hAnsi="Montserrat" w:cs="Arial"/>
          <w:i w:val="0"/>
          <w:noProof/>
          <w:color w:val="auto"/>
        </w:rPr>
        <w:t>14</w:t>
      </w:r>
      <w:r w:rsidRPr="00E45433">
        <w:rPr>
          <w:rFonts w:ascii="Montserrat" w:hAnsi="Montserrat" w:cs="Arial"/>
          <w:i w:val="0"/>
          <w:color w:val="auto"/>
        </w:rPr>
        <w:fldChar w:fldCharType="end"/>
      </w:r>
      <w:r w:rsidRPr="00E45433">
        <w:rPr>
          <w:rFonts w:ascii="Montserrat" w:hAnsi="Montserrat" w:cs="Arial"/>
          <w:i w:val="0"/>
          <w:color w:val="auto"/>
        </w:rPr>
        <w:t xml:space="preserve"> shows the log interface settings.</w:t>
      </w:r>
    </w:p>
    <w:p w14:paraId="1CE9C7B7" w14:textId="059D5515" w:rsidR="00597B13" w:rsidRPr="00E45433" w:rsidRDefault="00360923" w:rsidP="00597B13">
      <w:pPr>
        <w:pStyle w:val="Caption"/>
        <w:rPr>
          <w:rFonts w:ascii="Montserrat" w:hAnsi="Montserrat" w:cs="Arial"/>
        </w:rPr>
      </w:pPr>
      <w:bookmarkStart w:id="46" w:name="_Ref15314766"/>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14</w:t>
      </w:r>
      <w:r w:rsidR="00001F87" w:rsidRPr="00E45433">
        <w:rPr>
          <w:rFonts w:ascii="Montserrat" w:hAnsi="Montserrat" w:cs="Arial"/>
          <w:noProof/>
        </w:rPr>
        <w:fldChar w:fldCharType="end"/>
      </w:r>
      <w:bookmarkEnd w:id="46"/>
      <w:r w:rsidRPr="00E45433">
        <w:rPr>
          <w:rFonts w:ascii="Montserrat" w:hAnsi="Montserrat" w:cs="Arial"/>
        </w:rPr>
        <w:t xml:space="preserve"> </w:t>
      </w:r>
      <w:r w:rsidR="00597B13" w:rsidRPr="00E45433">
        <w:rPr>
          <w:rFonts w:ascii="Montserrat" w:hAnsi="Montserrat" w:cs="Arial"/>
        </w:rPr>
        <w:t>– Log Interface Settings</w:t>
      </w:r>
    </w:p>
    <w:tbl>
      <w:tblPr>
        <w:tblStyle w:val="TableGrid"/>
        <w:tblW w:w="5000" w:type="pct"/>
        <w:tblLook w:val="04A0" w:firstRow="1" w:lastRow="0" w:firstColumn="1" w:lastColumn="0" w:noHBand="0" w:noVBand="1"/>
      </w:tblPr>
      <w:tblGrid>
        <w:gridCol w:w="1931"/>
        <w:gridCol w:w="1575"/>
        <w:gridCol w:w="2161"/>
        <w:gridCol w:w="3683"/>
      </w:tblGrid>
      <w:tr w:rsidR="009632EC" w:rsidRPr="00E45433" w14:paraId="7B46E07C" w14:textId="77777777" w:rsidTr="00E45433">
        <w:tc>
          <w:tcPr>
            <w:tcW w:w="890" w:type="pct"/>
            <w:shd w:val="clear" w:color="auto" w:fill="ED7D31" w:themeFill="accent2"/>
          </w:tcPr>
          <w:p w14:paraId="6281E620" w14:textId="12B500C1" w:rsidR="009632EC" w:rsidRPr="00E45433" w:rsidRDefault="009632EC" w:rsidP="006F7386">
            <w:pPr>
              <w:spacing w:before="80" w:after="80"/>
              <w:jc w:val="center"/>
              <w:rPr>
                <w:rFonts w:ascii="Montserrat" w:hAnsi="Montserrat" w:cs="Arial"/>
                <w:b/>
              </w:rPr>
            </w:pPr>
            <w:r w:rsidRPr="00E45433">
              <w:rPr>
                <w:rFonts w:ascii="Montserrat" w:hAnsi="Montserrat" w:cs="Arial"/>
                <w:b/>
              </w:rPr>
              <w:t>Device Name</w:t>
            </w:r>
          </w:p>
        </w:tc>
        <w:tc>
          <w:tcPr>
            <w:tcW w:w="890" w:type="pct"/>
            <w:shd w:val="clear" w:color="auto" w:fill="ED7D31" w:themeFill="accent2"/>
          </w:tcPr>
          <w:p w14:paraId="4F9F731F" w14:textId="53403D70" w:rsidR="009632EC" w:rsidRPr="00E45433" w:rsidRDefault="009632EC" w:rsidP="006F7386">
            <w:pPr>
              <w:spacing w:before="80" w:after="80"/>
              <w:jc w:val="center"/>
              <w:rPr>
                <w:rFonts w:ascii="Montserrat" w:hAnsi="Montserrat" w:cs="Arial"/>
                <w:b/>
              </w:rPr>
            </w:pPr>
            <w:r w:rsidRPr="00E45433">
              <w:rPr>
                <w:rFonts w:ascii="Montserrat" w:hAnsi="Montserrat" w:cs="Arial"/>
                <w:b/>
              </w:rPr>
              <w:t xml:space="preserve">Log Interface </w:t>
            </w:r>
          </w:p>
        </w:tc>
        <w:tc>
          <w:tcPr>
            <w:tcW w:w="1203" w:type="pct"/>
            <w:shd w:val="clear" w:color="auto" w:fill="ED7D31" w:themeFill="accent2"/>
          </w:tcPr>
          <w:p w14:paraId="33105C95" w14:textId="77777777" w:rsidR="009632EC" w:rsidRPr="00E45433" w:rsidRDefault="009632EC" w:rsidP="006F7386">
            <w:pPr>
              <w:spacing w:before="80" w:after="80"/>
              <w:jc w:val="center"/>
              <w:rPr>
                <w:rFonts w:ascii="Montserrat" w:hAnsi="Montserrat" w:cs="Arial"/>
                <w:b/>
              </w:rPr>
            </w:pPr>
            <w:r w:rsidRPr="00E45433">
              <w:rPr>
                <w:rFonts w:ascii="Montserrat" w:hAnsi="Montserrat" w:cs="Arial"/>
                <w:b/>
              </w:rPr>
              <w:t>Settings</w:t>
            </w:r>
          </w:p>
        </w:tc>
        <w:tc>
          <w:tcPr>
            <w:tcW w:w="2017" w:type="pct"/>
            <w:shd w:val="clear" w:color="auto" w:fill="ED7D31" w:themeFill="accent2"/>
          </w:tcPr>
          <w:p w14:paraId="15BC7E53" w14:textId="77777777" w:rsidR="009632EC" w:rsidRPr="00E45433" w:rsidRDefault="009632EC" w:rsidP="006F7386">
            <w:pPr>
              <w:spacing w:before="80" w:after="80"/>
              <w:jc w:val="center"/>
              <w:rPr>
                <w:rFonts w:ascii="Montserrat" w:hAnsi="Montserrat" w:cs="Arial"/>
                <w:b/>
              </w:rPr>
            </w:pPr>
            <w:r w:rsidRPr="00E45433">
              <w:rPr>
                <w:rFonts w:ascii="Montserrat" w:hAnsi="Montserrat" w:cs="Arial"/>
                <w:b/>
              </w:rPr>
              <w:t>Notes</w:t>
            </w:r>
          </w:p>
        </w:tc>
      </w:tr>
      <w:tr w:rsidR="009632EC" w:rsidRPr="00E45433" w14:paraId="41322F1F" w14:textId="77777777" w:rsidTr="009632EC">
        <w:trPr>
          <w:trHeight w:val="765"/>
        </w:trPr>
        <w:tc>
          <w:tcPr>
            <w:tcW w:w="890" w:type="pct"/>
          </w:tcPr>
          <w:p w14:paraId="695DDC0E" w14:textId="30506FD2" w:rsidR="009632EC" w:rsidRPr="00E45433" w:rsidRDefault="00B71339" w:rsidP="00CB2784">
            <w:pPr>
              <w:spacing w:before="40" w:after="40"/>
              <w:rPr>
                <w:rFonts w:ascii="Montserrat" w:hAnsi="Montserrat" w:cs="Arial"/>
                <w:szCs w:val="20"/>
              </w:rPr>
            </w:pPr>
            <w:r w:rsidRPr="00E45433">
              <w:rPr>
                <w:rFonts w:ascii="Montserrat" w:hAnsi="Montserrat" w:cs="Arial"/>
                <w:szCs w:val="20"/>
              </w:rPr>
              <w:fldChar w:fldCharType="begin"/>
            </w:r>
            <w:r w:rsidRPr="00E45433">
              <w:rPr>
                <w:rFonts w:ascii="Montserrat" w:hAnsi="Montserrat" w:cs="Arial"/>
                <w:szCs w:val="20"/>
              </w:rPr>
              <w:instrText xml:space="preserve"> MERGEFIELD t14devicename \* MERGEFORMAT </w:instrText>
            </w:r>
            <w:r w:rsidRPr="00E45433">
              <w:rPr>
                <w:rFonts w:ascii="Montserrat" w:hAnsi="Montserrat" w:cs="Arial"/>
                <w:szCs w:val="20"/>
              </w:rPr>
              <w:fldChar w:fldCharType="separate"/>
            </w:r>
            <w:r w:rsidRPr="00E45433">
              <w:rPr>
                <w:rFonts w:ascii="Montserrat" w:hAnsi="Montserrat" w:cs="Arial"/>
                <w:noProof/>
                <w:szCs w:val="20"/>
              </w:rPr>
              <w:t>«t14devicename»</w:t>
            </w:r>
            <w:r w:rsidRPr="00E45433">
              <w:rPr>
                <w:rFonts w:ascii="Montserrat" w:hAnsi="Montserrat" w:cs="Arial"/>
                <w:szCs w:val="20"/>
              </w:rPr>
              <w:fldChar w:fldCharType="end"/>
            </w:r>
          </w:p>
        </w:tc>
        <w:tc>
          <w:tcPr>
            <w:tcW w:w="890" w:type="pct"/>
          </w:tcPr>
          <w:p w14:paraId="4DDA9653" w14:textId="2C663DCE" w:rsidR="009632EC" w:rsidRPr="00E45433" w:rsidRDefault="009632EC" w:rsidP="00CB2784">
            <w:pPr>
              <w:spacing w:before="40" w:after="40"/>
              <w:rPr>
                <w:rFonts w:ascii="Montserrat" w:hAnsi="Montserrat" w:cs="Arial"/>
                <w:szCs w:val="20"/>
              </w:rPr>
            </w:pPr>
            <w:r w:rsidRPr="00E45433">
              <w:rPr>
                <w:rFonts w:ascii="Montserrat" w:hAnsi="Montserrat" w:cs="Arial"/>
                <w:szCs w:val="20"/>
              </w:rPr>
              <w:t>Interface Name</w:t>
            </w:r>
          </w:p>
          <w:p w14:paraId="4A732E32" w14:textId="77777777" w:rsidR="009632EC" w:rsidRPr="00E45433" w:rsidRDefault="009632EC" w:rsidP="00CB2784">
            <w:pPr>
              <w:spacing w:before="40" w:after="40"/>
              <w:rPr>
                <w:rFonts w:ascii="Montserrat" w:hAnsi="Montserrat" w:cs="Arial"/>
                <w:szCs w:val="20"/>
              </w:rPr>
            </w:pPr>
            <w:r w:rsidRPr="00E45433">
              <w:rPr>
                <w:rFonts w:ascii="Montserrat" w:hAnsi="Montserrat" w:cs="Arial"/>
                <w:szCs w:val="20"/>
              </w:rPr>
              <w:t>IP Address</w:t>
            </w:r>
          </w:p>
          <w:p w14:paraId="3AE3DC22" w14:textId="77777777" w:rsidR="009632EC" w:rsidRPr="00E45433" w:rsidRDefault="009632EC" w:rsidP="00CB2784">
            <w:pPr>
              <w:spacing w:before="40" w:after="40"/>
              <w:rPr>
                <w:rFonts w:ascii="Montserrat" w:hAnsi="Montserrat" w:cs="Arial"/>
                <w:szCs w:val="20"/>
              </w:rPr>
            </w:pPr>
            <w:r w:rsidRPr="00E45433">
              <w:rPr>
                <w:rFonts w:ascii="Montserrat" w:hAnsi="Montserrat" w:cs="Arial"/>
                <w:szCs w:val="20"/>
              </w:rPr>
              <w:t>Mask</w:t>
            </w:r>
          </w:p>
          <w:p w14:paraId="69644A71" w14:textId="77777777" w:rsidR="009632EC" w:rsidRPr="00E45433" w:rsidRDefault="009632EC" w:rsidP="00CB2784">
            <w:pPr>
              <w:spacing w:before="40" w:after="40"/>
              <w:rPr>
                <w:rFonts w:ascii="Montserrat" w:hAnsi="Montserrat" w:cs="Arial"/>
                <w:szCs w:val="20"/>
              </w:rPr>
            </w:pPr>
            <w:r w:rsidRPr="00E45433">
              <w:rPr>
                <w:rFonts w:ascii="Montserrat" w:hAnsi="Montserrat" w:cs="Arial"/>
                <w:szCs w:val="20"/>
              </w:rPr>
              <w:t>Gateway</w:t>
            </w:r>
          </w:p>
          <w:p w14:paraId="42D6539A" w14:textId="77777777" w:rsidR="009632EC" w:rsidRPr="00E45433" w:rsidRDefault="009632EC" w:rsidP="00CB2784">
            <w:pPr>
              <w:spacing w:before="40" w:after="40"/>
              <w:rPr>
                <w:rFonts w:ascii="Montserrat" w:hAnsi="Montserrat" w:cs="Arial"/>
                <w:szCs w:val="20"/>
              </w:rPr>
            </w:pPr>
            <w:r w:rsidRPr="00E45433">
              <w:rPr>
                <w:rFonts w:ascii="Montserrat" w:hAnsi="Montserrat" w:cs="Arial"/>
                <w:szCs w:val="20"/>
              </w:rPr>
              <w:t>IPv6 address</w:t>
            </w:r>
          </w:p>
          <w:p w14:paraId="4FA870D1" w14:textId="77777777" w:rsidR="009632EC" w:rsidRPr="00E45433" w:rsidRDefault="009632EC" w:rsidP="00CB2784">
            <w:pPr>
              <w:spacing w:before="40" w:after="40"/>
              <w:rPr>
                <w:rFonts w:ascii="Montserrat" w:hAnsi="Montserrat" w:cs="Arial"/>
                <w:szCs w:val="20"/>
              </w:rPr>
            </w:pPr>
            <w:r w:rsidRPr="00E45433">
              <w:rPr>
                <w:rFonts w:ascii="Montserrat" w:hAnsi="Montserrat" w:cs="Arial"/>
                <w:szCs w:val="20"/>
              </w:rPr>
              <w:t>Speed</w:t>
            </w:r>
          </w:p>
          <w:p w14:paraId="691EE6F0" w14:textId="0BFCE309" w:rsidR="009632EC" w:rsidRPr="00E45433" w:rsidRDefault="009632EC" w:rsidP="00CB2784">
            <w:pPr>
              <w:spacing w:before="40" w:after="40"/>
              <w:rPr>
                <w:rFonts w:ascii="Montserrat" w:hAnsi="Montserrat" w:cs="Arial"/>
                <w:szCs w:val="20"/>
              </w:rPr>
            </w:pPr>
            <w:r w:rsidRPr="00E45433">
              <w:rPr>
                <w:rFonts w:ascii="Montserrat" w:hAnsi="Montserrat" w:cs="Arial"/>
                <w:szCs w:val="20"/>
              </w:rPr>
              <w:t>MTU</w:t>
            </w:r>
          </w:p>
        </w:tc>
        <w:tc>
          <w:tcPr>
            <w:tcW w:w="1203" w:type="pct"/>
          </w:tcPr>
          <w:p w14:paraId="709AAAD3" w14:textId="77777777" w:rsidR="009632EC" w:rsidRPr="00E45433" w:rsidRDefault="009632EC" w:rsidP="00CB2784">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t14interface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«t14interface»</w:t>
            </w:r>
            <w:r w:rsidRPr="00E45433">
              <w:rPr>
                <w:rFonts w:ascii="Montserrat" w:eastAsia="Batang" w:hAnsi="Montserrat" w:cs="Arial"/>
                <w:i/>
                <w:color w:val="0070C0"/>
                <w:lang w:eastAsia="ko-KR"/>
              </w:rPr>
              <w:fldChar w:fldCharType="end"/>
            </w:r>
          </w:p>
          <w:p w14:paraId="07A50E4A" w14:textId="77777777" w:rsidR="009632EC" w:rsidRPr="00E45433" w:rsidRDefault="009632EC" w:rsidP="00CB2784">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t14ip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«t14ip»</w:t>
            </w:r>
            <w:r w:rsidRPr="00E45433">
              <w:rPr>
                <w:rFonts w:ascii="Montserrat" w:eastAsia="Batang" w:hAnsi="Montserrat" w:cs="Arial"/>
                <w:i/>
                <w:color w:val="0070C0"/>
                <w:lang w:eastAsia="ko-KR"/>
              </w:rPr>
              <w:fldChar w:fldCharType="end"/>
            </w:r>
          </w:p>
          <w:p w14:paraId="239F3169" w14:textId="77777777" w:rsidR="009632EC" w:rsidRPr="00E45433" w:rsidRDefault="009632EC" w:rsidP="00CB2784">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t14mask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«t14mask»</w:t>
            </w:r>
            <w:r w:rsidRPr="00E45433">
              <w:rPr>
                <w:rFonts w:ascii="Montserrat" w:eastAsia="Batang" w:hAnsi="Montserrat" w:cs="Arial"/>
                <w:i/>
                <w:color w:val="0070C0"/>
                <w:lang w:eastAsia="ko-KR"/>
              </w:rPr>
              <w:fldChar w:fldCharType="end"/>
            </w:r>
          </w:p>
          <w:p w14:paraId="2575AE61" w14:textId="77777777" w:rsidR="009632EC" w:rsidRPr="00E45433" w:rsidRDefault="009632EC" w:rsidP="00CB2784">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t14gw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«t14gw»</w:t>
            </w:r>
            <w:r w:rsidRPr="00E45433">
              <w:rPr>
                <w:rFonts w:ascii="Montserrat" w:eastAsia="Batang" w:hAnsi="Montserrat" w:cs="Arial"/>
                <w:i/>
                <w:color w:val="0070C0"/>
                <w:lang w:eastAsia="ko-KR"/>
              </w:rPr>
              <w:fldChar w:fldCharType="end"/>
            </w:r>
          </w:p>
          <w:p w14:paraId="504B2CF9" w14:textId="77777777" w:rsidR="009632EC" w:rsidRPr="00E45433" w:rsidRDefault="009632EC" w:rsidP="00CB2784">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t14ipv6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«t14ipv6»</w:t>
            </w:r>
            <w:r w:rsidRPr="00E45433">
              <w:rPr>
                <w:rFonts w:ascii="Montserrat" w:eastAsia="Batang" w:hAnsi="Montserrat" w:cs="Arial"/>
                <w:i/>
                <w:color w:val="0070C0"/>
                <w:lang w:eastAsia="ko-KR"/>
              </w:rPr>
              <w:fldChar w:fldCharType="end"/>
            </w:r>
          </w:p>
          <w:p w14:paraId="52BB69F3" w14:textId="77777777" w:rsidR="009632EC" w:rsidRPr="00E45433" w:rsidRDefault="009632EC" w:rsidP="00CB2784">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t14speed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«t14speed»</w:t>
            </w:r>
            <w:r w:rsidRPr="00E45433">
              <w:rPr>
                <w:rFonts w:ascii="Montserrat" w:eastAsia="Batang" w:hAnsi="Montserrat" w:cs="Arial"/>
                <w:i/>
                <w:color w:val="0070C0"/>
                <w:lang w:eastAsia="ko-KR"/>
              </w:rPr>
              <w:fldChar w:fldCharType="end"/>
            </w:r>
          </w:p>
          <w:p w14:paraId="618E629F" w14:textId="381669B7" w:rsidR="009632EC" w:rsidRPr="00E45433" w:rsidRDefault="009632EC" w:rsidP="00CB2784">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t14mtu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«t14mtu»</w:t>
            </w:r>
            <w:r w:rsidRPr="00E45433">
              <w:rPr>
                <w:rFonts w:ascii="Montserrat" w:eastAsia="Batang" w:hAnsi="Montserrat" w:cs="Arial"/>
                <w:i/>
                <w:color w:val="0070C0"/>
                <w:lang w:eastAsia="ko-KR"/>
              </w:rPr>
              <w:fldChar w:fldCharType="end"/>
            </w:r>
          </w:p>
        </w:tc>
        <w:tc>
          <w:tcPr>
            <w:tcW w:w="2017" w:type="pct"/>
          </w:tcPr>
          <w:p w14:paraId="2E6A5B02" w14:textId="165B92AB" w:rsidR="009632EC" w:rsidRPr="00E45433" w:rsidRDefault="009632EC" w:rsidP="00CB2784">
            <w:pPr>
              <w:spacing w:before="40" w:after="40"/>
              <w:rPr>
                <w:rFonts w:ascii="Montserrat" w:hAnsi="Montserrat" w:cs="Arial"/>
                <w:szCs w:val="20"/>
              </w:rPr>
            </w:pPr>
          </w:p>
        </w:tc>
      </w:tr>
    </w:tbl>
    <w:p w14:paraId="721CDFF8" w14:textId="77777777" w:rsidR="007514E2" w:rsidRPr="00E45433" w:rsidRDefault="007514E2" w:rsidP="00FB1851">
      <w:pPr>
        <w:pStyle w:val="PSDocH2"/>
        <w:rPr>
          <w:rFonts w:ascii="Montserrat" w:hAnsi="Montserrat" w:cs="Arial"/>
        </w:rPr>
      </w:pPr>
      <w:bookmarkStart w:id="47" w:name="_Toc488914641"/>
      <w:bookmarkStart w:id="48" w:name="_Toc22810843"/>
      <w:r w:rsidRPr="00E45433">
        <w:rPr>
          <w:rFonts w:ascii="Montserrat" w:hAnsi="Montserrat" w:cs="Arial"/>
        </w:rPr>
        <w:t>Security Zones</w:t>
      </w:r>
      <w:bookmarkEnd w:id="47"/>
      <w:bookmarkEnd w:id="48"/>
    </w:p>
    <w:p w14:paraId="58C91D7C" w14:textId="77777777" w:rsidR="00F32D4D" w:rsidRPr="00E45433" w:rsidRDefault="00DC6919" w:rsidP="00F32D4D">
      <w:pPr>
        <w:rPr>
          <w:rFonts w:ascii="Montserrat" w:hAnsi="Montserrat" w:cs="Arial"/>
        </w:rPr>
      </w:pPr>
      <w:hyperlink r:id="rId18" w:history="1">
        <w:r w:rsidR="00F32D4D" w:rsidRPr="00E45433">
          <w:rPr>
            <w:rStyle w:val="Hyperlink"/>
            <w:rFonts w:ascii="Montserrat" w:eastAsiaTheme="majorEastAsia" w:hAnsi="Montserrat" w:cs="Arial"/>
          </w:rPr>
          <w:t>https://docs.paloaltonetworks.com/pan-os/9-0/pan-os-web-interface-help/network/network-zones.html</w:t>
        </w:r>
      </w:hyperlink>
    </w:p>
    <w:p w14:paraId="6B3C634C" w14:textId="0F97D708" w:rsidR="00F32D4D" w:rsidRPr="00E45433" w:rsidRDefault="00F32D4D" w:rsidP="009D2CDD">
      <w:pPr>
        <w:pStyle w:val="TemplateNotes"/>
        <w:ind w:left="0" w:hanging="720"/>
        <w:rPr>
          <w:rFonts w:ascii="Montserrat" w:hAnsi="Montserrat" w:cs="Arial"/>
          <w:color w:val="538135" w:themeColor="accent6" w:themeShade="BF"/>
        </w:rPr>
      </w:pPr>
      <w:r w:rsidRPr="00E45433">
        <w:rPr>
          <w:rFonts w:ascii="Montserrat" w:hAnsi="Montserrat" w:cs="Arial"/>
          <w:color w:val="538135" w:themeColor="accent6" w:themeShade="BF"/>
        </w:rPr>
        <w:t xml:space="preserve">Describe the configured security zones, including </w:t>
      </w:r>
      <w:proofErr w:type="spellStart"/>
      <w:r w:rsidRPr="00E45433">
        <w:rPr>
          <w:rFonts w:ascii="Montserrat" w:hAnsi="Montserrat" w:cs="Arial"/>
          <w:color w:val="538135" w:themeColor="accent6" w:themeShade="BF"/>
        </w:rPr>
        <w:t>vsys</w:t>
      </w:r>
      <w:proofErr w:type="spellEnd"/>
      <w:r w:rsidRPr="00E45433">
        <w:rPr>
          <w:rFonts w:ascii="Montserrat" w:hAnsi="Montserrat" w:cs="Arial"/>
          <w:color w:val="538135" w:themeColor="accent6" w:themeShade="BF"/>
        </w:rPr>
        <w:t>, zone protection profiles</w:t>
      </w:r>
      <w:r w:rsidR="00C2115B" w:rsidRPr="00E45433">
        <w:rPr>
          <w:rFonts w:ascii="Montserrat" w:hAnsi="Montserrat" w:cs="Arial"/>
          <w:color w:val="538135" w:themeColor="accent6" w:themeShade="BF"/>
        </w:rPr>
        <w:t>,</w:t>
      </w:r>
      <w:r w:rsidRPr="00E45433">
        <w:rPr>
          <w:rFonts w:ascii="Montserrat" w:hAnsi="Montserrat" w:cs="Arial"/>
          <w:color w:val="538135" w:themeColor="accent6" w:themeShade="BF"/>
        </w:rPr>
        <w:t xml:space="preserve"> and if User</w:t>
      </w:r>
      <w:r w:rsidR="009F5249" w:rsidRPr="00E45433">
        <w:rPr>
          <w:rFonts w:ascii="Montserrat" w:hAnsi="Montserrat" w:cs="Arial"/>
          <w:color w:val="538135" w:themeColor="accent6" w:themeShade="BF"/>
        </w:rPr>
        <w:t>-</w:t>
      </w:r>
      <w:r w:rsidRPr="00E45433">
        <w:rPr>
          <w:rFonts w:ascii="Montserrat" w:hAnsi="Montserrat" w:cs="Arial"/>
          <w:color w:val="538135" w:themeColor="accent6" w:themeShade="BF"/>
        </w:rPr>
        <w:t>ID is enabled.</w:t>
      </w:r>
    </w:p>
    <w:p w14:paraId="06BA5AF7" w14:textId="48D8D357" w:rsidR="00F32D4D" w:rsidRPr="00E45433" w:rsidRDefault="00F32D4D" w:rsidP="00F32D4D">
      <w:pPr>
        <w:rPr>
          <w:rFonts w:ascii="Montserrat" w:hAnsi="Montserrat" w:cs="Arial"/>
          <w:color w:val="C00000"/>
        </w:rPr>
      </w:pPr>
      <w:r w:rsidRPr="00E45433">
        <w:rPr>
          <w:rFonts w:ascii="Montserrat" w:hAnsi="Montserrat" w:cs="Arial"/>
          <w:color w:val="C00000"/>
        </w:rPr>
        <w:t xml:space="preserve">Each </w:t>
      </w:r>
      <w:r w:rsidR="00C74DA8" w:rsidRPr="00E45433">
        <w:rPr>
          <w:rFonts w:ascii="Montserrat" w:hAnsi="Montserrat" w:cs="Arial"/>
          <w:color w:val="C00000"/>
        </w:rPr>
        <w:fldChar w:fldCharType="begin"/>
      </w:r>
      <w:r w:rsidR="00C74DA8" w:rsidRPr="00E45433">
        <w:rPr>
          <w:rFonts w:ascii="Montserrat" w:hAnsi="Montserrat" w:cs="Arial"/>
          <w:color w:val="C00000"/>
        </w:rPr>
        <w:instrText xml:space="preserve"> MERGEFIELD Customer \* MERGEFORMAT </w:instrText>
      </w:r>
      <w:r w:rsidR="00C74DA8" w:rsidRPr="00E45433">
        <w:rPr>
          <w:rFonts w:ascii="Montserrat" w:hAnsi="Montserrat" w:cs="Arial"/>
          <w:color w:val="C00000"/>
        </w:rPr>
        <w:fldChar w:fldCharType="separate"/>
      </w:r>
      <w:r w:rsidR="000E25B8">
        <w:rPr>
          <w:rFonts w:ascii="Montserrat" w:hAnsi="Montserrat" w:cs="Arial"/>
          <w:noProof/>
          <w:color w:val="C00000"/>
        </w:rPr>
        <w:t>{{Customer}}</w:t>
      </w:r>
      <w:r w:rsidR="00C74DA8" w:rsidRPr="00E45433">
        <w:rPr>
          <w:rFonts w:ascii="Montserrat" w:hAnsi="Montserrat" w:cs="Arial"/>
          <w:color w:val="C00000"/>
        </w:rPr>
        <w:fldChar w:fldCharType="end"/>
      </w:r>
      <w:r w:rsidR="00C74DA8" w:rsidRPr="00E45433">
        <w:rPr>
          <w:rFonts w:ascii="Montserrat" w:hAnsi="Montserrat" w:cs="Arial"/>
          <w:color w:val="C00000"/>
        </w:rPr>
        <w:t xml:space="preserve"> </w:t>
      </w:r>
      <w:r w:rsidRPr="00E45433">
        <w:rPr>
          <w:rFonts w:ascii="Montserrat" w:hAnsi="Montserrat" w:cs="Arial"/>
          <w:color w:val="C00000"/>
        </w:rPr>
        <w:t xml:space="preserve">firewall is configured to use </w:t>
      </w:r>
      <w:r w:rsidR="009F5249" w:rsidRPr="00E45433">
        <w:rPr>
          <w:rFonts w:ascii="Montserrat" w:hAnsi="Montserrat" w:cs="Arial"/>
          <w:color w:val="C00000"/>
        </w:rPr>
        <w:t>Lay</w:t>
      </w:r>
      <w:r w:rsidRPr="00E45433">
        <w:rPr>
          <w:rFonts w:ascii="Montserrat" w:hAnsi="Montserrat" w:cs="Arial"/>
          <w:color w:val="C00000"/>
        </w:rPr>
        <w:t xml:space="preserve">er-3 interfaces. There are four security zones configured to secure traffic between the internet, DMZ and inside resources. The Guest security zone is assigned to vsys2 and secures Guest traffic to the internet. </w:t>
      </w:r>
      <w:r w:rsidR="006175F4" w:rsidRPr="00E45433">
        <w:rPr>
          <w:rFonts w:ascii="Montserrat" w:hAnsi="Montserrat" w:cs="Arial"/>
          <w:color w:val="C00000"/>
        </w:rPr>
        <w:fldChar w:fldCharType="begin"/>
      </w:r>
      <w:r w:rsidR="006175F4" w:rsidRPr="00E45433">
        <w:rPr>
          <w:rFonts w:ascii="Montserrat" w:hAnsi="Montserrat" w:cs="Arial"/>
          <w:color w:val="C00000"/>
        </w:rPr>
        <w:instrText xml:space="preserve"> MERGEFIELD Customer \* MERGEFORMAT </w:instrText>
      </w:r>
      <w:r w:rsidR="006175F4" w:rsidRPr="00E45433">
        <w:rPr>
          <w:rFonts w:ascii="Montserrat" w:hAnsi="Montserrat" w:cs="Arial"/>
          <w:color w:val="C00000"/>
        </w:rPr>
        <w:fldChar w:fldCharType="separate"/>
      </w:r>
      <w:r w:rsidR="000E25B8">
        <w:rPr>
          <w:rFonts w:ascii="Montserrat" w:hAnsi="Montserrat" w:cs="Arial"/>
          <w:noProof/>
          <w:color w:val="C00000"/>
        </w:rPr>
        <w:t>{{Customer}}</w:t>
      </w:r>
      <w:r w:rsidR="006175F4" w:rsidRPr="00E45433">
        <w:rPr>
          <w:rFonts w:ascii="Montserrat" w:hAnsi="Montserrat" w:cs="Arial"/>
          <w:color w:val="C00000"/>
        </w:rPr>
        <w:fldChar w:fldCharType="end"/>
      </w:r>
      <w:r w:rsidR="006175F4" w:rsidRPr="00E45433">
        <w:rPr>
          <w:rFonts w:ascii="Montserrat" w:hAnsi="Montserrat" w:cs="Arial"/>
          <w:color w:val="C00000"/>
        </w:rPr>
        <w:t xml:space="preserve"> </w:t>
      </w:r>
      <w:r w:rsidRPr="00E45433">
        <w:rPr>
          <w:rFonts w:ascii="Montserrat" w:hAnsi="Montserrat" w:cs="Arial"/>
          <w:color w:val="C00000"/>
        </w:rPr>
        <w:t xml:space="preserve">has </w:t>
      </w:r>
      <w:r w:rsidRPr="00E45433">
        <w:rPr>
          <w:rFonts w:ascii="Montserrat" w:hAnsi="Montserrat" w:cs="Arial"/>
          <w:color w:val="C00000"/>
        </w:rPr>
        <w:lastRenderedPageBreak/>
        <w:t xml:space="preserve">configured a zone protection profile, </w:t>
      </w:r>
      <w:r w:rsidR="00EF2A33" w:rsidRPr="00E45433">
        <w:rPr>
          <w:rFonts w:ascii="Montserrat" w:hAnsi="Montserrat" w:cs="Arial"/>
          <w:color w:val="C00000"/>
        </w:rPr>
        <w:t>“</w:t>
      </w:r>
      <w:r w:rsidRPr="00E45433">
        <w:rPr>
          <w:rFonts w:ascii="Montserrat" w:hAnsi="Montserrat" w:cs="Arial"/>
          <w:color w:val="C00000"/>
        </w:rPr>
        <w:t>Recon Alert</w:t>
      </w:r>
      <w:r w:rsidR="00EF2A33" w:rsidRPr="00E45433">
        <w:rPr>
          <w:rFonts w:ascii="Montserrat" w:hAnsi="Montserrat" w:cs="Arial"/>
          <w:color w:val="C00000"/>
        </w:rPr>
        <w:t>”, to alert on TCP/UDP port scans and host sweeps. This will be monitored over the next two weeks and modified to block traffic if needed.</w:t>
      </w:r>
    </w:p>
    <w:p w14:paraId="5A0FF018" w14:textId="0644CC57" w:rsidR="009F5249" w:rsidRPr="00E45433" w:rsidRDefault="009F5249" w:rsidP="00F32D4D">
      <w:pPr>
        <w:rPr>
          <w:rFonts w:ascii="Montserrat" w:hAnsi="Montserrat" w:cs="Arial"/>
        </w:rPr>
      </w:pPr>
      <w:r w:rsidRPr="00E45433">
        <w:rPr>
          <w:rFonts w:ascii="Montserrat" w:hAnsi="Montserrat" w:cs="Arial"/>
        </w:rPr>
        <w:fldChar w:fldCharType="begin"/>
      </w:r>
      <w:r w:rsidRPr="00E45433">
        <w:rPr>
          <w:rFonts w:ascii="Montserrat" w:hAnsi="Montserrat" w:cs="Arial"/>
        </w:rPr>
        <w:instrText xml:space="preserve"> REF _Ref15318971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15</w:t>
      </w:r>
      <w:r w:rsidRPr="00E45433">
        <w:rPr>
          <w:rFonts w:ascii="Montserrat" w:hAnsi="Montserrat" w:cs="Arial"/>
        </w:rPr>
        <w:fldChar w:fldCharType="end"/>
      </w:r>
      <w:r w:rsidRPr="00E45433">
        <w:rPr>
          <w:rFonts w:ascii="Montserrat" w:hAnsi="Montserrat" w:cs="Arial"/>
        </w:rPr>
        <w:t xml:space="preserve"> shows </w:t>
      </w:r>
      <w:r w:rsidR="007B4C32" w:rsidRPr="00E45433">
        <w:rPr>
          <w:rFonts w:ascii="Montserrat" w:hAnsi="Montserrat" w:cs="Arial"/>
        </w:rPr>
        <w:t>the configured security zones.</w:t>
      </w:r>
    </w:p>
    <w:p w14:paraId="60F11DD6" w14:textId="38889FD1" w:rsidR="003107F5" w:rsidRPr="00E45433" w:rsidRDefault="00360923" w:rsidP="00360923">
      <w:pPr>
        <w:pStyle w:val="Caption"/>
        <w:rPr>
          <w:rFonts w:ascii="Montserrat" w:hAnsi="Montserrat" w:cs="Arial"/>
        </w:rPr>
      </w:pPr>
      <w:bookmarkStart w:id="49" w:name="_Ref15318971"/>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15</w:t>
      </w:r>
      <w:r w:rsidR="00001F87" w:rsidRPr="00E45433">
        <w:rPr>
          <w:rFonts w:ascii="Montserrat" w:hAnsi="Montserrat" w:cs="Arial"/>
          <w:noProof/>
        </w:rPr>
        <w:fldChar w:fldCharType="end"/>
      </w:r>
      <w:bookmarkEnd w:id="49"/>
      <w:r w:rsidR="0045246E" w:rsidRPr="00E45433">
        <w:rPr>
          <w:rFonts w:ascii="Montserrat" w:hAnsi="Montserrat" w:cs="Arial"/>
          <w:noProof/>
        </w:rPr>
        <w:t xml:space="preserve"> </w:t>
      </w:r>
      <w:r w:rsidR="00876491" w:rsidRPr="00E45433">
        <w:rPr>
          <w:rFonts w:ascii="Montserrat" w:hAnsi="Montserrat" w:cs="Arial"/>
        </w:rPr>
        <w:t>– Security Zones</w:t>
      </w:r>
    </w:p>
    <w:tbl>
      <w:tblPr>
        <w:tblStyle w:val="TableGrid"/>
        <w:tblW w:w="5000" w:type="pct"/>
        <w:tblLook w:val="04A0" w:firstRow="1" w:lastRow="0" w:firstColumn="1" w:lastColumn="0" w:noHBand="0" w:noVBand="1"/>
      </w:tblPr>
      <w:tblGrid>
        <w:gridCol w:w="1823"/>
        <w:gridCol w:w="1665"/>
        <w:gridCol w:w="1517"/>
        <w:gridCol w:w="2084"/>
        <w:gridCol w:w="1229"/>
        <w:gridCol w:w="1032"/>
      </w:tblGrid>
      <w:tr w:rsidR="0065065E" w:rsidRPr="00E45433" w14:paraId="123D43A6" w14:textId="77777777" w:rsidTr="00E45433">
        <w:tc>
          <w:tcPr>
            <w:tcW w:w="586" w:type="pct"/>
            <w:shd w:val="clear" w:color="auto" w:fill="ED7D31" w:themeFill="accent2"/>
          </w:tcPr>
          <w:p w14:paraId="260B54F6" w14:textId="0943BD6B" w:rsidR="0065065E" w:rsidRPr="00E45433" w:rsidRDefault="0065065E" w:rsidP="00992FB7">
            <w:pPr>
              <w:keepNext/>
              <w:keepLines/>
              <w:spacing w:before="40" w:after="40"/>
              <w:jc w:val="center"/>
              <w:rPr>
                <w:rFonts w:ascii="Montserrat" w:hAnsi="Montserrat" w:cs="Arial"/>
                <w:b/>
                <w:szCs w:val="20"/>
              </w:rPr>
            </w:pPr>
            <w:r w:rsidRPr="00E45433">
              <w:rPr>
                <w:rFonts w:ascii="Montserrat" w:hAnsi="Montserrat" w:cs="Arial"/>
                <w:b/>
                <w:szCs w:val="20"/>
              </w:rPr>
              <w:t>Device Name</w:t>
            </w:r>
          </w:p>
        </w:tc>
        <w:tc>
          <w:tcPr>
            <w:tcW w:w="883" w:type="pct"/>
            <w:shd w:val="clear" w:color="auto" w:fill="ED7D31" w:themeFill="accent2"/>
          </w:tcPr>
          <w:p w14:paraId="1D128BF6" w14:textId="5A87C7DD" w:rsidR="0065065E" w:rsidRPr="00E45433" w:rsidRDefault="0065065E" w:rsidP="00992FB7">
            <w:pPr>
              <w:keepNext/>
              <w:keepLines/>
              <w:spacing w:before="40" w:after="40"/>
              <w:jc w:val="center"/>
              <w:rPr>
                <w:rFonts w:ascii="Montserrat" w:hAnsi="Montserrat" w:cs="Arial"/>
                <w:b/>
                <w:szCs w:val="20"/>
              </w:rPr>
            </w:pPr>
            <w:r w:rsidRPr="00E45433">
              <w:rPr>
                <w:rFonts w:ascii="Montserrat" w:hAnsi="Montserrat" w:cs="Arial"/>
                <w:b/>
                <w:szCs w:val="20"/>
              </w:rPr>
              <w:t>Zone Name</w:t>
            </w:r>
          </w:p>
        </w:tc>
        <w:tc>
          <w:tcPr>
            <w:tcW w:w="818" w:type="pct"/>
            <w:shd w:val="clear" w:color="auto" w:fill="ED7D31" w:themeFill="accent2"/>
          </w:tcPr>
          <w:p w14:paraId="6B902173" w14:textId="77777777" w:rsidR="0065065E" w:rsidRPr="00E45433" w:rsidRDefault="0065065E" w:rsidP="00992FB7">
            <w:pPr>
              <w:keepNext/>
              <w:keepLines/>
              <w:spacing w:before="40" w:after="40"/>
              <w:jc w:val="center"/>
              <w:rPr>
                <w:rFonts w:ascii="Montserrat" w:hAnsi="Montserrat" w:cs="Arial"/>
                <w:b/>
                <w:szCs w:val="20"/>
              </w:rPr>
            </w:pPr>
            <w:r w:rsidRPr="00E45433">
              <w:rPr>
                <w:rFonts w:ascii="Montserrat" w:hAnsi="Montserrat" w:cs="Arial"/>
                <w:b/>
                <w:szCs w:val="20"/>
              </w:rPr>
              <w:t>Type</w:t>
            </w:r>
          </w:p>
        </w:tc>
        <w:tc>
          <w:tcPr>
            <w:tcW w:w="1085" w:type="pct"/>
            <w:shd w:val="clear" w:color="auto" w:fill="ED7D31" w:themeFill="accent2"/>
          </w:tcPr>
          <w:p w14:paraId="136024C1" w14:textId="77777777" w:rsidR="0065065E" w:rsidRPr="00E45433" w:rsidRDefault="0065065E" w:rsidP="00992FB7">
            <w:pPr>
              <w:keepNext/>
              <w:keepLines/>
              <w:spacing w:before="40" w:after="40"/>
              <w:jc w:val="center"/>
              <w:rPr>
                <w:rFonts w:ascii="Montserrat" w:hAnsi="Montserrat" w:cs="Arial"/>
                <w:b/>
                <w:szCs w:val="20"/>
              </w:rPr>
            </w:pPr>
            <w:r w:rsidRPr="00E45433">
              <w:rPr>
                <w:rFonts w:ascii="Montserrat" w:hAnsi="Montserrat" w:cs="Arial"/>
                <w:b/>
                <w:szCs w:val="20"/>
              </w:rPr>
              <w:t>Zone Protection</w:t>
            </w:r>
          </w:p>
        </w:tc>
        <w:tc>
          <w:tcPr>
            <w:tcW w:w="675" w:type="pct"/>
            <w:shd w:val="clear" w:color="auto" w:fill="ED7D31" w:themeFill="accent2"/>
          </w:tcPr>
          <w:p w14:paraId="6A6EA9D9" w14:textId="77777777" w:rsidR="0065065E" w:rsidRPr="00E45433" w:rsidRDefault="0065065E" w:rsidP="00992FB7">
            <w:pPr>
              <w:keepNext/>
              <w:keepLines/>
              <w:spacing w:before="40" w:after="40"/>
              <w:jc w:val="center"/>
              <w:rPr>
                <w:rFonts w:ascii="Montserrat" w:hAnsi="Montserrat" w:cs="Arial"/>
                <w:b/>
                <w:szCs w:val="20"/>
              </w:rPr>
            </w:pPr>
            <w:r w:rsidRPr="00E45433">
              <w:rPr>
                <w:rFonts w:ascii="Montserrat" w:hAnsi="Montserrat" w:cs="Arial"/>
                <w:b/>
                <w:szCs w:val="20"/>
              </w:rPr>
              <w:t>User-ID</w:t>
            </w:r>
          </w:p>
        </w:tc>
        <w:tc>
          <w:tcPr>
            <w:tcW w:w="954" w:type="pct"/>
            <w:shd w:val="clear" w:color="auto" w:fill="ED7D31" w:themeFill="accent2"/>
          </w:tcPr>
          <w:p w14:paraId="3276CA57" w14:textId="77777777" w:rsidR="0065065E" w:rsidRPr="00E45433" w:rsidRDefault="0065065E" w:rsidP="00492C9E">
            <w:pPr>
              <w:keepNext/>
              <w:keepLines/>
              <w:spacing w:before="40" w:after="40"/>
              <w:jc w:val="center"/>
              <w:rPr>
                <w:rFonts w:ascii="Montserrat" w:hAnsi="Montserrat" w:cs="Arial"/>
                <w:b/>
                <w:szCs w:val="20"/>
              </w:rPr>
            </w:pPr>
            <w:r w:rsidRPr="00E45433">
              <w:rPr>
                <w:rFonts w:ascii="Montserrat" w:hAnsi="Montserrat" w:cs="Arial"/>
                <w:b/>
                <w:szCs w:val="20"/>
              </w:rPr>
              <w:t>VSYS</w:t>
            </w:r>
          </w:p>
        </w:tc>
      </w:tr>
      <w:tr w:rsidR="0065065E" w:rsidRPr="00E45433" w14:paraId="1E836CAC" w14:textId="77777777" w:rsidTr="0065065E">
        <w:tc>
          <w:tcPr>
            <w:tcW w:w="586" w:type="pct"/>
          </w:tcPr>
          <w:p w14:paraId="3F9152FA" w14:textId="6BD34E3D" w:rsidR="0065065E" w:rsidRPr="00E45433" w:rsidRDefault="00E21991" w:rsidP="002C1B03">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t15devicename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«t15devicename»</w:t>
            </w:r>
            <w:r w:rsidRPr="00E45433">
              <w:rPr>
                <w:rFonts w:ascii="Montserrat" w:eastAsia="Batang" w:hAnsi="Montserrat" w:cs="Arial"/>
                <w:i/>
                <w:color w:val="0070C0"/>
                <w:lang w:eastAsia="ko-KR"/>
              </w:rPr>
              <w:fldChar w:fldCharType="end"/>
            </w:r>
          </w:p>
        </w:tc>
        <w:tc>
          <w:tcPr>
            <w:tcW w:w="883" w:type="pct"/>
          </w:tcPr>
          <w:p w14:paraId="5358FB30" w14:textId="1BC71585" w:rsidR="0065065E" w:rsidRPr="00E45433" w:rsidRDefault="0065065E" w:rsidP="002C1B03">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t15zonename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«t15zonename»</w:t>
            </w:r>
            <w:r w:rsidRPr="00E45433">
              <w:rPr>
                <w:rFonts w:ascii="Montserrat" w:eastAsia="Batang" w:hAnsi="Montserrat" w:cs="Arial"/>
                <w:i/>
                <w:color w:val="0070C0"/>
                <w:lang w:eastAsia="ko-KR"/>
              </w:rPr>
              <w:fldChar w:fldCharType="end"/>
            </w:r>
          </w:p>
        </w:tc>
        <w:tc>
          <w:tcPr>
            <w:tcW w:w="818" w:type="pct"/>
          </w:tcPr>
          <w:p w14:paraId="17A95002" w14:textId="63E338C3" w:rsidR="0065065E" w:rsidRPr="00E45433" w:rsidRDefault="0065065E" w:rsidP="002C1B03">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t15zonetype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«t15zonetype»</w:t>
            </w:r>
            <w:r w:rsidRPr="00E45433">
              <w:rPr>
                <w:rFonts w:ascii="Montserrat" w:eastAsia="Batang" w:hAnsi="Montserrat" w:cs="Arial"/>
                <w:i/>
                <w:color w:val="0070C0"/>
                <w:lang w:eastAsia="ko-KR"/>
              </w:rPr>
              <w:fldChar w:fldCharType="end"/>
            </w:r>
          </w:p>
        </w:tc>
        <w:tc>
          <w:tcPr>
            <w:tcW w:w="1085" w:type="pct"/>
          </w:tcPr>
          <w:p w14:paraId="556F21F6" w14:textId="12500860" w:rsidR="0065065E" w:rsidRPr="00E45433" w:rsidRDefault="0065065E" w:rsidP="002C1B03">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t15zoneprotection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«t15zoneprotection»</w:t>
            </w:r>
            <w:r w:rsidRPr="00E45433">
              <w:rPr>
                <w:rFonts w:ascii="Montserrat" w:eastAsia="Batang" w:hAnsi="Montserrat" w:cs="Arial"/>
                <w:i/>
                <w:color w:val="0070C0"/>
                <w:lang w:eastAsia="ko-KR"/>
              </w:rPr>
              <w:fldChar w:fldCharType="end"/>
            </w:r>
          </w:p>
        </w:tc>
        <w:tc>
          <w:tcPr>
            <w:tcW w:w="675" w:type="pct"/>
          </w:tcPr>
          <w:p w14:paraId="2376ADEA" w14:textId="4F09F4D1" w:rsidR="0065065E" w:rsidRPr="00E45433" w:rsidRDefault="0065065E" w:rsidP="002C1B03">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t15userid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«t15userid»</w:t>
            </w:r>
            <w:r w:rsidRPr="00E45433">
              <w:rPr>
                <w:rFonts w:ascii="Montserrat" w:eastAsia="Batang" w:hAnsi="Montserrat" w:cs="Arial"/>
                <w:i/>
                <w:color w:val="0070C0"/>
                <w:lang w:eastAsia="ko-KR"/>
              </w:rPr>
              <w:fldChar w:fldCharType="end"/>
            </w:r>
          </w:p>
        </w:tc>
        <w:tc>
          <w:tcPr>
            <w:tcW w:w="954" w:type="pct"/>
          </w:tcPr>
          <w:p w14:paraId="1AFAB1CB" w14:textId="1881BF15" w:rsidR="0065065E" w:rsidRPr="00E45433" w:rsidRDefault="0065065E" w:rsidP="002C1B03">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t15vsys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«t15vsys»</w:t>
            </w:r>
            <w:r w:rsidRPr="00E45433">
              <w:rPr>
                <w:rFonts w:ascii="Montserrat" w:eastAsia="Batang" w:hAnsi="Montserrat" w:cs="Arial"/>
                <w:i/>
                <w:color w:val="0070C0"/>
                <w:lang w:eastAsia="ko-KR"/>
              </w:rPr>
              <w:fldChar w:fldCharType="end"/>
            </w:r>
          </w:p>
        </w:tc>
      </w:tr>
    </w:tbl>
    <w:p w14:paraId="55711660" w14:textId="4D4C8147" w:rsidR="007514E2" w:rsidRPr="00E45433" w:rsidRDefault="007514E2" w:rsidP="009D2CDD">
      <w:pPr>
        <w:pStyle w:val="PSDocH2"/>
        <w:rPr>
          <w:rFonts w:ascii="Montserrat" w:hAnsi="Montserrat" w:cs="Arial"/>
        </w:rPr>
      </w:pPr>
      <w:bookmarkStart w:id="50" w:name="_Toc488914642"/>
      <w:bookmarkStart w:id="51" w:name="_Toc22810844"/>
      <w:bookmarkStart w:id="52" w:name="_Hlk534917234"/>
      <w:r w:rsidRPr="00E45433">
        <w:rPr>
          <w:rFonts w:ascii="Montserrat" w:hAnsi="Montserrat" w:cs="Arial"/>
        </w:rPr>
        <w:t>IPSec VPNs</w:t>
      </w:r>
      <w:bookmarkEnd w:id="50"/>
      <w:bookmarkEnd w:id="51"/>
    </w:p>
    <w:p w14:paraId="6E7455C3" w14:textId="77777777" w:rsidR="00441CD0" w:rsidRPr="00E45433" w:rsidRDefault="00DC6919" w:rsidP="00441CD0">
      <w:pPr>
        <w:rPr>
          <w:rFonts w:ascii="Montserrat" w:hAnsi="Montserrat" w:cs="Arial"/>
        </w:rPr>
      </w:pPr>
      <w:hyperlink r:id="rId19" w:history="1">
        <w:r w:rsidR="00441CD0" w:rsidRPr="00E45433">
          <w:rPr>
            <w:rStyle w:val="Hyperlink"/>
            <w:rFonts w:ascii="Montserrat" w:eastAsiaTheme="majorEastAsia" w:hAnsi="Montserrat" w:cs="Arial"/>
          </w:rPr>
          <w:t>https://docs.paloaltonetworks.com/pan-os/9-0/pan-os-admin/vpns/site-to-site-vpn-overview.html#</w:t>
        </w:r>
      </w:hyperlink>
    </w:p>
    <w:p w14:paraId="41441429" w14:textId="56AB4B2D" w:rsidR="00A43BA7" w:rsidRPr="00E45433" w:rsidRDefault="002514EC" w:rsidP="00AD7D0E">
      <w:pPr>
        <w:pStyle w:val="TemplateNotes"/>
        <w:ind w:left="-720"/>
        <w:rPr>
          <w:rFonts w:ascii="Montserrat" w:hAnsi="Montserrat" w:cs="Arial"/>
        </w:rPr>
      </w:pPr>
      <w:r w:rsidRPr="00E45433">
        <w:rPr>
          <w:rFonts w:ascii="Montserrat" w:hAnsi="Montserrat" w:cs="Arial"/>
          <w:color w:val="538135" w:themeColor="accent6" w:themeShade="BF"/>
        </w:rPr>
        <w:t>Describe the IPSec VPN configuration. Include details for each tunnel configured. If not</w:t>
      </w:r>
      <w:r w:rsidR="00AD7D0E" w:rsidRPr="00E45433">
        <w:rPr>
          <w:rFonts w:ascii="Montserrat" w:hAnsi="Montserrat" w:cs="Arial"/>
          <w:color w:val="538135" w:themeColor="accent6" w:themeShade="BF"/>
        </w:rPr>
        <w:t>,</w:t>
      </w:r>
      <w:r w:rsidRPr="00E45433">
        <w:rPr>
          <w:rFonts w:ascii="Montserrat" w:hAnsi="Montserrat" w:cs="Arial"/>
          <w:color w:val="538135" w:themeColor="accent6" w:themeShade="BF"/>
        </w:rPr>
        <w:t xml:space="preserve"> VPN tunnels are deployed</w:t>
      </w:r>
      <w:r w:rsidR="00AD7D0E" w:rsidRPr="00E45433">
        <w:rPr>
          <w:rFonts w:ascii="Montserrat" w:hAnsi="Montserrat" w:cs="Arial"/>
          <w:color w:val="538135" w:themeColor="accent6" w:themeShade="BF"/>
        </w:rPr>
        <w:t xml:space="preserve">, and </w:t>
      </w:r>
      <w:r w:rsidRPr="00E45433">
        <w:rPr>
          <w:rFonts w:ascii="Montserrat" w:hAnsi="Montserrat" w:cs="Arial"/>
          <w:color w:val="538135" w:themeColor="accent6" w:themeShade="BF"/>
        </w:rPr>
        <w:t>this section can be removed</w:t>
      </w:r>
      <w:r w:rsidRPr="00E45433">
        <w:rPr>
          <w:rFonts w:ascii="Montserrat" w:hAnsi="Montserrat" w:cs="Arial"/>
        </w:rPr>
        <w:t>.</w:t>
      </w:r>
    </w:p>
    <w:p w14:paraId="046FE5E0" w14:textId="6F87CAB0" w:rsidR="007873B2" w:rsidRPr="00E45433" w:rsidRDefault="007873B2" w:rsidP="007873B2">
      <w:pPr>
        <w:pStyle w:val="TemplateNotes"/>
        <w:ind w:left="0"/>
        <w:rPr>
          <w:rFonts w:ascii="Montserrat" w:hAnsi="Montserrat" w:cs="Arial"/>
          <w:i w:val="0"/>
          <w:color w:val="auto"/>
        </w:rPr>
      </w:pPr>
      <w:r w:rsidRPr="00E45433">
        <w:rPr>
          <w:rFonts w:ascii="Montserrat" w:hAnsi="Montserrat" w:cs="Arial"/>
          <w:i w:val="0"/>
          <w:color w:val="auto"/>
        </w:rPr>
        <w:fldChar w:fldCharType="begin"/>
      </w:r>
      <w:r w:rsidRPr="00E45433">
        <w:rPr>
          <w:rFonts w:ascii="Montserrat" w:hAnsi="Montserrat" w:cs="Arial"/>
          <w:i w:val="0"/>
          <w:color w:val="auto"/>
        </w:rPr>
        <w:instrText xml:space="preserve"> REF _Ref15319449 \h  \* MERGEFORMAT </w:instrText>
      </w:r>
      <w:r w:rsidRPr="00E45433">
        <w:rPr>
          <w:rFonts w:ascii="Montserrat" w:hAnsi="Montserrat" w:cs="Arial"/>
          <w:i w:val="0"/>
          <w:color w:val="auto"/>
        </w:rPr>
      </w:r>
      <w:r w:rsidRPr="00E45433">
        <w:rPr>
          <w:rFonts w:ascii="Montserrat" w:hAnsi="Montserrat" w:cs="Arial"/>
          <w:i w:val="0"/>
          <w:color w:val="auto"/>
        </w:rPr>
        <w:fldChar w:fldCharType="separate"/>
      </w:r>
      <w:r w:rsidR="005F541B" w:rsidRPr="00E45433">
        <w:rPr>
          <w:rFonts w:ascii="Montserrat" w:hAnsi="Montserrat" w:cs="Arial"/>
          <w:i w:val="0"/>
          <w:color w:val="auto"/>
        </w:rPr>
        <w:t xml:space="preserve">Table </w:t>
      </w:r>
      <w:r w:rsidR="005F541B" w:rsidRPr="00E45433">
        <w:rPr>
          <w:rFonts w:ascii="Montserrat" w:hAnsi="Montserrat" w:cs="Arial"/>
          <w:i w:val="0"/>
          <w:noProof/>
          <w:color w:val="auto"/>
        </w:rPr>
        <w:t>16</w:t>
      </w:r>
      <w:r w:rsidRPr="00E45433">
        <w:rPr>
          <w:rFonts w:ascii="Montserrat" w:hAnsi="Montserrat" w:cs="Arial"/>
          <w:i w:val="0"/>
          <w:color w:val="auto"/>
        </w:rPr>
        <w:fldChar w:fldCharType="end"/>
      </w:r>
      <w:r w:rsidR="00CC65F6" w:rsidRPr="00E45433">
        <w:rPr>
          <w:rFonts w:ascii="Montserrat" w:hAnsi="Montserrat" w:cs="Arial"/>
          <w:i w:val="0"/>
          <w:color w:val="auto"/>
        </w:rPr>
        <w:t xml:space="preserve"> through </w:t>
      </w:r>
      <w:r w:rsidR="00CC65F6" w:rsidRPr="00E45433">
        <w:rPr>
          <w:rFonts w:ascii="Montserrat" w:hAnsi="Montserrat" w:cs="Arial"/>
          <w:i w:val="0"/>
          <w:color w:val="auto"/>
        </w:rPr>
        <w:fldChar w:fldCharType="begin"/>
      </w:r>
      <w:r w:rsidR="00CC65F6" w:rsidRPr="00E45433">
        <w:rPr>
          <w:rFonts w:ascii="Montserrat" w:hAnsi="Montserrat" w:cs="Arial"/>
          <w:i w:val="0"/>
          <w:color w:val="auto"/>
        </w:rPr>
        <w:instrText xml:space="preserve"> REF _Ref15320894 \h  \* MERGEFORMAT </w:instrText>
      </w:r>
      <w:r w:rsidR="00CC65F6" w:rsidRPr="00E45433">
        <w:rPr>
          <w:rFonts w:ascii="Montserrat" w:hAnsi="Montserrat" w:cs="Arial"/>
          <w:i w:val="0"/>
          <w:color w:val="auto"/>
        </w:rPr>
      </w:r>
      <w:r w:rsidR="00CC65F6" w:rsidRPr="00E45433">
        <w:rPr>
          <w:rFonts w:ascii="Montserrat" w:hAnsi="Montserrat" w:cs="Arial"/>
          <w:i w:val="0"/>
          <w:color w:val="auto"/>
        </w:rPr>
        <w:fldChar w:fldCharType="separate"/>
      </w:r>
      <w:r w:rsidR="005F541B" w:rsidRPr="00E45433">
        <w:rPr>
          <w:rFonts w:ascii="Montserrat" w:hAnsi="Montserrat" w:cs="Arial"/>
          <w:i w:val="0"/>
          <w:color w:val="auto"/>
        </w:rPr>
        <w:t xml:space="preserve">Table </w:t>
      </w:r>
      <w:r w:rsidR="005F541B" w:rsidRPr="00E45433">
        <w:rPr>
          <w:rFonts w:ascii="Montserrat" w:hAnsi="Montserrat" w:cs="Arial"/>
          <w:i w:val="0"/>
          <w:noProof/>
          <w:color w:val="auto"/>
        </w:rPr>
        <w:t>19</w:t>
      </w:r>
      <w:r w:rsidR="00CC65F6" w:rsidRPr="00E45433">
        <w:rPr>
          <w:rFonts w:ascii="Montserrat" w:hAnsi="Montserrat" w:cs="Arial"/>
          <w:i w:val="0"/>
          <w:color w:val="auto"/>
        </w:rPr>
        <w:fldChar w:fldCharType="end"/>
      </w:r>
      <w:r w:rsidRPr="00E45433">
        <w:rPr>
          <w:rFonts w:ascii="Montserrat" w:hAnsi="Montserrat" w:cs="Arial"/>
          <w:i w:val="0"/>
          <w:color w:val="auto"/>
        </w:rPr>
        <w:t xml:space="preserve"> shows </w:t>
      </w:r>
      <w:r w:rsidR="00FB7466" w:rsidRPr="00E45433">
        <w:rPr>
          <w:rFonts w:ascii="Montserrat" w:hAnsi="Montserrat" w:cs="Arial"/>
          <w:i w:val="0"/>
          <w:color w:val="auto"/>
        </w:rPr>
        <w:t xml:space="preserve">the </w:t>
      </w:r>
      <w:proofErr w:type="spellStart"/>
      <w:r w:rsidRPr="00E45433">
        <w:rPr>
          <w:rFonts w:ascii="Montserrat" w:hAnsi="Montserrat" w:cs="Arial"/>
          <w:i w:val="0"/>
          <w:color w:val="auto"/>
        </w:rPr>
        <w:t>IPSec</w:t>
      </w:r>
      <w:proofErr w:type="spellEnd"/>
      <w:r w:rsidRPr="00E45433">
        <w:rPr>
          <w:rFonts w:ascii="Montserrat" w:hAnsi="Montserrat" w:cs="Arial"/>
          <w:i w:val="0"/>
          <w:color w:val="auto"/>
        </w:rPr>
        <w:t xml:space="preserve"> VPN configuration.</w:t>
      </w:r>
    </w:p>
    <w:p w14:paraId="77028663" w14:textId="32C0A56D" w:rsidR="007514E2" w:rsidRPr="00E45433" w:rsidRDefault="00360923" w:rsidP="007514E2">
      <w:pPr>
        <w:pStyle w:val="Caption"/>
        <w:spacing w:after="20"/>
        <w:rPr>
          <w:rFonts w:ascii="Montserrat" w:hAnsi="Montserrat" w:cs="Arial"/>
        </w:rPr>
      </w:pPr>
      <w:bookmarkStart w:id="53" w:name="_Ref15319449"/>
      <w:bookmarkEnd w:id="52"/>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16</w:t>
      </w:r>
      <w:r w:rsidR="00001F87" w:rsidRPr="00E45433">
        <w:rPr>
          <w:rFonts w:ascii="Montserrat" w:hAnsi="Montserrat" w:cs="Arial"/>
          <w:noProof/>
        </w:rPr>
        <w:fldChar w:fldCharType="end"/>
      </w:r>
      <w:bookmarkEnd w:id="53"/>
      <w:r w:rsidRPr="00E45433">
        <w:rPr>
          <w:rFonts w:ascii="Montserrat" w:hAnsi="Montserrat" w:cs="Arial"/>
          <w:noProof/>
        </w:rPr>
        <w:t xml:space="preserve"> </w:t>
      </w:r>
      <w:r w:rsidR="007514E2" w:rsidRPr="00E45433">
        <w:rPr>
          <w:rFonts w:ascii="Montserrat" w:hAnsi="Montserrat" w:cs="Arial"/>
        </w:rPr>
        <w:t>– IKE Profile</w:t>
      </w:r>
    </w:p>
    <w:tbl>
      <w:tblPr>
        <w:tblStyle w:val="TableGrid"/>
        <w:tblW w:w="5000" w:type="pct"/>
        <w:tblLook w:val="04A0" w:firstRow="1" w:lastRow="0" w:firstColumn="1" w:lastColumn="0" w:noHBand="0" w:noVBand="1"/>
      </w:tblPr>
      <w:tblGrid>
        <w:gridCol w:w="2269"/>
        <w:gridCol w:w="2586"/>
        <w:gridCol w:w="4495"/>
      </w:tblGrid>
      <w:tr w:rsidR="00E21991" w:rsidRPr="00E45433" w14:paraId="190D13CA" w14:textId="77777777" w:rsidTr="001C085C">
        <w:tc>
          <w:tcPr>
            <w:tcW w:w="1213" w:type="pct"/>
            <w:tcBorders>
              <w:bottom w:val="single" w:sz="4" w:space="0" w:color="auto"/>
            </w:tcBorders>
            <w:shd w:val="clear" w:color="auto" w:fill="ED7D31" w:themeFill="accent2"/>
          </w:tcPr>
          <w:p w14:paraId="19330CD8" w14:textId="0E10C3E8" w:rsidR="00E21991" w:rsidRPr="00E45433" w:rsidRDefault="00E21991" w:rsidP="00FC0B57">
            <w:pPr>
              <w:spacing w:before="80" w:after="80"/>
              <w:jc w:val="center"/>
              <w:rPr>
                <w:rFonts w:ascii="Montserrat" w:hAnsi="Montserrat" w:cs="Arial"/>
                <w:b/>
              </w:rPr>
            </w:pPr>
            <w:r w:rsidRPr="00E45433">
              <w:rPr>
                <w:rFonts w:ascii="Montserrat" w:hAnsi="Montserrat" w:cs="Arial"/>
                <w:b/>
              </w:rPr>
              <w:t>Device Name</w:t>
            </w:r>
          </w:p>
        </w:tc>
        <w:tc>
          <w:tcPr>
            <w:tcW w:w="1383" w:type="pct"/>
            <w:tcBorders>
              <w:bottom w:val="single" w:sz="4" w:space="0" w:color="auto"/>
            </w:tcBorders>
            <w:shd w:val="clear" w:color="auto" w:fill="ED7D31" w:themeFill="accent2"/>
            <w:vAlign w:val="center"/>
          </w:tcPr>
          <w:p w14:paraId="36EA6B38" w14:textId="2E8AAD9C" w:rsidR="00E21991" w:rsidRPr="00E45433" w:rsidRDefault="00E21991" w:rsidP="00FC0B57">
            <w:pPr>
              <w:spacing w:before="80" w:after="80"/>
              <w:jc w:val="center"/>
              <w:rPr>
                <w:rFonts w:ascii="Montserrat" w:hAnsi="Montserrat" w:cs="Arial"/>
                <w:b/>
              </w:rPr>
            </w:pPr>
            <w:r w:rsidRPr="00E45433">
              <w:rPr>
                <w:rFonts w:ascii="Montserrat" w:hAnsi="Montserrat" w:cs="Arial"/>
                <w:b/>
              </w:rPr>
              <w:t>IKE Profile</w:t>
            </w:r>
          </w:p>
        </w:tc>
        <w:tc>
          <w:tcPr>
            <w:tcW w:w="2404" w:type="pct"/>
            <w:tcBorders>
              <w:bottom w:val="single" w:sz="4" w:space="0" w:color="auto"/>
            </w:tcBorders>
            <w:shd w:val="clear" w:color="auto" w:fill="ED7D31" w:themeFill="accent2"/>
            <w:vAlign w:val="center"/>
          </w:tcPr>
          <w:p w14:paraId="5A200282" w14:textId="77777777" w:rsidR="00E21991" w:rsidRPr="00E45433" w:rsidRDefault="00E21991" w:rsidP="00FC0B57">
            <w:pPr>
              <w:spacing w:before="80" w:after="80"/>
              <w:jc w:val="center"/>
              <w:rPr>
                <w:rFonts w:ascii="Montserrat" w:hAnsi="Montserrat" w:cs="Arial"/>
                <w:b/>
              </w:rPr>
            </w:pPr>
            <w:r w:rsidRPr="00E45433">
              <w:rPr>
                <w:rFonts w:ascii="Montserrat" w:hAnsi="Montserrat" w:cs="Arial"/>
                <w:b/>
              </w:rPr>
              <w:t>Settings</w:t>
            </w:r>
          </w:p>
        </w:tc>
      </w:tr>
      <w:tr w:rsidR="00E21991" w:rsidRPr="00E45433" w14:paraId="0DFE8BB6" w14:textId="77777777" w:rsidTr="001C085C">
        <w:tc>
          <w:tcPr>
            <w:tcW w:w="1213" w:type="pct"/>
          </w:tcPr>
          <w:p w14:paraId="1B98C576" w14:textId="230F7CBB" w:rsidR="00E21991" w:rsidRPr="00E45433" w:rsidRDefault="00E21991" w:rsidP="00FC0B57">
            <w:pPr>
              <w:spacing w:before="40" w:after="40"/>
              <w:rPr>
                <w:rFonts w:ascii="Montserrat" w:hAnsi="Montserrat" w:cs="Arial"/>
                <w:szCs w:val="20"/>
              </w:rPr>
            </w:pPr>
            <w:r w:rsidRPr="00E45433">
              <w:rPr>
                <w:rFonts w:ascii="Montserrat" w:hAnsi="Montserrat" w:cs="Arial"/>
                <w:szCs w:val="20"/>
              </w:rPr>
              <w:fldChar w:fldCharType="begin"/>
            </w:r>
            <w:r w:rsidRPr="00E45433">
              <w:rPr>
                <w:rFonts w:ascii="Montserrat" w:hAnsi="Montserrat" w:cs="Arial"/>
                <w:szCs w:val="20"/>
              </w:rPr>
              <w:instrText xml:space="preserve"> MERGEFIELD t16devicename \* MERGEFORMAT </w:instrText>
            </w:r>
            <w:r w:rsidRPr="00E45433">
              <w:rPr>
                <w:rFonts w:ascii="Montserrat" w:hAnsi="Montserrat" w:cs="Arial"/>
                <w:szCs w:val="20"/>
              </w:rPr>
              <w:fldChar w:fldCharType="separate"/>
            </w:r>
            <w:r w:rsidRPr="00E45433">
              <w:rPr>
                <w:rFonts w:ascii="Montserrat" w:hAnsi="Montserrat" w:cs="Arial"/>
                <w:noProof/>
                <w:szCs w:val="20"/>
              </w:rPr>
              <w:t>«t16devicename»</w:t>
            </w:r>
            <w:r w:rsidRPr="00E45433">
              <w:rPr>
                <w:rFonts w:ascii="Montserrat" w:hAnsi="Montserrat" w:cs="Arial"/>
                <w:szCs w:val="20"/>
              </w:rPr>
              <w:fldChar w:fldCharType="end"/>
            </w:r>
          </w:p>
        </w:tc>
        <w:tc>
          <w:tcPr>
            <w:tcW w:w="1383" w:type="pct"/>
            <w:shd w:val="clear" w:color="auto" w:fill="auto"/>
          </w:tcPr>
          <w:p w14:paraId="2ED7E9B9" w14:textId="568085C5" w:rsidR="00E21991" w:rsidRPr="00E45433" w:rsidRDefault="00E21991" w:rsidP="00FC0B57">
            <w:pPr>
              <w:spacing w:before="40" w:after="40"/>
              <w:rPr>
                <w:rFonts w:ascii="Montserrat" w:hAnsi="Montserrat" w:cs="Arial"/>
                <w:szCs w:val="20"/>
              </w:rPr>
            </w:pPr>
            <w:r w:rsidRPr="00E45433">
              <w:rPr>
                <w:rFonts w:ascii="Montserrat" w:hAnsi="Montserrat" w:cs="Arial"/>
                <w:szCs w:val="20"/>
              </w:rPr>
              <w:t>Name</w:t>
            </w:r>
          </w:p>
          <w:p w14:paraId="36A3FA19" w14:textId="77777777" w:rsidR="00E21991" w:rsidRPr="00E45433" w:rsidRDefault="00E21991" w:rsidP="00FC0B57">
            <w:pPr>
              <w:spacing w:before="40" w:after="40"/>
              <w:rPr>
                <w:rFonts w:ascii="Montserrat" w:hAnsi="Montserrat" w:cs="Arial"/>
                <w:szCs w:val="20"/>
              </w:rPr>
            </w:pPr>
            <w:r w:rsidRPr="00E45433">
              <w:rPr>
                <w:rFonts w:ascii="Montserrat" w:hAnsi="Montserrat" w:cs="Arial"/>
                <w:szCs w:val="20"/>
              </w:rPr>
              <w:t>DH Group</w:t>
            </w:r>
          </w:p>
          <w:p w14:paraId="5F3E04BE" w14:textId="4FFE8224" w:rsidR="00E21991" w:rsidRPr="00E45433" w:rsidRDefault="00E21991" w:rsidP="00FC0B57">
            <w:pPr>
              <w:spacing w:before="40" w:after="40"/>
              <w:rPr>
                <w:rFonts w:ascii="Montserrat" w:hAnsi="Montserrat" w:cs="Arial"/>
                <w:szCs w:val="20"/>
              </w:rPr>
            </w:pPr>
            <w:proofErr w:type="spellStart"/>
            <w:r w:rsidRPr="00E45433">
              <w:rPr>
                <w:rFonts w:ascii="Montserrat" w:hAnsi="Montserrat" w:cs="Arial"/>
                <w:szCs w:val="20"/>
              </w:rPr>
              <w:t>Authentcation</w:t>
            </w:r>
            <w:proofErr w:type="spellEnd"/>
          </w:p>
          <w:p w14:paraId="07F7AEE7" w14:textId="77777777" w:rsidR="00E21991" w:rsidRPr="00E45433" w:rsidRDefault="00E21991" w:rsidP="00FC0B57">
            <w:pPr>
              <w:spacing w:before="40" w:after="40"/>
              <w:rPr>
                <w:rFonts w:ascii="Montserrat" w:hAnsi="Montserrat" w:cs="Arial"/>
                <w:szCs w:val="20"/>
              </w:rPr>
            </w:pPr>
            <w:r w:rsidRPr="00E45433">
              <w:rPr>
                <w:rFonts w:ascii="Montserrat" w:hAnsi="Montserrat" w:cs="Arial"/>
                <w:szCs w:val="20"/>
              </w:rPr>
              <w:t>Encryption</w:t>
            </w:r>
          </w:p>
          <w:p w14:paraId="7256BEEE" w14:textId="77777777" w:rsidR="00E21991" w:rsidRPr="00E45433" w:rsidRDefault="00E21991" w:rsidP="00FC0B57">
            <w:pPr>
              <w:spacing w:before="40" w:after="40"/>
              <w:rPr>
                <w:rFonts w:ascii="Montserrat" w:hAnsi="Montserrat" w:cs="Arial"/>
                <w:szCs w:val="20"/>
              </w:rPr>
            </w:pPr>
            <w:r w:rsidRPr="00E45433">
              <w:rPr>
                <w:rFonts w:ascii="Montserrat" w:hAnsi="Montserrat" w:cs="Arial"/>
                <w:szCs w:val="20"/>
              </w:rPr>
              <w:t>Key Lifetime</w:t>
            </w:r>
          </w:p>
          <w:p w14:paraId="25BCE8B4" w14:textId="04E7A68D" w:rsidR="00E21991" w:rsidRPr="00E45433" w:rsidRDefault="00E21991" w:rsidP="00FC0B57">
            <w:pPr>
              <w:spacing w:before="40" w:after="40"/>
              <w:rPr>
                <w:rFonts w:ascii="Montserrat" w:hAnsi="Montserrat" w:cs="Arial"/>
                <w:szCs w:val="20"/>
              </w:rPr>
            </w:pPr>
            <w:r w:rsidRPr="00E45433">
              <w:rPr>
                <w:rFonts w:ascii="Montserrat" w:hAnsi="Montserrat" w:cs="Arial"/>
                <w:szCs w:val="20"/>
                <w:shd w:val="clear" w:color="auto" w:fill="FFFFFF"/>
              </w:rPr>
              <w:t>IKEv2 Authentication Multiple</w:t>
            </w:r>
          </w:p>
        </w:tc>
        <w:tc>
          <w:tcPr>
            <w:tcW w:w="2404" w:type="pct"/>
            <w:shd w:val="clear" w:color="auto" w:fill="auto"/>
          </w:tcPr>
          <w:p w14:paraId="70907597" w14:textId="77777777" w:rsidR="00E21991" w:rsidRPr="00E45433" w:rsidRDefault="00E21991" w:rsidP="00564ADA">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t16ikeprofilename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color w:val="0070C0"/>
                <w:lang w:eastAsia="ko-KR"/>
              </w:rPr>
              <w:t>«t16ikeprofilename»</w:t>
            </w:r>
            <w:r w:rsidRPr="00E45433">
              <w:rPr>
                <w:rFonts w:ascii="Montserrat" w:eastAsia="Batang" w:hAnsi="Montserrat" w:cs="Arial"/>
                <w:i/>
                <w:color w:val="0070C0"/>
                <w:lang w:eastAsia="ko-KR"/>
              </w:rPr>
              <w:fldChar w:fldCharType="end"/>
            </w:r>
          </w:p>
          <w:p w14:paraId="70FC104C" w14:textId="77777777" w:rsidR="00E21991" w:rsidRPr="00E45433" w:rsidRDefault="00E21991" w:rsidP="00564ADA">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t16dhgroup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color w:val="0070C0"/>
                <w:lang w:eastAsia="ko-KR"/>
              </w:rPr>
              <w:t>«t16dhgroup»</w:t>
            </w:r>
            <w:r w:rsidRPr="00E45433">
              <w:rPr>
                <w:rFonts w:ascii="Montserrat" w:eastAsia="Batang" w:hAnsi="Montserrat" w:cs="Arial"/>
                <w:i/>
                <w:color w:val="0070C0"/>
                <w:lang w:eastAsia="ko-KR"/>
              </w:rPr>
              <w:fldChar w:fldCharType="end"/>
            </w:r>
          </w:p>
          <w:p w14:paraId="110A29ED" w14:textId="77777777" w:rsidR="00E21991" w:rsidRPr="00E45433" w:rsidRDefault="00E21991" w:rsidP="00564ADA">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t16authentication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color w:val="0070C0"/>
                <w:lang w:eastAsia="ko-KR"/>
              </w:rPr>
              <w:t>«t16authentication»</w:t>
            </w:r>
            <w:r w:rsidRPr="00E45433">
              <w:rPr>
                <w:rFonts w:ascii="Montserrat" w:eastAsia="Batang" w:hAnsi="Montserrat" w:cs="Arial"/>
                <w:i/>
                <w:color w:val="0070C0"/>
                <w:lang w:eastAsia="ko-KR"/>
              </w:rPr>
              <w:fldChar w:fldCharType="end"/>
            </w:r>
          </w:p>
          <w:p w14:paraId="4DF71561" w14:textId="77777777" w:rsidR="00E21991" w:rsidRPr="00E45433" w:rsidRDefault="00E21991" w:rsidP="00564ADA">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t16encryption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color w:val="0070C0"/>
                <w:lang w:eastAsia="ko-KR"/>
              </w:rPr>
              <w:t>«t16encryption»</w:t>
            </w:r>
            <w:r w:rsidRPr="00E45433">
              <w:rPr>
                <w:rFonts w:ascii="Montserrat" w:eastAsia="Batang" w:hAnsi="Montserrat" w:cs="Arial"/>
                <w:i/>
                <w:color w:val="0070C0"/>
                <w:lang w:eastAsia="ko-KR"/>
              </w:rPr>
              <w:fldChar w:fldCharType="end"/>
            </w:r>
          </w:p>
          <w:p w14:paraId="1AFC117E" w14:textId="77777777" w:rsidR="00E21991" w:rsidRPr="00E45433" w:rsidRDefault="00E21991" w:rsidP="00564ADA">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t16keylifetime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color w:val="0070C0"/>
                <w:lang w:eastAsia="ko-KR"/>
              </w:rPr>
              <w:t>«t16keylifetime»</w:t>
            </w:r>
            <w:r w:rsidRPr="00E45433">
              <w:rPr>
                <w:rFonts w:ascii="Montserrat" w:eastAsia="Batang" w:hAnsi="Montserrat" w:cs="Arial"/>
                <w:i/>
                <w:color w:val="0070C0"/>
                <w:lang w:eastAsia="ko-KR"/>
              </w:rPr>
              <w:fldChar w:fldCharType="end"/>
            </w:r>
          </w:p>
          <w:p w14:paraId="5B37FD55" w14:textId="5337CDCA" w:rsidR="00E21991" w:rsidRPr="00E45433" w:rsidRDefault="00E21991" w:rsidP="00564ADA">
            <w:pPr>
              <w:spacing w:before="40" w:after="40"/>
              <w:rPr>
                <w:rFonts w:ascii="Montserrat" w:hAnsi="Montserrat" w:cs="Arial"/>
                <w:szCs w:val="20"/>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t16ikev2authentication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color w:val="0070C0"/>
                <w:lang w:eastAsia="ko-KR"/>
              </w:rPr>
              <w:t>«t16ikev2authentication»</w:t>
            </w:r>
            <w:r w:rsidRPr="00E45433">
              <w:rPr>
                <w:rFonts w:ascii="Montserrat" w:eastAsia="Batang" w:hAnsi="Montserrat" w:cs="Arial"/>
                <w:i/>
                <w:color w:val="0070C0"/>
                <w:lang w:eastAsia="ko-KR"/>
              </w:rPr>
              <w:fldChar w:fldCharType="end"/>
            </w:r>
          </w:p>
        </w:tc>
      </w:tr>
    </w:tbl>
    <w:p w14:paraId="20CE900D" w14:textId="6574B8A2" w:rsidR="007514E2" w:rsidRPr="00E45433" w:rsidRDefault="00360923" w:rsidP="00BE390D">
      <w:pPr>
        <w:pStyle w:val="Caption"/>
        <w:spacing w:before="120"/>
        <w:rPr>
          <w:rFonts w:ascii="Montserrat" w:hAnsi="Montserrat" w:cs="Arial"/>
        </w:rPr>
      </w:pPr>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17</w:t>
      </w:r>
      <w:r w:rsidR="00001F87" w:rsidRPr="00E45433">
        <w:rPr>
          <w:rFonts w:ascii="Montserrat" w:hAnsi="Montserrat" w:cs="Arial"/>
          <w:noProof/>
        </w:rPr>
        <w:fldChar w:fldCharType="end"/>
      </w:r>
      <w:r w:rsidRPr="00E45433">
        <w:rPr>
          <w:rFonts w:ascii="Montserrat" w:hAnsi="Montserrat" w:cs="Arial"/>
          <w:noProof/>
        </w:rPr>
        <w:t xml:space="preserve"> </w:t>
      </w:r>
      <w:r w:rsidR="007514E2" w:rsidRPr="00E45433">
        <w:rPr>
          <w:rFonts w:ascii="Montserrat" w:hAnsi="Montserrat" w:cs="Arial"/>
        </w:rPr>
        <w:t>– IPS</w:t>
      </w:r>
      <w:r w:rsidR="00484410" w:rsidRPr="00E45433">
        <w:rPr>
          <w:rFonts w:ascii="Montserrat" w:hAnsi="Montserrat" w:cs="Arial"/>
        </w:rPr>
        <w:t>ec</w:t>
      </w:r>
      <w:r w:rsidR="007514E2" w:rsidRPr="00E45433">
        <w:rPr>
          <w:rFonts w:ascii="Montserrat" w:hAnsi="Montserrat" w:cs="Arial"/>
        </w:rPr>
        <w:t xml:space="preserve"> Profile</w:t>
      </w:r>
    </w:p>
    <w:tbl>
      <w:tblPr>
        <w:tblStyle w:val="TableGrid"/>
        <w:tblW w:w="5000" w:type="pct"/>
        <w:tblLook w:val="04A0" w:firstRow="1" w:lastRow="0" w:firstColumn="1" w:lastColumn="0" w:noHBand="0" w:noVBand="1"/>
      </w:tblPr>
      <w:tblGrid>
        <w:gridCol w:w="2269"/>
        <w:gridCol w:w="2586"/>
        <w:gridCol w:w="4495"/>
      </w:tblGrid>
      <w:tr w:rsidR="00E21991" w:rsidRPr="00E45433" w14:paraId="4961EA95" w14:textId="77777777" w:rsidTr="001C085C">
        <w:tc>
          <w:tcPr>
            <w:tcW w:w="1213" w:type="pct"/>
            <w:tcBorders>
              <w:bottom w:val="single" w:sz="4" w:space="0" w:color="auto"/>
            </w:tcBorders>
            <w:shd w:val="clear" w:color="auto" w:fill="ED7D31" w:themeFill="accent2"/>
          </w:tcPr>
          <w:p w14:paraId="22C4984A" w14:textId="4566ABAE" w:rsidR="00E21991" w:rsidRPr="00E45433" w:rsidRDefault="00E21991" w:rsidP="00924CD2">
            <w:pPr>
              <w:spacing w:before="80" w:after="80"/>
              <w:jc w:val="center"/>
              <w:rPr>
                <w:rFonts w:ascii="Montserrat" w:hAnsi="Montserrat" w:cs="Arial"/>
                <w:b/>
              </w:rPr>
            </w:pPr>
            <w:r w:rsidRPr="00E45433">
              <w:rPr>
                <w:rFonts w:ascii="Montserrat" w:hAnsi="Montserrat" w:cs="Arial"/>
                <w:b/>
              </w:rPr>
              <w:t>Device Name</w:t>
            </w:r>
          </w:p>
        </w:tc>
        <w:tc>
          <w:tcPr>
            <w:tcW w:w="1383" w:type="pct"/>
            <w:tcBorders>
              <w:bottom w:val="single" w:sz="4" w:space="0" w:color="auto"/>
            </w:tcBorders>
            <w:shd w:val="clear" w:color="auto" w:fill="ED7D31" w:themeFill="accent2"/>
            <w:vAlign w:val="center"/>
          </w:tcPr>
          <w:p w14:paraId="2F7908EF" w14:textId="198BC9AC" w:rsidR="00E21991" w:rsidRPr="00E45433" w:rsidRDefault="00E21991" w:rsidP="00924CD2">
            <w:pPr>
              <w:spacing w:before="80" w:after="80"/>
              <w:jc w:val="center"/>
              <w:rPr>
                <w:rFonts w:ascii="Montserrat" w:hAnsi="Montserrat" w:cs="Arial"/>
                <w:b/>
              </w:rPr>
            </w:pPr>
            <w:r w:rsidRPr="00E45433">
              <w:rPr>
                <w:rFonts w:ascii="Montserrat" w:hAnsi="Montserrat" w:cs="Arial"/>
                <w:b/>
              </w:rPr>
              <w:t>IPSec Profile</w:t>
            </w:r>
          </w:p>
        </w:tc>
        <w:tc>
          <w:tcPr>
            <w:tcW w:w="2404" w:type="pct"/>
            <w:tcBorders>
              <w:bottom w:val="single" w:sz="4" w:space="0" w:color="auto"/>
            </w:tcBorders>
            <w:shd w:val="clear" w:color="auto" w:fill="ED7D31" w:themeFill="accent2"/>
            <w:vAlign w:val="center"/>
          </w:tcPr>
          <w:p w14:paraId="515873DE" w14:textId="77777777" w:rsidR="00E21991" w:rsidRPr="00E45433" w:rsidRDefault="00E21991" w:rsidP="00924CD2">
            <w:pPr>
              <w:spacing w:before="80" w:after="80"/>
              <w:jc w:val="center"/>
              <w:rPr>
                <w:rFonts w:ascii="Montserrat" w:hAnsi="Montserrat" w:cs="Arial"/>
                <w:b/>
              </w:rPr>
            </w:pPr>
            <w:r w:rsidRPr="00E45433">
              <w:rPr>
                <w:rFonts w:ascii="Montserrat" w:hAnsi="Montserrat" w:cs="Arial"/>
                <w:b/>
              </w:rPr>
              <w:t>Settings</w:t>
            </w:r>
          </w:p>
        </w:tc>
      </w:tr>
      <w:tr w:rsidR="00E21991" w:rsidRPr="00E45433" w14:paraId="22ACACD5" w14:textId="77777777" w:rsidTr="001C085C">
        <w:trPr>
          <w:trHeight w:val="482"/>
        </w:trPr>
        <w:tc>
          <w:tcPr>
            <w:tcW w:w="1213" w:type="pct"/>
          </w:tcPr>
          <w:p w14:paraId="5459A911" w14:textId="752D7DD9" w:rsidR="00E21991" w:rsidRPr="00E45433" w:rsidRDefault="00E21991" w:rsidP="00BE627C">
            <w:pPr>
              <w:spacing w:before="40" w:after="40"/>
              <w:rPr>
                <w:rFonts w:ascii="Montserrat" w:hAnsi="Montserrat" w:cs="Arial"/>
                <w:szCs w:val="20"/>
              </w:rPr>
            </w:pPr>
            <w:r w:rsidRPr="00E45433">
              <w:rPr>
                <w:rFonts w:ascii="Montserrat" w:hAnsi="Montserrat" w:cs="Arial"/>
                <w:szCs w:val="20"/>
              </w:rPr>
              <w:fldChar w:fldCharType="begin"/>
            </w:r>
            <w:r w:rsidRPr="00E45433">
              <w:rPr>
                <w:rFonts w:ascii="Montserrat" w:hAnsi="Montserrat" w:cs="Arial"/>
                <w:szCs w:val="20"/>
              </w:rPr>
              <w:instrText xml:space="preserve"> MERGEFIELD t17device</w:instrText>
            </w:r>
            <w:r w:rsidR="004C7484" w:rsidRPr="00E45433">
              <w:rPr>
                <w:rFonts w:ascii="Montserrat" w:hAnsi="Montserrat" w:cs="Arial"/>
                <w:szCs w:val="20"/>
              </w:rPr>
              <w:instrText>n</w:instrText>
            </w:r>
            <w:r w:rsidRPr="00E45433">
              <w:rPr>
                <w:rFonts w:ascii="Montserrat" w:hAnsi="Montserrat" w:cs="Arial"/>
                <w:szCs w:val="20"/>
              </w:rPr>
              <w:instrText xml:space="preserve">ame \* MERGEFORMAT </w:instrText>
            </w:r>
            <w:r w:rsidRPr="00E45433">
              <w:rPr>
                <w:rFonts w:ascii="Montserrat" w:hAnsi="Montserrat" w:cs="Arial"/>
                <w:szCs w:val="20"/>
              </w:rPr>
              <w:fldChar w:fldCharType="separate"/>
            </w:r>
            <w:r w:rsidR="00640206" w:rsidRPr="00E45433">
              <w:rPr>
                <w:rFonts w:ascii="Montserrat" w:hAnsi="Montserrat" w:cs="Arial"/>
                <w:noProof/>
                <w:szCs w:val="20"/>
              </w:rPr>
              <w:t>«t17devicename»</w:t>
            </w:r>
            <w:r w:rsidRPr="00E45433">
              <w:rPr>
                <w:rFonts w:ascii="Montserrat" w:hAnsi="Montserrat" w:cs="Arial"/>
                <w:szCs w:val="20"/>
              </w:rPr>
              <w:fldChar w:fldCharType="end"/>
            </w:r>
          </w:p>
        </w:tc>
        <w:tc>
          <w:tcPr>
            <w:tcW w:w="1383" w:type="pct"/>
            <w:shd w:val="clear" w:color="auto" w:fill="auto"/>
            <w:vAlign w:val="center"/>
          </w:tcPr>
          <w:p w14:paraId="6BDD8D12" w14:textId="6B130953" w:rsidR="00E21991" w:rsidRPr="00E45433" w:rsidRDefault="00E21991" w:rsidP="00BE627C">
            <w:pPr>
              <w:spacing w:before="40" w:after="40"/>
              <w:rPr>
                <w:rFonts w:ascii="Montserrat" w:hAnsi="Montserrat" w:cs="Arial"/>
                <w:szCs w:val="20"/>
              </w:rPr>
            </w:pPr>
            <w:r w:rsidRPr="00E45433">
              <w:rPr>
                <w:rFonts w:ascii="Montserrat" w:hAnsi="Montserrat" w:cs="Arial"/>
                <w:szCs w:val="20"/>
              </w:rPr>
              <w:t>Name</w:t>
            </w:r>
          </w:p>
          <w:p w14:paraId="2FEDA79F" w14:textId="77777777" w:rsidR="00E21991" w:rsidRPr="00E45433" w:rsidRDefault="00E21991" w:rsidP="00BE627C">
            <w:pPr>
              <w:spacing w:before="40" w:after="40"/>
              <w:rPr>
                <w:rFonts w:ascii="Montserrat" w:hAnsi="Montserrat" w:cs="Arial"/>
                <w:szCs w:val="20"/>
                <w:shd w:val="clear" w:color="auto" w:fill="FFFFFF"/>
              </w:rPr>
            </w:pPr>
            <w:r w:rsidRPr="00E45433">
              <w:rPr>
                <w:rFonts w:ascii="Montserrat" w:hAnsi="Montserrat" w:cs="Arial"/>
                <w:szCs w:val="20"/>
                <w:shd w:val="clear" w:color="auto" w:fill="FFFFFF"/>
              </w:rPr>
              <w:t>IPSec Protocol</w:t>
            </w:r>
          </w:p>
          <w:p w14:paraId="05973A78" w14:textId="77777777" w:rsidR="00E21991" w:rsidRPr="00E45433" w:rsidRDefault="00E21991" w:rsidP="00BE627C">
            <w:pPr>
              <w:spacing w:before="40" w:after="40"/>
              <w:rPr>
                <w:rFonts w:ascii="Montserrat" w:hAnsi="Montserrat" w:cs="Arial"/>
                <w:shd w:val="clear" w:color="auto" w:fill="FFFFFF"/>
              </w:rPr>
            </w:pPr>
            <w:r w:rsidRPr="00E45433">
              <w:rPr>
                <w:rFonts w:ascii="Montserrat" w:hAnsi="Montserrat" w:cs="Arial"/>
                <w:shd w:val="clear" w:color="auto" w:fill="FFFFFF"/>
              </w:rPr>
              <w:t>Encryption (ESP protocol only)</w:t>
            </w:r>
          </w:p>
          <w:p w14:paraId="39F28A1E" w14:textId="77777777" w:rsidR="00E21991" w:rsidRPr="00E45433" w:rsidRDefault="00E21991" w:rsidP="00BE627C">
            <w:pPr>
              <w:spacing w:before="40" w:after="40"/>
              <w:rPr>
                <w:rFonts w:ascii="Montserrat" w:hAnsi="Montserrat" w:cs="Arial"/>
                <w:szCs w:val="20"/>
              </w:rPr>
            </w:pPr>
            <w:r w:rsidRPr="00E45433">
              <w:rPr>
                <w:rFonts w:ascii="Montserrat" w:hAnsi="Montserrat" w:cs="Arial"/>
                <w:szCs w:val="20"/>
              </w:rPr>
              <w:t>Authentication</w:t>
            </w:r>
          </w:p>
          <w:p w14:paraId="5CD39443" w14:textId="77777777" w:rsidR="00E21991" w:rsidRPr="00E45433" w:rsidRDefault="00E21991" w:rsidP="00BE627C">
            <w:pPr>
              <w:spacing w:before="40" w:after="40"/>
              <w:rPr>
                <w:rFonts w:ascii="Montserrat" w:hAnsi="Montserrat" w:cs="Arial"/>
                <w:szCs w:val="20"/>
              </w:rPr>
            </w:pPr>
            <w:r w:rsidRPr="00E45433">
              <w:rPr>
                <w:rFonts w:ascii="Montserrat" w:hAnsi="Montserrat" w:cs="Arial"/>
                <w:szCs w:val="20"/>
              </w:rPr>
              <w:t>DH Group</w:t>
            </w:r>
          </w:p>
          <w:p w14:paraId="76ED1B5C" w14:textId="77777777" w:rsidR="00E21991" w:rsidRPr="00E45433" w:rsidRDefault="00E21991" w:rsidP="00BE627C">
            <w:pPr>
              <w:spacing w:before="40" w:after="40"/>
              <w:rPr>
                <w:rFonts w:ascii="Montserrat" w:hAnsi="Montserrat" w:cs="Arial"/>
                <w:szCs w:val="20"/>
              </w:rPr>
            </w:pPr>
            <w:r w:rsidRPr="00E45433">
              <w:rPr>
                <w:rFonts w:ascii="Montserrat" w:hAnsi="Montserrat" w:cs="Arial"/>
                <w:szCs w:val="20"/>
              </w:rPr>
              <w:t>Lifetime</w:t>
            </w:r>
          </w:p>
          <w:p w14:paraId="4C71354A" w14:textId="013F8CF1" w:rsidR="00E21991" w:rsidRPr="00E45433" w:rsidRDefault="00E21991" w:rsidP="00BE627C">
            <w:pPr>
              <w:spacing w:before="40" w:after="40"/>
              <w:rPr>
                <w:rFonts w:ascii="Montserrat" w:hAnsi="Montserrat" w:cs="Arial"/>
                <w:szCs w:val="20"/>
              </w:rPr>
            </w:pPr>
            <w:r w:rsidRPr="00E45433">
              <w:rPr>
                <w:rFonts w:ascii="Montserrat" w:hAnsi="Montserrat" w:cs="Arial"/>
                <w:szCs w:val="20"/>
              </w:rPr>
              <w:t>Lifesize</w:t>
            </w:r>
          </w:p>
        </w:tc>
        <w:tc>
          <w:tcPr>
            <w:tcW w:w="2404" w:type="pct"/>
            <w:shd w:val="clear" w:color="auto" w:fill="auto"/>
          </w:tcPr>
          <w:p w14:paraId="36C70219" w14:textId="77777777" w:rsidR="00E21991" w:rsidRPr="00E45433" w:rsidRDefault="00E21991" w:rsidP="00F5553D">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t17ipsecprofilename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«t17ipsecprofilename»</w:t>
            </w:r>
            <w:r w:rsidRPr="00E45433">
              <w:rPr>
                <w:rFonts w:ascii="Montserrat" w:eastAsia="Batang" w:hAnsi="Montserrat" w:cs="Arial"/>
                <w:i/>
                <w:color w:val="0070C0"/>
                <w:lang w:eastAsia="ko-KR"/>
              </w:rPr>
              <w:fldChar w:fldCharType="end"/>
            </w:r>
          </w:p>
          <w:p w14:paraId="0AA9861F" w14:textId="77777777" w:rsidR="00E21991" w:rsidRPr="00E45433" w:rsidRDefault="00E21991" w:rsidP="00F5553D">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t17ipsecprotocol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«t17ipsecprotocol»</w:t>
            </w:r>
            <w:r w:rsidRPr="00E45433">
              <w:rPr>
                <w:rFonts w:ascii="Montserrat" w:eastAsia="Batang" w:hAnsi="Montserrat" w:cs="Arial"/>
                <w:i/>
                <w:color w:val="0070C0"/>
                <w:lang w:eastAsia="ko-KR"/>
              </w:rPr>
              <w:fldChar w:fldCharType="end"/>
            </w:r>
          </w:p>
          <w:p w14:paraId="60C41CD8" w14:textId="77777777" w:rsidR="00E21991" w:rsidRPr="00E45433" w:rsidRDefault="00E21991" w:rsidP="00F5553D">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t17encryption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«t17encryption»</w:t>
            </w:r>
            <w:r w:rsidRPr="00E45433">
              <w:rPr>
                <w:rFonts w:ascii="Montserrat" w:eastAsia="Batang" w:hAnsi="Montserrat" w:cs="Arial"/>
                <w:i/>
                <w:color w:val="0070C0"/>
                <w:lang w:eastAsia="ko-KR"/>
              </w:rPr>
              <w:fldChar w:fldCharType="end"/>
            </w:r>
          </w:p>
          <w:p w14:paraId="7E8C0D41" w14:textId="77777777" w:rsidR="00E21991" w:rsidRPr="00E45433" w:rsidRDefault="00E21991" w:rsidP="00F5553D">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t17authentication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«t17authentication»</w:t>
            </w:r>
            <w:r w:rsidRPr="00E45433">
              <w:rPr>
                <w:rFonts w:ascii="Montserrat" w:eastAsia="Batang" w:hAnsi="Montserrat" w:cs="Arial"/>
                <w:i/>
                <w:color w:val="0070C0"/>
                <w:lang w:eastAsia="ko-KR"/>
              </w:rPr>
              <w:fldChar w:fldCharType="end"/>
            </w:r>
          </w:p>
          <w:p w14:paraId="3A26A829" w14:textId="77777777" w:rsidR="00E21991" w:rsidRPr="00E45433" w:rsidRDefault="00E21991" w:rsidP="00F5553D">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t17dhgroup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«t17dhgroup»</w:t>
            </w:r>
            <w:r w:rsidRPr="00E45433">
              <w:rPr>
                <w:rFonts w:ascii="Montserrat" w:eastAsia="Batang" w:hAnsi="Montserrat" w:cs="Arial"/>
                <w:i/>
                <w:color w:val="0070C0"/>
                <w:lang w:eastAsia="ko-KR"/>
              </w:rPr>
              <w:fldChar w:fldCharType="end"/>
            </w:r>
          </w:p>
          <w:p w14:paraId="1F4DD185" w14:textId="77777777" w:rsidR="00E21991" w:rsidRPr="00E45433" w:rsidRDefault="00E21991" w:rsidP="00F5553D">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t17lifetime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«t17lifetime»</w:t>
            </w:r>
            <w:r w:rsidRPr="00E45433">
              <w:rPr>
                <w:rFonts w:ascii="Montserrat" w:eastAsia="Batang" w:hAnsi="Montserrat" w:cs="Arial"/>
                <w:i/>
                <w:color w:val="0070C0"/>
                <w:lang w:eastAsia="ko-KR"/>
              </w:rPr>
              <w:fldChar w:fldCharType="end"/>
            </w:r>
          </w:p>
          <w:p w14:paraId="2E162596" w14:textId="65589502" w:rsidR="00E21991" w:rsidRPr="00E45433" w:rsidRDefault="00E21991" w:rsidP="00F5553D">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t17lifesize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«t17lifesize»</w:t>
            </w:r>
            <w:r w:rsidRPr="00E45433">
              <w:rPr>
                <w:rFonts w:ascii="Montserrat" w:eastAsia="Batang" w:hAnsi="Montserrat" w:cs="Arial"/>
                <w:i/>
                <w:color w:val="0070C0"/>
                <w:lang w:eastAsia="ko-KR"/>
              </w:rPr>
              <w:fldChar w:fldCharType="end"/>
            </w:r>
          </w:p>
        </w:tc>
      </w:tr>
    </w:tbl>
    <w:p w14:paraId="0504BF24" w14:textId="25F9E196" w:rsidR="00D50B70" w:rsidRPr="00E45433" w:rsidRDefault="00360923" w:rsidP="0012640B">
      <w:pPr>
        <w:pStyle w:val="Caption"/>
        <w:keepNext/>
        <w:spacing w:before="120"/>
        <w:rPr>
          <w:rFonts w:ascii="Montserrat" w:hAnsi="Montserrat" w:cs="Arial"/>
        </w:rPr>
      </w:pPr>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18</w:t>
      </w:r>
      <w:r w:rsidR="00001F87" w:rsidRPr="00E45433">
        <w:rPr>
          <w:rFonts w:ascii="Montserrat" w:hAnsi="Montserrat" w:cs="Arial"/>
          <w:noProof/>
        </w:rPr>
        <w:fldChar w:fldCharType="end"/>
      </w:r>
      <w:r w:rsidRPr="00E45433">
        <w:rPr>
          <w:rFonts w:ascii="Montserrat" w:hAnsi="Montserrat" w:cs="Arial"/>
          <w:noProof/>
        </w:rPr>
        <w:t xml:space="preserve"> </w:t>
      </w:r>
      <w:r w:rsidR="00EA7D09" w:rsidRPr="00E45433">
        <w:rPr>
          <w:rFonts w:ascii="Montserrat" w:hAnsi="Montserrat" w:cs="Arial"/>
        </w:rPr>
        <w:t xml:space="preserve">– </w:t>
      </w:r>
      <w:r w:rsidR="00D50B70" w:rsidRPr="00E45433">
        <w:rPr>
          <w:rFonts w:ascii="Montserrat" w:hAnsi="Montserrat" w:cs="Arial"/>
        </w:rPr>
        <w:t>IKE Gateway Configuration</w:t>
      </w:r>
    </w:p>
    <w:tbl>
      <w:tblPr>
        <w:tblStyle w:val="TableGrid"/>
        <w:tblW w:w="5000" w:type="pct"/>
        <w:tblLook w:val="04A0" w:firstRow="1" w:lastRow="0" w:firstColumn="1" w:lastColumn="0" w:noHBand="0" w:noVBand="1"/>
      </w:tblPr>
      <w:tblGrid>
        <w:gridCol w:w="2269"/>
        <w:gridCol w:w="2586"/>
        <w:gridCol w:w="4495"/>
      </w:tblGrid>
      <w:tr w:rsidR="003114D5" w:rsidRPr="00E45433" w14:paraId="3AA5B5AA" w14:textId="77777777" w:rsidTr="001C085C">
        <w:tc>
          <w:tcPr>
            <w:tcW w:w="1213" w:type="pct"/>
            <w:tcBorders>
              <w:bottom w:val="single" w:sz="4" w:space="0" w:color="auto"/>
            </w:tcBorders>
            <w:shd w:val="clear" w:color="auto" w:fill="ED7D31" w:themeFill="accent2"/>
          </w:tcPr>
          <w:p w14:paraId="738303CD" w14:textId="6E456F44" w:rsidR="003114D5" w:rsidRPr="00E45433" w:rsidRDefault="003114D5" w:rsidP="00FB1FE2">
            <w:pPr>
              <w:spacing w:before="80" w:after="80"/>
              <w:jc w:val="center"/>
              <w:rPr>
                <w:rFonts w:ascii="Montserrat" w:hAnsi="Montserrat" w:cs="Arial"/>
                <w:b/>
              </w:rPr>
            </w:pPr>
            <w:r w:rsidRPr="00E45433">
              <w:rPr>
                <w:rFonts w:ascii="Montserrat" w:hAnsi="Montserrat" w:cs="Arial"/>
                <w:b/>
              </w:rPr>
              <w:t>Device Name</w:t>
            </w:r>
          </w:p>
        </w:tc>
        <w:tc>
          <w:tcPr>
            <w:tcW w:w="1383" w:type="pct"/>
            <w:tcBorders>
              <w:bottom w:val="single" w:sz="4" w:space="0" w:color="auto"/>
            </w:tcBorders>
            <w:shd w:val="clear" w:color="auto" w:fill="ED7D31" w:themeFill="accent2"/>
            <w:vAlign w:val="center"/>
          </w:tcPr>
          <w:p w14:paraId="222579FC" w14:textId="6777A1B1" w:rsidR="003114D5" w:rsidRPr="00E45433" w:rsidRDefault="003114D5" w:rsidP="00FB1FE2">
            <w:pPr>
              <w:spacing w:before="80" w:after="80"/>
              <w:jc w:val="center"/>
              <w:rPr>
                <w:rFonts w:ascii="Montserrat" w:hAnsi="Montserrat" w:cs="Arial"/>
                <w:b/>
              </w:rPr>
            </w:pPr>
            <w:r w:rsidRPr="00E45433">
              <w:rPr>
                <w:rFonts w:ascii="Montserrat" w:hAnsi="Montserrat" w:cs="Arial"/>
                <w:b/>
              </w:rPr>
              <w:t>IKE Gateway</w:t>
            </w:r>
          </w:p>
        </w:tc>
        <w:tc>
          <w:tcPr>
            <w:tcW w:w="2404" w:type="pct"/>
            <w:tcBorders>
              <w:bottom w:val="single" w:sz="4" w:space="0" w:color="auto"/>
            </w:tcBorders>
            <w:shd w:val="clear" w:color="auto" w:fill="ED7D31" w:themeFill="accent2"/>
            <w:vAlign w:val="center"/>
          </w:tcPr>
          <w:p w14:paraId="12C56AFA" w14:textId="77777777" w:rsidR="003114D5" w:rsidRPr="00E45433" w:rsidRDefault="003114D5" w:rsidP="00FB1FE2">
            <w:pPr>
              <w:spacing w:before="80" w:after="80"/>
              <w:jc w:val="center"/>
              <w:rPr>
                <w:rFonts w:ascii="Montserrat" w:hAnsi="Montserrat" w:cs="Arial"/>
                <w:b/>
              </w:rPr>
            </w:pPr>
            <w:r w:rsidRPr="00E45433">
              <w:rPr>
                <w:rFonts w:ascii="Montserrat" w:hAnsi="Montserrat" w:cs="Arial"/>
                <w:b/>
              </w:rPr>
              <w:t>Settings</w:t>
            </w:r>
          </w:p>
        </w:tc>
      </w:tr>
      <w:tr w:rsidR="003114D5" w:rsidRPr="00E45433" w14:paraId="18EC226F" w14:textId="77777777" w:rsidTr="001C085C">
        <w:tc>
          <w:tcPr>
            <w:tcW w:w="1213" w:type="pct"/>
          </w:tcPr>
          <w:p w14:paraId="1CA131E0" w14:textId="5FF1C6C6" w:rsidR="003114D5" w:rsidRPr="00E45433" w:rsidRDefault="003114D5" w:rsidP="00FB1FE2">
            <w:pPr>
              <w:spacing w:before="40" w:after="40"/>
              <w:rPr>
                <w:rFonts w:ascii="Montserrat" w:hAnsi="Montserrat" w:cs="Arial"/>
                <w:szCs w:val="20"/>
              </w:rPr>
            </w:pPr>
            <w:r w:rsidRPr="00E45433">
              <w:rPr>
                <w:rFonts w:ascii="Montserrat" w:hAnsi="Montserrat" w:cs="Arial"/>
                <w:szCs w:val="20"/>
              </w:rPr>
              <w:fldChar w:fldCharType="begin"/>
            </w:r>
            <w:r w:rsidRPr="00E45433">
              <w:rPr>
                <w:rFonts w:ascii="Montserrat" w:hAnsi="Montserrat" w:cs="Arial"/>
                <w:szCs w:val="20"/>
              </w:rPr>
              <w:instrText xml:space="preserve"> MERGEFIELD t18devicename \* MERGEFORMAT </w:instrText>
            </w:r>
            <w:r w:rsidRPr="00E45433">
              <w:rPr>
                <w:rFonts w:ascii="Montserrat" w:hAnsi="Montserrat" w:cs="Arial"/>
                <w:szCs w:val="20"/>
              </w:rPr>
              <w:fldChar w:fldCharType="separate"/>
            </w:r>
            <w:r w:rsidRPr="00E45433">
              <w:rPr>
                <w:rFonts w:ascii="Montserrat" w:hAnsi="Montserrat" w:cs="Arial"/>
                <w:noProof/>
                <w:szCs w:val="20"/>
              </w:rPr>
              <w:t>«t18devicename»</w:t>
            </w:r>
            <w:r w:rsidRPr="00E45433">
              <w:rPr>
                <w:rFonts w:ascii="Montserrat" w:hAnsi="Montserrat" w:cs="Arial"/>
                <w:szCs w:val="20"/>
              </w:rPr>
              <w:fldChar w:fldCharType="end"/>
            </w:r>
          </w:p>
        </w:tc>
        <w:tc>
          <w:tcPr>
            <w:tcW w:w="1383" w:type="pct"/>
            <w:shd w:val="clear" w:color="auto" w:fill="auto"/>
            <w:vAlign w:val="center"/>
          </w:tcPr>
          <w:p w14:paraId="05D459E9" w14:textId="0435BD06" w:rsidR="003114D5" w:rsidRPr="00E45433" w:rsidRDefault="003114D5" w:rsidP="00FB1FE2">
            <w:pPr>
              <w:spacing w:before="40" w:after="40"/>
              <w:rPr>
                <w:rFonts w:ascii="Montserrat" w:hAnsi="Montserrat" w:cs="Arial"/>
                <w:szCs w:val="20"/>
              </w:rPr>
            </w:pPr>
            <w:r w:rsidRPr="00E45433">
              <w:rPr>
                <w:rFonts w:ascii="Montserrat" w:hAnsi="Montserrat" w:cs="Arial"/>
                <w:szCs w:val="20"/>
              </w:rPr>
              <w:t>Name</w:t>
            </w:r>
          </w:p>
          <w:p w14:paraId="7C60FABD" w14:textId="77777777" w:rsidR="003114D5" w:rsidRPr="00E45433" w:rsidRDefault="003114D5" w:rsidP="00FB1FE2">
            <w:pPr>
              <w:spacing w:before="40" w:after="40"/>
              <w:rPr>
                <w:rFonts w:ascii="Montserrat" w:hAnsi="Montserrat" w:cs="Arial"/>
                <w:szCs w:val="20"/>
                <w:shd w:val="clear" w:color="auto" w:fill="FFFFFF"/>
              </w:rPr>
            </w:pPr>
            <w:r w:rsidRPr="00E45433">
              <w:rPr>
                <w:rFonts w:ascii="Montserrat" w:hAnsi="Montserrat" w:cs="Arial"/>
                <w:szCs w:val="20"/>
                <w:shd w:val="clear" w:color="auto" w:fill="FFFFFF"/>
              </w:rPr>
              <w:t>Version</w:t>
            </w:r>
          </w:p>
          <w:p w14:paraId="39A0281E" w14:textId="77777777" w:rsidR="003114D5" w:rsidRPr="00E45433" w:rsidRDefault="003114D5" w:rsidP="00FB1FE2">
            <w:pPr>
              <w:spacing w:before="40" w:after="40"/>
              <w:rPr>
                <w:rFonts w:ascii="Montserrat" w:hAnsi="Montserrat" w:cs="Arial"/>
                <w:shd w:val="clear" w:color="auto" w:fill="FFFFFF"/>
              </w:rPr>
            </w:pPr>
            <w:r w:rsidRPr="00E45433">
              <w:rPr>
                <w:rFonts w:ascii="Montserrat" w:hAnsi="Montserrat" w:cs="Arial"/>
                <w:shd w:val="clear" w:color="auto" w:fill="FFFFFF"/>
              </w:rPr>
              <w:t>Address Type</w:t>
            </w:r>
          </w:p>
          <w:p w14:paraId="38B1CD99" w14:textId="77777777" w:rsidR="003114D5" w:rsidRPr="00E45433" w:rsidRDefault="003114D5" w:rsidP="00FB1FE2">
            <w:pPr>
              <w:spacing w:before="40" w:after="40"/>
              <w:rPr>
                <w:rFonts w:ascii="Montserrat" w:hAnsi="Montserrat" w:cs="Arial"/>
                <w:szCs w:val="20"/>
              </w:rPr>
            </w:pPr>
            <w:r w:rsidRPr="00E45433">
              <w:rPr>
                <w:rFonts w:ascii="Montserrat" w:hAnsi="Montserrat" w:cs="Arial"/>
                <w:szCs w:val="20"/>
              </w:rPr>
              <w:t>Interface</w:t>
            </w:r>
          </w:p>
          <w:p w14:paraId="07368F89" w14:textId="77777777" w:rsidR="003114D5" w:rsidRPr="00E45433" w:rsidRDefault="003114D5" w:rsidP="00FB1FE2">
            <w:pPr>
              <w:spacing w:before="40" w:after="40"/>
              <w:rPr>
                <w:rFonts w:ascii="Montserrat" w:hAnsi="Montserrat" w:cs="Arial"/>
                <w:szCs w:val="20"/>
              </w:rPr>
            </w:pPr>
            <w:r w:rsidRPr="00E45433">
              <w:rPr>
                <w:rFonts w:ascii="Montserrat" w:hAnsi="Montserrat" w:cs="Arial"/>
                <w:szCs w:val="20"/>
              </w:rPr>
              <w:lastRenderedPageBreak/>
              <w:t>Local IP Address</w:t>
            </w:r>
          </w:p>
          <w:p w14:paraId="44054F37" w14:textId="77777777" w:rsidR="003114D5" w:rsidRPr="00E45433" w:rsidRDefault="003114D5" w:rsidP="00FB1FE2">
            <w:pPr>
              <w:spacing w:before="40" w:after="40"/>
              <w:rPr>
                <w:rFonts w:ascii="Montserrat" w:hAnsi="Montserrat" w:cs="Arial"/>
                <w:szCs w:val="20"/>
              </w:rPr>
            </w:pPr>
            <w:r w:rsidRPr="00E45433">
              <w:rPr>
                <w:rFonts w:ascii="Montserrat" w:hAnsi="Montserrat" w:cs="Arial"/>
                <w:szCs w:val="20"/>
              </w:rPr>
              <w:t>Peer IP Address Type</w:t>
            </w:r>
          </w:p>
          <w:p w14:paraId="64815995" w14:textId="77777777" w:rsidR="003114D5" w:rsidRPr="00E45433" w:rsidRDefault="003114D5" w:rsidP="00FB1FE2">
            <w:pPr>
              <w:spacing w:before="40" w:after="40"/>
              <w:rPr>
                <w:rFonts w:ascii="Montserrat" w:hAnsi="Montserrat" w:cs="Arial"/>
                <w:szCs w:val="20"/>
              </w:rPr>
            </w:pPr>
            <w:r w:rsidRPr="00E45433">
              <w:rPr>
                <w:rFonts w:ascii="Montserrat" w:hAnsi="Montserrat" w:cs="Arial"/>
                <w:szCs w:val="20"/>
              </w:rPr>
              <w:t>Peer IP address</w:t>
            </w:r>
          </w:p>
          <w:p w14:paraId="30176943" w14:textId="77777777" w:rsidR="003114D5" w:rsidRPr="00E45433" w:rsidRDefault="003114D5" w:rsidP="00FB1FE2">
            <w:pPr>
              <w:spacing w:before="40" w:after="40"/>
              <w:rPr>
                <w:rFonts w:ascii="Montserrat" w:hAnsi="Montserrat" w:cs="Arial"/>
                <w:szCs w:val="20"/>
              </w:rPr>
            </w:pPr>
            <w:r w:rsidRPr="00E45433">
              <w:rPr>
                <w:rFonts w:ascii="Montserrat" w:hAnsi="Montserrat" w:cs="Arial"/>
                <w:szCs w:val="20"/>
              </w:rPr>
              <w:t>Authentication</w:t>
            </w:r>
          </w:p>
          <w:p w14:paraId="0DE69186" w14:textId="77777777" w:rsidR="003114D5" w:rsidRPr="00E45433" w:rsidRDefault="003114D5" w:rsidP="00FB1FE2">
            <w:pPr>
              <w:spacing w:before="40" w:after="40"/>
              <w:rPr>
                <w:rFonts w:ascii="Montserrat" w:hAnsi="Montserrat" w:cs="Arial"/>
                <w:szCs w:val="20"/>
              </w:rPr>
            </w:pPr>
            <w:r w:rsidRPr="00E45433">
              <w:rPr>
                <w:rFonts w:ascii="Montserrat" w:hAnsi="Montserrat" w:cs="Arial"/>
                <w:szCs w:val="20"/>
              </w:rPr>
              <w:t>Local ID</w:t>
            </w:r>
          </w:p>
          <w:p w14:paraId="2B4BCB12" w14:textId="77777777" w:rsidR="003114D5" w:rsidRPr="00E45433" w:rsidRDefault="003114D5" w:rsidP="00FB1FE2">
            <w:pPr>
              <w:spacing w:before="40" w:after="40"/>
              <w:rPr>
                <w:rFonts w:ascii="Montserrat" w:hAnsi="Montserrat" w:cs="Arial"/>
                <w:szCs w:val="20"/>
              </w:rPr>
            </w:pPr>
            <w:r w:rsidRPr="00E45433">
              <w:rPr>
                <w:rFonts w:ascii="Montserrat" w:hAnsi="Montserrat" w:cs="Arial"/>
                <w:szCs w:val="20"/>
              </w:rPr>
              <w:t>Peer ID</w:t>
            </w:r>
          </w:p>
          <w:p w14:paraId="0237011F" w14:textId="15BA3BF2" w:rsidR="003114D5" w:rsidRPr="00E45433" w:rsidRDefault="003114D5" w:rsidP="00FB1FE2">
            <w:pPr>
              <w:spacing w:before="40" w:after="40"/>
              <w:rPr>
                <w:rFonts w:ascii="Montserrat" w:hAnsi="Montserrat" w:cs="Arial"/>
                <w:szCs w:val="20"/>
              </w:rPr>
            </w:pPr>
            <w:r w:rsidRPr="00E45433">
              <w:rPr>
                <w:rFonts w:ascii="Montserrat" w:hAnsi="Montserrat" w:cs="Arial"/>
                <w:szCs w:val="20"/>
              </w:rPr>
              <w:t>IKE Crypto Profile</w:t>
            </w:r>
          </w:p>
        </w:tc>
        <w:tc>
          <w:tcPr>
            <w:tcW w:w="2404" w:type="pct"/>
            <w:shd w:val="clear" w:color="auto" w:fill="auto"/>
          </w:tcPr>
          <w:p w14:paraId="3172982F" w14:textId="77777777" w:rsidR="003114D5" w:rsidRPr="00E45433" w:rsidRDefault="003114D5" w:rsidP="009330E8">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lastRenderedPageBreak/>
              <w:fldChar w:fldCharType="begin"/>
            </w:r>
            <w:r w:rsidRPr="00E45433">
              <w:rPr>
                <w:rFonts w:ascii="Montserrat" w:eastAsia="Batang" w:hAnsi="Montserrat" w:cs="Arial"/>
                <w:i/>
                <w:color w:val="0070C0"/>
                <w:lang w:eastAsia="ko-KR"/>
              </w:rPr>
              <w:instrText xml:space="preserve"> MERGEFIELD t18ikegwname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«t18ikegwname»</w:t>
            </w:r>
            <w:r w:rsidRPr="00E45433">
              <w:rPr>
                <w:rFonts w:ascii="Montserrat" w:eastAsia="Batang" w:hAnsi="Montserrat" w:cs="Arial"/>
                <w:i/>
                <w:color w:val="0070C0"/>
                <w:lang w:eastAsia="ko-KR"/>
              </w:rPr>
              <w:fldChar w:fldCharType="end"/>
            </w:r>
          </w:p>
          <w:p w14:paraId="292F59FE" w14:textId="77777777" w:rsidR="003114D5" w:rsidRPr="00E45433" w:rsidRDefault="003114D5" w:rsidP="009330E8">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t18ikeversion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«t18ikeversion»</w:t>
            </w:r>
            <w:r w:rsidRPr="00E45433">
              <w:rPr>
                <w:rFonts w:ascii="Montserrat" w:eastAsia="Batang" w:hAnsi="Montserrat" w:cs="Arial"/>
                <w:i/>
                <w:color w:val="0070C0"/>
                <w:lang w:eastAsia="ko-KR"/>
              </w:rPr>
              <w:fldChar w:fldCharType="end"/>
            </w:r>
          </w:p>
          <w:p w14:paraId="0653F853" w14:textId="4E138808" w:rsidR="003114D5" w:rsidRPr="00E45433" w:rsidRDefault="003114D5" w:rsidP="009330E8">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t18addresstype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«t18addresstype»</w:t>
            </w:r>
            <w:r w:rsidRPr="00E45433">
              <w:rPr>
                <w:rFonts w:ascii="Montserrat" w:eastAsia="Batang" w:hAnsi="Montserrat" w:cs="Arial"/>
                <w:i/>
                <w:color w:val="0070C0"/>
                <w:lang w:eastAsia="ko-KR"/>
              </w:rPr>
              <w:fldChar w:fldCharType="end"/>
            </w:r>
          </w:p>
          <w:p w14:paraId="365C2E77" w14:textId="110186EF" w:rsidR="003114D5" w:rsidRPr="00E45433" w:rsidRDefault="003114D5" w:rsidP="009330E8">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t18interface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«t18interface»</w:t>
            </w:r>
            <w:r w:rsidRPr="00E45433">
              <w:rPr>
                <w:rFonts w:ascii="Montserrat" w:eastAsia="Batang" w:hAnsi="Montserrat" w:cs="Arial"/>
                <w:i/>
                <w:color w:val="0070C0"/>
                <w:lang w:eastAsia="ko-KR"/>
              </w:rPr>
              <w:fldChar w:fldCharType="end"/>
            </w:r>
          </w:p>
          <w:p w14:paraId="4A4671AD" w14:textId="77777777" w:rsidR="003114D5" w:rsidRPr="00E45433" w:rsidRDefault="003114D5" w:rsidP="009330E8">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lastRenderedPageBreak/>
              <w:fldChar w:fldCharType="begin"/>
            </w:r>
            <w:r w:rsidRPr="00E45433">
              <w:rPr>
                <w:rFonts w:ascii="Montserrat" w:eastAsia="Batang" w:hAnsi="Montserrat" w:cs="Arial"/>
                <w:i/>
                <w:color w:val="0070C0"/>
                <w:lang w:eastAsia="ko-KR"/>
              </w:rPr>
              <w:instrText xml:space="preserve"> MERGEFIELD t18localaddress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«t18localaddress»</w:t>
            </w:r>
            <w:r w:rsidRPr="00E45433">
              <w:rPr>
                <w:rFonts w:ascii="Montserrat" w:eastAsia="Batang" w:hAnsi="Montserrat" w:cs="Arial"/>
                <w:i/>
                <w:color w:val="0070C0"/>
                <w:lang w:eastAsia="ko-KR"/>
              </w:rPr>
              <w:fldChar w:fldCharType="end"/>
            </w:r>
          </w:p>
          <w:p w14:paraId="4322AC95" w14:textId="77777777" w:rsidR="003114D5" w:rsidRPr="00E45433" w:rsidRDefault="003114D5" w:rsidP="009330E8">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t18peeraddresstype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«t18peeraddresstype»</w:t>
            </w:r>
            <w:r w:rsidRPr="00E45433">
              <w:rPr>
                <w:rFonts w:ascii="Montserrat" w:eastAsia="Batang" w:hAnsi="Montserrat" w:cs="Arial"/>
                <w:i/>
                <w:color w:val="0070C0"/>
                <w:lang w:eastAsia="ko-KR"/>
              </w:rPr>
              <w:fldChar w:fldCharType="end"/>
            </w:r>
          </w:p>
          <w:p w14:paraId="56933FD0" w14:textId="77777777" w:rsidR="003114D5" w:rsidRPr="00E45433" w:rsidRDefault="003114D5" w:rsidP="009330E8">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t18peeraddress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«t18peeraddress»</w:t>
            </w:r>
            <w:r w:rsidRPr="00E45433">
              <w:rPr>
                <w:rFonts w:ascii="Montserrat" w:eastAsia="Batang" w:hAnsi="Montserrat" w:cs="Arial"/>
                <w:i/>
                <w:color w:val="0070C0"/>
                <w:lang w:eastAsia="ko-KR"/>
              </w:rPr>
              <w:fldChar w:fldCharType="end"/>
            </w:r>
          </w:p>
          <w:p w14:paraId="136A15CD" w14:textId="77777777" w:rsidR="003114D5" w:rsidRPr="00E45433" w:rsidRDefault="003114D5" w:rsidP="009330E8">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t18authentication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«t18authentication»</w:t>
            </w:r>
            <w:r w:rsidRPr="00E45433">
              <w:rPr>
                <w:rFonts w:ascii="Montserrat" w:eastAsia="Batang" w:hAnsi="Montserrat" w:cs="Arial"/>
                <w:i/>
                <w:color w:val="0070C0"/>
                <w:lang w:eastAsia="ko-KR"/>
              </w:rPr>
              <w:fldChar w:fldCharType="end"/>
            </w:r>
          </w:p>
          <w:p w14:paraId="4ACC126B" w14:textId="77777777" w:rsidR="003114D5" w:rsidRPr="00E45433" w:rsidRDefault="003114D5" w:rsidP="009330E8">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t18localid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«t18localid»</w:t>
            </w:r>
            <w:r w:rsidRPr="00E45433">
              <w:rPr>
                <w:rFonts w:ascii="Montserrat" w:eastAsia="Batang" w:hAnsi="Montserrat" w:cs="Arial"/>
                <w:i/>
                <w:color w:val="0070C0"/>
                <w:lang w:eastAsia="ko-KR"/>
              </w:rPr>
              <w:fldChar w:fldCharType="end"/>
            </w:r>
          </w:p>
          <w:p w14:paraId="4787C1DF" w14:textId="77777777" w:rsidR="003114D5" w:rsidRPr="00E45433" w:rsidRDefault="003114D5" w:rsidP="009330E8">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t18peerid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«t18peerid»</w:t>
            </w:r>
            <w:r w:rsidRPr="00E45433">
              <w:rPr>
                <w:rFonts w:ascii="Montserrat" w:eastAsia="Batang" w:hAnsi="Montserrat" w:cs="Arial"/>
                <w:i/>
                <w:color w:val="0070C0"/>
                <w:lang w:eastAsia="ko-KR"/>
              </w:rPr>
              <w:fldChar w:fldCharType="end"/>
            </w:r>
          </w:p>
          <w:p w14:paraId="1332A4E2" w14:textId="492E45AC" w:rsidR="003114D5" w:rsidRPr="00E45433" w:rsidRDefault="003114D5" w:rsidP="009330E8">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t18ikecryptoprofile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«t18ikecryptoprofile»</w:t>
            </w:r>
            <w:r w:rsidRPr="00E45433">
              <w:rPr>
                <w:rFonts w:ascii="Montserrat" w:eastAsia="Batang" w:hAnsi="Montserrat" w:cs="Arial"/>
                <w:i/>
                <w:color w:val="0070C0"/>
                <w:lang w:eastAsia="ko-KR"/>
              </w:rPr>
              <w:fldChar w:fldCharType="end"/>
            </w:r>
          </w:p>
        </w:tc>
      </w:tr>
    </w:tbl>
    <w:p w14:paraId="2758DF3A" w14:textId="2E090DCC" w:rsidR="00D50B70" w:rsidRPr="00E45433" w:rsidRDefault="00360923" w:rsidP="0012640B">
      <w:pPr>
        <w:pStyle w:val="Caption"/>
        <w:keepNext/>
        <w:spacing w:before="120"/>
        <w:rPr>
          <w:rFonts w:ascii="Montserrat" w:hAnsi="Montserrat" w:cs="Arial"/>
        </w:rPr>
      </w:pPr>
      <w:bookmarkStart w:id="54" w:name="_Ref15320894"/>
      <w:r w:rsidRPr="00E45433">
        <w:rPr>
          <w:rFonts w:ascii="Montserrat" w:hAnsi="Montserrat" w:cs="Arial"/>
        </w:rPr>
        <w:lastRenderedPageBreak/>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19</w:t>
      </w:r>
      <w:r w:rsidR="00001F87" w:rsidRPr="00E45433">
        <w:rPr>
          <w:rFonts w:ascii="Montserrat" w:hAnsi="Montserrat" w:cs="Arial"/>
          <w:noProof/>
        </w:rPr>
        <w:fldChar w:fldCharType="end"/>
      </w:r>
      <w:bookmarkEnd w:id="54"/>
      <w:r w:rsidRPr="00E45433">
        <w:rPr>
          <w:rFonts w:ascii="Montserrat" w:hAnsi="Montserrat" w:cs="Arial"/>
          <w:noProof/>
        </w:rPr>
        <w:t xml:space="preserve"> </w:t>
      </w:r>
      <w:r w:rsidR="00EA7D09" w:rsidRPr="00E45433">
        <w:rPr>
          <w:rFonts w:ascii="Montserrat" w:hAnsi="Montserrat" w:cs="Arial"/>
        </w:rPr>
        <w:t xml:space="preserve">– </w:t>
      </w:r>
      <w:r w:rsidR="00D50B70" w:rsidRPr="00E45433">
        <w:rPr>
          <w:rFonts w:ascii="Montserrat" w:hAnsi="Montserrat" w:cs="Arial"/>
        </w:rPr>
        <w:t>IPSec Tunnel Configuration</w:t>
      </w:r>
    </w:p>
    <w:tbl>
      <w:tblPr>
        <w:tblStyle w:val="TableGrid"/>
        <w:tblW w:w="5000" w:type="pct"/>
        <w:tblLook w:val="04A0" w:firstRow="1" w:lastRow="0" w:firstColumn="1" w:lastColumn="0" w:noHBand="0" w:noVBand="1"/>
      </w:tblPr>
      <w:tblGrid>
        <w:gridCol w:w="2269"/>
        <w:gridCol w:w="2586"/>
        <w:gridCol w:w="4495"/>
      </w:tblGrid>
      <w:tr w:rsidR="00E4770E" w:rsidRPr="00E45433" w14:paraId="53C36313" w14:textId="77777777" w:rsidTr="001C085C">
        <w:tc>
          <w:tcPr>
            <w:tcW w:w="1213" w:type="pct"/>
            <w:tcBorders>
              <w:bottom w:val="single" w:sz="4" w:space="0" w:color="auto"/>
            </w:tcBorders>
            <w:shd w:val="clear" w:color="auto" w:fill="ED7D31" w:themeFill="accent2"/>
          </w:tcPr>
          <w:p w14:paraId="7674E3BA" w14:textId="49A085EB" w:rsidR="00E4770E" w:rsidRPr="00E45433" w:rsidRDefault="00E4770E" w:rsidP="00FB1FE2">
            <w:pPr>
              <w:spacing w:before="80" w:after="80"/>
              <w:jc w:val="center"/>
              <w:rPr>
                <w:rFonts w:ascii="Montserrat" w:hAnsi="Montserrat" w:cs="Arial"/>
                <w:b/>
              </w:rPr>
            </w:pPr>
            <w:r w:rsidRPr="00E45433">
              <w:rPr>
                <w:rFonts w:ascii="Montserrat" w:hAnsi="Montserrat" w:cs="Arial"/>
                <w:b/>
              </w:rPr>
              <w:t>Device Name</w:t>
            </w:r>
          </w:p>
        </w:tc>
        <w:tc>
          <w:tcPr>
            <w:tcW w:w="1383" w:type="pct"/>
            <w:tcBorders>
              <w:bottom w:val="single" w:sz="4" w:space="0" w:color="auto"/>
            </w:tcBorders>
            <w:shd w:val="clear" w:color="auto" w:fill="ED7D31" w:themeFill="accent2"/>
            <w:vAlign w:val="center"/>
          </w:tcPr>
          <w:p w14:paraId="17788632" w14:textId="2AD9894C" w:rsidR="00E4770E" w:rsidRPr="00E45433" w:rsidRDefault="00E4770E" w:rsidP="00FB1FE2">
            <w:pPr>
              <w:spacing w:before="80" w:after="80"/>
              <w:jc w:val="center"/>
              <w:rPr>
                <w:rFonts w:ascii="Montserrat" w:hAnsi="Montserrat" w:cs="Arial"/>
                <w:b/>
              </w:rPr>
            </w:pPr>
            <w:r w:rsidRPr="00E45433">
              <w:rPr>
                <w:rFonts w:ascii="Montserrat" w:hAnsi="Montserrat" w:cs="Arial"/>
                <w:b/>
              </w:rPr>
              <w:t>IPSec Tunnel</w:t>
            </w:r>
          </w:p>
        </w:tc>
        <w:tc>
          <w:tcPr>
            <w:tcW w:w="2404" w:type="pct"/>
            <w:tcBorders>
              <w:bottom w:val="single" w:sz="4" w:space="0" w:color="auto"/>
            </w:tcBorders>
            <w:shd w:val="clear" w:color="auto" w:fill="ED7D31" w:themeFill="accent2"/>
            <w:vAlign w:val="center"/>
          </w:tcPr>
          <w:p w14:paraId="05C0E2A4" w14:textId="77777777" w:rsidR="00E4770E" w:rsidRPr="00E45433" w:rsidRDefault="00E4770E" w:rsidP="00FB1FE2">
            <w:pPr>
              <w:spacing w:before="80" w:after="80"/>
              <w:jc w:val="center"/>
              <w:rPr>
                <w:rFonts w:ascii="Montserrat" w:hAnsi="Montserrat" w:cs="Arial"/>
                <w:b/>
              </w:rPr>
            </w:pPr>
            <w:r w:rsidRPr="00E45433">
              <w:rPr>
                <w:rFonts w:ascii="Montserrat" w:hAnsi="Montserrat" w:cs="Arial"/>
                <w:b/>
              </w:rPr>
              <w:t>Settings</w:t>
            </w:r>
          </w:p>
        </w:tc>
      </w:tr>
      <w:tr w:rsidR="00E4770E" w:rsidRPr="00E45433" w14:paraId="1C67865A" w14:textId="77777777" w:rsidTr="001C085C">
        <w:tc>
          <w:tcPr>
            <w:tcW w:w="1213" w:type="pct"/>
          </w:tcPr>
          <w:p w14:paraId="3089C8FF" w14:textId="23A935CA" w:rsidR="00E4770E" w:rsidRPr="00E45433" w:rsidRDefault="00E4770E" w:rsidP="001F71E0">
            <w:pPr>
              <w:spacing w:before="40" w:after="40"/>
              <w:rPr>
                <w:rFonts w:ascii="Montserrat" w:hAnsi="Montserrat" w:cs="Arial"/>
                <w:szCs w:val="20"/>
              </w:rPr>
            </w:pPr>
            <w:r w:rsidRPr="00E45433">
              <w:rPr>
                <w:rFonts w:ascii="Montserrat" w:hAnsi="Montserrat" w:cs="Arial"/>
                <w:szCs w:val="20"/>
              </w:rPr>
              <w:fldChar w:fldCharType="begin"/>
            </w:r>
            <w:r w:rsidRPr="00E45433">
              <w:rPr>
                <w:rFonts w:ascii="Montserrat" w:hAnsi="Montserrat" w:cs="Arial"/>
                <w:szCs w:val="20"/>
              </w:rPr>
              <w:instrText xml:space="preserve"> MERGEFIELD t19devicename \* MERGEFORMAT </w:instrText>
            </w:r>
            <w:r w:rsidRPr="00E45433">
              <w:rPr>
                <w:rFonts w:ascii="Montserrat" w:hAnsi="Montserrat" w:cs="Arial"/>
                <w:szCs w:val="20"/>
              </w:rPr>
              <w:fldChar w:fldCharType="separate"/>
            </w:r>
            <w:r w:rsidRPr="00E45433">
              <w:rPr>
                <w:rFonts w:ascii="Montserrat" w:hAnsi="Montserrat" w:cs="Arial"/>
                <w:noProof/>
                <w:szCs w:val="20"/>
              </w:rPr>
              <w:t>«t19devicename»</w:t>
            </w:r>
            <w:r w:rsidRPr="00E45433">
              <w:rPr>
                <w:rFonts w:ascii="Montserrat" w:hAnsi="Montserrat" w:cs="Arial"/>
                <w:szCs w:val="20"/>
              </w:rPr>
              <w:fldChar w:fldCharType="end"/>
            </w:r>
          </w:p>
        </w:tc>
        <w:tc>
          <w:tcPr>
            <w:tcW w:w="1383" w:type="pct"/>
            <w:shd w:val="clear" w:color="auto" w:fill="auto"/>
          </w:tcPr>
          <w:p w14:paraId="64D32314" w14:textId="7D513C78" w:rsidR="00E4770E" w:rsidRPr="00E45433" w:rsidRDefault="00E4770E" w:rsidP="001F71E0">
            <w:pPr>
              <w:spacing w:before="40" w:after="40"/>
              <w:rPr>
                <w:rFonts w:ascii="Montserrat" w:hAnsi="Montserrat" w:cs="Arial"/>
                <w:szCs w:val="20"/>
              </w:rPr>
            </w:pPr>
            <w:r w:rsidRPr="00E45433">
              <w:rPr>
                <w:rFonts w:ascii="Montserrat" w:hAnsi="Montserrat" w:cs="Arial"/>
                <w:szCs w:val="20"/>
              </w:rPr>
              <w:t>Name</w:t>
            </w:r>
          </w:p>
          <w:p w14:paraId="15B755E8" w14:textId="77777777" w:rsidR="00E4770E" w:rsidRPr="00E45433" w:rsidRDefault="00E4770E" w:rsidP="001F71E0">
            <w:pPr>
              <w:spacing w:before="40" w:after="40"/>
              <w:rPr>
                <w:rFonts w:ascii="Montserrat" w:hAnsi="Montserrat" w:cs="Arial"/>
                <w:szCs w:val="20"/>
                <w:shd w:val="clear" w:color="auto" w:fill="FFFFFF"/>
              </w:rPr>
            </w:pPr>
            <w:r w:rsidRPr="00E45433">
              <w:rPr>
                <w:rFonts w:ascii="Montserrat" w:hAnsi="Montserrat" w:cs="Arial"/>
                <w:szCs w:val="20"/>
                <w:shd w:val="clear" w:color="auto" w:fill="FFFFFF"/>
              </w:rPr>
              <w:t>Tunnel Interface</w:t>
            </w:r>
          </w:p>
          <w:p w14:paraId="62303281" w14:textId="77777777" w:rsidR="00E4770E" w:rsidRPr="00E45433" w:rsidRDefault="00E4770E" w:rsidP="001F71E0">
            <w:pPr>
              <w:spacing w:before="40" w:after="40"/>
              <w:rPr>
                <w:rFonts w:ascii="Montserrat" w:hAnsi="Montserrat" w:cs="Arial"/>
                <w:shd w:val="clear" w:color="auto" w:fill="FFFFFF"/>
              </w:rPr>
            </w:pPr>
            <w:r w:rsidRPr="00E45433">
              <w:rPr>
                <w:rFonts w:ascii="Montserrat" w:hAnsi="Montserrat" w:cs="Arial"/>
                <w:shd w:val="clear" w:color="auto" w:fill="FFFFFF"/>
              </w:rPr>
              <w:t>Type</w:t>
            </w:r>
          </w:p>
          <w:p w14:paraId="0AE2449F" w14:textId="77777777" w:rsidR="00E4770E" w:rsidRPr="00E45433" w:rsidRDefault="00E4770E" w:rsidP="001F71E0">
            <w:pPr>
              <w:spacing w:before="40" w:after="40"/>
              <w:rPr>
                <w:rFonts w:ascii="Montserrat" w:hAnsi="Montserrat" w:cs="Arial"/>
                <w:szCs w:val="20"/>
              </w:rPr>
            </w:pPr>
            <w:r w:rsidRPr="00E45433">
              <w:rPr>
                <w:rFonts w:ascii="Montserrat" w:hAnsi="Montserrat" w:cs="Arial"/>
                <w:szCs w:val="20"/>
              </w:rPr>
              <w:t>Address Type</w:t>
            </w:r>
          </w:p>
          <w:p w14:paraId="0FC59318" w14:textId="77777777" w:rsidR="00E4770E" w:rsidRPr="00E45433" w:rsidRDefault="00E4770E" w:rsidP="001F71E0">
            <w:pPr>
              <w:spacing w:before="40" w:after="40"/>
              <w:rPr>
                <w:rFonts w:ascii="Montserrat" w:hAnsi="Montserrat" w:cs="Arial"/>
                <w:szCs w:val="20"/>
              </w:rPr>
            </w:pPr>
            <w:r w:rsidRPr="00E45433">
              <w:rPr>
                <w:rFonts w:ascii="Montserrat" w:hAnsi="Montserrat" w:cs="Arial"/>
                <w:szCs w:val="20"/>
              </w:rPr>
              <w:t>IKE Gateway</w:t>
            </w:r>
          </w:p>
          <w:p w14:paraId="13C4C9D0" w14:textId="77777777" w:rsidR="00E4770E" w:rsidRPr="00E45433" w:rsidRDefault="00E4770E" w:rsidP="001F71E0">
            <w:pPr>
              <w:spacing w:before="40" w:after="40"/>
              <w:rPr>
                <w:rFonts w:ascii="Montserrat" w:hAnsi="Montserrat" w:cs="Arial"/>
                <w:szCs w:val="20"/>
              </w:rPr>
            </w:pPr>
            <w:r w:rsidRPr="00E45433">
              <w:rPr>
                <w:rFonts w:ascii="Montserrat" w:hAnsi="Montserrat" w:cs="Arial"/>
                <w:szCs w:val="20"/>
              </w:rPr>
              <w:t>IPSec Crypto Profile</w:t>
            </w:r>
          </w:p>
          <w:p w14:paraId="0443F7EA" w14:textId="77777777" w:rsidR="00E4770E" w:rsidRPr="00E45433" w:rsidRDefault="00E4770E" w:rsidP="001F71E0">
            <w:pPr>
              <w:spacing w:before="40" w:after="40"/>
              <w:rPr>
                <w:rFonts w:ascii="Montserrat" w:hAnsi="Montserrat" w:cs="Arial"/>
                <w:szCs w:val="20"/>
              </w:rPr>
            </w:pPr>
            <w:r w:rsidRPr="00E45433">
              <w:rPr>
                <w:rFonts w:ascii="Montserrat" w:hAnsi="Montserrat" w:cs="Arial"/>
                <w:szCs w:val="20"/>
              </w:rPr>
              <w:t>Advanced Options</w:t>
            </w:r>
          </w:p>
          <w:p w14:paraId="09BCC445" w14:textId="3E8A700C" w:rsidR="00E4770E" w:rsidRPr="00E45433" w:rsidRDefault="00E4770E" w:rsidP="001F71E0">
            <w:pPr>
              <w:spacing w:before="40" w:after="40"/>
              <w:rPr>
                <w:rFonts w:ascii="Montserrat" w:hAnsi="Montserrat" w:cs="Arial"/>
                <w:szCs w:val="20"/>
              </w:rPr>
            </w:pPr>
            <w:r w:rsidRPr="00E45433">
              <w:rPr>
                <w:rFonts w:ascii="Montserrat" w:hAnsi="Montserrat" w:cs="Arial"/>
                <w:szCs w:val="20"/>
              </w:rPr>
              <w:t>Proxy IDs</w:t>
            </w:r>
          </w:p>
        </w:tc>
        <w:tc>
          <w:tcPr>
            <w:tcW w:w="2404" w:type="pct"/>
            <w:shd w:val="clear" w:color="auto" w:fill="auto"/>
          </w:tcPr>
          <w:p w14:paraId="74C16BBA" w14:textId="77777777" w:rsidR="00E4770E" w:rsidRPr="00E45433" w:rsidRDefault="00E4770E" w:rsidP="00564ADA">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t19tunnelname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«t19tunnelname»</w:t>
            </w:r>
            <w:r w:rsidRPr="00E45433">
              <w:rPr>
                <w:rFonts w:ascii="Montserrat" w:eastAsia="Batang" w:hAnsi="Montserrat" w:cs="Arial"/>
                <w:i/>
                <w:color w:val="0070C0"/>
                <w:lang w:eastAsia="ko-KR"/>
              </w:rPr>
              <w:fldChar w:fldCharType="end"/>
            </w:r>
          </w:p>
          <w:p w14:paraId="3A7A7081" w14:textId="77777777" w:rsidR="00E4770E" w:rsidRPr="00E45433" w:rsidRDefault="00E4770E" w:rsidP="00564ADA">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t19interface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«t19interface»</w:t>
            </w:r>
            <w:r w:rsidRPr="00E45433">
              <w:rPr>
                <w:rFonts w:ascii="Montserrat" w:eastAsia="Batang" w:hAnsi="Montserrat" w:cs="Arial"/>
                <w:i/>
                <w:color w:val="0070C0"/>
                <w:lang w:eastAsia="ko-KR"/>
              </w:rPr>
              <w:fldChar w:fldCharType="end"/>
            </w:r>
          </w:p>
          <w:p w14:paraId="3A17E2EB" w14:textId="77777777" w:rsidR="00E4770E" w:rsidRPr="00E45433" w:rsidRDefault="00E4770E" w:rsidP="00564ADA">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t19type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«t19type»</w:t>
            </w:r>
            <w:r w:rsidRPr="00E45433">
              <w:rPr>
                <w:rFonts w:ascii="Montserrat" w:eastAsia="Batang" w:hAnsi="Montserrat" w:cs="Arial"/>
                <w:i/>
                <w:color w:val="0070C0"/>
                <w:lang w:eastAsia="ko-KR"/>
              </w:rPr>
              <w:fldChar w:fldCharType="end"/>
            </w:r>
          </w:p>
          <w:p w14:paraId="75D9452F" w14:textId="77777777" w:rsidR="00E4770E" w:rsidRPr="00E45433" w:rsidRDefault="00E4770E" w:rsidP="00564ADA">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t19addresstype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«t19addresstype»</w:t>
            </w:r>
            <w:r w:rsidRPr="00E45433">
              <w:rPr>
                <w:rFonts w:ascii="Montserrat" w:eastAsia="Batang" w:hAnsi="Montserrat" w:cs="Arial"/>
                <w:i/>
                <w:color w:val="0070C0"/>
                <w:lang w:eastAsia="ko-KR"/>
              </w:rPr>
              <w:fldChar w:fldCharType="end"/>
            </w:r>
          </w:p>
          <w:p w14:paraId="2378F9D4" w14:textId="77777777" w:rsidR="00E4770E" w:rsidRPr="00E45433" w:rsidRDefault="00E4770E" w:rsidP="00564ADA">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t19ikegateway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«t19ikegateway»</w:t>
            </w:r>
            <w:r w:rsidRPr="00E45433">
              <w:rPr>
                <w:rFonts w:ascii="Montserrat" w:eastAsia="Batang" w:hAnsi="Montserrat" w:cs="Arial"/>
                <w:i/>
                <w:color w:val="0070C0"/>
                <w:lang w:eastAsia="ko-KR"/>
              </w:rPr>
              <w:fldChar w:fldCharType="end"/>
            </w:r>
          </w:p>
          <w:p w14:paraId="25282C91" w14:textId="77777777" w:rsidR="00E4770E" w:rsidRPr="00E45433" w:rsidRDefault="00E4770E" w:rsidP="00564ADA">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t19ipseccrypto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«t19ipseccrypto»</w:t>
            </w:r>
            <w:r w:rsidRPr="00E45433">
              <w:rPr>
                <w:rFonts w:ascii="Montserrat" w:eastAsia="Batang" w:hAnsi="Montserrat" w:cs="Arial"/>
                <w:i/>
                <w:color w:val="0070C0"/>
                <w:lang w:eastAsia="ko-KR"/>
              </w:rPr>
              <w:fldChar w:fldCharType="end"/>
            </w:r>
          </w:p>
          <w:p w14:paraId="6CDD0B05" w14:textId="77777777" w:rsidR="00E4770E" w:rsidRPr="00E45433" w:rsidRDefault="00E4770E" w:rsidP="00564ADA">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t19advancedoptions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«t19advancedoptions»</w:t>
            </w:r>
            <w:r w:rsidRPr="00E45433">
              <w:rPr>
                <w:rFonts w:ascii="Montserrat" w:eastAsia="Batang" w:hAnsi="Montserrat" w:cs="Arial"/>
                <w:i/>
                <w:color w:val="0070C0"/>
                <w:lang w:eastAsia="ko-KR"/>
              </w:rPr>
              <w:fldChar w:fldCharType="end"/>
            </w:r>
          </w:p>
          <w:p w14:paraId="29C241EA" w14:textId="72C80D2B" w:rsidR="00E4770E" w:rsidRPr="00E45433" w:rsidRDefault="00E4770E" w:rsidP="00564ADA">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t19proxyids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«t19proxyids»</w:t>
            </w:r>
            <w:r w:rsidRPr="00E45433">
              <w:rPr>
                <w:rFonts w:ascii="Montserrat" w:eastAsia="Batang" w:hAnsi="Montserrat" w:cs="Arial"/>
                <w:i/>
                <w:color w:val="0070C0"/>
                <w:lang w:eastAsia="ko-KR"/>
              </w:rPr>
              <w:fldChar w:fldCharType="end"/>
            </w:r>
          </w:p>
        </w:tc>
      </w:tr>
    </w:tbl>
    <w:p w14:paraId="7154B17B" w14:textId="77777777" w:rsidR="00580603" w:rsidRPr="00E45433" w:rsidRDefault="007D5596" w:rsidP="00580603">
      <w:pPr>
        <w:pStyle w:val="PSDocH2"/>
        <w:rPr>
          <w:rFonts w:ascii="Montserrat" w:hAnsi="Montserrat" w:cs="Arial"/>
        </w:rPr>
      </w:pPr>
      <w:bookmarkStart w:id="55" w:name="_Toc22810845"/>
      <w:proofErr w:type="spellStart"/>
      <w:r w:rsidRPr="00E45433">
        <w:rPr>
          <w:rFonts w:ascii="Montserrat" w:hAnsi="Montserrat" w:cs="Arial"/>
        </w:rPr>
        <w:t>GlobalProtect</w:t>
      </w:r>
      <w:bookmarkEnd w:id="55"/>
      <w:proofErr w:type="spellEnd"/>
      <w:r w:rsidRPr="00E45433">
        <w:rPr>
          <w:rFonts w:ascii="Montserrat" w:hAnsi="Montserrat" w:cs="Arial"/>
        </w:rPr>
        <w:t xml:space="preserve"> </w:t>
      </w:r>
    </w:p>
    <w:p w14:paraId="5929A03C" w14:textId="77777777" w:rsidR="00580603" w:rsidRPr="00E45433" w:rsidRDefault="00DC6919" w:rsidP="00580603">
      <w:pPr>
        <w:rPr>
          <w:rFonts w:ascii="Montserrat" w:hAnsi="Montserrat" w:cs="Arial"/>
        </w:rPr>
      </w:pPr>
      <w:hyperlink r:id="rId20" w:history="1">
        <w:r w:rsidR="00580603" w:rsidRPr="00E45433">
          <w:rPr>
            <w:rStyle w:val="Hyperlink"/>
            <w:rFonts w:ascii="Montserrat" w:eastAsiaTheme="majorEastAsia" w:hAnsi="Montserrat" w:cs="Arial"/>
          </w:rPr>
          <w:t>https://docs.paloaltonetworks.com/globalprotect/9-0/globalprotect-admin.html</w:t>
        </w:r>
      </w:hyperlink>
    </w:p>
    <w:p w14:paraId="4A6D77FE" w14:textId="7A07C2AC" w:rsidR="00580603" w:rsidRPr="00E45433" w:rsidRDefault="00D00E44" w:rsidP="00EA7D09">
      <w:pPr>
        <w:pStyle w:val="TemplateNotes"/>
        <w:ind w:left="0" w:hanging="720"/>
        <w:rPr>
          <w:rFonts w:ascii="Montserrat" w:hAnsi="Montserrat" w:cs="Arial"/>
          <w:color w:val="538135" w:themeColor="accent6" w:themeShade="BF"/>
        </w:rPr>
      </w:pPr>
      <w:r w:rsidRPr="00E45433">
        <w:rPr>
          <w:rFonts w:ascii="Montserrat" w:hAnsi="Montserrat" w:cs="Arial"/>
          <w:color w:val="538135" w:themeColor="accent6" w:themeShade="BF"/>
        </w:rPr>
        <w:t xml:space="preserve">Describe the customer </w:t>
      </w:r>
      <w:proofErr w:type="spellStart"/>
      <w:r w:rsidRPr="00E45433">
        <w:rPr>
          <w:rFonts w:ascii="Montserrat" w:hAnsi="Montserrat" w:cs="Arial"/>
          <w:color w:val="538135" w:themeColor="accent6" w:themeShade="BF"/>
        </w:rPr>
        <w:t>GlobalProtect</w:t>
      </w:r>
      <w:proofErr w:type="spellEnd"/>
      <w:r w:rsidRPr="00E45433">
        <w:rPr>
          <w:rFonts w:ascii="Montserrat" w:hAnsi="Montserrat" w:cs="Arial"/>
          <w:color w:val="538135" w:themeColor="accent6" w:themeShade="BF"/>
        </w:rPr>
        <w:t xml:space="preserve"> deployment. Include </w:t>
      </w:r>
      <w:r w:rsidR="005E5FD0" w:rsidRPr="00E45433">
        <w:rPr>
          <w:rFonts w:ascii="Montserrat" w:hAnsi="Montserrat" w:cs="Arial"/>
          <w:color w:val="538135" w:themeColor="accent6" w:themeShade="BF"/>
        </w:rPr>
        <w:t xml:space="preserve">use cases, gateways, hip checks, </w:t>
      </w:r>
      <w:proofErr w:type="spellStart"/>
      <w:r w:rsidR="005E5FD0" w:rsidRPr="00E45433">
        <w:rPr>
          <w:rFonts w:ascii="Montserrat" w:hAnsi="Montserrat" w:cs="Arial"/>
          <w:color w:val="538135" w:themeColor="accent6" w:themeShade="BF"/>
        </w:rPr>
        <w:t>etc</w:t>
      </w:r>
      <w:proofErr w:type="spellEnd"/>
    </w:p>
    <w:p w14:paraId="64A13944" w14:textId="7CD1D961" w:rsidR="005E5FD0" w:rsidRPr="00E45433" w:rsidRDefault="005E5FD0" w:rsidP="005E5FD0">
      <w:pPr>
        <w:rPr>
          <w:rFonts w:ascii="Montserrat" w:hAnsi="Montserrat" w:cs="Arial"/>
          <w:color w:val="C00000"/>
        </w:rPr>
      </w:pPr>
      <w:r w:rsidRPr="00E45433">
        <w:rPr>
          <w:rFonts w:ascii="Montserrat" w:hAnsi="Montserrat" w:cs="Arial"/>
          <w:color w:val="C00000"/>
        </w:rPr>
        <w:t xml:space="preserve">To provide secure remote access to internal resources and to provide always on security for mobile users, </w:t>
      </w:r>
      <w:r w:rsidR="00BB6A0D" w:rsidRPr="00E45433">
        <w:rPr>
          <w:rFonts w:ascii="Montserrat" w:hAnsi="Montserrat" w:cs="Arial"/>
          <w:color w:val="C00000"/>
        </w:rPr>
        <w:fldChar w:fldCharType="begin"/>
      </w:r>
      <w:r w:rsidR="00BB6A0D" w:rsidRPr="00E45433">
        <w:rPr>
          <w:rFonts w:ascii="Montserrat" w:hAnsi="Montserrat" w:cs="Arial"/>
          <w:color w:val="C00000"/>
        </w:rPr>
        <w:instrText xml:space="preserve"> MERGEFIELD Customer \* MERGEFORMAT </w:instrText>
      </w:r>
      <w:r w:rsidR="00BB6A0D" w:rsidRPr="00E45433">
        <w:rPr>
          <w:rFonts w:ascii="Montserrat" w:hAnsi="Montserrat" w:cs="Arial"/>
          <w:color w:val="C00000"/>
        </w:rPr>
        <w:fldChar w:fldCharType="separate"/>
      </w:r>
      <w:r w:rsidR="000E25B8">
        <w:rPr>
          <w:rFonts w:ascii="Montserrat" w:hAnsi="Montserrat" w:cs="Arial"/>
          <w:noProof/>
          <w:color w:val="C00000"/>
        </w:rPr>
        <w:t>{{Customer}}</w:t>
      </w:r>
      <w:r w:rsidR="00BB6A0D" w:rsidRPr="00E45433">
        <w:rPr>
          <w:rFonts w:ascii="Montserrat" w:hAnsi="Montserrat" w:cs="Arial"/>
          <w:color w:val="C00000"/>
        </w:rPr>
        <w:fldChar w:fldCharType="end"/>
      </w:r>
      <w:r w:rsidR="00BB6A0D" w:rsidRPr="00E45433">
        <w:rPr>
          <w:rFonts w:ascii="Montserrat" w:hAnsi="Montserrat" w:cs="Arial"/>
          <w:color w:val="C00000"/>
        </w:rPr>
        <w:t xml:space="preserve"> </w:t>
      </w:r>
      <w:r w:rsidRPr="00E45433">
        <w:rPr>
          <w:rFonts w:ascii="Montserrat" w:hAnsi="Montserrat" w:cs="Arial"/>
          <w:color w:val="C00000"/>
        </w:rPr>
        <w:t xml:space="preserve">deployed </w:t>
      </w:r>
      <w:proofErr w:type="spellStart"/>
      <w:r w:rsidRPr="00E45433">
        <w:rPr>
          <w:rFonts w:ascii="Montserrat" w:hAnsi="Montserrat" w:cs="Arial"/>
          <w:color w:val="C00000"/>
        </w:rPr>
        <w:t>GlobalProtect</w:t>
      </w:r>
      <w:proofErr w:type="spellEnd"/>
      <w:r w:rsidRPr="00E45433">
        <w:rPr>
          <w:rFonts w:ascii="Montserrat" w:hAnsi="Montserrat" w:cs="Arial"/>
          <w:color w:val="C00000"/>
        </w:rPr>
        <w:t xml:space="preserve">. The </w:t>
      </w:r>
      <w:proofErr w:type="spellStart"/>
      <w:r w:rsidRPr="00E45433">
        <w:rPr>
          <w:rFonts w:ascii="Montserrat" w:hAnsi="Montserrat" w:cs="Arial"/>
          <w:color w:val="C00000"/>
        </w:rPr>
        <w:t>GlobalProtect</w:t>
      </w:r>
      <w:proofErr w:type="spellEnd"/>
      <w:r w:rsidRPr="00E45433">
        <w:rPr>
          <w:rFonts w:ascii="Montserrat" w:hAnsi="Montserrat" w:cs="Arial"/>
          <w:color w:val="C00000"/>
        </w:rPr>
        <w:t xml:space="preserve"> Portal and Gateway are running on the Corporate edge firewall. HIP checks are configured to ensure endpoints meet minimum requirements to access internal resources. The </w:t>
      </w:r>
      <w:proofErr w:type="spellStart"/>
      <w:r w:rsidRPr="00E45433">
        <w:rPr>
          <w:rFonts w:ascii="Montserrat" w:hAnsi="Montserrat" w:cs="Arial"/>
          <w:color w:val="C00000"/>
        </w:rPr>
        <w:t>GlobalProtect</w:t>
      </w:r>
      <w:proofErr w:type="spellEnd"/>
      <w:r w:rsidRPr="00E45433">
        <w:rPr>
          <w:rFonts w:ascii="Montserrat" w:hAnsi="Montserrat" w:cs="Arial"/>
          <w:color w:val="C00000"/>
        </w:rPr>
        <w:t xml:space="preserve"> client is configured for On-demand using LDAP authentication. </w:t>
      </w:r>
    </w:p>
    <w:p w14:paraId="50BE50BB" w14:textId="30400A7E" w:rsidR="001210EB" w:rsidRPr="00E45433" w:rsidRDefault="001210EB" w:rsidP="005E5FD0">
      <w:pPr>
        <w:rPr>
          <w:rFonts w:ascii="Montserrat" w:hAnsi="Montserrat" w:cs="Arial"/>
        </w:rPr>
      </w:pPr>
      <w:r w:rsidRPr="00E45433">
        <w:rPr>
          <w:rFonts w:ascii="Montserrat" w:hAnsi="Montserrat" w:cs="Arial"/>
        </w:rPr>
        <w:fldChar w:fldCharType="begin"/>
      </w:r>
      <w:r w:rsidRPr="00E45433">
        <w:rPr>
          <w:rFonts w:ascii="Montserrat" w:hAnsi="Montserrat" w:cs="Arial"/>
        </w:rPr>
        <w:instrText xml:space="preserve"> REF _Ref15321179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20</w:t>
      </w:r>
      <w:r w:rsidRPr="00E45433">
        <w:rPr>
          <w:rFonts w:ascii="Montserrat" w:hAnsi="Montserrat" w:cs="Arial"/>
        </w:rPr>
        <w:fldChar w:fldCharType="end"/>
      </w:r>
      <w:r w:rsidRPr="00E45433">
        <w:rPr>
          <w:rFonts w:ascii="Montserrat" w:hAnsi="Montserrat" w:cs="Arial"/>
        </w:rPr>
        <w:t xml:space="preserve"> through </w:t>
      </w:r>
      <w:r w:rsidRPr="00E45433">
        <w:rPr>
          <w:rFonts w:ascii="Montserrat" w:hAnsi="Montserrat" w:cs="Arial"/>
        </w:rPr>
        <w:fldChar w:fldCharType="begin"/>
      </w:r>
      <w:r w:rsidRPr="00E45433">
        <w:rPr>
          <w:rFonts w:ascii="Montserrat" w:hAnsi="Montserrat" w:cs="Arial"/>
        </w:rPr>
        <w:instrText xml:space="preserve"> REF _Ref15321233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23</w:t>
      </w:r>
      <w:r w:rsidRPr="00E45433">
        <w:rPr>
          <w:rFonts w:ascii="Montserrat" w:hAnsi="Montserrat" w:cs="Arial"/>
        </w:rPr>
        <w:fldChar w:fldCharType="end"/>
      </w:r>
      <w:r w:rsidRPr="00E45433">
        <w:rPr>
          <w:rFonts w:ascii="Montserrat" w:hAnsi="Montserrat" w:cs="Arial"/>
        </w:rPr>
        <w:t xml:space="preserve"> show the </w:t>
      </w:r>
      <w:proofErr w:type="spellStart"/>
      <w:r w:rsidRPr="00E45433">
        <w:rPr>
          <w:rFonts w:ascii="Montserrat" w:hAnsi="Montserrat" w:cs="Arial"/>
        </w:rPr>
        <w:t>GlobalProtect</w:t>
      </w:r>
      <w:proofErr w:type="spellEnd"/>
      <w:r w:rsidRPr="00E45433">
        <w:rPr>
          <w:rFonts w:ascii="Montserrat" w:hAnsi="Montserrat" w:cs="Arial"/>
        </w:rPr>
        <w:t xml:space="preserve"> environment. </w:t>
      </w:r>
    </w:p>
    <w:p w14:paraId="181ED86C" w14:textId="77777777" w:rsidR="007D5596" w:rsidRPr="00E45433" w:rsidRDefault="007D5596" w:rsidP="00EA7D09">
      <w:pPr>
        <w:pStyle w:val="PSDocH3"/>
        <w:rPr>
          <w:rFonts w:ascii="Montserrat" w:hAnsi="Montserrat" w:cs="Arial"/>
        </w:rPr>
      </w:pPr>
      <w:bookmarkStart w:id="56" w:name="_Toc22810846"/>
      <w:r w:rsidRPr="00E45433">
        <w:rPr>
          <w:rFonts w:ascii="Montserrat" w:hAnsi="Montserrat" w:cs="Arial"/>
        </w:rPr>
        <w:t>P</w:t>
      </w:r>
      <w:r w:rsidR="00E613A7" w:rsidRPr="00E45433">
        <w:rPr>
          <w:rFonts w:ascii="Montserrat" w:hAnsi="Montserrat" w:cs="Arial"/>
        </w:rPr>
        <w:t>ortals</w:t>
      </w:r>
      <w:bookmarkEnd w:id="56"/>
    </w:p>
    <w:p w14:paraId="72615E3B" w14:textId="3A4F3064" w:rsidR="00E613A7" w:rsidRPr="00E45433" w:rsidRDefault="00360923" w:rsidP="00E613A7">
      <w:pPr>
        <w:pStyle w:val="Caption"/>
        <w:rPr>
          <w:rFonts w:ascii="Montserrat" w:hAnsi="Montserrat" w:cs="Arial"/>
          <w:b/>
        </w:rPr>
      </w:pPr>
      <w:bookmarkStart w:id="57" w:name="_Ref15321179"/>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20</w:t>
      </w:r>
      <w:r w:rsidR="00001F87" w:rsidRPr="00E45433">
        <w:rPr>
          <w:rFonts w:ascii="Montserrat" w:hAnsi="Montserrat" w:cs="Arial"/>
          <w:noProof/>
        </w:rPr>
        <w:fldChar w:fldCharType="end"/>
      </w:r>
      <w:bookmarkEnd w:id="57"/>
      <w:r w:rsidRPr="00E45433">
        <w:rPr>
          <w:rFonts w:ascii="Montserrat" w:hAnsi="Montserrat" w:cs="Arial"/>
          <w:noProof/>
        </w:rPr>
        <w:t xml:space="preserve"> </w:t>
      </w:r>
      <w:r w:rsidR="00845508" w:rsidRPr="00E45433">
        <w:rPr>
          <w:rFonts w:ascii="Montserrat" w:hAnsi="Montserrat" w:cs="Arial"/>
        </w:rPr>
        <w:t>–</w:t>
      </w:r>
      <w:r w:rsidR="00E613A7" w:rsidRPr="00E45433">
        <w:rPr>
          <w:rFonts w:ascii="Montserrat" w:hAnsi="Montserrat" w:cs="Arial"/>
        </w:rPr>
        <w:t xml:space="preserve"> </w:t>
      </w:r>
      <w:proofErr w:type="spellStart"/>
      <w:r w:rsidR="00E613A7" w:rsidRPr="00E45433">
        <w:rPr>
          <w:rFonts w:ascii="Montserrat" w:hAnsi="Montserrat" w:cs="Arial"/>
        </w:rPr>
        <w:t>GlobalProtect</w:t>
      </w:r>
      <w:proofErr w:type="spellEnd"/>
      <w:r w:rsidR="00845508" w:rsidRPr="00E45433">
        <w:rPr>
          <w:rFonts w:ascii="Montserrat" w:hAnsi="Montserrat" w:cs="Arial"/>
        </w:rPr>
        <w:t xml:space="preserve"> </w:t>
      </w:r>
      <w:r w:rsidR="00930EAA" w:rsidRPr="00E45433">
        <w:rPr>
          <w:rFonts w:ascii="Montserrat" w:hAnsi="Montserrat" w:cs="Arial"/>
        </w:rPr>
        <w:t>Portal Information</w:t>
      </w:r>
    </w:p>
    <w:tbl>
      <w:tblPr>
        <w:tblStyle w:val="TableGrid"/>
        <w:tblW w:w="5000" w:type="pct"/>
        <w:tblLook w:val="04A0" w:firstRow="1" w:lastRow="0" w:firstColumn="1" w:lastColumn="0" w:noHBand="0" w:noVBand="1"/>
      </w:tblPr>
      <w:tblGrid>
        <w:gridCol w:w="1553"/>
        <w:gridCol w:w="1288"/>
        <w:gridCol w:w="1452"/>
        <w:gridCol w:w="1366"/>
        <w:gridCol w:w="691"/>
        <w:gridCol w:w="1634"/>
        <w:gridCol w:w="1366"/>
      </w:tblGrid>
      <w:tr w:rsidR="004956C8" w:rsidRPr="00E45433" w14:paraId="5831CAB4" w14:textId="77777777" w:rsidTr="00E45433">
        <w:tc>
          <w:tcPr>
            <w:tcW w:w="680" w:type="pct"/>
            <w:shd w:val="clear" w:color="auto" w:fill="ED7D31" w:themeFill="accent2"/>
          </w:tcPr>
          <w:p w14:paraId="29767DEA" w14:textId="216713B8" w:rsidR="004956C8" w:rsidRPr="00E45433" w:rsidRDefault="004956C8" w:rsidP="0079048A">
            <w:pPr>
              <w:spacing w:before="80" w:after="80"/>
              <w:jc w:val="center"/>
              <w:rPr>
                <w:rFonts w:ascii="Montserrat" w:hAnsi="Montserrat" w:cs="Arial"/>
                <w:b/>
              </w:rPr>
            </w:pPr>
            <w:r w:rsidRPr="00E45433">
              <w:rPr>
                <w:rFonts w:ascii="Montserrat" w:hAnsi="Montserrat" w:cs="Arial"/>
                <w:b/>
              </w:rPr>
              <w:t>Device Name</w:t>
            </w:r>
          </w:p>
        </w:tc>
        <w:tc>
          <w:tcPr>
            <w:tcW w:w="520" w:type="pct"/>
            <w:shd w:val="clear" w:color="auto" w:fill="ED7D31" w:themeFill="accent2"/>
          </w:tcPr>
          <w:p w14:paraId="1C68E3B7" w14:textId="13AB30A9" w:rsidR="004956C8" w:rsidRPr="00E45433" w:rsidRDefault="004956C8" w:rsidP="0079048A">
            <w:pPr>
              <w:spacing w:before="80" w:after="80"/>
              <w:jc w:val="center"/>
              <w:rPr>
                <w:rFonts w:ascii="Montserrat" w:hAnsi="Montserrat" w:cs="Arial"/>
                <w:b/>
              </w:rPr>
            </w:pPr>
            <w:r w:rsidRPr="00E45433">
              <w:rPr>
                <w:rFonts w:ascii="Montserrat" w:hAnsi="Montserrat" w:cs="Arial"/>
                <w:b/>
              </w:rPr>
              <w:t>Interface</w:t>
            </w:r>
          </w:p>
        </w:tc>
        <w:tc>
          <w:tcPr>
            <w:tcW w:w="842" w:type="pct"/>
            <w:shd w:val="clear" w:color="auto" w:fill="ED7D31" w:themeFill="accent2"/>
          </w:tcPr>
          <w:p w14:paraId="7EF494B4" w14:textId="77777777" w:rsidR="004956C8" w:rsidRPr="00E45433" w:rsidRDefault="004956C8" w:rsidP="0079048A">
            <w:pPr>
              <w:spacing w:before="80" w:after="80"/>
              <w:jc w:val="center"/>
              <w:rPr>
                <w:rFonts w:ascii="Montserrat" w:hAnsi="Montserrat" w:cs="Arial"/>
                <w:b/>
              </w:rPr>
            </w:pPr>
            <w:r w:rsidRPr="00E45433">
              <w:rPr>
                <w:rFonts w:ascii="Montserrat" w:hAnsi="Montserrat" w:cs="Arial"/>
                <w:b/>
              </w:rPr>
              <w:t>Auth Profile</w:t>
            </w:r>
          </w:p>
        </w:tc>
        <w:tc>
          <w:tcPr>
            <w:tcW w:w="809" w:type="pct"/>
            <w:shd w:val="clear" w:color="auto" w:fill="ED7D31" w:themeFill="accent2"/>
          </w:tcPr>
          <w:p w14:paraId="07F9CA8F" w14:textId="77777777" w:rsidR="004956C8" w:rsidRPr="00E45433" w:rsidRDefault="004956C8" w:rsidP="0079048A">
            <w:pPr>
              <w:spacing w:before="80" w:after="80"/>
              <w:jc w:val="center"/>
              <w:rPr>
                <w:rFonts w:ascii="Montserrat" w:hAnsi="Montserrat" w:cs="Arial"/>
                <w:b/>
              </w:rPr>
            </w:pPr>
            <w:r w:rsidRPr="00E45433">
              <w:rPr>
                <w:rFonts w:ascii="Montserrat" w:hAnsi="Montserrat" w:cs="Arial"/>
                <w:b/>
              </w:rPr>
              <w:t>IP Address</w:t>
            </w:r>
          </w:p>
        </w:tc>
        <w:tc>
          <w:tcPr>
            <w:tcW w:w="403" w:type="pct"/>
            <w:shd w:val="clear" w:color="auto" w:fill="ED7D31" w:themeFill="accent2"/>
          </w:tcPr>
          <w:p w14:paraId="14DC8B85" w14:textId="77777777" w:rsidR="004956C8" w:rsidRPr="00E45433" w:rsidRDefault="004956C8" w:rsidP="0079048A">
            <w:pPr>
              <w:spacing w:before="80" w:after="80"/>
              <w:jc w:val="center"/>
              <w:rPr>
                <w:rFonts w:ascii="Montserrat" w:hAnsi="Montserrat" w:cs="Arial"/>
                <w:b/>
              </w:rPr>
            </w:pPr>
            <w:r w:rsidRPr="00E45433">
              <w:rPr>
                <w:rFonts w:ascii="Montserrat" w:hAnsi="Montserrat" w:cs="Arial"/>
                <w:b/>
              </w:rPr>
              <w:t>FQDN</w:t>
            </w:r>
          </w:p>
        </w:tc>
        <w:tc>
          <w:tcPr>
            <w:tcW w:w="949" w:type="pct"/>
            <w:shd w:val="clear" w:color="auto" w:fill="ED7D31" w:themeFill="accent2"/>
          </w:tcPr>
          <w:p w14:paraId="6BE1304D" w14:textId="77777777" w:rsidR="004956C8" w:rsidRPr="00E45433" w:rsidRDefault="004956C8" w:rsidP="0079048A">
            <w:pPr>
              <w:spacing w:before="80" w:after="80"/>
              <w:jc w:val="center"/>
              <w:rPr>
                <w:rFonts w:ascii="Montserrat" w:hAnsi="Montserrat" w:cs="Arial"/>
                <w:b/>
              </w:rPr>
            </w:pPr>
            <w:r w:rsidRPr="00E45433">
              <w:rPr>
                <w:rFonts w:ascii="Montserrat" w:hAnsi="Montserrat" w:cs="Arial"/>
                <w:b/>
              </w:rPr>
              <w:t>Agent Profiles</w:t>
            </w:r>
          </w:p>
        </w:tc>
        <w:tc>
          <w:tcPr>
            <w:tcW w:w="797" w:type="pct"/>
            <w:shd w:val="clear" w:color="auto" w:fill="ED7D31" w:themeFill="accent2"/>
          </w:tcPr>
          <w:p w14:paraId="3906E2A6" w14:textId="77777777" w:rsidR="004956C8" w:rsidRPr="00E45433" w:rsidRDefault="004956C8" w:rsidP="0079048A">
            <w:pPr>
              <w:spacing w:before="80" w:after="80"/>
              <w:jc w:val="center"/>
              <w:rPr>
                <w:rFonts w:ascii="Montserrat" w:hAnsi="Montserrat" w:cs="Arial"/>
                <w:b/>
              </w:rPr>
            </w:pPr>
            <w:r w:rsidRPr="00E45433">
              <w:rPr>
                <w:rFonts w:ascii="Montserrat" w:hAnsi="Montserrat" w:cs="Arial"/>
                <w:b/>
              </w:rPr>
              <w:t>Gateways / Agent Profile</w:t>
            </w:r>
          </w:p>
        </w:tc>
      </w:tr>
      <w:tr w:rsidR="004956C8" w:rsidRPr="00E45433" w14:paraId="72902CE3" w14:textId="77777777" w:rsidTr="004956C8">
        <w:trPr>
          <w:trHeight w:val="107"/>
        </w:trPr>
        <w:tc>
          <w:tcPr>
            <w:tcW w:w="680" w:type="pct"/>
          </w:tcPr>
          <w:p w14:paraId="62D666AF" w14:textId="0C5F07C2" w:rsidR="004956C8" w:rsidRPr="00E45433" w:rsidRDefault="00073720" w:rsidP="0079048A">
            <w:pPr>
              <w:spacing w:before="40" w:after="40"/>
              <w:rPr>
                <w:rFonts w:ascii="Montserrat" w:hAnsi="Montserrat" w:cs="Arial"/>
              </w:rPr>
            </w:pPr>
            <w:r w:rsidRPr="00E45433">
              <w:rPr>
                <w:rFonts w:ascii="Montserrat" w:hAnsi="Montserrat" w:cs="Arial"/>
              </w:rPr>
              <w:fldChar w:fldCharType="begin"/>
            </w:r>
            <w:r w:rsidRPr="00E45433">
              <w:rPr>
                <w:rFonts w:ascii="Montserrat" w:hAnsi="Montserrat" w:cs="Arial"/>
              </w:rPr>
              <w:instrText xml:space="preserve"> MERGEFIELD t20devicename \* MERGEFORMAT </w:instrText>
            </w:r>
            <w:r w:rsidRPr="00E45433">
              <w:rPr>
                <w:rFonts w:ascii="Montserrat" w:hAnsi="Montserrat" w:cs="Arial"/>
              </w:rPr>
              <w:fldChar w:fldCharType="separate"/>
            </w:r>
            <w:r w:rsidR="004956C8" w:rsidRPr="00E45433">
              <w:rPr>
                <w:rFonts w:ascii="Montserrat" w:hAnsi="Montserrat" w:cs="Arial"/>
                <w:noProof/>
              </w:rPr>
              <w:t>«t20devicename»</w:t>
            </w:r>
            <w:r w:rsidRPr="00E45433">
              <w:rPr>
                <w:rFonts w:ascii="Montserrat" w:hAnsi="Montserrat" w:cs="Arial"/>
                <w:noProof/>
              </w:rPr>
              <w:fldChar w:fldCharType="end"/>
            </w:r>
          </w:p>
        </w:tc>
        <w:tc>
          <w:tcPr>
            <w:tcW w:w="520" w:type="pct"/>
            <w:vAlign w:val="center"/>
          </w:tcPr>
          <w:p w14:paraId="093A3169" w14:textId="41C94E87" w:rsidR="004956C8" w:rsidRPr="00E45433" w:rsidRDefault="00073720" w:rsidP="0079048A">
            <w:pPr>
              <w:spacing w:before="40" w:after="40"/>
              <w:rPr>
                <w:rFonts w:ascii="Montserrat" w:hAnsi="Montserrat" w:cs="Arial"/>
              </w:rPr>
            </w:pPr>
            <w:r w:rsidRPr="00E45433">
              <w:rPr>
                <w:rFonts w:ascii="Montserrat" w:hAnsi="Montserrat" w:cs="Arial"/>
              </w:rPr>
              <w:fldChar w:fldCharType="begin"/>
            </w:r>
            <w:r w:rsidRPr="00E45433">
              <w:rPr>
                <w:rFonts w:ascii="Montserrat" w:hAnsi="Montserrat" w:cs="Arial"/>
              </w:rPr>
              <w:instrText xml:space="preserve"> MERGEFIELD t20interface \* MERGEFORMAT </w:instrText>
            </w:r>
            <w:r w:rsidRPr="00E45433">
              <w:rPr>
                <w:rFonts w:ascii="Montserrat" w:hAnsi="Montserrat" w:cs="Arial"/>
              </w:rPr>
              <w:fldChar w:fldCharType="separate"/>
            </w:r>
            <w:r w:rsidR="004956C8" w:rsidRPr="00E45433">
              <w:rPr>
                <w:rFonts w:ascii="Montserrat" w:hAnsi="Montserrat" w:cs="Arial"/>
                <w:noProof/>
              </w:rPr>
              <w:t>«t20interface»</w:t>
            </w:r>
            <w:r w:rsidRPr="00E45433">
              <w:rPr>
                <w:rFonts w:ascii="Montserrat" w:hAnsi="Montserrat" w:cs="Arial"/>
                <w:noProof/>
              </w:rPr>
              <w:fldChar w:fldCharType="end"/>
            </w:r>
          </w:p>
        </w:tc>
        <w:tc>
          <w:tcPr>
            <w:tcW w:w="842" w:type="pct"/>
            <w:vAlign w:val="center"/>
          </w:tcPr>
          <w:p w14:paraId="188650B4" w14:textId="7F9F49FD" w:rsidR="004956C8" w:rsidRPr="00E45433" w:rsidRDefault="00073720" w:rsidP="0079048A">
            <w:pPr>
              <w:spacing w:before="40" w:after="40"/>
              <w:rPr>
                <w:rFonts w:ascii="Montserrat" w:hAnsi="Montserrat" w:cs="Arial"/>
              </w:rPr>
            </w:pPr>
            <w:r w:rsidRPr="00E45433">
              <w:rPr>
                <w:rFonts w:ascii="Montserrat" w:hAnsi="Montserrat" w:cs="Arial"/>
              </w:rPr>
              <w:fldChar w:fldCharType="begin"/>
            </w:r>
            <w:r w:rsidRPr="00E45433">
              <w:rPr>
                <w:rFonts w:ascii="Montserrat" w:hAnsi="Montserrat" w:cs="Arial"/>
              </w:rPr>
              <w:instrText xml:space="preserve"> MERGEFIELD t20authprofile \* MERGEFORMAT </w:instrText>
            </w:r>
            <w:r w:rsidRPr="00E45433">
              <w:rPr>
                <w:rFonts w:ascii="Montserrat" w:hAnsi="Montserrat" w:cs="Arial"/>
              </w:rPr>
              <w:fldChar w:fldCharType="separate"/>
            </w:r>
            <w:r w:rsidR="004956C8" w:rsidRPr="00E45433">
              <w:rPr>
                <w:rFonts w:ascii="Montserrat" w:hAnsi="Montserrat" w:cs="Arial"/>
                <w:noProof/>
              </w:rPr>
              <w:t>«t20authprofile»</w:t>
            </w:r>
            <w:r w:rsidRPr="00E45433">
              <w:rPr>
                <w:rFonts w:ascii="Montserrat" w:hAnsi="Montserrat" w:cs="Arial"/>
                <w:noProof/>
              </w:rPr>
              <w:fldChar w:fldCharType="end"/>
            </w:r>
          </w:p>
        </w:tc>
        <w:tc>
          <w:tcPr>
            <w:tcW w:w="809" w:type="pct"/>
            <w:vAlign w:val="center"/>
          </w:tcPr>
          <w:p w14:paraId="73D2CEC5" w14:textId="72050D2E" w:rsidR="004956C8" w:rsidRPr="00E45433" w:rsidRDefault="004956C8" w:rsidP="0079048A">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t20ipaddress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«t20ipaddress»</w:t>
            </w:r>
            <w:r w:rsidRPr="00E45433">
              <w:rPr>
                <w:rFonts w:ascii="Montserrat" w:eastAsia="Batang" w:hAnsi="Montserrat" w:cs="Arial"/>
                <w:i/>
                <w:color w:val="0070C0"/>
                <w:lang w:eastAsia="ko-KR"/>
              </w:rPr>
              <w:fldChar w:fldCharType="end"/>
            </w:r>
          </w:p>
        </w:tc>
        <w:tc>
          <w:tcPr>
            <w:tcW w:w="403" w:type="pct"/>
            <w:vAlign w:val="center"/>
          </w:tcPr>
          <w:p w14:paraId="79536369" w14:textId="565CF244" w:rsidR="004956C8" w:rsidRPr="00E45433" w:rsidRDefault="004956C8" w:rsidP="0079048A">
            <w:pPr>
              <w:spacing w:before="40" w:after="40"/>
              <w:rPr>
                <w:rFonts w:ascii="Montserrat" w:eastAsia="Batang" w:hAnsi="Montserrat" w:cs="Arial"/>
                <w:i/>
                <w:color w:val="0070C0"/>
                <w:lang w:eastAsia="ko-KR"/>
              </w:rPr>
            </w:pPr>
          </w:p>
        </w:tc>
        <w:tc>
          <w:tcPr>
            <w:tcW w:w="949" w:type="pct"/>
            <w:vAlign w:val="center"/>
          </w:tcPr>
          <w:p w14:paraId="0F199920" w14:textId="6FE7E467" w:rsidR="004956C8" w:rsidRPr="00E45433" w:rsidRDefault="004956C8" w:rsidP="0079048A">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t20agentprofiles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«t20agentprofiles»</w:t>
            </w:r>
            <w:r w:rsidRPr="00E45433">
              <w:rPr>
                <w:rFonts w:ascii="Montserrat" w:eastAsia="Batang" w:hAnsi="Montserrat" w:cs="Arial"/>
                <w:i/>
                <w:color w:val="0070C0"/>
                <w:lang w:eastAsia="ko-KR"/>
              </w:rPr>
              <w:fldChar w:fldCharType="end"/>
            </w:r>
          </w:p>
        </w:tc>
        <w:tc>
          <w:tcPr>
            <w:tcW w:w="797" w:type="pct"/>
            <w:vAlign w:val="center"/>
          </w:tcPr>
          <w:p w14:paraId="64141C57" w14:textId="5B9A58CB" w:rsidR="004956C8" w:rsidRPr="00E45433" w:rsidRDefault="004956C8" w:rsidP="000E0039">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t20gateways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«t20gateways»</w:t>
            </w:r>
            <w:r w:rsidRPr="00E45433">
              <w:rPr>
                <w:rFonts w:ascii="Montserrat" w:eastAsia="Batang" w:hAnsi="Montserrat" w:cs="Arial"/>
                <w:i/>
                <w:color w:val="0070C0"/>
                <w:lang w:eastAsia="ko-KR"/>
              </w:rPr>
              <w:fldChar w:fldCharType="end"/>
            </w:r>
          </w:p>
        </w:tc>
      </w:tr>
    </w:tbl>
    <w:p w14:paraId="2084231A" w14:textId="77777777" w:rsidR="007D5596" w:rsidRPr="00E45433" w:rsidRDefault="007D5596" w:rsidP="00EA7D09">
      <w:pPr>
        <w:pStyle w:val="PSDocH3"/>
        <w:rPr>
          <w:rFonts w:ascii="Montserrat" w:hAnsi="Montserrat" w:cs="Arial"/>
        </w:rPr>
      </w:pPr>
      <w:bookmarkStart w:id="58" w:name="_Toc22810847"/>
      <w:r w:rsidRPr="00E45433">
        <w:rPr>
          <w:rFonts w:ascii="Montserrat" w:hAnsi="Montserrat" w:cs="Arial"/>
        </w:rPr>
        <w:t>G</w:t>
      </w:r>
      <w:r w:rsidR="00E613A7" w:rsidRPr="00E45433">
        <w:rPr>
          <w:rFonts w:ascii="Montserrat" w:hAnsi="Montserrat" w:cs="Arial"/>
        </w:rPr>
        <w:t>ateways</w:t>
      </w:r>
      <w:bookmarkEnd w:id="58"/>
    </w:p>
    <w:p w14:paraId="08435FCF" w14:textId="3635A2B2" w:rsidR="00493114" w:rsidRPr="00E45433" w:rsidRDefault="00360923" w:rsidP="00493114">
      <w:pPr>
        <w:pStyle w:val="Caption"/>
        <w:rPr>
          <w:rFonts w:ascii="Montserrat" w:hAnsi="Montserrat" w:cs="Arial"/>
          <w:b/>
        </w:rPr>
      </w:pPr>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21</w:t>
      </w:r>
      <w:r w:rsidR="00001F87" w:rsidRPr="00E45433">
        <w:rPr>
          <w:rFonts w:ascii="Montserrat" w:hAnsi="Montserrat" w:cs="Arial"/>
          <w:noProof/>
        </w:rPr>
        <w:fldChar w:fldCharType="end"/>
      </w:r>
      <w:r w:rsidRPr="00E45433">
        <w:rPr>
          <w:rFonts w:ascii="Montserrat" w:hAnsi="Montserrat" w:cs="Arial"/>
          <w:noProof/>
        </w:rPr>
        <w:t xml:space="preserve"> </w:t>
      </w:r>
      <w:r w:rsidR="00AA3CFF" w:rsidRPr="00E45433">
        <w:rPr>
          <w:rFonts w:ascii="Montserrat" w:hAnsi="Montserrat" w:cs="Arial"/>
        </w:rPr>
        <w:t>–</w:t>
      </w:r>
      <w:r w:rsidR="00493114" w:rsidRPr="00E45433">
        <w:rPr>
          <w:rFonts w:ascii="Montserrat" w:hAnsi="Montserrat" w:cs="Arial"/>
        </w:rPr>
        <w:t xml:space="preserve"> </w:t>
      </w:r>
      <w:r w:rsidR="00AA3CFF" w:rsidRPr="00E45433">
        <w:rPr>
          <w:rFonts w:ascii="Montserrat" w:hAnsi="Montserrat" w:cs="Arial"/>
        </w:rPr>
        <w:t xml:space="preserve">External </w:t>
      </w:r>
      <w:proofErr w:type="spellStart"/>
      <w:r w:rsidR="00493114" w:rsidRPr="00E45433">
        <w:rPr>
          <w:rFonts w:ascii="Montserrat" w:hAnsi="Montserrat" w:cs="Arial"/>
        </w:rPr>
        <w:t>GlobalProtect</w:t>
      </w:r>
      <w:proofErr w:type="spellEnd"/>
      <w:r w:rsidR="00493114" w:rsidRPr="00E45433">
        <w:rPr>
          <w:rFonts w:ascii="Montserrat" w:hAnsi="Montserrat" w:cs="Arial"/>
        </w:rPr>
        <w:t xml:space="preserve"> Gateway Information</w:t>
      </w:r>
    </w:p>
    <w:tbl>
      <w:tblPr>
        <w:tblStyle w:val="TableGrid"/>
        <w:tblW w:w="5000" w:type="pct"/>
        <w:tblLook w:val="04A0" w:firstRow="1" w:lastRow="0" w:firstColumn="1" w:lastColumn="0" w:noHBand="0" w:noVBand="1"/>
      </w:tblPr>
      <w:tblGrid>
        <w:gridCol w:w="1329"/>
        <w:gridCol w:w="1101"/>
        <w:gridCol w:w="1242"/>
        <w:gridCol w:w="1168"/>
        <w:gridCol w:w="625"/>
        <w:gridCol w:w="1399"/>
        <w:gridCol w:w="1146"/>
        <w:gridCol w:w="1340"/>
      </w:tblGrid>
      <w:tr w:rsidR="004956C8" w:rsidRPr="00E45433" w14:paraId="75C974FC" w14:textId="77777777" w:rsidTr="00E45433">
        <w:tc>
          <w:tcPr>
            <w:tcW w:w="119" w:type="pct"/>
            <w:shd w:val="clear" w:color="auto" w:fill="ED7D31" w:themeFill="accent2"/>
          </w:tcPr>
          <w:p w14:paraId="42F7225D" w14:textId="326F2E39" w:rsidR="004956C8" w:rsidRPr="00E45433" w:rsidRDefault="004956C8" w:rsidP="00A52ED5">
            <w:pPr>
              <w:spacing w:before="80" w:after="80"/>
              <w:jc w:val="center"/>
              <w:rPr>
                <w:rFonts w:ascii="Montserrat" w:hAnsi="Montserrat" w:cs="Arial"/>
                <w:b/>
              </w:rPr>
            </w:pPr>
            <w:r w:rsidRPr="00E45433">
              <w:rPr>
                <w:rFonts w:ascii="Montserrat" w:hAnsi="Montserrat" w:cs="Arial"/>
                <w:b/>
              </w:rPr>
              <w:t>Device Name</w:t>
            </w:r>
          </w:p>
        </w:tc>
        <w:tc>
          <w:tcPr>
            <w:tcW w:w="680" w:type="pct"/>
            <w:shd w:val="clear" w:color="auto" w:fill="ED7D31" w:themeFill="accent2"/>
          </w:tcPr>
          <w:p w14:paraId="1BBF46FE" w14:textId="157EF7DA" w:rsidR="004956C8" w:rsidRPr="00E45433" w:rsidRDefault="004956C8" w:rsidP="00A52ED5">
            <w:pPr>
              <w:spacing w:before="80" w:after="80"/>
              <w:jc w:val="center"/>
              <w:rPr>
                <w:rFonts w:ascii="Montserrat" w:hAnsi="Montserrat" w:cs="Arial"/>
                <w:b/>
              </w:rPr>
            </w:pPr>
            <w:r w:rsidRPr="00E45433">
              <w:rPr>
                <w:rFonts w:ascii="Montserrat" w:hAnsi="Montserrat" w:cs="Arial"/>
                <w:b/>
              </w:rPr>
              <w:t>Interface</w:t>
            </w:r>
          </w:p>
        </w:tc>
        <w:tc>
          <w:tcPr>
            <w:tcW w:w="755" w:type="pct"/>
            <w:shd w:val="clear" w:color="auto" w:fill="ED7D31" w:themeFill="accent2"/>
          </w:tcPr>
          <w:p w14:paraId="141339FF" w14:textId="77777777" w:rsidR="004956C8" w:rsidRPr="00E45433" w:rsidRDefault="004956C8" w:rsidP="00A52ED5">
            <w:pPr>
              <w:spacing w:before="80" w:after="80"/>
              <w:jc w:val="center"/>
              <w:rPr>
                <w:rFonts w:ascii="Montserrat" w:hAnsi="Montserrat" w:cs="Arial"/>
                <w:b/>
              </w:rPr>
            </w:pPr>
            <w:r w:rsidRPr="00E45433">
              <w:rPr>
                <w:rFonts w:ascii="Montserrat" w:hAnsi="Montserrat" w:cs="Arial"/>
                <w:b/>
              </w:rPr>
              <w:t>Auth Profile</w:t>
            </w:r>
          </w:p>
        </w:tc>
        <w:tc>
          <w:tcPr>
            <w:tcW w:w="725" w:type="pct"/>
            <w:shd w:val="clear" w:color="auto" w:fill="ED7D31" w:themeFill="accent2"/>
          </w:tcPr>
          <w:p w14:paraId="40A49632" w14:textId="77777777" w:rsidR="004956C8" w:rsidRPr="00E45433" w:rsidRDefault="004956C8" w:rsidP="00A52ED5">
            <w:pPr>
              <w:spacing w:before="80" w:after="80"/>
              <w:jc w:val="center"/>
              <w:rPr>
                <w:rFonts w:ascii="Montserrat" w:hAnsi="Montserrat" w:cs="Arial"/>
                <w:b/>
              </w:rPr>
            </w:pPr>
            <w:r w:rsidRPr="00E45433">
              <w:rPr>
                <w:rFonts w:ascii="Montserrat" w:hAnsi="Montserrat" w:cs="Arial"/>
                <w:b/>
              </w:rPr>
              <w:t>IP Address</w:t>
            </w:r>
          </w:p>
        </w:tc>
        <w:tc>
          <w:tcPr>
            <w:tcW w:w="368" w:type="pct"/>
            <w:shd w:val="clear" w:color="auto" w:fill="ED7D31" w:themeFill="accent2"/>
          </w:tcPr>
          <w:p w14:paraId="0522DC9A" w14:textId="77777777" w:rsidR="004956C8" w:rsidRPr="00E45433" w:rsidRDefault="004956C8" w:rsidP="00A52ED5">
            <w:pPr>
              <w:spacing w:before="80" w:after="80"/>
              <w:jc w:val="center"/>
              <w:rPr>
                <w:rFonts w:ascii="Montserrat" w:hAnsi="Montserrat" w:cs="Arial"/>
                <w:b/>
              </w:rPr>
            </w:pPr>
            <w:r w:rsidRPr="00E45433">
              <w:rPr>
                <w:rFonts w:ascii="Montserrat" w:hAnsi="Montserrat" w:cs="Arial"/>
                <w:b/>
              </w:rPr>
              <w:t>FQDN</w:t>
            </w:r>
          </w:p>
        </w:tc>
        <w:tc>
          <w:tcPr>
            <w:tcW w:w="849" w:type="pct"/>
            <w:shd w:val="clear" w:color="auto" w:fill="ED7D31" w:themeFill="accent2"/>
          </w:tcPr>
          <w:p w14:paraId="2575AAA8" w14:textId="77777777" w:rsidR="004956C8" w:rsidRPr="00E45433" w:rsidRDefault="004956C8" w:rsidP="00A52ED5">
            <w:pPr>
              <w:spacing w:before="80" w:after="80"/>
              <w:jc w:val="center"/>
              <w:rPr>
                <w:rFonts w:ascii="Montserrat" w:hAnsi="Montserrat" w:cs="Arial"/>
                <w:b/>
              </w:rPr>
            </w:pPr>
            <w:r w:rsidRPr="00E45433">
              <w:rPr>
                <w:rFonts w:ascii="Montserrat" w:hAnsi="Montserrat" w:cs="Arial"/>
                <w:b/>
              </w:rPr>
              <w:t>Agent Profiles</w:t>
            </w:r>
          </w:p>
        </w:tc>
        <w:tc>
          <w:tcPr>
            <w:tcW w:w="701" w:type="pct"/>
            <w:shd w:val="clear" w:color="auto" w:fill="ED7D31" w:themeFill="accent2"/>
          </w:tcPr>
          <w:p w14:paraId="2E20B70A" w14:textId="77777777" w:rsidR="004956C8" w:rsidRPr="00E45433" w:rsidRDefault="004956C8" w:rsidP="00A52ED5">
            <w:pPr>
              <w:spacing w:before="80" w:after="80"/>
              <w:jc w:val="center"/>
              <w:rPr>
                <w:rFonts w:ascii="Montserrat" w:hAnsi="Montserrat" w:cs="Arial"/>
                <w:b/>
              </w:rPr>
            </w:pPr>
            <w:r w:rsidRPr="00E45433">
              <w:rPr>
                <w:rFonts w:ascii="Montserrat" w:hAnsi="Montserrat" w:cs="Arial"/>
                <w:b/>
              </w:rPr>
              <w:t>Client DHCP Pool</w:t>
            </w:r>
          </w:p>
        </w:tc>
        <w:tc>
          <w:tcPr>
            <w:tcW w:w="804" w:type="pct"/>
            <w:shd w:val="clear" w:color="auto" w:fill="ED7D31" w:themeFill="accent2"/>
          </w:tcPr>
          <w:p w14:paraId="381AC377" w14:textId="071BECDE" w:rsidR="004956C8" w:rsidRPr="00E45433" w:rsidRDefault="004956C8" w:rsidP="00A52ED5">
            <w:pPr>
              <w:spacing w:before="80" w:after="80"/>
              <w:jc w:val="center"/>
              <w:rPr>
                <w:rFonts w:ascii="Montserrat" w:hAnsi="Montserrat" w:cs="Arial"/>
                <w:b/>
              </w:rPr>
            </w:pPr>
            <w:r w:rsidRPr="00E45433">
              <w:rPr>
                <w:rFonts w:ascii="Montserrat" w:hAnsi="Montserrat" w:cs="Arial"/>
                <w:b/>
              </w:rPr>
              <w:t>Tunnel Mode</w:t>
            </w:r>
          </w:p>
        </w:tc>
      </w:tr>
      <w:tr w:rsidR="004956C8" w:rsidRPr="00E45433" w14:paraId="1BE26C5B" w14:textId="77777777" w:rsidTr="004956C8">
        <w:trPr>
          <w:trHeight w:val="260"/>
        </w:trPr>
        <w:tc>
          <w:tcPr>
            <w:tcW w:w="119" w:type="pct"/>
          </w:tcPr>
          <w:p w14:paraId="5307AC3D" w14:textId="556F482C" w:rsidR="004956C8" w:rsidRPr="00E45433" w:rsidRDefault="00073720" w:rsidP="00EA7D09">
            <w:pPr>
              <w:spacing w:before="40" w:after="40"/>
              <w:rPr>
                <w:rFonts w:ascii="Montserrat" w:hAnsi="Montserrat" w:cs="Arial"/>
              </w:rPr>
            </w:pPr>
            <w:r w:rsidRPr="00E45433">
              <w:rPr>
                <w:rFonts w:ascii="Montserrat" w:hAnsi="Montserrat" w:cs="Arial"/>
              </w:rPr>
              <w:fldChar w:fldCharType="begin"/>
            </w:r>
            <w:r w:rsidRPr="00E45433">
              <w:rPr>
                <w:rFonts w:ascii="Montserrat" w:hAnsi="Montserrat" w:cs="Arial"/>
              </w:rPr>
              <w:instrText xml:space="preserve"> MERGEFIELD t21devicename \* MERGEFORMAT </w:instrText>
            </w:r>
            <w:r w:rsidRPr="00E45433">
              <w:rPr>
                <w:rFonts w:ascii="Montserrat" w:hAnsi="Montserrat" w:cs="Arial"/>
              </w:rPr>
              <w:fldChar w:fldCharType="separate"/>
            </w:r>
            <w:r w:rsidR="004956C8" w:rsidRPr="00E45433">
              <w:rPr>
                <w:rFonts w:ascii="Montserrat" w:hAnsi="Montserrat" w:cs="Arial"/>
                <w:noProof/>
              </w:rPr>
              <w:t>«t21devicename»</w:t>
            </w:r>
            <w:r w:rsidRPr="00E45433">
              <w:rPr>
                <w:rFonts w:ascii="Montserrat" w:hAnsi="Montserrat" w:cs="Arial"/>
                <w:noProof/>
              </w:rPr>
              <w:fldChar w:fldCharType="end"/>
            </w:r>
          </w:p>
        </w:tc>
        <w:tc>
          <w:tcPr>
            <w:tcW w:w="680" w:type="pct"/>
            <w:vAlign w:val="center"/>
          </w:tcPr>
          <w:p w14:paraId="4C99CFB2" w14:textId="1DEE1E28" w:rsidR="004956C8" w:rsidRPr="00E45433" w:rsidRDefault="00073720" w:rsidP="00EA7D09">
            <w:pPr>
              <w:spacing w:before="40" w:after="40"/>
              <w:rPr>
                <w:rFonts w:ascii="Montserrat" w:hAnsi="Montserrat" w:cs="Arial"/>
              </w:rPr>
            </w:pPr>
            <w:r w:rsidRPr="00E45433">
              <w:rPr>
                <w:rFonts w:ascii="Montserrat" w:hAnsi="Montserrat" w:cs="Arial"/>
              </w:rPr>
              <w:fldChar w:fldCharType="begin"/>
            </w:r>
            <w:r w:rsidRPr="00E45433">
              <w:rPr>
                <w:rFonts w:ascii="Montserrat" w:hAnsi="Montserrat" w:cs="Arial"/>
              </w:rPr>
              <w:instrText xml:space="preserve"> MERGEFIELD t21interface \* MERGEFORMAT </w:instrText>
            </w:r>
            <w:r w:rsidRPr="00E45433">
              <w:rPr>
                <w:rFonts w:ascii="Montserrat" w:hAnsi="Montserrat" w:cs="Arial"/>
              </w:rPr>
              <w:fldChar w:fldCharType="separate"/>
            </w:r>
            <w:r w:rsidR="004956C8" w:rsidRPr="00E45433">
              <w:rPr>
                <w:rFonts w:ascii="Montserrat" w:hAnsi="Montserrat" w:cs="Arial"/>
                <w:noProof/>
              </w:rPr>
              <w:t>«t21interface»</w:t>
            </w:r>
            <w:r w:rsidRPr="00E45433">
              <w:rPr>
                <w:rFonts w:ascii="Montserrat" w:hAnsi="Montserrat" w:cs="Arial"/>
                <w:noProof/>
              </w:rPr>
              <w:fldChar w:fldCharType="end"/>
            </w:r>
          </w:p>
        </w:tc>
        <w:tc>
          <w:tcPr>
            <w:tcW w:w="755" w:type="pct"/>
            <w:vAlign w:val="center"/>
          </w:tcPr>
          <w:p w14:paraId="43C1CC16" w14:textId="4125AEC1" w:rsidR="004956C8" w:rsidRPr="00E45433" w:rsidRDefault="00073720" w:rsidP="00EA7D09">
            <w:pPr>
              <w:spacing w:before="40" w:after="40"/>
              <w:rPr>
                <w:rFonts w:ascii="Montserrat" w:hAnsi="Montserrat" w:cs="Arial"/>
              </w:rPr>
            </w:pPr>
            <w:r w:rsidRPr="00E45433">
              <w:rPr>
                <w:rFonts w:ascii="Montserrat" w:hAnsi="Montserrat" w:cs="Arial"/>
              </w:rPr>
              <w:fldChar w:fldCharType="begin"/>
            </w:r>
            <w:r w:rsidRPr="00E45433">
              <w:rPr>
                <w:rFonts w:ascii="Montserrat" w:hAnsi="Montserrat" w:cs="Arial"/>
              </w:rPr>
              <w:instrText xml:space="preserve"> MERGEFIELD t21authprofile \* MERGEFORMAT </w:instrText>
            </w:r>
            <w:r w:rsidRPr="00E45433">
              <w:rPr>
                <w:rFonts w:ascii="Montserrat" w:hAnsi="Montserrat" w:cs="Arial"/>
              </w:rPr>
              <w:fldChar w:fldCharType="separate"/>
            </w:r>
            <w:r w:rsidR="004956C8" w:rsidRPr="00E45433">
              <w:rPr>
                <w:rFonts w:ascii="Montserrat" w:hAnsi="Montserrat" w:cs="Arial"/>
                <w:noProof/>
              </w:rPr>
              <w:t>«t21authprofile»</w:t>
            </w:r>
            <w:r w:rsidRPr="00E45433">
              <w:rPr>
                <w:rFonts w:ascii="Montserrat" w:hAnsi="Montserrat" w:cs="Arial"/>
                <w:noProof/>
              </w:rPr>
              <w:fldChar w:fldCharType="end"/>
            </w:r>
          </w:p>
        </w:tc>
        <w:tc>
          <w:tcPr>
            <w:tcW w:w="725" w:type="pct"/>
            <w:vAlign w:val="center"/>
          </w:tcPr>
          <w:p w14:paraId="7CBF3B75" w14:textId="437A518D" w:rsidR="004956C8" w:rsidRPr="00E45433" w:rsidRDefault="004956C8" w:rsidP="00EA7D09">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t21ipaddress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«t21ipaddress»</w:t>
            </w:r>
            <w:r w:rsidRPr="00E45433">
              <w:rPr>
                <w:rFonts w:ascii="Montserrat" w:eastAsia="Batang" w:hAnsi="Montserrat" w:cs="Arial"/>
                <w:i/>
                <w:color w:val="0070C0"/>
                <w:lang w:eastAsia="ko-KR"/>
              </w:rPr>
              <w:fldChar w:fldCharType="end"/>
            </w:r>
          </w:p>
        </w:tc>
        <w:tc>
          <w:tcPr>
            <w:tcW w:w="368" w:type="pct"/>
            <w:vAlign w:val="center"/>
          </w:tcPr>
          <w:p w14:paraId="4F59050B" w14:textId="3C87B289" w:rsidR="004956C8" w:rsidRPr="00E45433" w:rsidRDefault="004956C8" w:rsidP="00EA7D09">
            <w:pPr>
              <w:spacing w:before="40" w:after="40"/>
              <w:rPr>
                <w:rFonts w:ascii="Montserrat" w:eastAsia="Batang" w:hAnsi="Montserrat" w:cs="Arial"/>
                <w:i/>
                <w:color w:val="0070C0"/>
                <w:lang w:eastAsia="ko-KR"/>
              </w:rPr>
            </w:pPr>
          </w:p>
        </w:tc>
        <w:tc>
          <w:tcPr>
            <w:tcW w:w="849" w:type="pct"/>
            <w:vAlign w:val="center"/>
          </w:tcPr>
          <w:p w14:paraId="2523557C" w14:textId="3DB122FB" w:rsidR="004956C8" w:rsidRPr="00E45433" w:rsidRDefault="004956C8" w:rsidP="00EA7D09">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t21agentprofiles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«t21agentprofiles»</w:t>
            </w:r>
            <w:r w:rsidRPr="00E45433">
              <w:rPr>
                <w:rFonts w:ascii="Montserrat" w:eastAsia="Batang" w:hAnsi="Montserrat" w:cs="Arial"/>
                <w:i/>
                <w:color w:val="0070C0"/>
                <w:lang w:eastAsia="ko-KR"/>
              </w:rPr>
              <w:fldChar w:fldCharType="end"/>
            </w:r>
          </w:p>
        </w:tc>
        <w:tc>
          <w:tcPr>
            <w:tcW w:w="701" w:type="pct"/>
            <w:vAlign w:val="center"/>
          </w:tcPr>
          <w:p w14:paraId="57932B65" w14:textId="6B700BCE" w:rsidR="004956C8" w:rsidRPr="00E45433" w:rsidRDefault="004956C8" w:rsidP="00EA7D09">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t21dhcppool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«t21dhcppool»</w:t>
            </w:r>
            <w:r w:rsidRPr="00E45433">
              <w:rPr>
                <w:rFonts w:ascii="Montserrat" w:eastAsia="Batang" w:hAnsi="Montserrat" w:cs="Arial"/>
                <w:i/>
                <w:color w:val="0070C0"/>
                <w:lang w:eastAsia="ko-KR"/>
              </w:rPr>
              <w:fldChar w:fldCharType="end"/>
            </w:r>
          </w:p>
        </w:tc>
        <w:tc>
          <w:tcPr>
            <w:tcW w:w="804" w:type="pct"/>
            <w:vAlign w:val="center"/>
          </w:tcPr>
          <w:p w14:paraId="43F4A81E" w14:textId="54A44706" w:rsidR="004956C8" w:rsidRPr="00E45433" w:rsidRDefault="004956C8" w:rsidP="00EA7D09">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t21tunnelmode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«t21tunnelmode»</w:t>
            </w:r>
            <w:r w:rsidRPr="00E45433">
              <w:rPr>
                <w:rFonts w:ascii="Montserrat" w:eastAsia="Batang" w:hAnsi="Montserrat" w:cs="Arial"/>
                <w:i/>
                <w:color w:val="0070C0"/>
                <w:lang w:eastAsia="ko-KR"/>
              </w:rPr>
              <w:fldChar w:fldCharType="end"/>
            </w:r>
          </w:p>
        </w:tc>
      </w:tr>
    </w:tbl>
    <w:p w14:paraId="3E31D5B3" w14:textId="3A2FB6F3" w:rsidR="00AA3CFF" w:rsidRPr="00E45433" w:rsidRDefault="00360923" w:rsidP="001210EB">
      <w:pPr>
        <w:pStyle w:val="Caption"/>
        <w:keepNext/>
        <w:spacing w:before="120"/>
        <w:rPr>
          <w:rFonts w:ascii="Montserrat" w:hAnsi="Montserrat" w:cs="Arial"/>
        </w:rPr>
      </w:pPr>
      <w:r w:rsidRPr="00E45433">
        <w:rPr>
          <w:rFonts w:ascii="Montserrat" w:hAnsi="Montserrat" w:cs="Arial"/>
        </w:rPr>
        <w:lastRenderedPageBreak/>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22</w:t>
      </w:r>
      <w:r w:rsidR="00001F87" w:rsidRPr="00E45433">
        <w:rPr>
          <w:rFonts w:ascii="Montserrat" w:hAnsi="Montserrat" w:cs="Arial"/>
          <w:noProof/>
        </w:rPr>
        <w:fldChar w:fldCharType="end"/>
      </w:r>
      <w:r w:rsidRPr="00E45433">
        <w:rPr>
          <w:rFonts w:ascii="Montserrat" w:hAnsi="Montserrat" w:cs="Arial"/>
          <w:noProof/>
        </w:rPr>
        <w:t xml:space="preserve"> </w:t>
      </w:r>
      <w:r w:rsidR="00EA7D09" w:rsidRPr="00E45433">
        <w:rPr>
          <w:rFonts w:ascii="Montserrat" w:hAnsi="Montserrat" w:cs="Arial"/>
        </w:rPr>
        <w:t xml:space="preserve">– </w:t>
      </w:r>
      <w:r w:rsidR="00AA3CFF" w:rsidRPr="00E45433">
        <w:rPr>
          <w:rFonts w:ascii="Montserrat" w:hAnsi="Montserrat" w:cs="Arial"/>
        </w:rPr>
        <w:t xml:space="preserve">Internal </w:t>
      </w:r>
      <w:proofErr w:type="spellStart"/>
      <w:r w:rsidR="00AA3CFF" w:rsidRPr="00E45433">
        <w:rPr>
          <w:rFonts w:ascii="Montserrat" w:hAnsi="Montserrat" w:cs="Arial"/>
        </w:rPr>
        <w:t>GlobalProtect</w:t>
      </w:r>
      <w:proofErr w:type="spellEnd"/>
      <w:r w:rsidR="00AA3CFF" w:rsidRPr="00E45433">
        <w:rPr>
          <w:rFonts w:ascii="Montserrat" w:hAnsi="Montserrat" w:cs="Arial"/>
        </w:rPr>
        <w:t xml:space="preserve"> Gateway Information</w:t>
      </w:r>
    </w:p>
    <w:tbl>
      <w:tblPr>
        <w:tblStyle w:val="TableGrid"/>
        <w:tblW w:w="5000" w:type="pct"/>
        <w:tblLook w:val="04A0" w:firstRow="1" w:lastRow="0" w:firstColumn="1" w:lastColumn="0" w:noHBand="0" w:noVBand="1"/>
      </w:tblPr>
      <w:tblGrid>
        <w:gridCol w:w="1021"/>
        <w:gridCol w:w="1165"/>
        <w:gridCol w:w="904"/>
        <w:gridCol w:w="1390"/>
        <w:gridCol w:w="1743"/>
        <w:gridCol w:w="1010"/>
        <w:gridCol w:w="1177"/>
        <w:gridCol w:w="940"/>
      </w:tblGrid>
      <w:tr w:rsidR="000728CD" w:rsidRPr="00E45433" w14:paraId="31093112" w14:textId="77777777" w:rsidTr="00E45433">
        <w:tc>
          <w:tcPr>
            <w:tcW w:w="582" w:type="pct"/>
            <w:shd w:val="clear" w:color="auto" w:fill="ED7D31" w:themeFill="accent2"/>
          </w:tcPr>
          <w:p w14:paraId="1D988AC7" w14:textId="12794B1F" w:rsidR="000728CD" w:rsidRPr="00E45433" w:rsidRDefault="000728CD" w:rsidP="004735CF">
            <w:pPr>
              <w:spacing w:before="80" w:after="80"/>
              <w:jc w:val="center"/>
              <w:rPr>
                <w:rFonts w:ascii="Montserrat" w:hAnsi="Montserrat" w:cs="Arial"/>
                <w:b/>
              </w:rPr>
            </w:pPr>
            <w:r w:rsidRPr="00E45433">
              <w:rPr>
                <w:rFonts w:ascii="Montserrat" w:hAnsi="Montserrat" w:cs="Arial"/>
                <w:b/>
              </w:rPr>
              <w:t>Device Name</w:t>
            </w:r>
          </w:p>
        </w:tc>
        <w:tc>
          <w:tcPr>
            <w:tcW w:w="583" w:type="pct"/>
            <w:shd w:val="clear" w:color="auto" w:fill="ED7D31" w:themeFill="accent2"/>
          </w:tcPr>
          <w:p w14:paraId="18E00CC8" w14:textId="487A799E" w:rsidR="000728CD" w:rsidRPr="00E45433" w:rsidRDefault="000728CD" w:rsidP="004735CF">
            <w:pPr>
              <w:spacing w:before="80" w:after="80"/>
              <w:jc w:val="center"/>
              <w:rPr>
                <w:rFonts w:ascii="Montserrat" w:hAnsi="Montserrat" w:cs="Arial"/>
                <w:b/>
              </w:rPr>
            </w:pPr>
            <w:r w:rsidRPr="00E45433">
              <w:rPr>
                <w:rFonts w:ascii="Montserrat" w:hAnsi="Montserrat" w:cs="Arial"/>
                <w:b/>
              </w:rPr>
              <w:t>Interface</w:t>
            </w:r>
          </w:p>
        </w:tc>
        <w:tc>
          <w:tcPr>
            <w:tcW w:w="449" w:type="pct"/>
            <w:shd w:val="clear" w:color="auto" w:fill="ED7D31" w:themeFill="accent2"/>
          </w:tcPr>
          <w:p w14:paraId="6657213B" w14:textId="77777777" w:rsidR="000728CD" w:rsidRPr="00E45433" w:rsidRDefault="000728CD" w:rsidP="004735CF">
            <w:pPr>
              <w:spacing w:before="80" w:after="80"/>
              <w:jc w:val="center"/>
              <w:rPr>
                <w:rFonts w:ascii="Montserrat" w:hAnsi="Montserrat" w:cs="Arial"/>
                <w:b/>
              </w:rPr>
            </w:pPr>
            <w:r w:rsidRPr="00E45433">
              <w:rPr>
                <w:rFonts w:ascii="Montserrat" w:hAnsi="Montserrat" w:cs="Arial"/>
                <w:b/>
              </w:rPr>
              <w:t>Auth Profile</w:t>
            </w:r>
          </w:p>
        </w:tc>
        <w:tc>
          <w:tcPr>
            <w:tcW w:w="779" w:type="pct"/>
            <w:shd w:val="clear" w:color="auto" w:fill="ED7D31" w:themeFill="accent2"/>
          </w:tcPr>
          <w:p w14:paraId="37A2C6B3" w14:textId="77777777" w:rsidR="000728CD" w:rsidRPr="00E45433" w:rsidRDefault="000728CD" w:rsidP="004735CF">
            <w:pPr>
              <w:spacing w:before="80" w:after="80"/>
              <w:jc w:val="center"/>
              <w:rPr>
                <w:rFonts w:ascii="Montserrat" w:hAnsi="Montserrat" w:cs="Arial"/>
                <w:b/>
              </w:rPr>
            </w:pPr>
            <w:r w:rsidRPr="00E45433">
              <w:rPr>
                <w:rFonts w:ascii="Montserrat" w:hAnsi="Montserrat" w:cs="Arial"/>
                <w:b/>
              </w:rPr>
              <w:t>IP Address</w:t>
            </w:r>
          </w:p>
        </w:tc>
        <w:tc>
          <w:tcPr>
            <w:tcW w:w="968" w:type="pct"/>
            <w:shd w:val="clear" w:color="auto" w:fill="ED7D31" w:themeFill="accent2"/>
          </w:tcPr>
          <w:p w14:paraId="7AAD9AF0" w14:textId="77777777" w:rsidR="000728CD" w:rsidRPr="00E45433" w:rsidRDefault="000728CD" w:rsidP="004735CF">
            <w:pPr>
              <w:spacing w:before="80" w:after="80"/>
              <w:jc w:val="center"/>
              <w:rPr>
                <w:rFonts w:ascii="Montserrat" w:hAnsi="Montserrat" w:cs="Arial"/>
                <w:b/>
              </w:rPr>
            </w:pPr>
            <w:r w:rsidRPr="00E45433">
              <w:rPr>
                <w:rFonts w:ascii="Montserrat" w:hAnsi="Montserrat" w:cs="Arial"/>
                <w:b/>
              </w:rPr>
              <w:t>FQDN</w:t>
            </w:r>
          </w:p>
        </w:tc>
        <w:tc>
          <w:tcPr>
            <w:tcW w:w="508" w:type="pct"/>
            <w:shd w:val="clear" w:color="auto" w:fill="ED7D31" w:themeFill="accent2"/>
          </w:tcPr>
          <w:p w14:paraId="711DE830" w14:textId="77777777" w:rsidR="000728CD" w:rsidRPr="00E45433" w:rsidRDefault="000728CD" w:rsidP="004735CF">
            <w:pPr>
              <w:spacing w:before="80" w:after="80"/>
              <w:jc w:val="center"/>
              <w:rPr>
                <w:rFonts w:ascii="Montserrat" w:hAnsi="Montserrat" w:cs="Arial"/>
                <w:b/>
              </w:rPr>
            </w:pPr>
            <w:r w:rsidRPr="00E45433">
              <w:rPr>
                <w:rFonts w:ascii="Montserrat" w:hAnsi="Montserrat" w:cs="Arial"/>
                <w:b/>
              </w:rPr>
              <w:t>Agent Profiles</w:t>
            </w:r>
          </w:p>
        </w:tc>
        <w:tc>
          <w:tcPr>
            <w:tcW w:w="665" w:type="pct"/>
            <w:shd w:val="clear" w:color="auto" w:fill="ED7D31" w:themeFill="accent2"/>
          </w:tcPr>
          <w:p w14:paraId="23617525" w14:textId="77777777" w:rsidR="000728CD" w:rsidRPr="00E45433" w:rsidRDefault="000728CD" w:rsidP="004735CF">
            <w:pPr>
              <w:spacing w:before="80" w:after="80"/>
              <w:jc w:val="center"/>
              <w:rPr>
                <w:rFonts w:ascii="Montserrat" w:hAnsi="Montserrat" w:cs="Arial"/>
                <w:b/>
              </w:rPr>
            </w:pPr>
            <w:r w:rsidRPr="00E45433">
              <w:rPr>
                <w:rFonts w:ascii="Montserrat" w:hAnsi="Montserrat" w:cs="Arial"/>
                <w:b/>
              </w:rPr>
              <w:t>Client DHCP Pool</w:t>
            </w:r>
          </w:p>
        </w:tc>
        <w:tc>
          <w:tcPr>
            <w:tcW w:w="466" w:type="pct"/>
            <w:shd w:val="clear" w:color="auto" w:fill="ED7D31" w:themeFill="accent2"/>
          </w:tcPr>
          <w:p w14:paraId="6CD7E215" w14:textId="530F256F" w:rsidR="000728CD" w:rsidRPr="00E45433" w:rsidRDefault="000728CD" w:rsidP="004735CF">
            <w:pPr>
              <w:spacing w:before="80" w:after="80"/>
              <w:jc w:val="center"/>
              <w:rPr>
                <w:rFonts w:ascii="Montserrat" w:hAnsi="Montserrat" w:cs="Arial"/>
                <w:b/>
              </w:rPr>
            </w:pPr>
            <w:r w:rsidRPr="00E45433">
              <w:rPr>
                <w:rFonts w:ascii="Montserrat" w:hAnsi="Montserrat" w:cs="Arial"/>
                <w:b/>
              </w:rPr>
              <w:t>Tunnel Mode</w:t>
            </w:r>
          </w:p>
        </w:tc>
      </w:tr>
    </w:tbl>
    <w:p w14:paraId="49906AA5" w14:textId="77777777" w:rsidR="0043629A" w:rsidRPr="00E45433" w:rsidRDefault="00615E67" w:rsidP="00EA7D09">
      <w:pPr>
        <w:pStyle w:val="PSDocH3"/>
        <w:rPr>
          <w:rFonts w:ascii="Montserrat" w:hAnsi="Montserrat" w:cs="Arial"/>
        </w:rPr>
      </w:pPr>
      <w:bookmarkStart w:id="59" w:name="_Toc22810848"/>
      <w:r w:rsidRPr="00E45433">
        <w:rPr>
          <w:rFonts w:ascii="Montserrat" w:hAnsi="Montserrat" w:cs="Arial"/>
        </w:rPr>
        <w:t>HIP P</w:t>
      </w:r>
      <w:r w:rsidR="00AC4D2C" w:rsidRPr="00E45433">
        <w:rPr>
          <w:rFonts w:ascii="Montserrat" w:hAnsi="Montserrat" w:cs="Arial"/>
        </w:rPr>
        <w:t>rofile Info</w:t>
      </w:r>
      <w:r w:rsidR="0043629A" w:rsidRPr="00E45433">
        <w:rPr>
          <w:rFonts w:ascii="Montserrat" w:hAnsi="Montserrat" w:cs="Arial"/>
        </w:rPr>
        <w:t>rmation</w:t>
      </w:r>
      <w:bookmarkEnd w:id="59"/>
    </w:p>
    <w:p w14:paraId="445826A4" w14:textId="3CCA388B" w:rsidR="00AC4D2C" w:rsidRPr="00E45433" w:rsidRDefault="00360923" w:rsidP="001210EB">
      <w:pPr>
        <w:pStyle w:val="Caption"/>
        <w:spacing w:before="120"/>
        <w:rPr>
          <w:rFonts w:ascii="Montserrat" w:hAnsi="Montserrat" w:cs="Arial"/>
          <w:b/>
        </w:rPr>
      </w:pPr>
      <w:bookmarkStart w:id="60" w:name="_Ref15321233"/>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23</w:t>
      </w:r>
      <w:r w:rsidR="00001F87" w:rsidRPr="00E45433">
        <w:rPr>
          <w:rFonts w:ascii="Montserrat" w:hAnsi="Montserrat" w:cs="Arial"/>
          <w:noProof/>
        </w:rPr>
        <w:fldChar w:fldCharType="end"/>
      </w:r>
      <w:bookmarkEnd w:id="60"/>
      <w:r w:rsidRPr="00E45433">
        <w:rPr>
          <w:rFonts w:ascii="Montserrat" w:hAnsi="Montserrat" w:cs="Arial"/>
          <w:noProof/>
        </w:rPr>
        <w:t xml:space="preserve"> </w:t>
      </w:r>
      <w:r w:rsidR="00EA7D09" w:rsidRPr="00E45433">
        <w:rPr>
          <w:rFonts w:ascii="Montserrat" w:hAnsi="Montserrat" w:cs="Arial"/>
        </w:rPr>
        <w:t xml:space="preserve">– </w:t>
      </w:r>
      <w:r w:rsidR="00EE1272" w:rsidRPr="00E45433">
        <w:rPr>
          <w:rFonts w:ascii="Montserrat" w:hAnsi="Montserrat" w:cs="Arial"/>
        </w:rPr>
        <w:t>HIP Profile Information</w:t>
      </w:r>
    </w:p>
    <w:tbl>
      <w:tblPr>
        <w:tblStyle w:val="TableGrid"/>
        <w:tblW w:w="5000" w:type="pct"/>
        <w:tblLook w:val="04A0" w:firstRow="1" w:lastRow="0" w:firstColumn="1" w:lastColumn="0" w:noHBand="0" w:noVBand="1"/>
      </w:tblPr>
      <w:tblGrid>
        <w:gridCol w:w="1953"/>
        <w:gridCol w:w="1301"/>
        <w:gridCol w:w="6096"/>
      </w:tblGrid>
      <w:tr w:rsidR="000728CD" w:rsidRPr="00E45433" w14:paraId="36D46621" w14:textId="77777777" w:rsidTr="00E45433">
        <w:tc>
          <w:tcPr>
            <w:tcW w:w="791" w:type="pct"/>
            <w:tcBorders>
              <w:bottom w:val="single" w:sz="4" w:space="0" w:color="auto"/>
            </w:tcBorders>
            <w:shd w:val="clear" w:color="auto" w:fill="ED7D31" w:themeFill="accent2"/>
          </w:tcPr>
          <w:p w14:paraId="6E7FDCBF" w14:textId="43E86296" w:rsidR="000728CD" w:rsidRPr="00E45433" w:rsidRDefault="00BC313C" w:rsidP="00A52ED5">
            <w:pPr>
              <w:spacing w:before="80" w:after="80"/>
              <w:jc w:val="center"/>
              <w:rPr>
                <w:rFonts w:ascii="Montserrat" w:hAnsi="Montserrat" w:cs="Arial"/>
                <w:b/>
              </w:rPr>
            </w:pPr>
            <w:r w:rsidRPr="00E45433">
              <w:rPr>
                <w:rFonts w:ascii="Montserrat" w:hAnsi="Montserrat" w:cs="Arial"/>
                <w:b/>
              </w:rPr>
              <w:t>Device Name</w:t>
            </w:r>
          </w:p>
        </w:tc>
        <w:tc>
          <w:tcPr>
            <w:tcW w:w="791" w:type="pct"/>
            <w:tcBorders>
              <w:bottom w:val="single" w:sz="4" w:space="0" w:color="auto"/>
            </w:tcBorders>
            <w:shd w:val="clear" w:color="auto" w:fill="ED7D31" w:themeFill="accent2"/>
            <w:vAlign w:val="center"/>
          </w:tcPr>
          <w:p w14:paraId="04CF2E3C" w14:textId="1781ED78" w:rsidR="000728CD" w:rsidRPr="00E45433" w:rsidRDefault="000728CD" w:rsidP="00A52ED5">
            <w:pPr>
              <w:spacing w:before="80" w:after="80"/>
              <w:jc w:val="center"/>
              <w:rPr>
                <w:rFonts w:ascii="Montserrat" w:hAnsi="Montserrat" w:cs="Arial"/>
                <w:b/>
              </w:rPr>
            </w:pPr>
            <w:r w:rsidRPr="00E45433">
              <w:rPr>
                <w:rFonts w:ascii="Montserrat" w:hAnsi="Montserrat" w:cs="Arial"/>
                <w:b/>
              </w:rPr>
              <w:t>HIP Name</w:t>
            </w:r>
          </w:p>
        </w:tc>
        <w:tc>
          <w:tcPr>
            <w:tcW w:w="3418" w:type="pct"/>
            <w:tcBorders>
              <w:bottom w:val="single" w:sz="4" w:space="0" w:color="auto"/>
            </w:tcBorders>
            <w:shd w:val="clear" w:color="auto" w:fill="ED7D31" w:themeFill="accent2"/>
            <w:vAlign w:val="center"/>
          </w:tcPr>
          <w:p w14:paraId="1B2D604F" w14:textId="77777777" w:rsidR="000728CD" w:rsidRPr="00E45433" w:rsidRDefault="000728CD" w:rsidP="00A52ED5">
            <w:pPr>
              <w:spacing w:before="80" w:after="80"/>
              <w:jc w:val="center"/>
              <w:rPr>
                <w:rFonts w:ascii="Montserrat" w:hAnsi="Montserrat" w:cs="Arial"/>
                <w:b/>
              </w:rPr>
            </w:pPr>
            <w:r w:rsidRPr="00E45433">
              <w:rPr>
                <w:rFonts w:ascii="Montserrat" w:hAnsi="Montserrat" w:cs="Arial"/>
                <w:b/>
              </w:rPr>
              <w:t>Parameters</w:t>
            </w:r>
          </w:p>
        </w:tc>
      </w:tr>
      <w:tr w:rsidR="000728CD" w:rsidRPr="00E45433" w14:paraId="48448B88" w14:textId="77777777" w:rsidTr="000728CD">
        <w:trPr>
          <w:trHeight w:val="61"/>
        </w:trPr>
        <w:tc>
          <w:tcPr>
            <w:tcW w:w="791" w:type="pct"/>
          </w:tcPr>
          <w:p w14:paraId="723616FA" w14:textId="1937D145" w:rsidR="000728CD" w:rsidRPr="00E45433" w:rsidRDefault="00073720" w:rsidP="004165D8">
            <w:pPr>
              <w:spacing w:before="40" w:after="40"/>
              <w:rPr>
                <w:rFonts w:ascii="Montserrat" w:hAnsi="Montserrat" w:cs="Arial"/>
              </w:rPr>
            </w:pPr>
            <w:r w:rsidRPr="00E45433">
              <w:rPr>
                <w:rFonts w:ascii="Montserrat" w:hAnsi="Montserrat" w:cs="Arial"/>
              </w:rPr>
              <w:fldChar w:fldCharType="begin"/>
            </w:r>
            <w:r w:rsidRPr="00E45433">
              <w:rPr>
                <w:rFonts w:ascii="Montserrat" w:hAnsi="Montserrat" w:cs="Arial"/>
              </w:rPr>
              <w:instrText xml:space="preserve"> MERGEFIELD t23devicename \* MERGEFORMAT </w:instrText>
            </w:r>
            <w:r w:rsidRPr="00E45433">
              <w:rPr>
                <w:rFonts w:ascii="Montserrat" w:hAnsi="Montserrat" w:cs="Arial"/>
              </w:rPr>
              <w:fldChar w:fldCharType="separate"/>
            </w:r>
            <w:r w:rsidR="00BA1623" w:rsidRPr="00E45433">
              <w:rPr>
                <w:rFonts w:ascii="Montserrat" w:hAnsi="Montserrat" w:cs="Arial"/>
                <w:noProof/>
              </w:rPr>
              <w:t>«t23devicename»</w:t>
            </w:r>
            <w:r w:rsidRPr="00E45433">
              <w:rPr>
                <w:rFonts w:ascii="Montserrat" w:hAnsi="Montserrat" w:cs="Arial"/>
                <w:noProof/>
              </w:rPr>
              <w:fldChar w:fldCharType="end"/>
            </w:r>
          </w:p>
        </w:tc>
        <w:tc>
          <w:tcPr>
            <w:tcW w:w="791" w:type="pct"/>
            <w:shd w:val="clear" w:color="auto" w:fill="auto"/>
            <w:vAlign w:val="center"/>
          </w:tcPr>
          <w:p w14:paraId="0D5ED902" w14:textId="3A448885" w:rsidR="000728CD" w:rsidRPr="00E45433" w:rsidRDefault="00073720" w:rsidP="004165D8">
            <w:pPr>
              <w:spacing w:before="40" w:after="40"/>
              <w:rPr>
                <w:rFonts w:ascii="Montserrat" w:hAnsi="Montserrat" w:cs="Arial"/>
                <w:szCs w:val="20"/>
              </w:rPr>
            </w:pPr>
            <w:r w:rsidRPr="00E45433">
              <w:rPr>
                <w:rFonts w:ascii="Montserrat" w:hAnsi="Montserrat" w:cs="Arial"/>
              </w:rPr>
              <w:fldChar w:fldCharType="begin"/>
            </w:r>
            <w:r w:rsidRPr="00E45433">
              <w:rPr>
                <w:rFonts w:ascii="Montserrat" w:hAnsi="Montserrat" w:cs="Arial"/>
              </w:rPr>
              <w:instrText xml:space="preserve"> MERGEFIELD t23name \* MERGEFORMAT </w:instrText>
            </w:r>
            <w:r w:rsidRPr="00E45433">
              <w:rPr>
                <w:rFonts w:ascii="Montserrat" w:hAnsi="Montserrat" w:cs="Arial"/>
              </w:rPr>
              <w:fldChar w:fldCharType="separate"/>
            </w:r>
            <w:r w:rsidR="000728CD" w:rsidRPr="00E45433">
              <w:rPr>
                <w:rFonts w:ascii="Montserrat" w:hAnsi="Montserrat" w:cs="Arial"/>
                <w:noProof/>
              </w:rPr>
              <w:t>«t23name»</w:t>
            </w:r>
            <w:r w:rsidRPr="00E45433">
              <w:rPr>
                <w:rFonts w:ascii="Montserrat" w:hAnsi="Montserrat" w:cs="Arial"/>
                <w:noProof/>
              </w:rPr>
              <w:fldChar w:fldCharType="end"/>
            </w:r>
          </w:p>
        </w:tc>
        <w:tc>
          <w:tcPr>
            <w:tcW w:w="3418" w:type="pct"/>
            <w:shd w:val="clear" w:color="auto" w:fill="auto"/>
            <w:vAlign w:val="center"/>
          </w:tcPr>
          <w:p w14:paraId="0AB7CD1D" w14:textId="02CA6D5F" w:rsidR="000728CD" w:rsidRPr="00E45433" w:rsidRDefault="000728CD" w:rsidP="004165D8">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t23parameters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«t23parameters»</w:t>
            </w:r>
            <w:r w:rsidRPr="00E45433">
              <w:rPr>
                <w:rFonts w:ascii="Montserrat" w:eastAsia="Batang" w:hAnsi="Montserrat" w:cs="Arial"/>
                <w:i/>
                <w:color w:val="0070C0"/>
                <w:lang w:eastAsia="ko-KR"/>
              </w:rPr>
              <w:fldChar w:fldCharType="end"/>
            </w:r>
          </w:p>
        </w:tc>
      </w:tr>
    </w:tbl>
    <w:p w14:paraId="6FFF2FB7" w14:textId="77777777" w:rsidR="007514E2" w:rsidRPr="00E45433" w:rsidRDefault="007514E2" w:rsidP="00EA7D09">
      <w:pPr>
        <w:pStyle w:val="PSDocH1"/>
        <w:rPr>
          <w:rFonts w:ascii="Montserrat" w:hAnsi="Montserrat" w:cs="Arial"/>
        </w:rPr>
      </w:pPr>
      <w:bookmarkStart w:id="61" w:name="_Toc488914643"/>
      <w:bookmarkStart w:id="62" w:name="_Toc22810849"/>
      <w:r w:rsidRPr="00E45433">
        <w:rPr>
          <w:rFonts w:ascii="Montserrat" w:hAnsi="Montserrat" w:cs="Arial"/>
        </w:rPr>
        <w:t>Panorama</w:t>
      </w:r>
      <w:bookmarkEnd w:id="61"/>
      <w:bookmarkEnd w:id="62"/>
    </w:p>
    <w:p w14:paraId="5C524C53" w14:textId="36FC44C1" w:rsidR="00580603" w:rsidRPr="00E45433" w:rsidRDefault="00DC6919" w:rsidP="00580603">
      <w:pPr>
        <w:rPr>
          <w:rFonts w:ascii="Montserrat" w:hAnsi="Montserrat" w:cs="Arial"/>
        </w:rPr>
      </w:pPr>
      <w:hyperlink r:id="rId21" w:history="1">
        <w:r w:rsidR="00580603" w:rsidRPr="00E45433">
          <w:rPr>
            <w:rStyle w:val="Hyperlink"/>
            <w:rFonts w:ascii="Montserrat" w:eastAsiaTheme="majorEastAsia" w:hAnsi="Montserrat" w:cs="Arial"/>
          </w:rPr>
          <w:t>https://docs.paloaltonetworks.com/panorama/9-0/panorama-admin.html</w:t>
        </w:r>
      </w:hyperlink>
    </w:p>
    <w:p w14:paraId="27792CDE" w14:textId="10A40444" w:rsidR="008D650E" w:rsidRPr="00E45433" w:rsidRDefault="00D35B81" w:rsidP="00EE4845">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If the customer has an existing Panorama, give a general description of the deployment, but detail the templates and device groups relevant to the project.</w:t>
      </w:r>
    </w:p>
    <w:p w14:paraId="6EBB182A" w14:textId="5CAF865A" w:rsidR="00D35B81" w:rsidRPr="00E45433" w:rsidRDefault="00B82489" w:rsidP="00D35B81">
      <w:pPr>
        <w:rPr>
          <w:rFonts w:ascii="Montserrat" w:hAnsi="Montserrat" w:cs="Arial"/>
          <w:color w:val="C00000"/>
          <w:shd w:val="clear" w:color="auto" w:fill="FFFFFF"/>
        </w:rPr>
      </w:pPr>
      <w:r w:rsidRPr="00E45433">
        <w:rPr>
          <w:rFonts w:ascii="Montserrat" w:hAnsi="Montserrat" w:cs="Arial"/>
          <w:color w:val="C00000"/>
          <w:shd w:val="clear" w:color="auto" w:fill="FFFFFF"/>
        </w:rPr>
        <w:t xml:space="preserve">For the data center migration, </w:t>
      </w:r>
      <w:r w:rsidR="000C2B05" w:rsidRPr="00E45433">
        <w:rPr>
          <w:rFonts w:ascii="Montserrat" w:hAnsi="Montserrat" w:cs="Arial"/>
          <w:color w:val="C00000"/>
          <w:shd w:val="clear" w:color="auto" w:fill="FFFFFF"/>
        </w:rPr>
        <w:fldChar w:fldCharType="begin"/>
      </w:r>
      <w:r w:rsidR="000C2B05" w:rsidRPr="00E45433">
        <w:rPr>
          <w:rFonts w:ascii="Montserrat" w:hAnsi="Montserrat" w:cs="Arial"/>
          <w:color w:val="C00000"/>
          <w:shd w:val="clear" w:color="auto" w:fill="FFFFFF"/>
        </w:rPr>
        <w:instrText xml:space="preserve"> MERGEFIELD Customer \* MERGEFORMAT </w:instrText>
      </w:r>
      <w:r w:rsidR="000C2B05" w:rsidRPr="00E45433">
        <w:rPr>
          <w:rFonts w:ascii="Montserrat" w:hAnsi="Montserrat" w:cs="Arial"/>
          <w:color w:val="C00000"/>
          <w:shd w:val="clear" w:color="auto" w:fill="FFFFFF"/>
        </w:rPr>
        <w:fldChar w:fldCharType="separate"/>
      </w:r>
      <w:r w:rsidR="000E25B8">
        <w:rPr>
          <w:rFonts w:ascii="Montserrat" w:hAnsi="Montserrat" w:cs="Arial"/>
          <w:noProof/>
          <w:color w:val="C00000"/>
          <w:shd w:val="clear" w:color="auto" w:fill="FFFFFF"/>
        </w:rPr>
        <w:t>{{Customer}}</w:t>
      </w:r>
      <w:r w:rsidR="000C2B05" w:rsidRPr="00E45433">
        <w:rPr>
          <w:rFonts w:ascii="Montserrat" w:hAnsi="Montserrat" w:cs="Arial"/>
          <w:color w:val="C00000"/>
          <w:shd w:val="clear" w:color="auto" w:fill="FFFFFF"/>
        </w:rPr>
        <w:fldChar w:fldCharType="end"/>
      </w:r>
      <w:r w:rsidRPr="00E45433">
        <w:rPr>
          <w:rFonts w:ascii="Montserrat" w:hAnsi="Montserrat" w:cs="Arial"/>
          <w:color w:val="C00000"/>
          <w:shd w:val="clear" w:color="auto" w:fill="FFFFFF"/>
        </w:rPr>
        <w:t xml:space="preserve"> utilized their existing </w:t>
      </w:r>
      <w:r w:rsidR="00090C5B" w:rsidRPr="00E45433">
        <w:rPr>
          <w:rFonts w:ascii="Montserrat" w:hAnsi="Montserrat" w:cs="Arial"/>
          <w:color w:val="C00000"/>
          <w:shd w:val="clear" w:color="auto" w:fill="FFFFFF"/>
        </w:rPr>
        <w:t>stand-alone</w:t>
      </w:r>
      <w:r w:rsidR="007744D2" w:rsidRPr="00E45433">
        <w:rPr>
          <w:rFonts w:ascii="Montserrat" w:hAnsi="Montserrat" w:cs="Arial"/>
          <w:color w:val="C00000"/>
          <w:shd w:val="clear" w:color="auto" w:fill="FFFFFF"/>
        </w:rPr>
        <w:t xml:space="preserve"> M-500 series Panorama running in Panorama mode. Panorama currently manages 34 firewalls across the organization. All firewalls are managed using device groups and templates with no local configuration.</w:t>
      </w:r>
    </w:p>
    <w:p w14:paraId="3D68B46A" w14:textId="23DF49D5" w:rsidR="00594E00" w:rsidRPr="00E45433" w:rsidRDefault="00594E00" w:rsidP="00D35B81">
      <w:pPr>
        <w:rPr>
          <w:rFonts w:ascii="Montserrat" w:hAnsi="Montserrat" w:cs="Arial"/>
          <w:shd w:val="clear" w:color="auto" w:fill="FFFFFF"/>
        </w:rPr>
      </w:pPr>
      <w:r w:rsidRPr="00E45433">
        <w:rPr>
          <w:rFonts w:ascii="Montserrat" w:hAnsi="Montserrat" w:cs="Arial"/>
          <w:color w:val="4472C4" w:themeColor="accent5"/>
          <w:shd w:val="clear" w:color="auto" w:fill="FFFFFF"/>
        </w:rPr>
        <w:fldChar w:fldCharType="begin"/>
      </w:r>
      <w:r w:rsidRPr="00E45433">
        <w:rPr>
          <w:rFonts w:ascii="Montserrat" w:hAnsi="Montserrat" w:cs="Arial"/>
          <w:color w:val="4472C4" w:themeColor="accent5"/>
          <w:shd w:val="clear" w:color="auto" w:fill="FFFFFF"/>
        </w:rPr>
        <w:instrText xml:space="preserve"> REF _Ref15363670 \h </w:instrText>
      </w:r>
      <w:r w:rsidR="00E45433" w:rsidRPr="00E45433">
        <w:rPr>
          <w:rFonts w:ascii="Montserrat" w:hAnsi="Montserrat" w:cs="Arial"/>
          <w:color w:val="4472C4" w:themeColor="accent5"/>
          <w:shd w:val="clear" w:color="auto" w:fill="FFFFFF"/>
        </w:rPr>
        <w:instrText xml:space="preserve"> \* MERGEFORMAT </w:instrText>
      </w:r>
      <w:r w:rsidRPr="00E45433">
        <w:rPr>
          <w:rFonts w:ascii="Montserrat" w:hAnsi="Montserrat" w:cs="Arial"/>
          <w:color w:val="4472C4" w:themeColor="accent5"/>
          <w:shd w:val="clear" w:color="auto" w:fill="FFFFFF"/>
        </w:rPr>
      </w:r>
      <w:r w:rsidRPr="00E45433">
        <w:rPr>
          <w:rFonts w:ascii="Montserrat" w:hAnsi="Montserrat" w:cs="Arial"/>
          <w:color w:val="4472C4" w:themeColor="accent5"/>
          <w:shd w:val="clear" w:color="auto" w:fill="FFFFFF"/>
        </w:rPr>
        <w:fldChar w:fldCharType="separate"/>
      </w:r>
      <w:r w:rsidR="005F541B" w:rsidRPr="00E45433">
        <w:rPr>
          <w:rFonts w:ascii="Montserrat" w:hAnsi="Montserrat" w:cs="Arial"/>
        </w:rPr>
        <w:t xml:space="preserve">Table </w:t>
      </w:r>
      <w:r w:rsidR="005F541B" w:rsidRPr="00E45433">
        <w:rPr>
          <w:rFonts w:ascii="Montserrat" w:hAnsi="Montserrat" w:cs="Arial"/>
          <w:noProof/>
        </w:rPr>
        <w:t>24</w:t>
      </w:r>
      <w:r w:rsidRPr="00E45433">
        <w:rPr>
          <w:rFonts w:ascii="Montserrat" w:hAnsi="Montserrat" w:cs="Arial"/>
          <w:color w:val="4472C4" w:themeColor="accent5"/>
          <w:shd w:val="clear" w:color="auto" w:fill="FFFFFF"/>
        </w:rPr>
        <w:fldChar w:fldCharType="end"/>
      </w:r>
      <w:r w:rsidRPr="00E45433">
        <w:rPr>
          <w:rFonts w:ascii="Montserrat" w:hAnsi="Montserrat" w:cs="Arial"/>
          <w:color w:val="4472C4" w:themeColor="accent5"/>
          <w:shd w:val="clear" w:color="auto" w:fill="FFFFFF"/>
        </w:rPr>
        <w:t xml:space="preserve"> </w:t>
      </w:r>
      <w:r w:rsidRPr="00E45433">
        <w:rPr>
          <w:rFonts w:ascii="Montserrat" w:hAnsi="Montserrat" w:cs="Arial"/>
          <w:shd w:val="clear" w:color="auto" w:fill="FFFFFF"/>
        </w:rPr>
        <w:t>shows the Panorama interface information.</w:t>
      </w:r>
    </w:p>
    <w:p w14:paraId="4306CF7C" w14:textId="1523ADBC" w:rsidR="007514E2" w:rsidRPr="00E45433" w:rsidRDefault="00360923" w:rsidP="007514E2">
      <w:pPr>
        <w:pStyle w:val="Caption"/>
        <w:spacing w:after="20"/>
        <w:rPr>
          <w:rFonts w:ascii="Montserrat" w:hAnsi="Montserrat" w:cs="Arial"/>
        </w:rPr>
      </w:pPr>
      <w:bookmarkStart w:id="63" w:name="_Ref15363670"/>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24</w:t>
      </w:r>
      <w:r w:rsidR="00001F87" w:rsidRPr="00E45433">
        <w:rPr>
          <w:rFonts w:ascii="Montserrat" w:hAnsi="Montserrat" w:cs="Arial"/>
          <w:noProof/>
        </w:rPr>
        <w:fldChar w:fldCharType="end"/>
      </w:r>
      <w:bookmarkEnd w:id="63"/>
      <w:r w:rsidRPr="00E45433">
        <w:rPr>
          <w:rFonts w:ascii="Montserrat" w:hAnsi="Montserrat" w:cs="Arial"/>
          <w:noProof/>
        </w:rPr>
        <w:t xml:space="preserve"> </w:t>
      </w:r>
      <w:r w:rsidR="007514E2" w:rsidRPr="00E45433">
        <w:rPr>
          <w:rFonts w:ascii="Montserrat" w:hAnsi="Montserrat" w:cs="Arial"/>
        </w:rPr>
        <w:t>– MGT Port Settings</w:t>
      </w:r>
    </w:p>
    <w:tbl>
      <w:tblPr>
        <w:tblStyle w:val="TableGrid"/>
        <w:tblW w:w="5000" w:type="pct"/>
        <w:tblLook w:val="04A0" w:firstRow="1" w:lastRow="0" w:firstColumn="1" w:lastColumn="0" w:noHBand="0" w:noVBand="1"/>
      </w:tblPr>
      <w:tblGrid>
        <w:gridCol w:w="2155"/>
        <w:gridCol w:w="2339"/>
        <w:gridCol w:w="4856"/>
      </w:tblGrid>
      <w:tr w:rsidR="00D35B81" w:rsidRPr="00E45433" w14:paraId="7FAFA0E7" w14:textId="77777777" w:rsidTr="00E45433">
        <w:tc>
          <w:tcPr>
            <w:tcW w:w="1152" w:type="pct"/>
            <w:shd w:val="clear" w:color="auto" w:fill="ED7D31" w:themeFill="accent2"/>
          </w:tcPr>
          <w:p w14:paraId="775291A0" w14:textId="77777777" w:rsidR="00D35B81" w:rsidRPr="00E45433" w:rsidRDefault="00D35B81" w:rsidP="00EB479A">
            <w:pPr>
              <w:spacing w:before="80" w:after="80"/>
              <w:jc w:val="center"/>
              <w:rPr>
                <w:rFonts w:ascii="Montserrat" w:hAnsi="Montserrat" w:cs="Arial"/>
                <w:b/>
              </w:rPr>
            </w:pPr>
            <w:r w:rsidRPr="00E45433">
              <w:rPr>
                <w:rFonts w:ascii="Montserrat" w:hAnsi="Montserrat" w:cs="Arial"/>
                <w:b/>
              </w:rPr>
              <w:t>Device Name</w:t>
            </w:r>
          </w:p>
        </w:tc>
        <w:tc>
          <w:tcPr>
            <w:tcW w:w="1251" w:type="pct"/>
            <w:shd w:val="clear" w:color="auto" w:fill="ED7D31" w:themeFill="accent2"/>
          </w:tcPr>
          <w:p w14:paraId="35A98F34" w14:textId="77777777" w:rsidR="00D35B81" w:rsidRPr="00E45433" w:rsidRDefault="00D35B81" w:rsidP="00EB479A">
            <w:pPr>
              <w:spacing w:before="80" w:after="80"/>
              <w:jc w:val="center"/>
              <w:rPr>
                <w:rFonts w:ascii="Montserrat" w:hAnsi="Montserrat" w:cs="Arial"/>
                <w:b/>
              </w:rPr>
            </w:pPr>
            <w:r w:rsidRPr="00E45433">
              <w:rPr>
                <w:rFonts w:ascii="Montserrat" w:hAnsi="Montserrat" w:cs="Arial"/>
                <w:b/>
              </w:rPr>
              <w:t>MGT Port Settings</w:t>
            </w:r>
          </w:p>
        </w:tc>
        <w:tc>
          <w:tcPr>
            <w:tcW w:w="2598" w:type="pct"/>
            <w:shd w:val="clear" w:color="auto" w:fill="ED7D31" w:themeFill="accent2"/>
          </w:tcPr>
          <w:p w14:paraId="44E77CE8" w14:textId="77777777" w:rsidR="00D35B81" w:rsidRPr="00E45433" w:rsidRDefault="00D35B81" w:rsidP="00EB479A">
            <w:pPr>
              <w:spacing w:before="80" w:after="80"/>
              <w:jc w:val="center"/>
              <w:rPr>
                <w:rFonts w:ascii="Montserrat" w:hAnsi="Montserrat" w:cs="Arial"/>
                <w:b/>
              </w:rPr>
            </w:pPr>
            <w:r w:rsidRPr="00E45433">
              <w:rPr>
                <w:rFonts w:ascii="Montserrat" w:hAnsi="Montserrat" w:cs="Arial"/>
                <w:b/>
              </w:rPr>
              <w:t>Settings</w:t>
            </w:r>
          </w:p>
        </w:tc>
      </w:tr>
      <w:tr w:rsidR="000C2B05" w:rsidRPr="00E45433" w14:paraId="068F9A84" w14:textId="77777777" w:rsidTr="00255062">
        <w:tblPrEx>
          <w:jc w:val="center"/>
        </w:tblPrEx>
        <w:trPr>
          <w:jc w:val="center"/>
        </w:trPr>
        <w:tc>
          <w:tcPr>
            <w:tcW w:w="1152" w:type="pct"/>
          </w:tcPr>
          <w:p w14:paraId="0FBCA8D8" w14:textId="09DCA736" w:rsidR="000C2B05" w:rsidRPr="00E45433" w:rsidRDefault="00904BB6" w:rsidP="007F3E79">
            <w:pPr>
              <w:spacing w:before="40" w:after="40"/>
              <w:rPr>
                <w:rFonts w:ascii="Montserrat" w:hAnsi="Montserrat" w:cs="Arial"/>
                <w:szCs w:val="20"/>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t24devicename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«t24devicename»</w:t>
            </w:r>
            <w:r w:rsidRPr="00E45433">
              <w:rPr>
                <w:rFonts w:ascii="Montserrat" w:eastAsia="Batang" w:hAnsi="Montserrat" w:cs="Arial"/>
                <w:i/>
                <w:color w:val="0070C0"/>
                <w:lang w:eastAsia="ko-KR"/>
              </w:rPr>
              <w:fldChar w:fldCharType="end"/>
            </w:r>
          </w:p>
        </w:tc>
        <w:tc>
          <w:tcPr>
            <w:tcW w:w="1251" w:type="pct"/>
          </w:tcPr>
          <w:p w14:paraId="7E72A3DD" w14:textId="77777777" w:rsidR="000C2B05" w:rsidRPr="00E45433" w:rsidRDefault="000C2B05" w:rsidP="007F3E79">
            <w:pPr>
              <w:spacing w:before="40" w:after="40"/>
              <w:rPr>
                <w:rFonts w:ascii="Montserrat" w:hAnsi="Montserrat" w:cs="Arial"/>
                <w:szCs w:val="20"/>
              </w:rPr>
            </w:pPr>
            <w:r w:rsidRPr="00E45433">
              <w:rPr>
                <w:rFonts w:ascii="Montserrat" w:hAnsi="Montserrat" w:cs="Arial"/>
                <w:szCs w:val="20"/>
              </w:rPr>
              <w:t>IP Address</w:t>
            </w:r>
          </w:p>
          <w:p w14:paraId="7115DA46" w14:textId="77777777" w:rsidR="000C2B05" w:rsidRPr="00E45433" w:rsidRDefault="000C2B05" w:rsidP="007F3E79">
            <w:pPr>
              <w:spacing w:before="40" w:after="40"/>
              <w:rPr>
                <w:rFonts w:ascii="Montserrat" w:hAnsi="Montserrat" w:cs="Arial"/>
                <w:szCs w:val="20"/>
              </w:rPr>
            </w:pPr>
            <w:r w:rsidRPr="00E45433">
              <w:rPr>
                <w:rFonts w:ascii="Montserrat" w:hAnsi="Montserrat" w:cs="Arial"/>
                <w:szCs w:val="20"/>
              </w:rPr>
              <w:t>Mask</w:t>
            </w:r>
          </w:p>
          <w:p w14:paraId="50F4CE0D" w14:textId="77777777" w:rsidR="000C2B05" w:rsidRPr="00E45433" w:rsidRDefault="000C2B05" w:rsidP="007F3E79">
            <w:pPr>
              <w:spacing w:before="40" w:after="40"/>
              <w:rPr>
                <w:rFonts w:ascii="Montserrat" w:hAnsi="Montserrat" w:cs="Arial"/>
                <w:szCs w:val="20"/>
              </w:rPr>
            </w:pPr>
            <w:r w:rsidRPr="00E45433">
              <w:rPr>
                <w:rFonts w:ascii="Montserrat" w:hAnsi="Montserrat" w:cs="Arial"/>
                <w:szCs w:val="20"/>
              </w:rPr>
              <w:t>Gateway</w:t>
            </w:r>
          </w:p>
          <w:p w14:paraId="3FC42820" w14:textId="77777777" w:rsidR="000C2B05" w:rsidRPr="00E45433" w:rsidRDefault="000C2B05" w:rsidP="007F3E79">
            <w:pPr>
              <w:spacing w:before="40" w:after="40"/>
              <w:rPr>
                <w:rFonts w:ascii="Montserrat" w:hAnsi="Montserrat" w:cs="Arial"/>
                <w:szCs w:val="20"/>
              </w:rPr>
            </w:pPr>
            <w:r w:rsidRPr="00E45433">
              <w:rPr>
                <w:rFonts w:ascii="Montserrat" w:hAnsi="Montserrat" w:cs="Arial"/>
                <w:szCs w:val="20"/>
              </w:rPr>
              <w:t>IPv6 address</w:t>
            </w:r>
          </w:p>
          <w:p w14:paraId="65F7132A" w14:textId="7E300A49" w:rsidR="000C2B05" w:rsidRPr="00E45433" w:rsidRDefault="000C2B05" w:rsidP="007F3E79">
            <w:pPr>
              <w:spacing w:before="40" w:after="40"/>
              <w:rPr>
                <w:rFonts w:ascii="Montserrat" w:hAnsi="Montserrat" w:cs="Arial"/>
                <w:szCs w:val="20"/>
              </w:rPr>
            </w:pPr>
            <w:r w:rsidRPr="00E45433">
              <w:rPr>
                <w:rFonts w:ascii="Montserrat" w:hAnsi="Montserrat" w:cs="Arial"/>
                <w:szCs w:val="20"/>
              </w:rPr>
              <w:t>Speed</w:t>
            </w:r>
          </w:p>
          <w:p w14:paraId="14078816" w14:textId="70C75948" w:rsidR="000C2B05" w:rsidRPr="00E45433" w:rsidRDefault="000C2B05" w:rsidP="007F3E79">
            <w:pPr>
              <w:spacing w:before="40" w:after="40"/>
              <w:rPr>
                <w:rFonts w:ascii="Montserrat" w:hAnsi="Montserrat" w:cs="Arial"/>
                <w:szCs w:val="20"/>
              </w:rPr>
            </w:pPr>
            <w:r w:rsidRPr="00E45433">
              <w:rPr>
                <w:rFonts w:ascii="Montserrat" w:hAnsi="Montserrat" w:cs="Arial"/>
                <w:szCs w:val="20"/>
              </w:rPr>
              <w:t>MTU</w:t>
            </w:r>
          </w:p>
          <w:p w14:paraId="04F06051" w14:textId="1819058A" w:rsidR="000C2B05" w:rsidRPr="00E45433" w:rsidRDefault="000C2B05" w:rsidP="007F3E79">
            <w:pPr>
              <w:spacing w:before="40" w:after="40"/>
              <w:rPr>
                <w:rFonts w:ascii="Montserrat" w:hAnsi="Montserrat" w:cs="Arial"/>
                <w:szCs w:val="20"/>
              </w:rPr>
            </w:pPr>
            <w:r w:rsidRPr="00E45433">
              <w:rPr>
                <w:rFonts w:ascii="Montserrat" w:hAnsi="Montserrat" w:cs="Arial"/>
                <w:szCs w:val="20"/>
              </w:rPr>
              <w:t>Services</w:t>
            </w:r>
          </w:p>
          <w:p w14:paraId="12F64C63" w14:textId="0DDD2FDC" w:rsidR="000A5A8D" w:rsidRPr="00E45433" w:rsidRDefault="000A5A8D" w:rsidP="007F3E79">
            <w:pPr>
              <w:spacing w:before="40" w:after="40"/>
              <w:rPr>
                <w:rFonts w:ascii="Montserrat" w:hAnsi="Montserrat" w:cs="Arial"/>
                <w:szCs w:val="20"/>
              </w:rPr>
            </w:pPr>
            <w:r w:rsidRPr="00E45433">
              <w:rPr>
                <w:rFonts w:ascii="Montserrat" w:hAnsi="Montserrat" w:cs="Arial"/>
                <w:szCs w:val="20"/>
              </w:rPr>
              <w:t>H/A Priority</w:t>
            </w:r>
          </w:p>
          <w:p w14:paraId="23BC3500" w14:textId="77777777" w:rsidR="000C2B05" w:rsidRPr="00E45433" w:rsidRDefault="000C2B05" w:rsidP="007F3E79">
            <w:pPr>
              <w:spacing w:before="40" w:after="40"/>
              <w:rPr>
                <w:rFonts w:ascii="Montserrat" w:hAnsi="Montserrat" w:cs="Arial"/>
                <w:szCs w:val="20"/>
              </w:rPr>
            </w:pPr>
            <w:r w:rsidRPr="00E45433">
              <w:rPr>
                <w:rFonts w:ascii="Montserrat" w:hAnsi="Montserrat" w:cs="Arial"/>
                <w:szCs w:val="20"/>
              </w:rPr>
              <w:t>Permitted IP</w:t>
            </w:r>
          </w:p>
          <w:p w14:paraId="53A621BC" w14:textId="0507D23C" w:rsidR="000C2B05" w:rsidRPr="00E45433" w:rsidRDefault="000C2B05" w:rsidP="007F3E79">
            <w:pPr>
              <w:spacing w:before="40" w:after="40"/>
              <w:rPr>
                <w:rFonts w:ascii="Montserrat" w:hAnsi="Montserrat" w:cs="Arial"/>
                <w:szCs w:val="20"/>
              </w:rPr>
            </w:pPr>
          </w:p>
        </w:tc>
        <w:tc>
          <w:tcPr>
            <w:tcW w:w="2598" w:type="pct"/>
          </w:tcPr>
          <w:p w14:paraId="040E3AAF" w14:textId="58B7D0FF" w:rsidR="000C2B05" w:rsidRPr="00E45433" w:rsidRDefault="000C2B05" w:rsidP="007F3E79">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w:instrText>
            </w:r>
            <w:r w:rsidR="00806634" w:rsidRPr="00E45433">
              <w:rPr>
                <w:rFonts w:ascii="Montserrat" w:eastAsia="Batang" w:hAnsi="Montserrat" w:cs="Arial"/>
                <w:i/>
                <w:color w:val="0070C0"/>
                <w:lang w:eastAsia="ko-KR"/>
              </w:rPr>
              <w:instrText>24</w:instrText>
            </w:r>
            <w:r w:rsidRPr="00E45433">
              <w:rPr>
                <w:rFonts w:ascii="Montserrat" w:eastAsia="Batang" w:hAnsi="Montserrat" w:cs="Arial"/>
                <w:i/>
                <w:color w:val="0070C0"/>
                <w:lang w:eastAsia="ko-KR"/>
              </w:rPr>
              <w:instrText xml:space="preserve">mgmtIP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«t24mgmtIP»</w:t>
            </w:r>
            <w:r w:rsidRPr="00E45433">
              <w:rPr>
                <w:rFonts w:ascii="Montserrat" w:eastAsia="Batang" w:hAnsi="Montserrat" w:cs="Arial"/>
                <w:i/>
                <w:color w:val="0070C0"/>
                <w:lang w:eastAsia="ko-KR"/>
              </w:rPr>
              <w:fldChar w:fldCharType="end"/>
            </w:r>
          </w:p>
          <w:p w14:paraId="30EE068B" w14:textId="40D274AE" w:rsidR="000C2B05" w:rsidRPr="00E45433" w:rsidRDefault="000C2B05" w:rsidP="007F3E79">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w:instrText>
            </w:r>
            <w:r w:rsidR="00806634" w:rsidRPr="00E45433">
              <w:rPr>
                <w:rFonts w:ascii="Montserrat" w:eastAsia="Batang" w:hAnsi="Montserrat" w:cs="Arial"/>
                <w:i/>
                <w:color w:val="0070C0"/>
                <w:lang w:eastAsia="ko-KR"/>
              </w:rPr>
              <w:instrText>24</w:instrText>
            </w:r>
            <w:r w:rsidRPr="00E45433">
              <w:rPr>
                <w:rFonts w:ascii="Montserrat" w:eastAsia="Batang" w:hAnsi="Montserrat" w:cs="Arial"/>
                <w:i/>
                <w:color w:val="0070C0"/>
                <w:lang w:eastAsia="ko-KR"/>
              </w:rPr>
              <w:instrText xml:space="preserve">mgmtnetmask \* MERGEFORMAT </w:instrText>
            </w:r>
            <w:r w:rsidRPr="00E45433">
              <w:rPr>
                <w:rFonts w:ascii="Montserrat" w:eastAsia="Batang" w:hAnsi="Montserrat" w:cs="Arial"/>
                <w:i/>
                <w:color w:val="0070C0"/>
                <w:lang w:eastAsia="ko-KR"/>
              </w:rPr>
              <w:fldChar w:fldCharType="separate"/>
            </w:r>
            <w:r w:rsidR="00806634" w:rsidRPr="00E45433">
              <w:rPr>
                <w:rFonts w:ascii="Montserrat" w:eastAsia="Batang" w:hAnsi="Montserrat" w:cs="Arial"/>
                <w:i/>
                <w:noProof/>
                <w:color w:val="0070C0"/>
                <w:lang w:eastAsia="ko-KR"/>
              </w:rPr>
              <w:t>«t24mgmtnetmask»</w:t>
            </w:r>
            <w:r w:rsidRPr="00E45433">
              <w:rPr>
                <w:rFonts w:ascii="Montserrat" w:eastAsia="Batang" w:hAnsi="Montserrat" w:cs="Arial"/>
                <w:i/>
                <w:color w:val="0070C0"/>
                <w:lang w:eastAsia="ko-KR"/>
              </w:rPr>
              <w:fldChar w:fldCharType="end"/>
            </w:r>
          </w:p>
          <w:p w14:paraId="367DDA76" w14:textId="64FF7A05" w:rsidR="000C2B05" w:rsidRPr="00E45433" w:rsidRDefault="000C2B05" w:rsidP="007F3E79">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w:instrText>
            </w:r>
            <w:r w:rsidR="00806634" w:rsidRPr="00E45433">
              <w:rPr>
                <w:rFonts w:ascii="Montserrat" w:eastAsia="Batang" w:hAnsi="Montserrat" w:cs="Arial"/>
                <w:i/>
                <w:color w:val="0070C0"/>
                <w:lang w:eastAsia="ko-KR"/>
              </w:rPr>
              <w:instrText>24</w:instrText>
            </w:r>
            <w:r w:rsidRPr="00E45433">
              <w:rPr>
                <w:rFonts w:ascii="Montserrat" w:eastAsia="Batang" w:hAnsi="Montserrat" w:cs="Arial"/>
                <w:i/>
                <w:color w:val="0070C0"/>
                <w:lang w:eastAsia="ko-KR"/>
              </w:rPr>
              <w:instrText xml:space="preserve">mgmtgateway \* MERGEFORMAT </w:instrText>
            </w:r>
            <w:r w:rsidRPr="00E45433">
              <w:rPr>
                <w:rFonts w:ascii="Montserrat" w:eastAsia="Batang" w:hAnsi="Montserrat" w:cs="Arial"/>
                <w:i/>
                <w:color w:val="0070C0"/>
                <w:lang w:eastAsia="ko-KR"/>
              </w:rPr>
              <w:fldChar w:fldCharType="separate"/>
            </w:r>
            <w:r w:rsidR="00806634" w:rsidRPr="00E45433">
              <w:rPr>
                <w:rFonts w:ascii="Montserrat" w:eastAsia="Batang" w:hAnsi="Montserrat" w:cs="Arial"/>
                <w:i/>
                <w:noProof/>
                <w:color w:val="0070C0"/>
                <w:lang w:eastAsia="ko-KR"/>
              </w:rPr>
              <w:t>«t24mgmtgateway»</w:t>
            </w:r>
            <w:r w:rsidRPr="00E45433">
              <w:rPr>
                <w:rFonts w:ascii="Montserrat" w:eastAsia="Batang" w:hAnsi="Montserrat" w:cs="Arial"/>
                <w:i/>
                <w:color w:val="0070C0"/>
                <w:lang w:eastAsia="ko-KR"/>
              </w:rPr>
              <w:fldChar w:fldCharType="end"/>
            </w:r>
          </w:p>
          <w:p w14:paraId="1532C426" w14:textId="10125385" w:rsidR="000C2B05" w:rsidRPr="00E45433" w:rsidRDefault="000C2B05" w:rsidP="007F3E79">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w:instrText>
            </w:r>
            <w:r w:rsidR="00806634" w:rsidRPr="00E45433">
              <w:rPr>
                <w:rFonts w:ascii="Montserrat" w:eastAsia="Batang" w:hAnsi="Montserrat" w:cs="Arial"/>
                <w:i/>
                <w:color w:val="0070C0"/>
                <w:lang w:eastAsia="ko-KR"/>
              </w:rPr>
              <w:instrText>24</w:instrText>
            </w:r>
            <w:r w:rsidRPr="00E45433">
              <w:rPr>
                <w:rFonts w:ascii="Montserrat" w:eastAsia="Batang" w:hAnsi="Montserrat" w:cs="Arial"/>
                <w:i/>
                <w:color w:val="0070C0"/>
                <w:lang w:eastAsia="ko-KR"/>
              </w:rPr>
              <w:instrText xml:space="preserve">mgmtipv6 \* MERGEFORMAT </w:instrText>
            </w:r>
            <w:r w:rsidRPr="00E45433">
              <w:rPr>
                <w:rFonts w:ascii="Montserrat" w:eastAsia="Batang" w:hAnsi="Montserrat" w:cs="Arial"/>
                <w:i/>
                <w:color w:val="0070C0"/>
                <w:lang w:eastAsia="ko-KR"/>
              </w:rPr>
              <w:fldChar w:fldCharType="separate"/>
            </w:r>
            <w:r w:rsidR="00806634" w:rsidRPr="00E45433">
              <w:rPr>
                <w:rFonts w:ascii="Montserrat" w:eastAsia="Batang" w:hAnsi="Montserrat" w:cs="Arial"/>
                <w:i/>
                <w:noProof/>
                <w:color w:val="0070C0"/>
                <w:lang w:eastAsia="ko-KR"/>
              </w:rPr>
              <w:t>«t24mgmtipv6»</w:t>
            </w:r>
            <w:r w:rsidRPr="00E45433">
              <w:rPr>
                <w:rFonts w:ascii="Montserrat" w:eastAsia="Batang" w:hAnsi="Montserrat" w:cs="Arial"/>
                <w:i/>
                <w:color w:val="0070C0"/>
                <w:lang w:eastAsia="ko-KR"/>
              </w:rPr>
              <w:fldChar w:fldCharType="end"/>
            </w:r>
          </w:p>
          <w:p w14:paraId="579BB321" w14:textId="0CC951B3" w:rsidR="000C2B05" w:rsidRPr="00E45433" w:rsidRDefault="000C2B05" w:rsidP="007F3E79">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w:instrText>
            </w:r>
            <w:r w:rsidR="00806634" w:rsidRPr="00E45433">
              <w:rPr>
                <w:rFonts w:ascii="Montserrat" w:eastAsia="Batang" w:hAnsi="Montserrat" w:cs="Arial"/>
                <w:i/>
                <w:color w:val="0070C0"/>
                <w:lang w:eastAsia="ko-KR"/>
              </w:rPr>
              <w:instrText>24</w:instrText>
            </w:r>
            <w:r w:rsidRPr="00E45433">
              <w:rPr>
                <w:rFonts w:ascii="Montserrat" w:eastAsia="Batang" w:hAnsi="Montserrat" w:cs="Arial"/>
                <w:i/>
                <w:color w:val="0070C0"/>
                <w:lang w:eastAsia="ko-KR"/>
              </w:rPr>
              <w:instrText xml:space="preserve">mgmtspeed \* MERGEFORMAT </w:instrText>
            </w:r>
            <w:r w:rsidRPr="00E45433">
              <w:rPr>
                <w:rFonts w:ascii="Montserrat" w:eastAsia="Batang" w:hAnsi="Montserrat" w:cs="Arial"/>
                <w:i/>
                <w:color w:val="0070C0"/>
                <w:lang w:eastAsia="ko-KR"/>
              </w:rPr>
              <w:fldChar w:fldCharType="separate"/>
            </w:r>
            <w:r w:rsidR="00806634" w:rsidRPr="00E45433">
              <w:rPr>
                <w:rFonts w:ascii="Montserrat" w:eastAsia="Batang" w:hAnsi="Montserrat" w:cs="Arial"/>
                <w:i/>
                <w:noProof/>
                <w:color w:val="0070C0"/>
                <w:lang w:eastAsia="ko-KR"/>
              </w:rPr>
              <w:t>«t24mgmtspeed»</w:t>
            </w:r>
            <w:r w:rsidRPr="00E45433">
              <w:rPr>
                <w:rFonts w:ascii="Montserrat" w:eastAsia="Batang" w:hAnsi="Montserrat" w:cs="Arial"/>
                <w:i/>
                <w:color w:val="0070C0"/>
                <w:lang w:eastAsia="ko-KR"/>
              </w:rPr>
              <w:fldChar w:fldCharType="end"/>
            </w:r>
          </w:p>
          <w:p w14:paraId="0B33E437" w14:textId="4F5C5D59" w:rsidR="000C2B05" w:rsidRPr="00E45433" w:rsidRDefault="000C2B05" w:rsidP="007F3E79">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w:instrText>
            </w:r>
            <w:r w:rsidR="00806634" w:rsidRPr="00E45433">
              <w:rPr>
                <w:rFonts w:ascii="Montserrat" w:eastAsia="Batang" w:hAnsi="Montserrat" w:cs="Arial"/>
                <w:i/>
                <w:color w:val="0070C0"/>
                <w:lang w:eastAsia="ko-KR"/>
              </w:rPr>
              <w:instrText>24</w:instrText>
            </w:r>
            <w:r w:rsidRPr="00E45433">
              <w:rPr>
                <w:rFonts w:ascii="Montserrat" w:eastAsia="Batang" w:hAnsi="Montserrat" w:cs="Arial"/>
                <w:i/>
                <w:color w:val="0070C0"/>
                <w:lang w:eastAsia="ko-KR"/>
              </w:rPr>
              <w:instrText xml:space="preserve">mgmtmtu \* MERGEFORMAT </w:instrText>
            </w:r>
            <w:r w:rsidRPr="00E45433">
              <w:rPr>
                <w:rFonts w:ascii="Montserrat" w:eastAsia="Batang" w:hAnsi="Montserrat" w:cs="Arial"/>
                <w:i/>
                <w:color w:val="0070C0"/>
                <w:lang w:eastAsia="ko-KR"/>
              </w:rPr>
              <w:fldChar w:fldCharType="separate"/>
            </w:r>
            <w:r w:rsidR="00806634" w:rsidRPr="00E45433">
              <w:rPr>
                <w:rFonts w:ascii="Montserrat" w:eastAsia="Batang" w:hAnsi="Montserrat" w:cs="Arial"/>
                <w:i/>
                <w:noProof/>
                <w:color w:val="0070C0"/>
                <w:lang w:eastAsia="ko-KR"/>
              </w:rPr>
              <w:t>«t24mgmtmtu»</w:t>
            </w:r>
            <w:r w:rsidRPr="00E45433">
              <w:rPr>
                <w:rFonts w:ascii="Montserrat" w:eastAsia="Batang" w:hAnsi="Montserrat" w:cs="Arial"/>
                <w:i/>
                <w:color w:val="0070C0"/>
                <w:lang w:eastAsia="ko-KR"/>
              </w:rPr>
              <w:fldChar w:fldCharType="end"/>
            </w:r>
          </w:p>
          <w:p w14:paraId="60C6C2AF" w14:textId="03E5473F" w:rsidR="000C2B05" w:rsidRPr="00E45433" w:rsidRDefault="000C2B05" w:rsidP="007F3E79">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w:instrText>
            </w:r>
            <w:r w:rsidR="00806634" w:rsidRPr="00E45433">
              <w:rPr>
                <w:rFonts w:ascii="Montserrat" w:eastAsia="Batang" w:hAnsi="Montserrat" w:cs="Arial"/>
                <w:i/>
                <w:color w:val="0070C0"/>
                <w:lang w:eastAsia="ko-KR"/>
              </w:rPr>
              <w:instrText>24</w:instrText>
            </w:r>
            <w:r w:rsidRPr="00E45433">
              <w:rPr>
                <w:rFonts w:ascii="Montserrat" w:eastAsia="Batang" w:hAnsi="Montserrat" w:cs="Arial"/>
                <w:i/>
                <w:color w:val="0070C0"/>
                <w:lang w:eastAsia="ko-KR"/>
              </w:rPr>
              <w:instrText xml:space="preserve">mgmtservices \* MERGEFORMAT </w:instrText>
            </w:r>
            <w:r w:rsidRPr="00E45433">
              <w:rPr>
                <w:rFonts w:ascii="Montserrat" w:eastAsia="Batang" w:hAnsi="Montserrat" w:cs="Arial"/>
                <w:i/>
                <w:color w:val="0070C0"/>
                <w:lang w:eastAsia="ko-KR"/>
              </w:rPr>
              <w:fldChar w:fldCharType="separate"/>
            </w:r>
            <w:r w:rsidR="00806634" w:rsidRPr="00E45433">
              <w:rPr>
                <w:rFonts w:ascii="Montserrat" w:eastAsia="Batang" w:hAnsi="Montserrat" w:cs="Arial"/>
                <w:i/>
                <w:noProof/>
                <w:color w:val="0070C0"/>
                <w:lang w:eastAsia="ko-KR"/>
              </w:rPr>
              <w:t>«t24mgmtservices»</w:t>
            </w:r>
            <w:r w:rsidRPr="00E45433">
              <w:rPr>
                <w:rFonts w:ascii="Montserrat" w:eastAsia="Batang" w:hAnsi="Montserrat" w:cs="Arial"/>
                <w:i/>
                <w:color w:val="0070C0"/>
                <w:lang w:eastAsia="ko-KR"/>
              </w:rPr>
              <w:fldChar w:fldCharType="end"/>
            </w:r>
          </w:p>
          <w:p w14:paraId="0DEAFA15" w14:textId="0A88A1F8" w:rsidR="000A5A8D" w:rsidRPr="00E45433" w:rsidRDefault="000A5A8D" w:rsidP="007F3E79">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t24hapriority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«t24hapriority»</w:t>
            </w:r>
            <w:r w:rsidRPr="00E45433">
              <w:rPr>
                <w:rFonts w:ascii="Montserrat" w:eastAsia="Batang" w:hAnsi="Montserrat" w:cs="Arial"/>
                <w:i/>
                <w:color w:val="0070C0"/>
                <w:lang w:eastAsia="ko-KR"/>
              </w:rPr>
              <w:fldChar w:fldCharType="end"/>
            </w:r>
          </w:p>
          <w:p w14:paraId="1F76E8F5" w14:textId="42B30315" w:rsidR="00806634" w:rsidRPr="00E45433" w:rsidRDefault="000C2B05" w:rsidP="007F3E79">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w:instrText>
            </w:r>
            <w:r w:rsidR="00806634" w:rsidRPr="00E45433">
              <w:rPr>
                <w:rFonts w:ascii="Montserrat" w:eastAsia="Batang" w:hAnsi="Montserrat" w:cs="Arial"/>
                <w:i/>
                <w:color w:val="0070C0"/>
                <w:lang w:eastAsia="ko-KR"/>
              </w:rPr>
              <w:instrText>24</w:instrText>
            </w:r>
            <w:r w:rsidRPr="00E45433">
              <w:rPr>
                <w:rFonts w:ascii="Montserrat" w:eastAsia="Batang" w:hAnsi="Montserrat" w:cs="Arial"/>
                <w:i/>
                <w:color w:val="0070C0"/>
                <w:lang w:eastAsia="ko-KR"/>
              </w:rPr>
              <w:instrText xml:space="preserve">mgmtpermittedips \* MERGEFORMAT </w:instrText>
            </w:r>
            <w:r w:rsidRPr="00E45433">
              <w:rPr>
                <w:rFonts w:ascii="Montserrat" w:eastAsia="Batang" w:hAnsi="Montserrat" w:cs="Arial"/>
                <w:i/>
                <w:color w:val="0070C0"/>
                <w:lang w:eastAsia="ko-KR"/>
              </w:rPr>
              <w:fldChar w:fldCharType="separate"/>
            </w:r>
            <w:r w:rsidR="00806634" w:rsidRPr="00E45433">
              <w:rPr>
                <w:rFonts w:ascii="Montserrat" w:eastAsia="Batang" w:hAnsi="Montserrat" w:cs="Arial"/>
                <w:i/>
                <w:noProof/>
                <w:color w:val="0070C0"/>
                <w:lang w:eastAsia="ko-KR"/>
              </w:rPr>
              <w:t>«t24mgmtpermittedips»</w:t>
            </w:r>
            <w:r w:rsidRPr="00E45433">
              <w:rPr>
                <w:rFonts w:ascii="Montserrat" w:eastAsia="Batang" w:hAnsi="Montserrat" w:cs="Arial"/>
                <w:i/>
                <w:color w:val="0070C0"/>
                <w:lang w:eastAsia="ko-KR"/>
              </w:rPr>
              <w:fldChar w:fldCharType="end"/>
            </w:r>
          </w:p>
          <w:p w14:paraId="27691D23" w14:textId="5351CAFE" w:rsidR="00C45851" w:rsidRPr="00E45433" w:rsidRDefault="00C45851" w:rsidP="007F3E79">
            <w:pPr>
              <w:spacing w:before="40" w:after="40"/>
              <w:rPr>
                <w:rFonts w:ascii="Montserrat" w:eastAsia="Batang" w:hAnsi="Montserrat" w:cs="Arial"/>
                <w:i/>
                <w:color w:val="0070C0"/>
                <w:lang w:eastAsia="ko-KR"/>
              </w:rPr>
            </w:pPr>
          </w:p>
        </w:tc>
      </w:tr>
    </w:tbl>
    <w:p w14:paraId="3F3F4919" w14:textId="77777777" w:rsidR="00090C5B" w:rsidRPr="00E45433" w:rsidRDefault="00090C5B" w:rsidP="00594E00">
      <w:pPr>
        <w:pStyle w:val="TemplateNotes"/>
        <w:spacing w:before="120"/>
        <w:ind w:left="-720"/>
        <w:rPr>
          <w:rFonts w:ascii="Montserrat" w:hAnsi="Montserrat" w:cs="Arial"/>
          <w:color w:val="538135" w:themeColor="accent6" w:themeShade="BF"/>
        </w:rPr>
      </w:pPr>
      <w:r w:rsidRPr="00E45433">
        <w:rPr>
          <w:rFonts w:ascii="Montserrat" w:hAnsi="Montserrat" w:cs="Arial"/>
          <w:color w:val="538135" w:themeColor="accent6" w:themeShade="BF"/>
        </w:rPr>
        <w:t>Add a second table if additional interfaces are used on Panorama and list which function/service is configured on the interface</w:t>
      </w:r>
      <w:r w:rsidR="00E31020" w:rsidRPr="00E45433">
        <w:rPr>
          <w:rFonts w:ascii="Montserrat" w:hAnsi="Montserrat" w:cs="Arial"/>
          <w:color w:val="538135" w:themeColor="accent6" w:themeShade="BF"/>
        </w:rPr>
        <w:t>s</w:t>
      </w:r>
      <w:r w:rsidRPr="00E45433">
        <w:rPr>
          <w:rFonts w:ascii="Montserrat" w:hAnsi="Montserrat" w:cs="Arial"/>
          <w:color w:val="538135" w:themeColor="accent6" w:themeShade="BF"/>
        </w:rPr>
        <w:t>.</w:t>
      </w:r>
    </w:p>
    <w:p w14:paraId="3CC1D669" w14:textId="77777777" w:rsidR="007514E2" w:rsidRPr="00E45433" w:rsidRDefault="007514E2" w:rsidP="00C71259">
      <w:pPr>
        <w:pStyle w:val="PSDocH2"/>
        <w:rPr>
          <w:rFonts w:ascii="Montserrat" w:hAnsi="Montserrat" w:cs="Arial"/>
        </w:rPr>
      </w:pPr>
      <w:bookmarkStart w:id="64" w:name="_Toc22810850"/>
      <w:r w:rsidRPr="00E45433">
        <w:rPr>
          <w:rFonts w:ascii="Montserrat" w:hAnsi="Montserrat" w:cs="Arial"/>
        </w:rPr>
        <w:t>Templates</w:t>
      </w:r>
      <w:bookmarkEnd w:id="64"/>
    </w:p>
    <w:p w14:paraId="734B50AF" w14:textId="77777777" w:rsidR="00580603" w:rsidRPr="00E45433" w:rsidRDefault="00DC6919" w:rsidP="00580603">
      <w:pPr>
        <w:rPr>
          <w:rFonts w:ascii="Montserrat" w:hAnsi="Montserrat" w:cs="Arial"/>
        </w:rPr>
      </w:pPr>
      <w:hyperlink r:id="rId22" w:history="1">
        <w:r w:rsidR="00580603" w:rsidRPr="00E45433">
          <w:rPr>
            <w:rStyle w:val="Hyperlink"/>
            <w:rFonts w:ascii="Montserrat" w:eastAsiaTheme="majorEastAsia" w:hAnsi="Montserrat" w:cs="Arial"/>
          </w:rPr>
          <w:t>https://docs.paloaltonetworks.com/panorama/9-0/panorama-admin/manage-firewalls/manage-templates-and-template-stacks.html#</w:t>
        </w:r>
      </w:hyperlink>
    </w:p>
    <w:p w14:paraId="19E456B2" w14:textId="34655439" w:rsidR="00EB479A" w:rsidRPr="00E45433" w:rsidRDefault="00177627" w:rsidP="00EB479A">
      <w:pPr>
        <w:rPr>
          <w:rFonts w:ascii="Montserrat" w:hAnsi="Montserrat" w:cs="Arial"/>
          <w:color w:val="538135" w:themeColor="accent6" w:themeShade="BF"/>
        </w:rPr>
      </w:pPr>
      <w:r w:rsidRPr="00E45433">
        <w:rPr>
          <w:rFonts w:ascii="Montserrat" w:hAnsi="Montserrat" w:cs="Arial"/>
          <w:color w:val="538135" w:themeColor="accent6" w:themeShade="BF"/>
        </w:rPr>
        <w:fldChar w:fldCharType="begin"/>
      </w:r>
      <w:r w:rsidRPr="00E45433">
        <w:rPr>
          <w:rFonts w:ascii="Montserrat" w:hAnsi="Montserrat" w:cs="Arial"/>
          <w:color w:val="538135" w:themeColor="accent6" w:themeShade="BF"/>
        </w:rPr>
        <w:instrText xml:space="preserve"> MERGEFIELD Customer \* MERGEFORMAT </w:instrText>
      </w:r>
      <w:r w:rsidRPr="00E45433">
        <w:rPr>
          <w:rFonts w:ascii="Montserrat" w:hAnsi="Montserrat" w:cs="Arial"/>
          <w:color w:val="538135" w:themeColor="accent6" w:themeShade="BF"/>
        </w:rPr>
        <w:fldChar w:fldCharType="separate"/>
      </w:r>
      <w:r w:rsidR="000E25B8">
        <w:rPr>
          <w:rFonts w:ascii="Montserrat" w:hAnsi="Montserrat" w:cs="Arial"/>
          <w:noProof/>
          <w:color w:val="538135" w:themeColor="accent6" w:themeShade="BF"/>
        </w:rPr>
        <w:t>{{Customer}}</w:t>
      </w:r>
      <w:r w:rsidRPr="00E45433">
        <w:rPr>
          <w:rFonts w:ascii="Montserrat" w:hAnsi="Montserrat" w:cs="Arial"/>
          <w:color w:val="538135" w:themeColor="accent6" w:themeShade="BF"/>
        </w:rPr>
        <w:fldChar w:fldCharType="end"/>
      </w:r>
      <w:r w:rsidRPr="00E45433">
        <w:rPr>
          <w:rFonts w:ascii="Montserrat" w:hAnsi="Montserrat" w:cs="Arial"/>
          <w:color w:val="538135" w:themeColor="accent6" w:themeShade="BF"/>
        </w:rPr>
        <w:t xml:space="preserve"> </w:t>
      </w:r>
      <w:r w:rsidR="00EB479A" w:rsidRPr="00E45433">
        <w:rPr>
          <w:rFonts w:ascii="Montserrat" w:hAnsi="Montserrat" w:cs="Arial"/>
          <w:color w:val="538135" w:themeColor="accent6" w:themeShade="BF"/>
        </w:rPr>
        <w:t xml:space="preserve">is utilizing Template Stacks to manage their firewalls. The firewall specific template is at the top of the template stack with PROD-SHARED-SETTINGS at the bottom for the PA-5260 H/A pairs at each data center. The PROD-SHARED-SETTINGS template has the common configuration for all firewalls to share. This template is at the bottom of the stack in </w:t>
      </w:r>
      <w:r w:rsidR="00EB479A" w:rsidRPr="00E45433">
        <w:rPr>
          <w:rFonts w:ascii="Montserrat" w:hAnsi="Montserrat" w:cs="Arial"/>
          <w:color w:val="538135" w:themeColor="accent6" w:themeShade="BF"/>
        </w:rPr>
        <w:lastRenderedPageBreak/>
        <w:t>the event a more specific site configuration needs to be applied to the firewalls and override the common shared configuration.</w:t>
      </w:r>
    </w:p>
    <w:p w14:paraId="3CBF16C0" w14:textId="482043D9" w:rsidR="00D177FC" w:rsidRPr="00E45433" w:rsidRDefault="00D177FC" w:rsidP="00EB479A">
      <w:pPr>
        <w:rPr>
          <w:rFonts w:ascii="Montserrat" w:hAnsi="Montserrat" w:cs="Arial"/>
        </w:rPr>
      </w:pPr>
      <w:r w:rsidRPr="00E45433">
        <w:rPr>
          <w:rFonts w:ascii="Montserrat" w:hAnsi="Montserrat" w:cs="Arial"/>
          <w:color w:val="4472C4" w:themeColor="accent5"/>
        </w:rPr>
        <w:fldChar w:fldCharType="begin"/>
      </w:r>
      <w:r w:rsidRPr="00E45433">
        <w:rPr>
          <w:rFonts w:ascii="Montserrat" w:hAnsi="Montserrat" w:cs="Arial"/>
          <w:color w:val="4472C4" w:themeColor="accent5"/>
        </w:rPr>
        <w:instrText xml:space="preserve"> REF _Ref15363790 \h </w:instrText>
      </w:r>
      <w:r w:rsidR="00E45433" w:rsidRPr="00E45433">
        <w:rPr>
          <w:rFonts w:ascii="Montserrat" w:hAnsi="Montserrat" w:cs="Arial"/>
          <w:color w:val="4472C4" w:themeColor="accent5"/>
        </w:rPr>
        <w:instrText xml:space="preserve"> \* MERGEFORMAT </w:instrText>
      </w:r>
      <w:r w:rsidRPr="00E45433">
        <w:rPr>
          <w:rFonts w:ascii="Montserrat" w:hAnsi="Montserrat" w:cs="Arial"/>
          <w:color w:val="4472C4" w:themeColor="accent5"/>
        </w:rPr>
      </w:r>
      <w:r w:rsidRPr="00E45433">
        <w:rPr>
          <w:rFonts w:ascii="Montserrat" w:hAnsi="Montserrat" w:cs="Arial"/>
          <w:color w:val="4472C4" w:themeColor="accent5"/>
        </w:rPr>
        <w:fldChar w:fldCharType="separate"/>
      </w:r>
      <w:r w:rsidR="005F541B" w:rsidRPr="00E45433">
        <w:rPr>
          <w:rFonts w:ascii="Montserrat" w:hAnsi="Montserrat" w:cs="Arial"/>
        </w:rPr>
        <w:t xml:space="preserve">Table </w:t>
      </w:r>
      <w:r w:rsidR="005F541B" w:rsidRPr="00E45433">
        <w:rPr>
          <w:rFonts w:ascii="Montserrat" w:hAnsi="Montserrat" w:cs="Arial"/>
          <w:noProof/>
        </w:rPr>
        <w:t>25</w:t>
      </w:r>
      <w:r w:rsidRPr="00E45433">
        <w:rPr>
          <w:rFonts w:ascii="Montserrat" w:hAnsi="Montserrat" w:cs="Arial"/>
          <w:color w:val="4472C4" w:themeColor="accent5"/>
        </w:rPr>
        <w:fldChar w:fldCharType="end"/>
      </w:r>
      <w:r w:rsidRPr="00E45433">
        <w:rPr>
          <w:rFonts w:ascii="Montserrat" w:hAnsi="Montserrat" w:cs="Arial"/>
          <w:color w:val="4472C4" w:themeColor="accent5"/>
        </w:rPr>
        <w:t xml:space="preserve"> </w:t>
      </w:r>
      <w:r w:rsidRPr="00E45433">
        <w:rPr>
          <w:rFonts w:ascii="Montserrat" w:hAnsi="Montserrat" w:cs="Arial"/>
        </w:rPr>
        <w:t>shows the Panorama template information.</w:t>
      </w:r>
    </w:p>
    <w:p w14:paraId="660612FA" w14:textId="0F387C12" w:rsidR="00081640" w:rsidRPr="00E45433" w:rsidRDefault="00360923" w:rsidP="00160C46">
      <w:pPr>
        <w:pStyle w:val="Caption"/>
        <w:rPr>
          <w:rStyle w:val="apple-converted-space"/>
          <w:rFonts w:ascii="Montserrat" w:hAnsi="Montserrat" w:cs="Arial"/>
          <w:shd w:val="clear" w:color="auto" w:fill="FFFFFF"/>
        </w:rPr>
      </w:pPr>
      <w:bookmarkStart w:id="65" w:name="_Ref15363790"/>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25</w:t>
      </w:r>
      <w:r w:rsidR="00001F87" w:rsidRPr="00E45433">
        <w:rPr>
          <w:rFonts w:ascii="Montserrat" w:hAnsi="Montserrat" w:cs="Arial"/>
          <w:noProof/>
        </w:rPr>
        <w:fldChar w:fldCharType="end"/>
      </w:r>
      <w:bookmarkEnd w:id="65"/>
      <w:r w:rsidRPr="00E45433">
        <w:rPr>
          <w:rFonts w:ascii="Montserrat" w:hAnsi="Montserrat" w:cs="Arial"/>
          <w:noProof/>
        </w:rPr>
        <w:t xml:space="preserve"> </w:t>
      </w:r>
      <w:r w:rsidR="00EA7D09" w:rsidRPr="00E45433">
        <w:rPr>
          <w:rFonts w:ascii="Montserrat" w:hAnsi="Montserrat" w:cs="Arial"/>
        </w:rPr>
        <w:t>–</w:t>
      </w:r>
      <w:r w:rsidR="00160C46" w:rsidRPr="00E45433">
        <w:rPr>
          <w:rFonts w:ascii="Montserrat" w:hAnsi="Montserrat" w:cs="Arial"/>
        </w:rPr>
        <w:t xml:space="preserve"> Panorama Templates</w:t>
      </w:r>
    </w:p>
    <w:tbl>
      <w:tblPr>
        <w:tblStyle w:val="TableGrid"/>
        <w:tblW w:w="5000" w:type="pct"/>
        <w:tblLook w:val="04A0" w:firstRow="1" w:lastRow="0" w:firstColumn="1" w:lastColumn="0" w:noHBand="0" w:noVBand="1"/>
      </w:tblPr>
      <w:tblGrid>
        <w:gridCol w:w="1971"/>
        <w:gridCol w:w="2261"/>
        <w:gridCol w:w="1965"/>
        <w:gridCol w:w="3153"/>
      </w:tblGrid>
      <w:tr w:rsidR="00AB617B" w:rsidRPr="00E45433" w14:paraId="7C153742" w14:textId="77777777" w:rsidTr="00E45433">
        <w:tc>
          <w:tcPr>
            <w:tcW w:w="999" w:type="pct"/>
            <w:shd w:val="clear" w:color="auto" w:fill="ED7D31" w:themeFill="accent2"/>
          </w:tcPr>
          <w:p w14:paraId="44DCA97C" w14:textId="1141C31F" w:rsidR="00AB617B" w:rsidRPr="00E45433" w:rsidRDefault="00AB617B" w:rsidP="009E3766">
            <w:pPr>
              <w:spacing w:before="80" w:after="80"/>
              <w:jc w:val="center"/>
              <w:rPr>
                <w:rFonts w:ascii="Montserrat" w:hAnsi="Montserrat" w:cs="Arial"/>
                <w:b/>
              </w:rPr>
            </w:pPr>
            <w:r w:rsidRPr="00E45433">
              <w:rPr>
                <w:rFonts w:ascii="Montserrat" w:hAnsi="Montserrat" w:cs="Arial"/>
                <w:b/>
              </w:rPr>
              <w:t>Device Name</w:t>
            </w:r>
          </w:p>
        </w:tc>
        <w:tc>
          <w:tcPr>
            <w:tcW w:w="1061" w:type="pct"/>
            <w:shd w:val="clear" w:color="auto" w:fill="ED7D31" w:themeFill="accent2"/>
          </w:tcPr>
          <w:p w14:paraId="1212E5D4" w14:textId="42D37281" w:rsidR="00AB617B" w:rsidRPr="00E45433" w:rsidRDefault="00AB617B" w:rsidP="009E3766">
            <w:pPr>
              <w:spacing w:before="80" w:after="80"/>
              <w:jc w:val="center"/>
              <w:rPr>
                <w:rFonts w:ascii="Montserrat" w:hAnsi="Montserrat" w:cs="Arial"/>
                <w:b/>
              </w:rPr>
            </w:pPr>
            <w:r w:rsidRPr="00E45433">
              <w:rPr>
                <w:rFonts w:ascii="Montserrat" w:hAnsi="Montserrat" w:cs="Arial"/>
                <w:b/>
              </w:rPr>
              <w:t>Template Name</w:t>
            </w:r>
          </w:p>
        </w:tc>
        <w:tc>
          <w:tcPr>
            <w:tcW w:w="1152" w:type="pct"/>
            <w:shd w:val="clear" w:color="auto" w:fill="ED7D31" w:themeFill="accent2"/>
          </w:tcPr>
          <w:p w14:paraId="7A07A3CB" w14:textId="77777777" w:rsidR="00AB617B" w:rsidRPr="00E45433" w:rsidRDefault="00AB617B" w:rsidP="009E3766">
            <w:pPr>
              <w:spacing w:before="80" w:after="80"/>
              <w:jc w:val="center"/>
              <w:rPr>
                <w:rFonts w:ascii="Montserrat" w:hAnsi="Montserrat" w:cs="Arial"/>
                <w:b/>
              </w:rPr>
            </w:pPr>
            <w:r w:rsidRPr="00E45433">
              <w:rPr>
                <w:rFonts w:ascii="Montserrat" w:hAnsi="Montserrat" w:cs="Arial"/>
                <w:b/>
              </w:rPr>
              <w:t>Stack</w:t>
            </w:r>
          </w:p>
        </w:tc>
        <w:tc>
          <w:tcPr>
            <w:tcW w:w="1787" w:type="pct"/>
            <w:shd w:val="clear" w:color="auto" w:fill="ED7D31" w:themeFill="accent2"/>
          </w:tcPr>
          <w:p w14:paraId="1223A247" w14:textId="77777777" w:rsidR="00AB617B" w:rsidRPr="00E45433" w:rsidRDefault="00AB617B" w:rsidP="009E3766">
            <w:pPr>
              <w:spacing w:before="80" w:after="80"/>
              <w:jc w:val="center"/>
              <w:rPr>
                <w:rFonts w:ascii="Montserrat" w:hAnsi="Montserrat" w:cs="Arial"/>
                <w:b/>
              </w:rPr>
            </w:pPr>
            <w:r w:rsidRPr="00E45433">
              <w:rPr>
                <w:rFonts w:ascii="Montserrat" w:hAnsi="Montserrat" w:cs="Arial"/>
                <w:b/>
              </w:rPr>
              <w:t>Stack Members</w:t>
            </w:r>
          </w:p>
        </w:tc>
      </w:tr>
      <w:tr w:rsidR="00AB617B" w:rsidRPr="00E45433" w14:paraId="26646C7C" w14:textId="77777777" w:rsidTr="00AB617B">
        <w:tc>
          <w:tcPr>
            <w:tcW w:w="999" w:type="pct"/>
          </w:tcPr>
          <w:p w14:paraId="33ADFDB6" w14:textId="0A617BFE" w:rsidR="00AB617B" w:rsidRPr="00E45433" w:rsidRDefault="00AB617B" w:rsidP="00EA7D09">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t25devicename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«t25devicename»</w:t>
            </w:r>
            <w:r w:rsidRPr="00E45433">
              <w:rPr>
                <w:rFonts w:ascii="Montserrat" w:eastAsia="Batang" w:hAnsi="Montserrat" w:cs="Arial"/>
                <w:i/>
                <w:color w:val="0070C0"/>
                <w:lang w:eastAsia="ko-KR"/>
              </w:rPr>
              <w:fldChar w:fldCharType="end"/>
            </w:r>
          </w:p>
        </w:tc>
        <w:tc>
          <w:tcPr>
            <w:tcW w:w="1061" w:type="pct"/>
          </w:tcPr>
          <w:p w14:paraId="54F5EB64" w14:textId="605EE618" w:rsidR="00AB617B" w:rsidRPr="00E45433" w:rsidRDefault="00AB617B" w:rsidP="00EA7D09">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t25templatename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«t25templatename»</w:t>
            </w:r>
            <w:r w:rsidRPr="00E45433">
              <w:rPr>
                <w:rFonts w:ascii="Montserrat" w:eastAsia="Batang" w:hAnsi="Montserrat" w:cs="Arial"/>
                <w:i/>
                <w:color w:val="0070C0"/>
                <w:lang w:eastAsia="ko-KR"/>
              </w:rPr>
              <w:fldChar w:fldCharType="end"/>
            </w:r>
          </w:p>
        </w:tc>
        <w:tc>
          <w:tcPr>
            <w:tcW w:w="1152" w:type="pct"/>
          </w:tcPr>
          <w:p w14:paraId="79544473" w14:textId="7DBC9F95" w:rsidR="00AB617B" w:rsidRPr="00E45433" w:rsidRDefault="00AB617B" w:rsidP="00EA7D09">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t25stackname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«t25stackname»</w:t>
            </w:r>
            <w:r w:rsidRPr="00E45433">
              <w:rPr>
                <w:rFonts w:ascii="Montserrat" w:eastAsia="Batang" w:hAnsi="Montserrat" w:cs="Arial"/>
                <w:i/>
                <w:color w:val="0070C0"/>
                <w:lang w:eastAsia="ko-KR"/>
              </w:rPr>
              <w:fldChar w:fldCharType="end"/>
            </w:r>
          </w:p>
        </w:tc>
        <w:tc>
          <w:tcPr>
            <w:tcW w:w="1787" w:type="pct"/>
          </w:tcPr>
          <w:p w14:paraId="30D2E9E9" w14:textId="117008D1" w:rsidR="00AB617B" w:rsidRPr="00E45433" w:rsidRDefault="00AB617B" w:rsidP="00EA7D09">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t25stackmembers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«t25stackmembers»</w:t>
            </w:r>
            <w:r w:rsidRPr="00E45433">
              <w:rPr>
                <w:rFonts w:ascii="Montserrat" w:eastAsia="Batang" w:hAnsi="Montserrat" w:cs="Arial"/>
                <w:i/>
                <w:color w:val="0070C0"/>
                <w:lang w:eastAsia="ko-KR"/>
              </w:rPr>
              <w:fldChar w:fldCharType="end"/>
            </w:r>
          </w:p>
        </w:tc>
      </w:tr>
    </w:tbl>
    <w:p w14:paraId="6437911C" w14:textId="77777777" w:rsidR="007514E2" w:rsidRPr="00E45433" w:rsidRDefault="007514E2" w:rsidP="00715498">
      <w:pPr>
        <w:pStyle w:val="PSDocH2"/>
        <w:rPr>
          <w:rFonts w:ascii="Montserrat" w:eastAsia="Times New Roman" w:hAnsi="Montserrat" w:cs="Arial"/>
        </w:rPr>
      </w:pPr>
      <w:bookmarkStart w:id="66" w:name="_Toc22810851"/>
      <w:r w:rsidRPr="00E45433">
        <w:rPr>
          <w:rFonts w:ascii="Montserrat" w:eastAsia="Times New Roman" w:hAnsi="Montserrat" w:cs="Arial"/>
        </w:rPr>
        <w:t>Device Groups</w:t>
      </w:r>
      <w:bookmarkEnd w:id="66"/>
    </w:p>
    <w:p w14:paraId="42C6BC75" w14:textId="77777777" w:rsidR="008D3953" w:rsidRPr="00E45433" w:rsidRDefault="00DC6919" w:rsidP="008D3953">
      <w:pPr>
        <w:rPr>
          <w:rFonts w:ascii="Montserrat" w:hAnsi="Montserrat" w:cs="Arial"/>
        </w:rPr>
      </w:pPr>
      <w:hyperlink r:id="rId23" w:history="1">
        <w:r w:rsidR="008D3953" w:rsidRPr="00E45433">
          <w:rPr>
            <w:rStyle w:val="Hyperlink"/>
            <w:rFonts w:ascii="Montserrat" w:eastAsiaTheme="majorEastAsia" w:hAnsi="Montserrat" w:cs="Arial"/>
          </w:rPr>
          <w:t>https://docs.paloaltonetworks.com/panorama/9-0/panorama-admin/manage-firewalls/manage-device-groups.html</w:t>
        </w:r>
      </w:hyperlink>
    </w:p>
    <w:p w14:paraId="63570E33" w14:textId="3D8E71D1" w:rsidR="00404799" w:rsidRPr="00E45433" w:rsidRDefault="00404799" w:rsidP="00404799">
      <w:pPr>
        <w:rPr>
          <w:rFonts w:ascii="Montserrat" w:hAnsi="Montserrat" w:cs="Arial"/>
          <w:color w:val="C00000"/>
        </w:rPr>
      </w:pPr>
      <w:r w:rsidRPr="00E45433">
        <w:rPr>
          <w:rFonts w:ascii="Montserrat" w:hAnsi="Montserrat" w:cs="Arial"/>
          <w:color w:val="C00000"/>
        </w:rPr>
        <w:t>Due to the similarity of the function and security policy at each data center,</w:t>
      </w:r>
      <w:r w:rsidR="00205734" w:rsidRPr="00E45433">
        <w:rPr>
          <w:rFonts w:ascii="Montserrat" w:hAnsi="Montserrat" w:cs="Arial"/>
          <w:color w:val="C00000"/>
        </w:rPr>
        <w:t xml:space="preserve"> </w:t>
      </w:r>
      <w:r w:rsidR="00205734" w:rsidRPr="00E45433">
        <w:rPr>
          <w:rFonts w:ascii="Montserrat" w:hAnsi="Montserrat" w:cs="Arial"/>
          <w:color w:val="C00000"/>
        </w:rPr>
        <w:fldChar w:fldCharType="begin"/>
      </w:r>
      <w:r w:rsidR="00205734" w:rsidRPr="00E45433">
        <w:rPr>
          <w:rFonts w:ascii="Montserrat" w:hAnsi="Montserrat" w:cs="Arial"/>
          <w:color w:val="C00000"/>
        </w:rPr>
        <w:instrText xml:space="preserve"> MERGEFIELD Customer \* MERGEFORMAT </w:instrText>
      </w:r>
      <w:r w:rsidR="00205734" w:rsidRPr="00E45433">
        <w:rPr>
          <w:rFonts w:ascii="Montserrat" w:hAnsi="Montserrat" w:cs="Arial"/>
          <w:color w:val="C00000"/>
        </w:rPr>
        <w:fldChar w:fldCharType="separate"/>
      </w:r>
      <w:r w:rsidR="000E25B8">
        <w:rPr>
          <w:rFonts w:ascii="Montserrat" w:hAnsi="Montserrat" w:cs="Arial"/>
          <w:noProof/>
          <w:color w:val="C00000"/>
        </w:rPr>
        <w:t>{{Customer}}</w:t>
      </w:r>
      <w:r w:rsidR="00205734" w:rsidRPr="00E45433">
        <w:rPr>
          <w:rFonts w:ascii="Montserrat" w:hAnsi="Montserrat" w:cs="Arial"/>
          <w:color w:val="C00000"/>
        </w:rPr>
        <w:fldChar w:fldCharType="end"/>
      </w:r>
      <w:r w:rsidRPr="00E45433">
        <w:rPr>
          <w:rFonts w:ascii="Montserrat" w:hAnsi="Montserrat" w:cs="Arial"/>
          <w:color w:val="C00000"/>
        </w:rPr>
        <w:t xml:space="preserve"> is sharing the device group between data centers. The device group hierarchy for the inside virtual system is Shared &gt; Prod &gt; DMZ Inside. The device group hierarchy for the outside virtual system </w:t>
      </w:r>
      <w:proofErr w:type="spellStart"/>
      <w:r w:rsidRPr="00E45433">
        <w:rPr>
          <w:rFonts w:ascii="Montserrat" w:hAnsi="Montserrat" w:cs="Arial"/>
          <w:color w:val="C00000"/>
        </w:rPr>
        <w:t>vsys</w:t>
      </w:r>
      <w:proofErr w:type="spellEnd"/>
      <w:r w:rsidRPr="00E45433">
        <w:rPr>
          <w:rFonts w:ascii="Montserrat" w:hAnsi="Montserrat" w:cs="Arial"/>
          <w:color w:val="C00000"/>
        </w:rPr>
        <w:t xml:space="preserve"> is Shared &gt; Prod &gt; DMZ Outside. All objects are at the Shared &gt; Prod device group level. </w:t>
      </w:r>
    </w:p>
    <w:p w14:paraId="1DC899FD" w14:textId="2BB86CB9" w:rsidR="00404799" w:rsidRPr="00E45433" w:rsidRDefault="00404799" w:rsidP="007514E2">
      <w:pPr>
        <w:rPr>
          <w:rFonts w:ascii="Montserrat" w:hAnsi="Montserrat" w:cs="Arial"/>
          <w:color w:val="C00000"/>
        </w:rPr>
      </w:pPr>
      <w:r w:rsidRPr="00E45433">
        <w:rPr>
          <w:rFonts w:ascii="Montserrat" w:hAnsi="Montserrat" w:cs="Arial"/>
          <w:color w:val="C00000"/>
        </w:rPr>
        <w:t>All security policies are pushed to both PA-5260 H/A pairs. The NAT policies are in the DMZ Outside device group but are targeted to their respective data center firewalls.</w:t>
      </w:r>
    </w:p>
    <w:p w14:paraId="33C8421F" w14:textId="77777777" w:rsidR="00F76F62" w:rsidRPr="00E45433" w:rsidRDefault="001B795C" w:rsidP="00F76F62">
      <w:pPr>
        <w:pStyle w:val="PSDocH2"/>
        <w:rPr>
          <w:rFonts w:ascii="Montserrat" w:eastAsia="Times New Roman" w:hAnsi="Montserrat" w:cs="Arial"/>
        </w:rPr>
      </w:pPr>
      <w:bookmarkStart w:id="67" w:name="_Toc22810852"/>
      <w:r w:rsidRPr="00E45433">
        <w:rPr>
          <w:rFonts w:ascii="Montserrat" w:eastAsia="Times New Roman" w:hAnsi="Montserrat" w:cs="Arial"/>
        </w:rPr>
        <w:t>Device Group Tree</w:t>
      </w:r>
      <w:bookmarkEnd w:id="67"/>
    </w:p>
    <w:p w14:paraId="249D767B" w14:textId="18D7C303" w:rsidR="007D082B" w:rsidRPr="00E45433" w:rsidRDefault="00531E81" w:rsidP="00F76F62">
      <w:pPr>
        <w:spacing w:after="160" w:line="259" w:lineRule="auto"/>
        <w:rPr>
          <w:rFonts w:ascii="Montserrat" w:hAnsi="Montserrat" w:cs="Arial"/>
          <w:szCs w:val="20"/>
        </w:rPr>
      </w:pPr>
      <w:r w:rsidRPr="00E45433">
        <w:rPr>
          <w:rFonts w:ascii="Montserrat" w:hAnsi="Montserrat" w:cs="Arial"/>
          <w:szCs w:val="20"/>
        </w:rPr>
        <w:fldChar w:fldCharType="begin"/>
      </w:r>
      <w:r w:rsidRPr="00E45433">
        <w:rPr>
          <w:rFonts w:ascii="Montserrat" w:hAnsi="Montserrat" w:cs="Arial"/>
          <w:szCs w:val="20"/>
        </w:rPr>
        <w:instrText xml:space="preserve"> REF _Ref15364193 \h </w:instrText>
      </w:r>
      <w:r w:rsidR="00E45433" w:rsidRPr="00E45433">
        <w:rPr>
          <w:rFonts w:ascii="Montserrat" w:hAnsi="Montserrat" w:cs="Arial"/>
          <w:szCs w:val="20"/>
        </w:rPr>
        <w:instrText xml:space="preserve"> \* MERGEFORMAT </w:instrText>
      </w:r>
      <w:r w:rsidRPr="00E45433">
        <w:rPr>
          <w:rFonts w:ascii="Montserrat" w:hAnsi="Montserrat" w:cs="Arial"/>
          <w:szCs w:val="20"/>
        </w:rPr>
      </w:r>
      <w:r w:rsidRPr="00E45433">
        <w:rPr>
          <w:rFonts w:ascii="Montserrat" w:hAnsi="Montserrat" w:cs="Arial"/>
          <w:szCs w:val="20"/>
        </w:rPr>
        <w:fldChar w:fldCharType="separate"/>
      </w:r>
      <w:r w:rsidR="005F541B" w:rsidRPr="00E45433">
        <w:rPr>
          <w:rFonts w:ascii="Montserrat" w:hAnsi="Montserrat" w:cs="Arial"/>
        </w:rPr>
        <w:t xml:space="preserve">Table </w:t>
      </w:r>
      <w:r w:rsidR="005F541B" w:rsidRPr="00E45433">
        <w:rPr>
          <w:rFonts w:ascii="Montserrat" w:hAnsi="Montserrat" w:cs="Arial"/>
          <w:noProof/>
        </w:rPr>
        <w:t>26</w:t>
      </w:r>
      <w:r w:rsidRPr="00E45433">
        <w:rPr>
          <w:rFonts w:ascii="Montserrat" w:hAnsi="Montserrat" w:cs="Arial"/>
          <w:szCs w:val="20"/>
        </w:rPr>
        <w:fldChar w:fldCharType="end"/>
      </w:r>
      <w:r w:rsidR="007D082B" w:rsidRPr="00E45433">
        <w:rPr>
          <w:rFonts w:ascii="Montserrat" w:hAnsi="Montserrat" w:cs="Arial"/>
          <w:szCs w:val="20"/>
        </w:rPr>
        <w:t xml:space="preserve"> represents the structure of the device groups</w:t>
      </w:r>
      <w:r w:rsidR="00767A55" w:rsidRPr="00E45433">
        <w:rPr>
          <w:rFonts w:ascii="Montserrat" w:hAnsi="Montserrat" w:cs="Arial"/>
          <w:szCs w:val="20"/>
        </w:rPr>
        <w:t>.</w:t>
      </w:r>
      <w:r w:rsidR="00F76F62" w:rsidRPr="00E45433">
        <w:rPr>
          <w:rFonts w:ascii="Montserrat" w:hAnsi="Montserrat" w:cs="Arial"/>
          <w:szCs w:val="20"/>
        </w:rPr>
        <w:t xml:space="preserve"> </w:t>
      </w:r>
    </w:p>
    <w:p w14:paraId="47D710A5" w14:textId="223E48B6" w:rsidR="00767A55" w:rsidRPr="00E45433" w:rsidRDefault="00360923" w:rsidP="00767A55">
      <w:pPr>
        <w:pStyle w:val="Caption"/>
        <w:rPr>
          <w:rFonts w:ascii="Montserrat" w:hAnsi="Montserrat" w:cs="Arial"/>
          <w:szCs w:val="20"/>
        </w:rPr>
      </w:pPr>
      <w:bookmarkStart w:id="68" w:name="_Ref15364193"/>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26</w:t>
      </w:r>
      <w:r w:rsidR="00001F87" w:rsidRPr="00E45433">
        <w:rPr>
          <w:rFonts w:ascii="Montserrat" w:hAnsi="Montserrat" w:cs="Arial"/>
          <w:noProof/>
        </w:rPr>
        <w:fldChar w:fldCharType="end"/>
      </w:r>
      <w:bookmarkEnd w:id="68"/>
      <w:r w:rsidRPr="00E45433">
        <w:rPr>
          <w:rFonts w:ascii="Montserrat" w:hAnsi="Montserrat" w:cs="Arial"/>
          <w:noProof/>
        </w:rPr>
        <w:t xml:space="preserve"> </w:t>
      </w:r>
      <w:r w:rsidR="00EA7D09" w:rsidRPr="00E45433">
        <w:rPr>
          <w:rFonts w:ascii="Montserrat" w:hAnsi="Montserrat" w:cs="Arial"/>
        </w:rPr>
        <w:t>–</w:t>
      </w:r>
      <w:r w:rsidR="00767A55" w:rsidRPr="00E45433">
        <w:rPr>
          <w:rFonts w:ascii="Montserrat" w:hAnsi="Montserrat" w:cs="Arial"/>
        </w:rPr>
        <w:t xml:space="preserve"> Device Group Tree Structure</w:t>
      </w:r>
    </w:p>
    <w:tbl>
      <w:tblPr>
        <w:tblStyle w:val="TableGrid"/>
        <w:tblW w:w="5000" w:type="pct"/>
        <w:tblLook w:val="04A0" w:firstRow="1" w:lastRow="0" w:firstColumn="1" w:lastColumn="0" w:noHBand="0" w:noVBand="1"/>
      </w:tblPr>
      <w:tblGrid>
        <w:gridCol w:w="1980"/>
        <w:gridCol w:w="1316"/>
        <w:gridCol w:w="1316"/>
        <w:gridCol w:w="1316"/>
        <w:gridCol w:w="1318"/>
        <w:gridCol w:w="2104"/>
      </w:tblGrid>
      <w:tr w:rsidR="00AB617B" w:rsidRPr="00E45433" w14:paraId="67157E61" w14:textId="77777777" w:rsidTr="00E45433">
        <w:tc>
          <w:tcPr>
            <w:tcW w:w="796" w:type="pct"/>
            <w:shd w:val="clear" w:color="auto" w:fill="ED7D31" w:themeFill="accent2"/>
          </w:tcPr>
          <w:p w14:paraId="1E1C483E" w14:textId="3219D628" w:rsidR="00AB617B" w:rsidRPr="00E45433" w:rsidRDefault="00AB617B" w:rsidP="009E3766">
            <w:pPr>
              <w:spacing w:before="80" w:after="80"/>
              <w:jc w:val="center"/>
              <w:rPr>
                <w:rFonts w:ascii="Montserrat" w:hAnsi="Montserrat" w:cs="Arial"/>
                <w:b/>
              </w:rPr>
            </w:pPr>
            <w:r w:rsidRPr="00E45433">
              <w:rPr>
                <w:rFonts w:ascii="Montserrat" w:hAnsi="Montserrat" w:cs="Arial"/>
                <w:b/>
              </w:rPr>
              <w:t>Device Name</w:t>
            </w:r>
          </w:p>
        </w:tc>
        <w:tc>
          <w:tcPr>
            <w:tcW w:w="796" w:type="pct"/>
            <w:shd w:val="clear" w:color="auto" w:fill="ED7D31" w:themeFill="accent2"/>
          </w:tcPr>
          <w:p w14:paraId="20A65A1E" w14:textId="53D7EFED" w:rsidR="00AB617B" w:rsidRPr="00E45433" w:rsidRDefault="00AB617B" w:rsidP="009E3766">
            <w:pPr>
              <w:spacing w:before="80" w:after="80"/>
              <w:jc w:val="center"/>
              <w:rPr>
                <w:rFonts w:ascii="Montserrat" w:hAnsi="Montserrat" w:cs="Arial"/>
                <w:b/>
              </w:rPr>
            </w:pPr>
            <w:r w:rsidRPr="00E45433">
              <w:rPr>
                <w:rFonts w:ascii="Montserrat" w:hAnsi="Montserrat" w:cs="Arial"/>
                <w:b/>
              </w:rPr>
              <w:t>1</w:t>
            </w:r>
            <w:r w:rsidRPr="00E45433">
              <w:rPr>
                <w:rFonts w:ascii="Montserrat" w:hAnsi="Montserrat" w:cs="Arial"/>
                <w:b/>
                <w:vertAlign w:val="superscript"/>
              </w:rPr>
              <w:t>st</w:t>
            </w:r>
            <w:r w:rsidRPr="00E45433">
              <w:rPr>
                <w:rFonts w:ascii="Montserrat" w:hAnsi="Montserrat" w:cs="Arial"/>
                <w:b/>
              </w:rPr>
              <w:t xml:space="preserve"> Tier</w:t>
            </w:r>
          </w:p>
        </w:tc>
        <w:tc>
          <w:tcPr>
            <w:tcW w:w="796" w:type="pct"/>
            <w:shd w:val="clear" w:color="auto" w:fill="ED7D31" w:themeFill="accent2"/>
          </w:tcPr>
          <w:p w14:paraId="28DBF203" w14:textId="77777777" w:rsidR="00AB617B" w:rsidRPr="00E45433" w:rsidRDefault="00AB617B" w:rsidP="009E3766">
            <w:pPr>
              <w:spacing w:before="80" w:after="80"/>
              <w:jc w:val="center"/>
              <w:rPr>
                <w:rFonts w:ascii="Montserrat" w:hAnsi="Montserrat" w:cs="Arial"/>
                <w:b/>
              </w:rPr>
            </w:pPr>
            <w:r w:rsidRPr="00E45433">
              <w:rPr>
                <w:rFonts w:ascii="Montserrat" w:hAnsi="Montserrat" w:cs="Arial"/>
                <w:b/>
              </w:rPr>
              <w:t>2</w:t>
            </w:r>
            <w:r w:rsidRPr="00E45433">
              <w:rPr>
                <w:rFonts w:ascii="Montserrat" w:hAnsi="Montserrat" w:cs="Arial"/>
                <w:b/>
                <w:vertAlign w:val="superscript"/>
              </w:rPr>
              <w:t>nd</w:t>
            </w:r>
            <w:r w:rsidRPr="00E45433">
              <w:rPr>
                <w:rFonts w:ascii="Montserrat" w:hAnsi="Montserrat" w:cs="Arial"/>
                <w:b/>
              </w:rPr>
              <w:t xml:space="preserve"> Tier</w:t>
            </w:r>
          </w:p>
        </w:tc>
        <w:tc>
          <w:tcPr>
            <w:tcW w:w="796" w:type="pct"/>
            <w:shd w:val="clear" w:color="auto" w:fill="ED7D31" w:themeFill="accent2"/>
          </w:tcPr>
          <w:p w14:paraId="18E03103" w14:textId="77777777" w:rsidR="00AB617B" w:rsidRPr="00E45433" w:rsidRDefault="00AB617B" w:rsidP="009E3766">
            <w:pPr>
              <w:spacing w:before="80" w:after="80"/>
              <w:jc w:val="center"/>
              <w:rPr>
                <w:rFonts w:ascii="Montserrat" w:hAnsi="Montserrat" w:cs="Arial"/>
                <w:b/>
              </w:rPr>
            </w:pPr>
            <w:r w:rsidRPr="00E45433">
              <w:rPr>
                <w:rFonts w:ascii="Montserrat" w:hAnsi="Montserrat" w:cs="Arial"/>
                <w:b/>
              </w:rPr>
              <w:t>3</w:t>
            </w:r>
            <w:r w:rsidRPr="00E45433">
              <w:rPr>
                <w:rFonts w:ascii="Montserrat" w:hAnsi="Montserrat" w:cs="Arial"/>
                <w:b/>
                <w:vertAlign w:val="superscript"/>
              </w:rPr>
              <w:t>rd</w:t>
            </w:r>
            <w:r w:rsidRPr="00E45433">
              <w:rPr>
                <w:rFonts w:ascii="Montserrat" w:hAnsi="Montserrat" w:cs="Arial"/>
                <w:b/>
              </w:rPr>
              <w:t xml:space="preserve"> Tier</w:t>
            </w:r>
          </w:p>
        </w:tc>
        <w:tc>
          <w:tcPr>
            <w:tcW w:w="797" w:type="pct"/>
            <w:shd w:val="clear" w:color="auto" w:fill="ED7D31" w:themeFill="accent2"/>
          </w:tcPr>
          <w:p w14:paraId="6BC50459" w14:textId="77777777" w:rsidR="00AB617B" w:rsidRPr="00E45433" w:rsidRDefault="00AB617B" w:rsidP="009E3766">
            <w:pPr>
              <w:spacing w:before="80" w:after="80"/>
              <w:jc w:val="center"/>
              <w:rPr>
                <w:rFonts w:ascii="Montserrat" w:hAnsi="Montserrat" w:cs="Arial"/>
                <w:b/>
              </w:rPr>
            </w:pPr>
            <w:r w:rsidRPr="00E45433">
              <w:rPr>
                <w:rFonts w:ascii="Montserrat" w:hAnsi="Montserrat" w:cs="Arial"/>
                <w:b/>
              </w:rPr>
              <w:t>4</w:t>
            </w:r>
            <w:r w:rsidRPr="00E45433">
              <w:rPr>
                <w:rFonts w:ascii="Montserrat" w:hAnsi="Montserrat" w:cs="Arial"/>
                <w:b/>
                <w:vertAlign w:val="superscript"/>
              </w:rPr>
              <w:t>th</w:t>
            </w:r>
            <w:r w:rsidRPr="00E45433">
              <w:rPr>
                <w:rFonts w:ascii="Montserrat" w:hAnsi="Montserrat" w:cs="Arial"/>
                <w:b/>
              </w:rPr>
              <w:t xml:space="preserve"> Tier</w:t>
            </w:r>
          </w:p>
        </w:tc>
        <w:tc>
          <w:tcPr>
            <w:tcW w:w="1019" w:type="pct"/>
            <w:shd w:val="clear" w:color="auto" w:fill="ED7D31" w:themeFill="accent2"/>
          </w:tcPr>
          <w:p w14:paraId="0044B662" w14:textId="77777777" w:rsidR="00AB617B" w:rsidRPr="00E45433" w:rsidRDefault="00AB617B" w:rsidP="009E3766">
            <w:pPr>
              <w:spacing w:before="80" w:after="80"/>
              <w:jc w:val="center"/>
              <w:rPr>
                <w:rFonts w:ascii="Montserrat" w:hAnsi="Montserrat" w:cs="Arial"/>
                <w:b/>
              </w:rPr>
            </w:pPr>
            <w:r w:rsidRPr="00E45433">
              <w:rPr>
                <w:rFonts w:ascii="Montserrat" w:hAnsi="Montserrat" w:cs="Arial"/>
                <w:b/>
              </w:rPr>
              <w:t>Master Device</w:t>
            </w:r>
          </w:p>
        </w:tc>
      </w:tr>
      <w:tr w:rsidR="00AB617B" w:rsidRPr="00E45433" w14:paraId="5EE7647C" w14:textId="77777777" w:rsidTr="00AB617B">
        <w:tc>
          <w:tcPr>
            <w:tcW w:w="796" w:type="pct"/>
          </w:tcPr>
          <w:p w14:paraId="74B2CD4E" w14:textId="1B26E8F8" w:rsidR="00AB617B" w:rsidRPr="00E45433" w:rsidRDefault="00AB617B" w:rsidP="00D12F98">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t26devicename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«t26devicename»</w:t>
            </w:r>
            <w:r w:rsidRPr="00E45433">
              <w:rPr>
                <w:rFonts w:ascii="Montserrat" w:eastAsia="Batang" w:hAnsi="Montserrat" w:cs="Arial"/>
                <w:i/>
                <w:color w:val="0070C0"/>
                <w:lang w:eastAsia="ko-KR"/>
              </w:rPr>
              <w:fldChar w:fldCharType="end"/>
            </w:r>
          </w:p>
        </w:tc>
        <w:tc>
          <w:tcPr>
            <w:tcW w:w="796" w:type="pct"/>
          </w:tcPr>
          <w:p w14:paraId="3E9E3298" w14:textId="3E0C30A4" w:rsidR="00AB617B" w:rsidRPr="00E45433" w:rsidRDefault="00AB617B" w:rsidP="00D12F98">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t26tier1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«t26tier1»</w:t>
            </w:r>
            <w:r w:rsidRPr="00E45433">
              <w:rPr>
                <w:rFonts w:ascii="Montserrat" w:eastAsia="Batang" w:hAnsi="Montserrat" w:cs="Arial"/>
                <w:i/>
                <w:color w:val="0070C0"/>
                <w:lang w:eastAsia="ko-KR"/>
              </w:rPr>
              <w:fldChar w:fldCharType="end"/>
            </w:r>
          </w:p>
        </w:tc>
        <w:tc>
          <w:tcPr>
            <w:tcW w:w="796" w:type="pct"/>
          </w:tcPr>
          <w:p w14:paraId="5607D3E6" w14:textId="1C03BD97" w:rsidR="00AB617B" w:rsidRPr="00E45433" w:rsidRDefault="00AB617B" w:rsidP="00D12F98">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t26tier2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«t26tier2»</w:t>
            </w:r>
            <w:r w:rsidRPr="00E45433">
              <w:rPr>
                <w:rFonts w:ascii="Montserrat" w:eastAsia="Batang" w:hAnsi="Montserrat" w:cs="Arial"/>
                <w:i/>
                <w:color w:val="0070C0"/>
                <w:lang w:eastAsia="ko-KR"/>
              </w:rPr>
              <w:fldChar w:fldCharType="end"/>
            </w:r>
          </w:p>
        </w:tc>
        <w:tc>
          <w:tcPr>
            <w:tcW w:w="796" w:type="pct"/>
          </w:tcPr>
          <w:p w14:paraId="055900DD" w14:textId="27B830DF" w:rsidR="00AB617B" w:rsidRPr="00E45433" w:rsidRDefault="00AB617B" w:rsidP="00D12F98">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t26tier3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«t26tier3»</w:t>
            </w:r>
            <w:r w:rsidRPr="00E45433">
              <w:rPr>
                <w:rFonts w:ascii="Montserrat" w:eastAsia="Batang" w:hAnsi="Montserrat" w:cs="Arial"/>
                <w:i/>
                <w:color w:val="0070C0"/>
                <w:lang w:eastAsia="ko-KR"/>
              </w:rPr>
              <w:fldChar w:fldCharType="end"/>
            </w:r>
          </w:p>
        </w:tc>
        <w:tc>
          <w:tcPr>
            <w:tcW w:w="797" w:type="pct"/>
          </w:tcPr>
          <w:p w14:paraId="4282DDC0" w14:textId="3BF43B9A" w:rsidR="00AB617B" w:rsidRPr="00E45433" w:rsidRDefault="00AB617B" w:rsidP="00D12F98">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t26tier4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«t26tier4»</w:t>
            </w:r>
            <w:r w:rsidRPr="00E45433">
              <w:rPr>
                <w:rFonts w:ascii="Montserrat" w:eastAsia="Batang" w:hAnsi="Montserrat" w:cs="Arial"/>
                <w:i/>
                <w:color w:val="0070C0"/>
                <w:lang w:eastAsia="ko-KR"/>
              </w:rPr>
              <w:fldChar w:fldCharType="end"/>
            </w:r>
          </w:p>
        </w:tc>
        <w:tc>
          <w:tcPr>
            <w:tcW w:w="1019" w:type="pct"/>
          </w:tcPr>
          <w:p w14:paraId="3181E2D2" w14:textId="1FD26AF7" w:rsidR="00AB617B" w:rsidRPr="00E45433" w:rsidRDefault="00AB617B" w:rsidP="00D12F98">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t26masterdevice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«t26masterdevice»</w:t>
            </w:r>
            <w:r w:rsidRPr="00E45433">
              <w:rPr>
                <w:rFonts w:ascii="Montserrat" w:eastAsia="Batang" w:hAnsi="Montserrat" w:cs="Arial"/>
                <w:i/>
                <w:color w:val="0070C0"/>
                <w:lang w:eastAsia="ko-KR"/>
              </w:rPr>
              <w:fldChar w:fldCharType="end"/>
            </w:r>
          </w:p>
        </w:tc>
      </w:tr>
    </w:tbl>
    <w:p w14:paraId="486012DE" w14:textId="77777777" w:rsidR="004D4D02" w:rsidRPr="00E45433" w:rsidRDefault="0092678E" w:rsidP="004D4D02">
      <w:pPr>
        <w:pStyle w:val="PSDocH2"/>
        <w:rPr>
          <w:rFonts w:ascii="Montserrat" w:eastAsia="Times New Roman" w:hAnsi="Montserrat" w:cs="Arial"/>
        </w:rPr>
      </w:pPr>
      <w:bookmarkStart w:id="69" w:name="_Toc22810853"/>
      <w:r w:rsidRPr="00E45433">
        <w:rPr>
          <w:rFonts w:ascii="Montserrat" w:eastAsia="Times New Roman" w:hAnsi="Montserrat" w:cs="Arial"/>
        </w:rPr>
        <w:t>Log</w:t>
      </w:r>
      <w:r w:rsidR="006F3857" w:rsidRPr="00E45433">
        <w:rPr>
          <w:rFonts w:ascii="Montserrat" w:eastAsia="Times New Roman" w:hAnsi="Montserrat" w:cs="Arial"/>
        </w:rPr>
        <w:t xml:space="preserve"> Forwarding</w:t>
      </w:r>
      <w:bookmarkEnd w:id="69"/>
    </w:p>
    <w:p w14:paraId="28C0A0A9" w14:textId="77777777" w:rsidR="00AA3CFF" w:rsidRPr="00E45433" w:rsidRDefault="00DC6919" w:rsidP="00AA3CFF">
      <w:pPr>
        <w:rPr>
          <w:rFonts w:ascii="Montserrat" w:hAnsi="Montserrat" w:cs="Arial"/>
        </w:rPr>
      </w:pPr>
      <w:hyperlink r:id="rId24" w:history="1">
        <w:r w:rsidR="00AA3CFF" w:rsidRPr="00E45433">
          <w:rPr>
            <w:rStyle w:val="Hyperlink"/>
            <w:rFonts w:ascii="Montserrat" w:eastAsiaTheme="majorEastAsia" w:hAnsi="Montserrat" w:cs="Arial"/>
          </w:rPr>
          <w:t>https://docs.paloaltonetworks.com/panorama/9-0/panorama-admin/manage-log-collection/configure-log-forwarding-to-panorama.html#</w:t>
        </w:r>
      </w:hyperlink>
    </w:p>
    <w:p w14:paraId="34035661" w14:textId="5451BA97" w:rsidR="006F3857" w:rsidRPr="00E45433" w:rsidRDefault="00205734" w:rsidP="006F3857">
      <w:pPr>
        <w:rPr>
          <w:rFonts w:ascii="Montserrat" w:hAnsi="Montserrat" w:cs="Arial"/>
          <w:color w:val="C00000"/>
        </w:rPr>
      </w:pPr>
      <w:r w:rsidRPr="00E45433">
        <w:rPr>
          <w:rFonts w:ascii="Montserrat" w:hAnsi="Montserrat" w:cs="Arial"/>
          <w:color w:val="C00000"/>
        </w:rPr>
        <w:fldChar w:fldCharType="begin"/>
      </w:r>
      <w:r w:rsidRPr="00E45433">
        <w:rPr>
          <w:rFonts w:ascii="Montserrat" w:hAnsi="Montserrat" w:cs="Arial"/>
          <w:color w:val="C00000"/>
        </w:rPr>
        <w:instrText xml:space="preserve"> MERGEFIELD Customer \* MERGEFORMAT </w:instrText>
      </w:r>
      <w:r w:rsidRPr="00E45433">
        <w:rPr>
          <w:rFonts w:ascii="Montserrat" w:hAnsi="Montserrat" w:cs="Arial"/>
          <w:color w:val="C00000"/>
        </w:rPr>
        <w:fldChar w:fldCharType="separate"/>
      </w:r>
      <w:r w:rsidR="000E25B8">
        <w:rPr>
          <w:rFonts w:ascii="Montserrat" w:hAnsi="Montserrat" w:cs="Arial"/>
          <w:noProof/>
          <w:color w:val="C00000"/>
        </w:rPr>
        <w:t>{{Customer}}</w:t>
      </w:r>
      <w:r w:rsidRPr="00E45433">
        <w:rPr>
          <w:rFonts w:ascii="Montserrat" w:hAnsi="Montserrat" w:cs="Arial"/>
          <w:color w:val="C00000"/>
        </w:rPr>
        <w:fldChar w:fldCharType="end"/>
      </w:r>
      <w:r w:rsidR="006F3857" w:rsidRPr="00E45433">
        <w:rPr>
          <w:rFonts w:ascii="Montserrat" w:hAnsi="Montserrat" w:cs="Arial"/>
          <w:color w:val="C00000"/>
        </w:rPr>
        <w:t xml:space="preserve"> has a single VM Series Panorama deployed in Panorama mode. This allows for the VM appliance to be used for firewall management and log collecting. All managed firewalls are forwarding logs to Panorama’s log collector. Each security policy is configured with a Log Forwarding profile named </w:t>
      </w:r>
      <w:r w:rsidR="006F3857" w:rsidRPr="00E45433">
        <w:rPr>
          <w:rFonts w:ascii="Montserrat" w:hAnsi="Montserrat" w:cs="Arial"/>
          <w:i/>
          <w:color w:val="C00000"/>
        </w:rPr>
        <w:t>default</w:t>
      </w:r>
      <w:r w:rsidR="006F3857" w:rsidRPr="00E45433">
        <w:rPr>
          <w:rFonts w:ascii="Montserrat" w:hAnsi="Montserrat" w:cs="Arial"/>
          <w:color w:val="C00000"/>
        </w:rPr>
        <w:t xml:space="preserve">. This log forwarding profile is sending all traffic, threat, URL, Data and </w:t>
      </w:r>
      <w:proofErr w:type="spellStart"/>
      <w:r w:rsidR="006F3857" w:rsidRPr="00E45433">
        <w:rPr>
          <w:rFonts w:ascii="Montserrat" w:hAnsi="Montserrat" w:cs="Arial"/>
          <w:color w:val="C00000"/>
        </w:rPr>
        <w:t>Wild</w:t>
      </w:r>
      <w:r w:rsidR="00337705" w:rsidRPr="00E45433">
        <w:rPr>
          <w:rFonts w:ascii="Montserrat" w:hAnsi="Montserrat" w:cs="Arial"/>
          <w:color w:val="C00000"/>
        </w:rPr>
        <w:t>F</w:t>
      </w:r>
      <w:r w:rsidR="006F3857" w:rsidRPr="00E45433">
        <w:rPr>
          <w:rFonts w:ascii="Montserrat" w:hAnsi="Montserrat" w:cs="Arial"/>
          <w:color w:val="C00000"/>
        </w:rPr>
        <w:t>ire</w:t>
      </w:r>
      <w:proofErr w:type="spellEnd"/>
      <w:r w:rsidR="006F3857" w:rsidRPr="00E45433">
        <w:rPr>
          <w:rFonts w:ascii="Montserrat" w:hAnsi="Montserrat" w:cs="Arial"/>
          <w:color w:val="C00000"/>
        </w:rPr>
        <w:t xml:space="preserve"> logs to Panorama and </w:t>
      </w:r>
      <w:proofErr w:type="spellStart"/>
      <w:r w:rsidR="006F3857" w:rsidRPr="00E45433">
        <w:rPr>
          <w:rFonts w:ascii="Montserrat" w:hAnsi="Montserrat" w:cs="Arial"/>
          <w:color w:val="C00000"/>
        </w:rPr>
        <w:t>QRadar</w:t>
      </w:r>
      <w:proofErr w:type="spellEnd"/>
      <w:r w:rsidR="006F3857" w:rsidRPr="00E45433">
        <w:rPr>
          <w:rFonts w:ascii="Montserrat" w:hAnsi="Montserrat" w:cs="Arial"/>
          <w:color w:val="C00000"/>
        </w:rPr>
        <w:t xml:space="preserve"> syslog server. </w:t>
      </w:r>
    </w:p>
    <w:p w14:paraId="6108591F" w14:textId="28610223" w:rsidR="00F65071" w:rsidRPr="00E45433" w:rsidRDefault="00F65071" w:rsidP="006F3857">
      <w:pPr>
        <w:rPr>
          <w:rFonts w:ascii="Montserrat" w:hAnsi="Montserrat" w:cs="Arial"/>
        </w:rPr>
      </w:pPr>
      <w:r w:rsidRPr="00E45433">
        <w:rPr>
          <w:rFonts w:ascii="Montserrat" w:hAnsi="Montserrat" w:cs="Arial"/>
          <w:color w:val="4472C4" w:themeColor="accent5"/>
        </w:rPr>
        <w:fldChar w:fldCharType="begin"/>
      </w:r>
      <w:r w:rsidRPr="00E45433">
        <w:rPr>
          <w:rFonts w:ascii="Montserrat" w:hAnsi="Montserrat" w:cs="Arial"/>
          <w:color w:val="4472C4" w:themeColor="accent5"/>
        </w:rPr>
        <w:instrText xml:space="preserve"> REF _Ref15364303 \h </w:instrText>
      </w:r>
      <w:r w:rsidR="00E45433" w:rsidRPr="00E45433">
        <w:rPr>
          <w:rFonts w:ascii="Montserrat" w:hAnsi="Montserrat" w:cs="Arial"/>
          <w:color w:val="4472C4" w:themeColor="accent5"/>
        </w:rPr>
        <w:instrText xml:space="preserve"> \* MERGEFORMAT </w:instrText>
      </w:r>
      <w:r w:rsidRPr="00E45433">
        <w:rPr>
          <w:rFonts w:ascii="Montserrat" w:hAnsi="Montserrat" w:cs="Arial"/>
          <w:color w:val="4472C4" w:themeColor="accent5"/>
        </w:rPr>
      </w:r>
      <w:r w:rsidRPr="00E45433">
        <w:rPr>
          <w:rFonts w:ascii="Montserrat" w:hAnsi="Montserrat" w:cs="Arial"/>
          <w:color w:val="4472C4" w:themeColor="accent5"/>
        </w:rPr>
        <w:fldChar w:fldCharType="separate"/>
      </w:r>
      <w:r w:rsidR="005F541B" w:rsidRPr="00E45433">
        <w:rPr>
          <w:rFonts w:ascii="Montserrat" w:hAnsi="Montserrat" w:cs="Arial"/>
        </w:rPr>
        <w:t xml:space="preserve">Table </w:t>
      </w:r>
      <w:r w:rsidR="005F541B" w:rsidRPr="00E45433">
        <w:rPr>
          <w:rFonts w:ascii="Montserrat" w:hAnsi="Montserrat" w:cs="Arial"/>
          <w:noProof/>
        </w:rPr>
        <w:t>27</w:t>
      </w:r>
      <w:r w:rsidRPr="00E45433">
        <w:rPr>
          <w:rFonts w:ascii="Montserrat" w:hAnsi="Montserrat" w:cs="Arial"/>
          <w:color w:val="4472C4" w:themeColor="accent5"/>
        </w:rPr>
        <w:fldChar w:fldCharType="end"/>
      </w:r>
      <w:r w:rsidRPr="00E45433">
        <w:rPr>
          <w:rFonts w:ascii="Montserrat" w:hAnsi="Montserrat" w:cs="Arial"/>
        </w:rPr>
        <w:t xml:space="preserve"> shows the Panorama </w:t>
      </w:r>
      <w:r w:rsidR="00FA7344" w:rsidRPr="00E45433">
        <w:rPr>
          <w:rFonts w:ascii="Montserrat" w:hAnsi="Montserrat" w:cs="Arial"/>
        </w:rPr>
        <w:t>Log Forwarding profile.</w:t>
      </w:r>
    </w:p>
    <w:p w14:paraId="7C86714A" w14:textId="19F6798B" w:rsidR="00922E54" w:rsidRPr="00E45433" w:rsidRDefault="00360923" w:rsidP="00EA7D09">
      <w:pPr>
        <w:pStyle w:val="Caption"/>
        <w:keepNext/>
        <w:rPr>
          <w:rFonts w:ascii="Montserrat" w:hAnsi="Montserrat" w:cs="Arial"/>
        </w:rPr>
      </w:pPr>
      <w:bookmarkStart w:id="70" w:name="_Ref15364303"/>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27</w:t>
      </w:r>
      <w:r w:rsidR="00001F87" w:rsidRPr="00E45433">
        <w:rPr>
          <w:rFonts w:ascii="Montserrat" w:hAnsi="Montserrat" w:cs="Arial"/>
          <w:noProof/>
        </w:rPr>
        <w:fldChar w:fldCharType="end"/>
      </w:r>
      <w:bookmarkEnd w:id="70"/>
      <w:r w:rsidRPr="00E45433">
        <w:rPr>
          <w:rFonts w:ascii="Montserrat" w:hAnsi="Montserrat" w:cs="Arial"/>
          <w:noProof/>
        </w:rPr>
        <w:t xml:space="preserve"> </w:t>
      </w:r>
      <w:r w:rsidR="00EA7D09" w:rsidRPr="00E45433">
        <w:rPr>
          <w:rFonts w:ascii="Montserrat" w:hAnsi="Montserrat" w:cs="Arial"/>
        </w:rPr>
        <w:t xml:space="preserve">– </w:t>
      </w:r>
      <w:r w:rsidR="00922E54" w:rsidRPr="00E45433">
        <w:rPr>
          <w:rFonts w:ascii="Montserrat" w:hAnsi="Montserrat" w:cs="Arial"/>
        </w:rPr>
        <w:t>Log Forwarding Profile</w:t>
      </w:r>
    </w:p>
    <w:tbl>
      <w:tblPr>
        <w:tblStyle w:val="TableGrid"/>
        <w:tblW w:w="5000" w:type="pct"/>
        <w:tblLook w:val="04A0" w:firstRow="1" w:lastRow="0" w:firstColumn="1" w:lastColumn="0" w:noHBand="0" w:noVBand="1"/>
      </w:tblPr>
      <w:tblGrid>
        <w:gridCol w:w="1645"/>
        <w:gridCol w:w="1632"/>
        <w:gridCol w:w="1243"/>
        <w:gridCol w:w="1514"/>
        <w:gridCol w:w="1096"/>
        <w:gridCol w:w="1092"/>
        <w:gridCol w:w="1128"/>
      </w:tblGrid>
      <w:tr w:rsidR="001800F7" w:rsidRPr="00E45433" w14:paraId="484FD1D7" w14:textId="77777777" w:rsidTr="00E45433">
        <w:tc>
          <w:tcPr>
            <w:tcW w:w="494" w:type="pct"/>
            <w:shd w:val="clear" w:color="auto" w:fill="ED7D31" w:themeFill="accent2"/>
          </w:tcPr>
          <w:p w14:paraId="6D7BF829" w14:textId="76AF3CED" w:rsidR="001800F7" w:rsidRPr="00E45433" w:rsidRDefault="001800F7" w:rsidP="004735CF">
            <w:pPr>
              <w:spacing w:before="80" w:after="80"/>
              <w:jc w:val="center"/>
              <w:rPr>
                <w:rFonts w:ascii="Montserrat" w:hAnsi="Montserrat" w:cs="Arial"/>
                <w:b/>
              </w:rPr>
            </w:pPr>
            <w:r w:rsidRPr="00E45433">
              <w:rPr>
                <w:rFonts w:ascii="Montserrat" w:hAnsi="Montserrat" w:cs="Arial"/>
                <w:b/>
              </w:rPr>
              <w:t>Device Name</w:t>
            </w:r>
          </w:p>
        </w:tc>
        <w:tc>
          <w:tcPr>
            <w:tcW w:w="942" w:type="pct"/>
            <w:shd w:val="clear" w:color="auto" w:fill="ED7D31" w:themeFill="accent2"/>
          </w:tcPr>
          <w:p w14:paraId="4CB514F3" w14:textId="08CAF740" w:rsidR="001800F7" w:rsidRPr="00E45433" w:rsidRDefault="001800F7" w:rsidP="004735CF">
            <w:pPr>
              <w:spacing w:before="80" w:after="80"/>
              <w:jc w:val="center"/>
              <w:rPr>
                <w:rFonts w:ascii="Montserrat" w:hAnsi="Montserrat" w:cs="Arial"/>
                <w:b/>
              </w:rPr>
            </w:pPr>
            <w:r w:rsidRPr="00E45433">
              <w:rPr>
                <w:rFonts w:ascii="Montserrat" w:hAnsi="Montserrat" w:cs="Arial"/>
                <w:b/>
              </w:rPr>
              <w:t>Profile Name</w:t>
            </w:r>
          </w:p>
        </w:tc>
        <w:tc>
          <w:tcPr>
            <w:tcW w:w="728" w:type="pct"/>
            <w:shd w:val="clear" w:color="auto" w:fill="ED7D31" w:themeFill="accent2"/>
          </w:tcPr>
          <w:p w14:paraId="59F18BDD" w14:textId="77777777" w:rsidR="001800F7" w:rsidRPr="00E45433" w:rsidRDefault="001800F7" w:rsidP="004735CF">
            <w:pPr>
              <w:spacing w:before="80" w:after="80"/>
              <w:jc w:val="center"/>
              <w:rPr>
                <w:rFonts w:ascii="Montserrat" w:hAnsi="Montserrat" w:cs="Arial"/>
                <w:b/>
              </w:rPr>
            </w:pPr>
            <w:r w:rsidRPr="00E45433">
              <w:rPr>
                <w:rFonts w:ascii="Montserrat" w:hAnsi="Montserrat" w:cs="Arial"/>
                <w:b/>
              </w:rPr>
              <w:t>Log Type</w:t>
            </w:r>
          </w:p>
        </w:tc>
        <w:tc>
          <w:tcPr>
            <w:tcW w:w="865" w:type="pct"/>
            <w:shd w:val="clear" w:color="auto" w:fill="ED7D31" w:themeFill="accent2"/>
          </w:tcPr>
          <w:p w14:paraId="228F721B" w14:textId="77777777" w:rsidR="001800F7" w:rsidRPr="00E45433" w:rsidRDefault="001800F7" w:rsidP="004735CF">
            <w:pPr>
              <w:spacing w:before="80" w:after="80"/>
              <w:jc w:val="center"/>
              <w:rPr>
                <w:rFonts w:ascii="Montserrat" w:hAnsi="Montserrat" w:cs="Arial"/>
                <w:b/>
              </w:rPr>
            </w:pPr>
            <w:r w:rsidRPr="00E45433">
              <w:rPr>
                <w:rFonts w:ascii="Montserrat" w:hAnsi="Montserrat" w:cs="Arial"/>
                <w:b/>
              </w:rPr>
              <w:t>Panorama</w:t>
            </w:r>
          </w:p>
        </w:tc>
        <w:tc>
          <w:tcPr>
            <w:tcW w:w="645" w:type="pct"/>
            <w:shd w:val="clear" w:color="auto" w:fill="ED7D31" w:themeFill="accent2"/>
          </w:tcPr>
          <w:p w14:paraId="741940F5" w14:textId="77777777" w:rsidR="001800F7" w:rsidRPr="00E45433" w:rsidRDefault="001800F7" w:rsidP="004735CF">
            <w:pPr>
              <w:spacing w:before="80" w:after="80"/>
              <w:jc w:val="center"/>
              <w:rPr>
                <w:rFonts w:ascii="Montserrat" w:hAnsi="Montserrat" w:cs="Arial"/>
                <w:b/>
              </w:rPr>
            </w:pPr>
            <w:r w:rsidRPr="00E45433">
              <w:rPr>
                <w:rFonts w:ascii="Montserrat" w:hAnsi="Montserrat" w:cs="Arial"/>
                <w:b/>
              </w:rPr>
              <w:t>SNMP</w:t>
            </w:r>
          </w:p>
        </w:tc>
        <w:tc>
          <w:tcPr>
            <w:tcW w:w="639" w:type="pct"/>
            <w:shd w:val="clear" w:color="auto" w:fill="ED7D31" w:themeFill="accent2"/>
          </w:tcPr>
          <w:p w14:paraId="07DDFE54" w14:textId="77777777" w:rsidR="001800F7" w:rsidRPr="00E45433" w:rsidRDefault="001800F7" w:rsidP="004735CF">
            <w:pPr>
              <w:spacing w:before="80" w:after="80"/>
              <w:jc w:val="center"/>
              <w:rPr>
                <w:rFonts w:ascii="Montserrat" w:hAnsi="Montserrat" w:cs="Arial"/>
                <w:b/>
              </w:rPr>
            </w:pPr>
            <w:r w:rsidRPr="00E45433">
              <w:rPr>
                <w:rFonts w:ascii="Montserrat" w:hAnsi="Montserrat" w:cs="Arial"/>
                <w:b/>
              </w:rPr>
              <w:t>Email</w:t>
            </w:r>
          </w:p>
        </w:tc>
        <w:tc>
          <w:tcPr>
            <w:tcW w:w="687" w:type="pct"/>
            <w:shd w:val="clear" w:color="auto" w:fill="ED7D31" w:themeFill="accent2"/>
          </w:tcPr>
          <w:p w14:paraId="6A7291CA" w14:textId="77777777" w:rsidR="001800F7" w:rsidRPr="00E45433" w:rsidRDefault="001800F7" w:rsidP="004735CF">
            <w:pPr>
              <w:spacing w:before="80" w:after="80"/>
              <w:jc w:val="center"/>
              <w:rPr>
                <w:rFonts w:ascii="Montserrat" w:hAnsi="Montserrat" w:cs="Arial"/>
                <w:b/>
              </w:rPr>
            </w:pPr>
            <w:r w:rsidRPr="00E45433">
              <w:rPr>
                <w:rFonts w:ascii="Montserrat" w:hAnsi="Montserrat" w:cs="Arial"/>
                <w:b/>
              </w:rPr>
              <w:t>Syslog</w:t>
            </w:r>
          </w:p>
        </w:tc>
      </w:tr>
      <w:tr w:rsidR="001800F7" w:rsidRPr="00E45433" w14:paraId="23992E51" w14:textId="77777777" w:rsidTr="001800F7">
        <w:tc>
          <w:tcPr>
            <w:tcW w:w="494" w:type="pct"/>
          </w:tcPr>
          <w:p w14:paraId="4C6C7FC7" w14:textId="0096AB40" w:rsidR="001800F7" w:rsidRPr="00E45433" w:rsidRDefault="003C10A3" w:rsidP="004735CF">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t27devicename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«t27devicename»</w:t>
            </w:r>
            <w:r w:rsidRPr="00E45433">
              <w:rPr>
                <w:rFonts w:ascii="Montserrat" w:eastAsia="Batang" w:hAnsi="Montserrat" w:cs="Arial"/>
                <w:i/>
                <w:color w:val="0070C0"/>
                <w:lang w:eastAsia="ko-KR"/>
              </w:rPr>
              <w:fldChar w:fldCharType="end"/>
            </w:r>
          </w:p>
        </w:tc>
        <w:tc>
          <w:tcPr>
            <w:tcW w:w="942" w:type="pct"/>
          </w:tcPr>
          <w:p w14:paraId="39320EAE" w14:textId="47EC39A6" w:rsidR="001800F7" w:rsidRPr="00E45433" w:rsidRDefault="001800F7" w:rsidP="004735CF">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t27profilename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«t27profilename»</w:t>
            </w:r>
            <w:r w:rsidRPr="00E45433">
              <w:rPr>
                <w:rFonts w:ascii="Montserrat" w:eastAsia="Batang" w:hAnsi="Montserrat" w:cs="Arial"/>
                <w:i/>
                <w:color w:val="0070C0"/>
                <w:lang w:eastAsia="ko-KR"/>
              </w:rPr>
              <w:fldChar w:fldCharType="end"/>
            </w:r>
          </w:p>
        </w:tc>
        <w:tc>
          <w:tcPr>
            <w:tcW w:w="728" w:type="pct"/>
          </w:tcPr>
          <w:p w14:paraId="506A006D" w14:textId="3AB908AE" w:rsidR="001800F7" w:rsidRPr="00E45433" w:rsidRDefault="001800F7" w:rsidP="004735CF">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t27logtype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«t27logtype»</w:t>
            </w:r>
            <w:r w:rsidRPr="00E45433">
              <w:rPr>
                <w:rFonts w:ascii="Montserrat" w:eastAsia="Batang" w:hAnsi="Montserrat" w:cs="Arial"/>
                <w:i/>
                <w:color w:val="0070C0"/>
                <w:lang w:eastAsia="ko-KR"/>
              </w:rPr>
              <w:fldChar w:fldCharType="end"/>
            </w:r>
          </w:p>
        </w:tc>
        <w:tc>
          <w:tcPr>
            <w:tcW w:w="865" w:type="pct"/>
          </w:tcPr>
          <w:p w14:paraId="0D9F3FED" w14:textId="20979DB2" w:rsidR="001800F7" w:rsidRPr="00E45433" w:rsidRDefault="001800F7" w:rsidP="004735CF">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t27panorama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«t27panorama»</w:t>
            </w:r>
            <w:r w:rsidRPr="00E45433">
              <w:rPr>
                <w:rFonts w:ascii="Montserrat" w:eastAsia="Batang" w:hAnsi="Montserrat" w:cs="Arial"/>
                <w:i/>
                <w:color w:val="0070C0"/>
                <w:lang w:eastAsia="ko-KR"/>
              </w:rPr>
              <w:fldChar w:fldCharType="end"/>
            </w:r>
          </w:p>
        </w:tc>
        <w:tc>
          <w:tcPr>
            <w:tcW w:w="645" w:type="pct"/>
          </w:tcPr>
          <w:p w14:paraId="316410E9" w14:textId="7069980E" w:rsidR="001800F7" w:rsidRPr="00E45433" w:rsidRDefault="001800F7" w:rsidP="004735CF">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t27snmp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«t27snmp»</w:t>
            </w:r>
            <w:r w:rsidRPr="00E45433">
              <w:rPr>
                <w:rFonts w:ascii="Montserrat" w:eastAsia="Batang" w:hAnsi="Montserrat" w:cs="Arial"/>
                <w:i/>
                <w:color w:val="0070C0"/>
                <w:lang w:eastAsia="ko-KR"/>
              </w:rPr>
              <w:fldChar w:fldCharType="end"/>
            </w:r>
          </w:p>
        </w:tc>
        <w:tc>
          <w:tcPr>
            <w:tcW w:w="639" w:type="pct"/>
          </w:tcPr>
          <w:p w14:paraId="66E97BC1" w14:textId="02497088" w:rsidR="001800F7" w:rsidRPr="00E45433" w:rsidRDefault="001800F7" w:rsidP="004735CF">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t27email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«t27email»</w:t>
            </w:r>
            <w:r w:rsidRPr="00E45433">
              <w:rPr>
                <w:rFonts w:ascii="Montserrat" w:eastAsia="Batang" w:hAnsi="Montserrat" w:cs="Arial"/>
                <w:i/>
                <w:color w:val="0070C0"/>
                <w:lang w:eastAsia="ko-KR"/>
              </w:rPr>
              <w:fldChar w:fldCharType="end"/>
            </w:r>
          </w:p>
        </w:tc>
        <w:tc>
          <w:tcPr>
            <w:tcW w:w="687" w:type="pct"/>
          </w:tcPr>
          <w:p w14:paraId="263D9566" w14:textId="54D5E2E6" w:rsidR="001800F7" w:rsidRPr="00E45433" w:rsidRDefault="001800F7" w:rsidP="004735CF">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t27syslog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«t27syslog»</w:t>
            </w:r>
            <w:r w:rsidRPr="00E45433">
              <w:rPr>
                <w:rFonts w:ascii="Montserrat" w:eastAsia="Batang" w:hAnsi="Montserrat" w:cs="Arial"/>
                <w:i/>
                <w:color w:val="0070C0"/>
                <w:lang w:eastAsia="ko-KR"/>
              </w:rPr>
              <w:fldChar w:fldCharType="end"/>
            </w:r>
          </w:p>
        </w:tc>
      </w:tr>
    </w:tbl>
    <w:p w14:paraId="6E6DD37F" w14:textId="77777777" w:rsidR="007514E2" w:rsidRPr="00E45433" w:rsidRDefault="007514E2" w:rsidP="005F399D">
      <w:pPr>
        <w:pStyle w:val="PSDocH2"/>
        <w:rPr>
          <w:rFonts w:ascii="Montserrat" w:hAnsi="Montserrat" w:cs="Arial"/>
        </w:rPr>
      </w:pPr>
      <w:bookmarkStart w:id="71" w:name="_Toc22810854"/>
      <w:r w:rsidRPr="00E45433">
        <w:rPr>
          <w:rFonts w:ascii="Montserrat" w:hAnsi="Montserrat" w:cs="Arial"/>
        </w:rPr>
        <w:t>Security Profiles</w:t>
      </w:r>
      <w:bookmarkEnd w:id="71"/>
    </w:p>
    <w:p w14:paraId="065790C6" w14:textId="77777777" w:rsidR="00F41126" w:rsidRPr="00E45433" w:rsidRDefault="00DC6919" w:rsidP="00F41126">
      <w:pPr>
        <w:rPr>
          <w:rFonts w:ascii="Montserrat" w:hAnsi="Montserrat" w:cs="Arial"/>
        </w:rPr>
      </w:pPr>
      <w:hyperlink r:id="rId25" w:history="1">
        <w:r w:rsidR="00F41126" w:rsidRPr="00E45433">
          <w:rPr>
            <w:rStyle w:val="Hyperlink"/>
            <w:rFonts w:ascii="Montserrat" w:eastAsiaTheme="majorEastAsia" w:hAnsi="Montserrat" w:cs="Arial"/>
          </w:rPr>
          <w:t>https://docs.paloaltonetworks.com/pan-os/9-0/pan-os-admin/threat-prevention.html</w:t>
        </w:r>
      </w:hyperlink>
    </w:p>
    <w:p w14:paraId="51D38FA9" w14:textId="713C441B" w:rsidR="005668A7" w:rsidRPr="00E45433" w:rsidRDefault="00F41126" w:rsidP="00EA7D09">
      <w:pPr>
        <w:pStyle w:val="TemplateNotes"/>
        <w:ind w:left="0" w:hanging="720"/>
        <w:rPr>
          <w:rFonts w:ascii="Montserrat" w:hAnsi="Montserrat" w:cs="Arial"/>
          <w:color w:val="538135" w:themeColor="accent6" w:themeShade="BF"/>
        </w:rPr>
      </w:pPr>
      <w:r w:rsidRPr="00E45433">
        <w:rPr>
          <w:rFonts w:ascii="Montserrat" w:hAnsi="Montserrat" w:cs="Arial"/>
          <w:color w:val="538135" w:themeColor="accent6" w:themeShade="BF"/>
        </w:rPr>
        <w:lastRenderedPageBreak/>
        <w:t xml:space="preserve"> </w:t>
      </w:r>
      <w:r w:rsidR="005F399D" w:rsidRPr="00E45433">
        <w:rPr>
          <w:rFonts w:ascii="Montserrat" w:hAnsi="Montserrat" w:cs="Arial"/>
          <w:color w:val="538135" w:themeColor="accent6" w:themeShade="BF"/>
        </w:rPr>
        <w:t>Describe each security profile that the customer has configured an update the tables for each to include action.</w:t>
      </w:r>
    </w:p>
    <w:p w14:paraId="300DBFB6" w14:textId="4C7AFFB0" w:rsidR="00FA7344" w:rsidRPr="00E45433" w:rsidRDefault="005832A1" w:rsidP="00FA7344">
      <w:pPr>
        <w:pStyle w:val="TemplateNotes"/>
        <w:ind w:left="0"/>
        <w:rPr>
          <w:rFonts w:ascii="Montserrat" w:hAnsi="Montserrat" w:cs="Arial"/>
          <w:i w:val="0"/>
          <w:color w:val="auto"/>
        </w:rPr>
      </w:pPr>
      <w:r w:rsidRPr="00E45433">
        <w:rPr>
          <w:rFonts w:ascii="Montserrat" w:hAnsi="Montserrat" w:cs="Arial"/>
          <w:i w:val="0"/>
          <w:color w:val="auto"/>
        </w:rPr>
        <w:t xml:space="preserve">The Antivirus profile details are shown in </w:t>
      </w:r>
      <w:r w:rsidRPr="00E45433">
        <w:rPr>
          <w:rFonts w:ascii="Montserrat" w:hAnsi="Montserrat" w:cs="Arial"/>
          <w:i w:val="0"/>
          <w:color w:val="auto"/>
        </w:rPr>
        <w:fldChar w:fldCharType="begin"/>
      </w:r>
      <w:r w:rsidRPr="00E45433">
        <w:rPr>
          <w:rFonts w:ascii="Montserrat" w:hAnsi="Montserrat" w:cs="Arial"/>
          <w:i w:val="0"/>
          <w:color w:val="auto"/>
        </w:rPr>
        <w:instrText xml:space="preserve"> REF _Ref15366104 \h  \* MERGEFORMAT </w:instrText>
      </w:r>
      <w:r w:rsidRPr="00E45433">
        <w:rPr>
          <w:rFonts w:ascii="Montserrat" w:hAnsi="Montserrat" w:cs="Arial"/>
          <w:i w:val="0"/>
          <w:color w:val="auto"/>
        </w:rPr>
      </w:r>
      <w:r w:rsidRPr="00E45433">
        <w:rPr>
          <w:rFonts w:ascii="Montserrat" w:hAnsi="Montserrat" w:cs="Arial"/>
          <w:i w:val="0"/>
          <w:color w:val="auto"/>
        </w:rPr>
        <w:fldChar w:fldCharType="separate"/>
      </w:r>
      <w:r w:rsidR="005F541B" w:rsidRPr="00E45433">
        <w:rPr>
          <w:rFonts w:ascii="Montserrat" w:hAnsi="Montserrat" w:cs="Arial"/>
          <w:i w:val="0"/>
          <w:color w:val="auto"/>
        </w:rPr>
        <w:t xml:space="preserve">Table </w:t>
      </w:r>
      <w:r w:rsidR="005F541B" w:rsidRPr="00E45433">
        <w:rPr>
          <w:rFonts w:ascii="Montserrat" w:hAnsi="Montserrat" w:cs="Arial"/>
          <w:i w:val="0"/>
          <w:noProof/>
          <w:color w:val="auto"/>
        </w:rPr>
        <w:t>28</w:t>
      </w:r>
      <w:r w:rsidRPr="00E45433">
        <w:rPr>
          <w:rFonts w:ascii="Montserrat" w:hAnsi="Montserrat" w:cs="Arial"/>
          <w:i w:val="0"/>
          <w:color w:val="auto"/>
        </w:rPr>
        <w:fldChar w:fldCharType="end"/>
      </w:r>
      <w:r w:rsidRPr="00E45433">
        <w:rPr>
          <w:rFonts w:ascii="Montserrat" w:hAnsi="Montserrat" w:cs="Arial"/>
          <w:i w:val="0"/>
          <w:color w:val="auto"/>
        </w:rPr>
        <w:t xml:space="preserve">. </w:t>
      </w:r>
    </w:p>
    <w:p w14:paraId="46CB8761" w14:textId="062B5935" w:rsidR="00C80BE8" w:rsidRPr="00E45433" w:rsidRDefault="00360923" w:rsidP="00493A78">
      <w:pPr>
        <w:pStyle w:val="Caption"/>
        <w:rPr>
          <w:rFonts w:ascii="Montserrat" w:hAnsi="Montserrat" w:cs="Arial"/>
        </w:rPr>
      </w:pPr>
      <w:bookmarkStart w:id="72" w:name="_Ref15366104"/>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28</w:t>
      </w:r>
      <w:r w:rsidR="00001F87" w:rsidRPr="00E45433">
        <w:rPr>
          <w:rFonts w:ascii="Montserrat" w:hAnsi="Montserrat" w:cs="Arial"/>
          <w:noProof/>
        </w:rPr>
        <w:fldChar w:fldCharType="end"/>
      </w:r>
      <w:bookmarkEnd w:id="72"/>
      <w:r w:rsidRPr="00E45433">
        <w:rPr>
          <w:rFonts w:ascii="Montserrat" w:hAnsi="Montserrat" w:cs="Arial"/>
          <w:noProof/>
        </w:rPr>
        <w:t xml:space="preserve"> </w:t>
      </w:r>
      <w:r w:rsidR="00EA7D09" w:rsidRPr="00E45433">
        <w:rPr>
          <w:rFonts w:ascii="Montserrat" w:hAnsi="Montserrat" w:cs="Arial"/>
        </w:rPr>
        <w:t xml:space="preserve">– </w:t>
      </w:r>
      <w:r w:rsidR="00493A78" w:rsidRPr="00E45433">
        <w:rPr>
          <w:rFonts w:ascii="Montserrat" w:hAnsi="Montserrat" w:cs="Arial"/>
        </w:rPr>
        <w:t>Antivirus Profile</w:t>
      </w:r>
    </w:p>
    <w:tbl>
      <w:tblPr>
        <w:tblStyle w:val="TableGrid"/>
        <w:tblW w:w="5000" w:type="pct"/>
        <w:tblLook w:val="04A0" w:firstRow="1" w:lastRow="0" w:firstColumn="1" w:lastColumn="0" w:noHBand="0" w:noVBand="1"/>
      </w:tblPr>
      <w:tblGrid>
        <w:gridCol w:w="1986"/>
        <w:gridCol w:w="2215"/>
        <w:gridCol w:w="1777"/>
        <w:gridCol w:w="1472"/>
        <w:gridCol w:w="1900"/>
      </w:tblGrid>
      <w:tr w:rsidR="001800F7" w:rsidRPr="00E45433" w14:paraId="32169DFD" w14:textId="77777777" w:rsidTr="00E45433">
        <w:tc>
          <w:tcPr>
            <w:tcW w:w="867" w:type="pct"/>
            <w:shd w:val="clear" w:color="auto" w:fill="ED7D31" w:themeFill="accent2"/>
          </w:tcPr>
          <w:p w14:paraId="5321D3AB" w14:textId="244DE262" w:rsidR="001800F7" w:rsidRPr="00E45433" w:rsidRDefault="001800F7" w:rsidP="00A52ED5">
            <w:pPr>
              <w:spacing w:before="80" w:after="80"/>
              <w:jc w:val="center"/>
              <w:rPr>
                <w:rFonts w:ascii="Montserrat" w:hAnsi="Montserrat" w:cs="Arial"/>
                <w:b/>
              </w:rPr>
            </w:pPr>
            <w:r w:rsidRPr="00E45433">
              <w:rPr>
                <w:rFonts w:ascii="Montserrat" w:hAnsi="Montserrat" w:cs="Arial"/>
                <w:b/>
              </w:rPr>
              <w:t>Device Name</w:t>
            </w:r>
          </w:p>
        </w:tc>
        <w:tc>
          <w:tcPr>
            <w:tcW w:w="1055" w:type="pct"/>
            <w:shd w:val="clear" w:color="auto" w:fill="ED7D31" w:themeFill="accent2"/>
          </w:tcPr>
          <w:p w14:paraId="09156218" w14:textId="4D94738D" w:rsidR="001800F7" w:rsidRPr="00E45433" w:rsidRDefault="001800F7" w:rsidP="00A52ED5">
            <w:pPr>
              <w:spacing w:before="80" w:after="80"/>
              <w:jc w:val="center"/>
              <w:rPr>
                <w:rFonts w:ascii="Montserrat" w:hAnsi="Montserrat" w:cs="Arial"/>
                <w:b/>
              </w:rPr>
            </w:pPr>
            <w:r w:rsidRPr="00E45433">
              <w:rPr>
                <w:rFonts w:ascii="Montserrat" w:hAnsi="Montserrat" w:cs="Arial"/>
                <w:b/>
              </w:rPr>
              <w:t>Profile Name</w:t>
            </w:r>
          </w:p>
        </w:tc>
        <w:tc>
          <w:tcPr>
            <w:tcW w:w="1145" w:type="pct"/>
            <w:shd w:val="clear" w:color="auto" w:fill="ED7D31" w:themeFill="accent2"/>
          </w:tcPr>
          <w:p w14:paraId="1460DBA2" w14:textId="77777777" w:rsidR="001800F7" w:rsidRPr="00E45433" w:rsidRDefault="001800F7" w:rsidP="00A52ED5">
            <w:pPr>
              <w:spacing w:before="80" w:after="80"/>
              <w:jc w:val="center"/>
              <w:rPr>
                <w:rFonts w:ascii="Montserrat" w:hAnsi="Montserrat" w:cs="Arial"/>
                <w:b/>
              </w:rPr>
            </w:pPr>
            <w:r w:rsidRPr="00E45433">
              <w:rPr>
                <w:rFonts w:ascii="Montserrat" w:hAnsi="Montserrat" w:cs="Arial"/>
                <w:b/>
              </w:rPr>
              <w:t>Decoder</w:t>
            </w:r>
          </w:p>
        </w:tc>
        <w:tc>
          <w:tcPr>
            <w:tcW w:w="722" w:type="pct"/>
            <w:shd w:val="clear" w:color="auto" w:fill="ED7D31" w:themeFill="accent2"/>
          </w:tcPr>
          <w:p w14:paraId="62D69012" w14:textId="77777777" w:rsidR="001800F7" w:rsidRPr="00E45433" w:rsidRDefault="001800F7" w:rsidP="00A52ED5">
            <w:pPr>
              <w:spacing w:before="80" w:after="80"/>
              <w:jc w:val="center"/>
              <w:rPr>
                <w:rFonts w:ascii="Montserrat" w:hAnsi="Montserrat" w:cs="Arial"/>
                <w:b/>
              </w:rPr>
            </w:pPr>
            <w:r w:rsidRPr="00E45433">
              <w:rPr>
                <w:rFonts w:ascii="Montserrat" w:hAnsi="Montserrat" w:cs="Arial"/>
                <w:b/>
              </w:rPr>
              <w:t>Action</w:t>
            </w:r>
          </w:p>
        </w:tc>
        <w:tc>
          <w:tcPr>
            <w:tcW w:w="1210" w:type="pct"/>
            <w:shd w:val="clear" w:color="auto" w:fill="ED7D31" w:themeFill="accent2"/>
          </w:tcPr>
          <w:p w14:paraId="5C61E18C" w14:textId="77777777" w:rsidR="001800F7" w:rsidRPr="00E45433" w:rsidRDefault="001800F7" w:rsidP="00A52ED5">
            <w:pPr>
              <w:spacing w:before="80" w:after="80"/>
              <w:jc w:val="center"/>
              <w:rPr>
                <w:rFonts w:ascii="Montserrat" w:hAnsi="Montserrat" w:cs="Arial"/>
                <w:b/>
              </w:rPr>
            </w:pPr>
            <w:proofErr w:type="spellStart"/>
            <w:r w:rsidRPr="00E45433">
              <w:rPr>
                <w:rFonts w:ascii="Montserrat" w:hAnsi="Montserrat" w:cs="Arial"/>
                <w:b/>
              </w:rPr>
              <w:t>WildFire</w:t>
            </w:r>
            <w:proofErr w:type="spellEnd"/>
            <w:r w:rsidRPr="00E45433">
              <w:rPr>
                <w:rFonts w:ascii="Montserrat" w:hAnsi="Montserrat" w:cs="Arial"/>
                <w:b/>
              </w:rPr>
              <w:t>-Action</w:t>
            </w:r>
          </w:p>
        </w:tc>
      </w:tr>
      <w:tr w:rsidR="001800F7" w:rsidRPr="00E45433" w14:paraId="2B6D2861" w14:textId="77777777" w:rsidTr="001800F7">
        <w:tc>
          <w:tcPr>
            <w:tcW w:w="867" w:type="pct"/>
          </w:tcPr>
          <w:p w14:paraId="5C2EEFBE" w14:textId="09BE386F" w:rsidR="001800F7" w:rsidRPr="00E45433" w:rsidRDefault="00A73448" w:rsidP="00D12F98">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w:instrText>
            </w:r>
            <w:r w:rsidR="003C10A3" w:rsidRPr="00E45433">
              <w:rPr>
                <w:rFonts w:ascii="Montserrat" w:eastAsia="Batang" w:hAnsi="Montserrat" w:cs="Arial"/>
                <w:i/>
                <w:color w:val="0070C0"/>
                <w:lang w:eastAsia="ko-KR"/>
              </w:rPr>
              <w:instrText>8</w:instrText>
            </w:r>
            <w:r w:rsidRPr="00E45433">
              <w:rPr>
                <w:rFonts w:ascii="Montserrat" w:eastAsia="Batang" w:hAnsi="Montserrat" w:cs="Arial"/>
                <w:i/>
                <w:color w:val="0070C0"/>
                <w:lang w:eastAsia="ko-KR"/>
              </w:rPr>
              <w:instrText xml:space="preserve">devicename \* MERGEFORMAT </w:instrText>
            </w:r>
            <w:r w:rsidRPr="00E45433">
              <w:rPr>
                <w:rFonts w:ascii="Montserrat" w:eastAsia="Batang" w:hAnsi="Montserrat" w:cs="Arial"/>
                <w:i/>
                <w:color w:val="0070C0"/>
                <w:lang w:eastAsia="ko-KR"/>
              </w:rPr>
              <w:fldChar w:fldCharType="separate"/>
            </w:r>
            <w:r w:rsidR="003C10A3" w:rsidRPr="00E45433">
              <w:rPr>
                <w:rFonts w:ascii="Montserrat" w:eastAsia="Batang" w:hAnsi="Montserrat" w:cs="Arial"/>
                <w:i/>
                <w:noProof/>
                <w:color w:val="0070C0"/>
                <w:lang w:eastAsia="ko-KR"/>
              </w:rPr>
              <w:t>«t28devicename»</w:t>
            </w:r>
            <w:r w:rsidRPr="00E45433">
              <w:rPr>
                <w:rFonts w:ascii="Montserrat" w:eastAsia="Batang" w:hAnsi="Montserrat" w:cs="Arial"/>
                <w:i/>
                <w:color w:val="0070C0"/>
                <w:lang w:eastAsia="ko-KR"/>
              </w:rPr>
              <w:fldChar w:fldCharType="end"/>
            </w:r>
          </w:p>
        </w:tc>
        <w:tc>
          <w:tcPr>
            <w:tcW w:w="1055" w:type="pct"/>
          </w:tcPr>
          <w:p w14:paraId="28B7BC7E" w14:textId="53C23318" w:rsidR="001800F7" w:rsidRPr="00E45433" w:rsidRDefault="001800F7" w:rsidP="00D12F98">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t28avprofilename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«t28avprofilename»</w:t>
            </w:r>
            <w:r w:rsidRPr="00E45433">
              <w:rPr>
                <w:rFonts w:ascii="Montserrat" w:eastAsia="Batang" w:hAnsi="Montserrat" w:cs="Arial"/>
                <w:i/>
                <w:color w:val="0070C0"/>
                <w:lang w:eastAsia="ko-KR"/>
              </w:rPr>
              <w:fldChar w:fldCharType="end"/>
            </w:r>
          </w:p>
        </w:tc>
        <w:tc>
          <w:tcPr>
            <w:tcW w:w="1145" w:type="pct"/>
          </w:tcPr>
          <w:p w14:paraId="2BC6EF7D" w14:textId="7441A328" w:rsidR="001800F7" w:rsidRPr="00E45433" w:rsidRDefault="001800F7" w:rsidP="00D12F98">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t28decoders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«t28decoders»</w:t>
            </w:r>
            <w:r w:rsidRPr="00E45433">
              <w:rPr>
                <w:rFonts w:ascii="Montserrat" w:eastAsia="Batang" w:hAnsi="Montserrat" w:cs="Arial"/>
                <w:i/>
                <w:color w:val="0070C0"/>
                <w:lang w:eastAsia="ko-KR"/>
              </w:rPr>
              <w:fldChar w:fldCharType="end"/>
            </w:r>
          </w:p>
        </w:tc>
        <w:tc>
          <w:tcPr>
            <w:tcW w:w="722" w:type="pct"/>
          </w:tcPr>
          <w:p w14:paraId="09DE4D5B" w14:textId="11FD517F" w:rsidR="001800F7" w:rsidRPr="00E45433" w:rsidRDefault="001800F7" w:rsidP="00D12F98">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t28actions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«t28actions»</w:t>
            </w:r>
            <w:r w:rsidRPr="00E45433">
              <w:rPr>
                <w:rFonts w:ascii="Montserrat" w:eastAsia="Batang" w:hAnsi="Montserrat" w:cs="Arial"/>
                <w:i/>
                <w:color w:val="0070C0"/>
                <w:lang w:eastAsia="ko-KR"/>
              </w:rPr>
              <w:fldChar w:fldCharType="end"/>
            </w:r>
          </w:p>
        </w:tc>
        <w:tc>
          <w:tcPr>
            <w:tcW w:w="1210" w:type="pct"/>
          </w:tcPr>
          <w:p w14:paraId="304A3F5A" w14:textId="3EF09F21" w:rsidR="001800F7" w:rsidRPr="00E45433" w:rsidRDefault="001800F7" w:rsidP="00D12F98">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t28wfactions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«t28wfactions»</w:t>
            </w:r>
            <w:r w:rsidRPr="00E45433">
              <w:rPr>
                <w:rFonts w:ascii="Montserrat" w:eastAsia="Batang" w:hAnsi="Montserrat" w:cs="Arial"/>
                <w:i/>
                <w:color w:val="0070C0"/>
                <w:lang w:eastAsia="ko-KR"/>
              </w:rPr>
              <w:fldChar w:fldCharType="end"/>
            </w:r>
          </w:p>
        </w:tc>
      </w:tr>
    </w:tbl>
    <w:p w14:paraId="6B3C55D3" w14:textId="2C9BCD76" w:rsidR="005832A1" w:rsidRPr="00E45433" w:rsidRDefault="005832A1" w:rsidP="00961385">
      <w:pPr>
        <w:keepNext/>
        <w:keepLines/>
        <w:spacing w:before="120"/>
        <w:rPr>
          <w:rFonts w:ascii="Montserrat" w:hAnsi="Montserrat" w:cs="Arial"/>
        </w:rPr>
      </w:pPr>
      <w:r w:rsidRPr="00E45433">
        <w:rPr>
          <w:rFonts w:ascii="Montserrat" w:hAnsi="Montserrat" w:cs="Arial"/>
        </w:rPr>
        <w:t xml:space="preserve">The Anti-Spyware profile details are shown in </w:t>
      </w:r>
      <w:r w:rsidRPr="00E45433">
        <w:rPr>
          <w:rFonts w:ascii="Montserrat" w:hAnsi="Montserrat" w:cs="Arial"/>
        </w:rPr>
        <w:fldChar w:fldCharType="begin"/>
      </w:r>
      <w:r w:rsidRPr="00E45433">
        <w:rPr>
          <w:rFonts w:ascii="Montserrat" w:hAnsi="Montserrat" w:cs="Arial"/>
        </w:rPr>
        <w:instrText xml:space="preserve"> REF _Ref15366260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29</w:t>
      </w:r>
      <w:r w:rsidRPr="00E45433">
        <w:rPr>
          <w:rFonts w:ascii="Montserrat" w:hAnsi="Montserrat" w:cs="Arial"/>
        </w:rPr>
        <w:fldChar w:fldCharType="end"/>
      </w:r>
      <w:r w:rsidRPr="00E45433">
        <w:rPr>
          <w:rFonts w:ascii="Montserrat" w:hAnsi="Montserrat" w:cs="Arial"/>
        </w:rPr>
        <w:t>.</w:t>
      </w:r>
    </w:p>
    <w:p w14:paraId="487B61C5" w14:textId="5D1E1212" w:rsidR="00DC102D" w:rsidRPr="00E45433" w:rsidRDefault="00360923" w:rsidP="00961385">
      <w:pPr>
        <w:pStyle w:val="Caption"/>
        <w:keepNext/>
        <w:keepLines/>
        <w:spacing w:before="120"/>
        <w:rPr>
          <w:rFonts w:ascii="Montserrat" w:hAnsi="Montserrat" w:cs="Arial"/>
          <w:i w:val="0"/>
          <w:color w:val="0070C0"/>
          <w:szCs w:val="20"/>
        </w:rPr>
      </w:pPr>
      <w:bookmarkStart w:id="73" w:name="_Ref15366260"/>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29</w:t>
      </w:r>
      <w:r w:rsidR="00001F87" w:rsidRPr="00E45433">
        <w:rPr>
          <w:rFonts w:ascii="Montserrat" w:hAnsi="Montserrat" w:cs="Arial"/>
          <w:noProof/>
        </w:rPr>
        <w:fldChar w:fldCharType="end"/>
      </w:r>
      <w:bookmarkEnd w:id="73"/>
      <w:r w:rsidRPr="00E45433">
        <w:rPr>
          <w:rFonts w:ascii="Montserrat" w:hAnsi="Montserrat" w:cs="Arial"/>
          <w:noProof/>
        </w:rPr>
        <w:t xml:space="preserve"> </w:t>
      </w:r>
      <w:r w:rsidR="00EA7D09" w:rsidRPr="00E45433">
        <w:rPr>
          <w:rFonts w:ascii="Montserrat" w:hAnsi="Montserrat" w:cs="Arial"/>
        </w:rPr>
        <w:t xml:space="preserve">– </w:t>
      </w:r>
      <w:r w:rsidR="000A1746" w:rsidRPr="00E45433">
        <w:rPr>
          <w:rFonts w:ascii="Montserrat" w:hAnsi="Montserrat" w:cs="Arial"/>
        </w:rPr>
        <w:t>Anti-Spyware Profile</w:t>
      </w:r>
    </w:p>
    <w:tbl>
      <w:tblPr>
        <w:tblStyle w:val="TableGrid"/>
        <w:tblW w:w="0" w:type="auto"/>
        <w:tblLook w:val="04A0" w:firstRow="1" w:lastRow="0" w:firstColumn="1" w:lastColumn="0" w:noHBand="0" w:noVBand="1"/>
      </w:tblPr>
      <w:tblGrid>
        <w:gridCol w:w="1980"/>
        <w:gridCol w:w="2199"/>
        <w:gridCol w:w="1806"/>
        <w:gridCol w:w="1511"/>
        <w:gridCol w:w="1854"/>
      </w:tblGrid>
      <w:tr w:rsidR="001800F7" w:rsidRPr="00E45433" w14:paraId="39CC712B" w14:textId="77777777" w:rsidTr="00E45433">
        <w:tc>
          <w:tcPr>
            <w:tcW w:w="1313" w:type="dxa"/>
            <w:shd w:val="clear" w:color="auto" w:fill="ED7D31" w:themeFill="accent2"/>
          </w:tcPr>
          <w:p w14:paraId="2F3FF61A" w14:textId="04C6CD58" w:rsidR="001800F7" w:rsidRPr="00E45433" w:rsidRDefault="001800F7" w:rsidP="00961385">
            <w:pPr>
              <w:keepNext/>
              <w:keepLines/>
              <w:spacing w:before="80" w:after="80"/>
              <w:jc w:val="center"/>
              <w:rPr>
                <w:rFonts w:ascii="Montserrat" w:hAnsi="Montserrat" w:cs="Arial"/>
                <w:b/>
              </w:rPr>
            </w:pPr>
            <w:r w:rsidRPr="00E45433">
              <w:rPr>
                <w:rFonts w:ascii="Montserrat" w:hAnsi="Montserrat" w:cs="Arial"/>
                <w:b/>
              </w:rPr>
              <w:t>Device Name</w:t>
            </w:r>
          </w:p>
        </w:tc>
        <w:tc>
          <w:tcPr>
            <w:tcW w:w="2028" w:type="dxa"/>
            <w:shd w:val="clear" w:color="auto" w:fill="ED7D31" w:themeFill="accent2"/>
          </w:tcPr>
          <w:p w14:paraId="40628C12" w14:textId="51AB2F3C" w:rsidR="001800F7" w:rsidRPr="00E45433" w:rsidRDefault="001800F7" w:rsidP="00961385">
            <w:pPr>
              <w:keepNext/>
              <w:keepLines/>
              <w:spacing w:before="80" w:after="80"/>
              <w:jc w:val="center"/>
              <w:rPr>
                <w:rFonts w:ascii="Montserrat" w:hAnsi="Montserrat" w:cs="Arial"/>
                <w:b/>
              </w:rPr>
            </w:pPr>
            <w:r w:rsidRPr="00E45433">
              <w:rPr>
                <w:rFonts w:ascii="Montserrat" w:hAnsi="Montserrat" w:cs="Arial"/>
                <w:b/>
              </w:rPr>
              <w:t>Profile Name</w:t>
            </w:r>
          </w:p>
        </w:tc>
        <w:tc>
          <w:tcPr>
            <w:tcW w:w="2173" w:type="dxa"/>
            <w:shd w:val="clear" w:color="auto" w:fill="ED7D31" w:themeFill="accent2"/>
          </w:tcPr>
          <w:p w14:paraId="1FA46FA6" w14:textId="77777777" w:rsidR="001800F7" w:rsidRPr="00E45433" w:rsidRDefault="001800F7" w:rsidP="00961385">
            <w:pPr>
              <w:keepNext/>
              <w:keepLines/>
              <w:spacing w:before="80" w:after="80"/>
              <w:jc w:val="center"/>
              <w:rPr>
                <w:rFonts w:ascii="Montserrat" w:hAnsi="Montserrat" w:cs="Arial"/>
                <w:b/>
              </w:rPr>
            </w:pPr>
            <w:r w:rsidRPr="00E45433">
              <w:rPr>
                <w:rFonts w:ascii="Montserrat" w:hAnsi="Montserrat" w:cs="Arial"/>
                <w:b/>
              </w:rPr>
              <w:t>Severity</w:t>
            </w:r>
          </w:p>
        </w:tc>
        <w:tc>
          <w:tcPr>
            <w:tcW w:w="1564" w:type="dxa"/>
            <w:shd w:val="clear" w:color="auto" w:fill="ED7D31" w:themeFill="accent2"/>
          </w:tcPr>
          <w:p w14:paraId="025BF65F" w14:textId="77777777" w:rsidR="001800F7" w:rsidRPr="00E45433" w:rsidRDefault="001800F7" w:rsidP="00961385">
            <w:pPr>
              <w:keepNext/>
              <w:keepLines/>
              <w:spacing w:before="80" w:after="80"/>
              <w:jc w:val="center"/>
              <w:rPr>
                <w:rFonts w:ascii="Montserrat" w:hAnsi="Montserrat" w:cs="Arial"/>
                <w:b/>
              </w:rPr>
            </w:pPr>
            <w:r w:rsidRPr="00E45433">
              <w:rPr>
                <w:rFonts w:ascii="Montserrat" w:hAnsi="Montserrat" w:cs="Arial"/>
                <w:b/>
              </w:rPr>
              <w:t>Action</w:t>
            </w:r>
          </w:p>
        </w:tc>
        <w:tc>
          <w:tcPr>
            <w:tcW w:w="2272" w:type="dxa"/>
            <w:shd w:val="clear" w:color="auto" w:fill="ED7D31" w:themeFill="accent2"/>
          </w:tcPr>
          <w:p w14:paraId="1D073D6E" w14:textId="77777777" w:rsidR="001800F7" w:rsidRPr="00E45433" w:rsidRDefault="001800F7" w:rsidP="00961385">
            <w:pPr>
              <w:keepNext/>
              <w:keepLines/>
              <w:spacing w:before="80" w:after="80"/>
              <w:jc w:val="center"/>
              <w:rPr>
                <w:rFonts w:ascii="Montserrat" w:hAnsi="Montserrat" w:cs="Arial"/>
                <w:b/>
              </w:rPr>
            </w:pPr>
            <w:r w:rsidRPr="00E45433">
              <w:rPr>
                <w:rFonts w:ascii="Montserrat" w:hAnsi="Montserrat" w:cs="Arial"/>
                <w:b/>
              </w:rPr>
              <w:t>DNS Sinkhole?</w:t>
            </w:r>
          </w:p>
        </w:tc>
      </w:tr>
      <w:tr w:rsidR="001800F7" w:rsidRPr="00E45433" w14:paraId="1FDD6DE2" w14:textId="77777777" w:rsidTr="001800F7">
        <w:tc>
          <w:tcPr>
            <w:tcW w:w="1313" w:type="dxa"/>
          </w:tcPr>
          <w:p w14:paraId="45F06720" w14:textId="7E4CEE79" w:rsidR="001800F7" w:rsidRPr="00E45433" w:rsidRDefault="00A73448" w:rsidP="00961385">
            <w:pPr>
              <w:keepNext/>
              <w:keepLines/>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t29devicename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«t29devicename»</w:t>
            </w:r>
            <w:r w:rsidRPr="00E45433">
              <w:rPr>
                <w:rFonts w:ascii="Montserrat" w:eastAsia="Batang" w:hAnsi="Montserrat" w:cs="Arial"/>
                <w:i/>
                <w:color w:val="0070C0"/>
                <w:lang w:eastAsia="ko-KR"/>
              </w:rPr>
              <w:fldChar w:fldCharType="end"/>
            </w:r>
          </w:p>
        </w:tc>
        <w:tc>
          <w:tcPr>
            <w:tcW w:w="2028" w:type="dxa"/>
          </w:tcPr>
          <w:p w14:paraId="731E3EAF" w14:textId="43D10D1A" w:rsidR="001800F7" w:rsidRPr="00E45433" w:rsidRDefault="001800F7" w:rsidP="00961385">
            <w:pPr>
              <w:keepNext/>
              <w:keepLines/>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t29asprofilename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«t29asprofilename»</w:t>
            </w:r>
            <w:r w:rsidRPr="00E45433">
              <w:rPr>
                <w:rFonts w:ascii="Montserrat" w:eastAsia="Batang" w:hAnsi="Montserrat" w:cs="Arial"/>
                <w:i/>
                <w:color w:val="0070C0"/>
                <w:lang w:eastAsia="ko-KR"/>
              </w:rPr>
              <w:fldChar w:fldCharType="end"/>
            </w:r>
          </w:p>
        </w:tc>
        <w:tc>
          <w:tcPr>
            <w:tcW w:w="2173" w:type="dxa"/>
          </w:tcPr>
          <w:p w14:paraId="6A57A506" w14:textId="5E329A42" w:rsidR="001800F7" w:rsidRPr="00E45433" w:rsidRDefault="001800F7" w:rsidP="00961385">
            <w:pPr>
              <w:keepNext/>
              <w:keepLines/>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t29severity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«t29severity»</w:t>
            </w:r>
            <w:r w:rsidRPr="00E45433">
              <w:rPr>
                <w:rFonts w:ascii="Montserrat" w:eastAsia="Batang" w:hAnsi="Montserrat" w:cs="Arial"/>
                <w:i/>
                <w:color w:val="0070C0"/>
                <w:lang w:eastAsia="ko-KR"/>
              </w:rPr>
              <w:fldChar w:fldCharType="end"/>
            </w:r>
          </w:p>
        </w:tc>
        <w:tc>
          <w:tcPr>
            <w:tcW w:w="1564" w:type="dxa"/>
          </w:tcPr>
          <w:p w14:paraId="3F62D549" w14:textId="79DC3297" w:rsidR="001800F7" w:rsidRPr="00E45433" w:rsidRDefault="001800F7" w:rsidP="00961385">
            <w:pPr>
              <w:keepNext/>
              <w:keepLines/>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t29actions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«t29actions»</w:t>
            </w:r>
            <w:r w:rsidRPr="00E45433">
              <w:rPr>
                <w:rFonts w:ascii="Montserrat" w:eastAsia="Batang" w:hAnsi="Montserrat" w:cs="Arial"/>
                <w:i/>
                <w:color w:val="0070C0"/>
                <w:lang w:eastAsia="ko-KR"/>
              </w:rPr>
              <w:fldChar w:fldCharType="end"/>
            </w:r>
          </w:p>
        </w:tc>
        <w:tc>
          <w:tcPr>
            <w:tcW w:w="2272" w:type="dxa"/>
          </w:tcPr>
          <w:p w14:paraId="4D9D1FE5" w14:textId="6CCFE344" w:rsidR="001800F7" w:rsidRPr="00E45433" w:rsidRDefault="001800F7" w:rsidP="00961385">
            <w:pPr>
              <w:keepNext/>
              <w:keepLines/>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t29dnssink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«t29dnssink»</w:t>
            </w:r>
            <w:r w:rsidRPr="00E45433">
              <w:rPr>
                <w:rFonts w:ascii="Montserrat" w:eastAsia="Batang" w:hAnsi="Montserrat" w:cs="Arial"/>
                <w:i/>
                <w:color w:val="0070C0"/>
                <w:lang w:eastAsia="ko-KR"/>
              </w:rPr>
              <w:fldChar w:fldCharType="end"/>
            </w:r>
          </w:p>
        </w:tc>
      </w:tr>
    </w:tbl>
    <w:p w14:paraId="0BB24E6B" w14:textId="7025EC0D" w:rsidR="00DB7ECC" w:rsidRPr="00E45433" w:rsidRDefault="00DB7ECC" w:rsidP="00DB7ECC">
      <w:pPr>
        <w:spacing w:before="120"/>
        <w:rPr>
          <w:rFonts w:ascii="Montserrat" w:hAnsi="Montserrat" w:cs="Arial"/>
        </w:rPr>
      </w:pPr>
      <w:r w:rsidRPr="00E45433">
        <w:rPr>
          <w:rFonts w:ascii="Montserrat" w:hAnsi="Montserrat" w:cs="Arial"/>
        </w:rPr>
        <w:t xml:space="preserve">The Vulnerability profile details are shown in </w:t>
      </w:r>
      <w:r w:rsidRPr="00E45433">
        <w:rPr>
          <w:rFonts w:ascii="Montserrat" w:hAnsi="Montserrat" w:cs="Arial"/>
        </w:rPr>
        <w:fldChar w:fldCharType="begin"/>
      </w:r>
      <w:r w:rsidRPr="00E45433">
        <w:rPr>
          <w:rFonts w:ascii="Montserrat" w:hAnsi="Montserrat" w:cs="Arial"/>
        </w:rPr>
        <w:instrText xml:space="preserve"> REF _Ref15366360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30</w:t>
      </w:r>
      <w:r w:rsidRPr="00E45433">
        <w:rPr>
          <w:rFonts w:ascii="Montserrat" w:hAnsi="Montserrat" w:cs="Arial"/>
        </w:rPr>
        <w:fldChar w:fldCharType="end"/>
      </w:r>
      <w:r w:rsidRPr="00E45433">
        <w:rPr>
          <w:rFonts w:ascii="Montserrat" w:hAnsi="Montserrat" w:cs="Arial"/>
        </w:rPr>
        <w:t>.</w:t>
      </w:r>
    </w:p>
    <w:p w14:paraId="7035BC1B" w14:textId="3318A02D" w:rsidR="0099289A" w:rsidRPr="00E45433" w:rsidRDefault="00360923" w:rsidP="00FA7344">
      <w:pPr>
        <w:pStyle w:val="Caption"/>
        <w:spacing w:before="120"/>
        <w:rPr>
          <w:rFonts w:ascii="Montserrat" w:hAnsi="Montserrat" w:cs="Arial"/>
        </w:rPr>
      </w:pPr>
      <w:bookmarkStart w:id="74" w:name="_Ref15366360"/>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30</w:t>
      </w:r>
      <w:r w:rsidR="00001F87" w:rsidRPr="00E45433">
        <w:rPr>
          <w:rFonts w:ascii="Montserrat" w:hAnsi="Montserrat" w:cs="Arial"/>
          <w:noProof/>
        </w:rPr>
        <w:fldChar w:fldCharType="end"/>
      </w:r>
      <w:bookmarkEnd w:id="74"/>
      <w:r w:rsidRPr="00E45433">
        <w:rPr>
          <w:rFonts w:ascii="Montserrat" w:hAnsi="Montserrat" w:cs="Arial"/>
          <w:noProof/>
        </w:rPr>
        <w:t xml:space="preserve"> </w:t>
      </w:r>
      <w:r w:rsidR="0099289A" w:rsidRPr="00E45433">
        <w:rPr>
          <w:rFonts w:ascii="Montserrat" w:hAnsi="Montserrat" w:cs="Arial"/>
        </w:rPr>
        <w:t xml:space="preserve">– </w:t>
      </w:r>
      <w:r w:rsidR="00AC473A" w:rsidRPr="00E45433">
        <w:rPr>
          <w:rFonts w:ascii="Montserrat" w:hAnsi="Montserrat" w:cs="Arial"/>
        </w:rPr>
        <w:t>Vulnerability</w:t>
      </w:r>
      <w:r w:rsidR="00FA7344" w:rsidRPr="00E45433">
        <w:rPr>
          <w:rFonts w:ascii="Montserrat" w:hAnsi="Montserrat" w:cs="Arial"/>
        </w:rPr>
        <w:t xml:space="preserve"> Profil</w:t>
      </w:r>
      <w:r w:rsidR="0099289A" w:rsidRPr="00E45433">
        <w:rPr>
          <w:rFonts w:ascii="Montserrat" w:hAnsi="Montserrat" w:cs="Arial"/>
        </w:rPr>
        <w:t>es</w:t>
      </w:r>
    </w:p>
    <w:tbl>
      <w:tblPr>
        <w:tblStyle w:val="TableGrid"/>
        <w:tblW w:w="5000" w:type="pct"/>
        <w:tblLook w:val="04A0" w:firstRow="1" w:lastRow="0" w:firstColumn="1" w:lastColumn="0" w:noHBand="0" w:noVBand="1"/>
      </w:tblPr>
      <w:tblGrid>
        <w:gridCol w:w="1990"/>
        <w:gridCol w:w="2084"/>
        <w:gridCol w:w="1826"/>
        <w:gridCol w:w="1505"/>
        <w:gridCol w:w="1945"/>
      </w:tblGrid>
      <w:tr w:rsidR="00747FC1" w:rsidRPr="00E45433" w14:paraId="023C43F6" w14:textId="221E7DF6" w:rsidTr="00E45433">
        <w:tc>
          <w:tcPr>
            <w:tcW w:w="843" w:type="pct"/>
            <w:shd w:val="clear" w:color="auto" w:fill="ED7D31" w:themeFill="accent2"/>
          </w:tcPr>
          <w:p w14:paraId="678DA0AB" w14:textId="676783D0" w:rsidR="00747FC1" w:rsidRPr="00E45433" w:rsidRDefault="00747FC1" w:rsidP="001B795C">
            <w:pPr>
              <w:spacing w:before="80" w:after="80"/>
              <w:jc w:val="center"/>
              <w:rPr>
                <w:rFonts w:ascii="Montserrat" w:hAnsi="Montserrat" w:cs="Arial"/>
                <w:b/>
              </w:rPr>
            </w:pPr>
            <w:r w:rsidRPr="00E45433">
              <w:rPr>
                <w:rFonts w:ascii="Montserrat" w:hAnsi="Montserrat" w:cs="Arial"/>
                <w:b/>
              </w:rPr>
              <w:t>Device Name</w:t>
            </w:r>
          </w:p>
        </w:tc>
        <w:tc>
          <w:tcPr>
            <w:tcW w:w="996" w:type="pct"/>
            <w:shd w:val="clear" w:color="auto" w:fill="ED7D31" w:themeFill="accent2"/>
          </w:tcPr>
          <w:p w14:paraId="587E3C10" w14:textId="210568AE" w:rsidR="00747FC1" w:rsidRPr="00E45433" w:rsidRDefault="00747FC1" w:rsidP="001B795C">
            <w:pPr>
              <w:spacing w:before="80" w:after="80"/>
              <w:jc w:val="center"/>
              <w:rPr>
                <w:rFonts w:ascii="Montserrat" w:hAnsi="Montserrat" w:cs="Arial"/>
                <w:b/>
              </w:rPr>
            </w:pPr>
            <w:r w:rsidRPr="00E45433">
              <w:rPr>
                <w:rFonts w:ascii="Montserrat" w:hAnsi="Montserrat" w:cs="Arial"/>
                <w:b/>
              </w:rPr>
              <w:t>Profile Name</w:t>
            </w:r>
          </w:p>
        </w:tc>
        <w:tc>
          <w:tcPr>
            <w:tcW w:w="1158" w:type="pct"/>
            <w:shd w:val="clear" w:color="auto" w:fill="ED7D31" w:themeFill="accent2"/>
          </w:tcPr>
          <w:p w14:paraId="0087D7E2" w14:textId="41A1BADB" w:rsidR="00747FC1" w:rsidRPr="00E45433" w:rsidRDefault="00747FC1" w:rsidP="001B795C">
            <w:pPr>
              <w:spacing w:before="80" w:after="80"/>
              <w:jc w:val="center"/>
              <w:rPr>
                <w:rFonts w:ascii="Montserrat" w:hAnsi="Montserrat" w:cs="Arial"/>
                <w:b/>
              </w:rPr>
            </w:pPr>
            <w:r w:rsidRPr="00E45433">
              <w:rPr>
                <w:rFonts w:ascii="Montserrat" w:hAnsi="Montserrat" w:cs="Arial"/>
                <w:b/>
              </w:rPr>
              <w:t>Rule Name</w:t>
            </w:r>
          </w:p>
        </w:tc>
        <w:tc>
          <w:tcPr>
            <w:tcW w:w="782" w:type="pct"/>
            <w:shd w:val="clear" w:color="auto" w:fill="ED7D31" w:themeFill="accent2"/>
          </w:tcPr>
          <w:p w14:paraId="7DD30D26" w14:textId="1F725732" w:rsidR="00747FC1" w:rsidRPr="00E45433" w:rsidRDefault="00747FC1" w:rsidP="001B795C">
            <w:pPr>
              <w:spacing w:before="80" w:after="80"/>
              <w:jc w:val="center"/>
              <w:rPr>
                <w:rFonts w:ascii="Montserrat" w:hAnsi="Montserrat" w:cs="Arial"/>
                <w:b/>
              </w:rPr>
            </w:pPr>
            <w:r w:rsidRPr="00E45433">
              <w:rPr>
                <w:rFonts w:ascii="Montserrat" w:hAnsi="Montserrat" w:cs="Arial"/>
                <w:b/>
              </w:rPr>
              <w:t>Severity</w:t>
            </w:r>
          </w:p>
        </w:tc>
        <w:tc>
          <w:tcPr>
            <w:tcW w:w="1221" w:type="pct"/>
            <w:shd w:val="clear" w:color="auto" w:fill="ED7D31" w:themeFill="accent2"/>
          </w:tcPr>
          <w:p w14:paraId="06D301B7" w14:textId="3DC025C8" w:rsidR="00747FC1" w:rsidRPr="00E45433" w:rsidRDefault="00747FC1" w:rsidP="001B795C">
            <w:pPr>
              <w:spacing w:before="80" w:after="80"/>
              <w:jc w:val="center"/>
              <w:rPr>
                <w:rFonts w:ascii="Montserrat" w:hAnsi="Montserrat" w:cs="Arial"/>
                <w:b/>
              </w:rPr>
            </w:pPr>
            <w:r w:rsidRPr="00E45433">
              <w:rPr>
                <w:rFonts w:ascii="Montserrat" w:hAnsi="Montserrat" w:cs="Arial"/>
                <w:b/>
              </w:rPr>
              <w:t>Action</w:t>
            </w:r>
          </w:p>
        </w:tc>
      </w:tr>
      <w:tr w:rsidR="00747FC1" w:rsidRPr="00E45433" w14:paraId="3EFD05AE" w14:textId="67F5778F" w:rsidTr="00747FC1">
        <w:tc>
          <w:tcPr>
            <w:tcW w:w="843" w:type="pct"/>
          </w:tcPr>
          <w:p w14:paraId="6DA4CAD1" w14:textId="52203359" w:rsidR="00747FC1" w:rsidRPr="00E45433" w:rsidRDefault="00A73448" w:rsidP="00D12F98">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t30devicename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«t30devicename»</w:t>
            </w:r>
            <w:r w:rsidRPr="00E45433">
              <w:rPr>
                <w:rFonts w:ascii="Montserrat" w:eastAsia="Batang" w:hAnsi="Montserrat" w:cs="Arial"/>
                <w:i/>
                <w:color w:val="0070C0"/>
                <w:lang w:eastAsia="ko-KR"/>
              </w:rPr>
              <w:fldChar w:fldCharType="end"/>
            </w:r>
          </w:p>
        </w:tc>
        <w:tc>
          <w:tcPr>
            <w:tcW w:w="996" w:type="pct"/>
          </w:tcPr>
          <w:p w14:paraId="5D07F1A8" w14:textId="3F59A892" w:rsidR="00747FC1" w:rsidRPr="00E45433" w:rsidRDefault="00747FC1" w:rsidP="00D12F98">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t30vprofilename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«t30vprofilename»</w:t>
            </w:r>
            <w:r w:rsidRPr="00E45433">
              <w:rPr>
                <w:rFonts w:ascii="Montserrat" w:eastAsia="Batang" w:hAnsi="Montserrat" w:cs="Arial"/>
                <w:i/>
                <w:color w:val="0070C0"/>
                <w:lang w:eastAsia="ko-KR"/>
              </w:rPr>
              <w:fldChar w:fldCharType="end"/>
            </w:r>
          </w:p>
        </w:tc>
        <w:tc>
          <w:tcPr>
            <w:tcW w:w="1158" w:type="pct"/>
          </w:tcPr>
          <w:p w14:paraId="0227593F" w14:textId="33387CE8" w:rsidR="00747FC1" w:rsidRPr="00E45433" w:rsidRDefault="00747FC1" w:rsidP="00D12F98">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t30rulename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«t30rulename»</w:t>
            </w:r>
            <w:r w:rsidRPr="00E45433">
              <w:rPr>
                <w:rFonts w:ascii="Montserrat" w:eastAsia="Batang" w:hAnsi="Montserrat" w:cs="Arial"/>
                <w:i/>
                <w:color w:val="0070C0"/>
                <w:lang w:eastAsia="ko-KR"/>
              </w:rPr>
              <w:fldChar w:fldCharType="end"/>
            </w:r>
          </w:p>
        </w:tc>
        <w:tc>
          <w:tcPr>
            <w:tcW w:w="782" w:type="pct"/>
          </w:tcPr>
          <w:p w14:paraId="14CEAA34" w14:textId="06B957BB" w:rsidR="00747FC1" w:rsidRPr="00E45433" w:rsidRDefault="00747FC1" w:rsidP="00D12F98">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t30severity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«t30severity»</w:t>
            </w:r>
            <w:r w:rsidRPr="00E45433">
              <w:rPr>
                <w:rFonts w:ascii="Montserrat" w:eastAsia="Batang" w:hAnsi="Montserrat" w:cs="Arial"/>
                <w:i/>
                <w:color w:val="0070C0"/>
                <w:lang w:eastAsia="ko-KR"/>
              </w:rPr>
              <w:fldChar w:fldCharType="end"/>
            </w:r>
          </w:p>
        </w:tc>
        <w:tc>
          <w:tcPr>
            <w:tcW w:w="1221" w:type="pct"/>
          </w:tcPr>
          <w:p w14:paraId="4EF89DFD" w14:textId="31A7526E" w:rsidR="00747FC1" w:rsidRPr="00E45433" w:rsidRDefault="00747FC1" w:rsidP="00D12F98">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t30action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«t30action»</w:t>
            </w:r>
            <w:r w:rsidRPr="00E45433">
              <w:rPr>
                <w:rFonts w:ascii="Montserrat" w:eastAsia="Batang" w:hAnsi="Montserrat" w:cs="Arial"/>
                <w:i/>
                <w:color w:val="0070C0"/>
                <w:lang w:eastAsia="ko-KR"/>
              </w:rPr>
              <w:fldChar w:fldCharType="end"/>
            </w:r>
          </w:p>
        </w:tc>
      </w:tr>
    </w:tbl>
    <w:p w14:paraId="6B12B427" w14:textId="79DD93CC" w:rsidR="00DB7ECC" w:rsidRPr="00E45433" w:rsidRDefault="00DB7ECC" w:rsidP="00DB7ECC">
      <w:pPr>
        <w:spacing w:before="120"/>
        <w:rPr>
          <w:rFonts w:ascii="Montserrat" w:hAnsi="Montserrat" w:cs="Arial"/>
        </w:rPr>
      </w:pPr>
      <w:r w:rsidRPr="00E45433">
        <w:rPr>
          <w:rFonts w:ascii="Montserrat" w:hAnsi="Montserrat" w:cs="Arial"/>
        </w:rPr>
        <w:t xml:space="preserve">The URL Filtering profile details are shown in </w:t>
      </w:r>
      <w:r w:rsidRPr="00E45433">
        <w:rPr>
          <w:rFonts w:ascii="Montserrat" w:hAnsi="Montserrat" w:cs="Arial"/>
        </w:rPr>
        <w:fldChar w:fldCharType="begin"/>
      </w:r>
      <w:r w:rsidRPr="00E45433">
        <w:rPr>
          <w:rFonts w:ascii="Montserrat" w:hAnsi="Montserrat" w:cs="Arial"/>
        </w:rPr>
        <w:instrText xml:space="preserve"> REF _Ref15366437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31</w:t>
      </w:r>
      <w:r w:rsidRPr="00E45433">
        <w:rPr>
          <w:rFonts w:ascii="Montserrat" w:hAnsi="Montserrat" w:cs="Arial"/>
        </w:rPr>
        <w:fldChar w:fldCharType="end"/>
      </w:r>
      <w:r w:rsidRPr="00E45433">
        <w:rPr>
          <w:rFonts w:ascii="Montserrat" w:hAnsi="Montserrat" w:cs="Arial"/>
        </w:rPr>
        <w:t>.</w:t>
      </w:r>
    </w:p>
    <w:p w14:paraId="1A30CAD2" w14:textId="0CEA67EA" w:rsidR="00B35482" w:rsidRPr="00E45433" w:rsidRDefault="00360923" w:rsidP="00FA7344">
      <w:pPr>
        <w:pStyle w:val="Caption"/>
        <w:keepNext/>
        <w:spacing w:before="120"/>
        <w:rPr>
          <w:rFonts w:ascii="Montserrat" w:hAnsi="Montserrat" w:cs="Arial"/>
        </w:rPr>
      </w:pPr>
      <w:bookmarkStart w:id="75" w:name="_Ref15366437"/>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31</w:t>
      </w:r>
      <w:r w:rsidR="00001F87" w:rsidRPr="00E45433">
        <w:rPr>
          <w:rFonts w:ascii="Montserrat" w:hAnsi="Montserrat" w:cs="Arial"/>
          <w:noProof/>
        </w:rPr>
        <w:fldChar w:fldCharType="end"/>
      </w:r>
      <w:bookmarkEnd w:id="75"/>
      <w:r w:rsidRPr="00E45433">
        <w:rPr>
          <w:rFonts w:ascii="Montserrat" w:hAnsi="Montserrat" w:cs="Arial"/>
          <w:noProof/>
        </w:rPr>
        <w:t xml:space="preserve"> </w:t>
      </w:r>
      <w:r w:rsidR="00EA7D09" w:rsidRPr="00E45433">
        <w:rPr>
          <w:rFonts w:ascii="Montserrat" w:hAnsi="Montserrat" w:cs="Arial"/>
        </w:rPr>
        <w:t xml:space="preserve">– </w:t>
      </w:r>
      <w:r w:rsidR="00B35482" w:rsidRPr="00E45433">
        <w:rPr>
          <w:rFonts w:ascii="Montserrat" w:hAnsi="Montserrat" w:cs="Arial"/>
        </w:rPr>
        <w:t>URL Filtering Profiles</w:t>
      </w:r>
    </w:p>
    <w:tbl>
      <w:tblPr>
        <w:tblStyle w:val="TableGrid"/>
        <w:tblW w:w="5000" w:type="pct"/>
        <w:tblLook w:val="04A0" w:firstRow="1" w:lastRow="0" w:firstColumn="1" w:lastColumn="0" w:noHBand="0" w:noVBand="1"/>
        <w:tblCaption w:val="ert"/>
      </w:tblPr>
      <w:tblGrid>
        <w:gridCol w:w="1398"/>
        <w:gridCol w:w="1386"/>
        <w:gridCol w:w="1083"/>
        <w:gridCol w:w="996"/>
        <w:gridCol w:w="996"/>
        <w:gridCol w:w="1151"/>
        <w:gridCol w:w="1100"/>
        <w:gridCol w:w="1240"/>
      </w:tblGrid>
      <w:tr w:rsidR="008121B6" w:rsidRPr="00E45433" w14:paraId="77C80A2C" w14:textId="77777777" w:rsidTr="00E45433">
        <w:tc>
          <w:tcPr>
            <w:tcW w:w="119" w:type="pct"/>
            <w:shd w:val="clear" w:color="auto" w:fill="ED7D31" w:themeFill="accent2"/>
          </w:tcPr>
          <w:p w14:paraId="14D92B47" w14:textId="088EE58D" w:rsidR="008121B6" w:rsidRPr="00E45433" w:rsidRDefault="008121B6" w:rsidP="00EA6772">
            <w:pPr>
              <w:spacing w:before="80" w:after="80"/>
              <w:jc w:val="center"/>
              <w:rPr>
                <w:rFonts w:ascii="Montserrat" w:hAnsi="Montserrat" w:cs="Arial"/>
                <w:b/>
              </w:rPr>
            </w:pPr>
            <w:r w:rsidRPr="00E45433">
              <w:rPr>
                <w:rFonts w:ascii="Montserrat" w:hAnsi="Montserrat" w:cs="Arial"/>
                <w:b/>
              </w:rPr>
              <w:t>Device Name</w:t>
            </w:r>
          </w:p>
        </w:tc>
        <w:tc>
          <w:tcPr>
            <w:tcW w:w="844" w:type="pct"/>
            <w:shd w:val="clear" w:color="auto" w:fill="ED7D31" w:themeFill="accent2"/>
          </w:tcPr>
          <w:p w14:paraId="5CE18A2B" w14:textId="6B9D83E0" w:rsidR="008121B6" w:rsidRPr="00E45433" w:rsidRDefault="008121B6" w:rsidP="00EA6772">
            <w:pPr>
              <w:spacing w:before="80" w:after="80"/>
              <w:jc w:val="center"/>
              <w:rPr>
                <w:rFonts w:ascii="Montserrat" w:hAnsi="Montserrat" w:cs="Arial"/>
                <w:b/>
              </w:rPr>
            </w:pPr>
            <w:r w:rsidRPr="00E45433">
              <w:rPr>
                <w:rFonts w:ascii="Montserrat" w:hAnsi="Montserrat" w:cs="Arial"/>
                <w:b/>
              </w:rPr>
              <w:t xml:space="preserve">URL Filtering Profile Name </w:t>
            </w:r>
          </w:p>
        </w:tc>
        <w:tc>
          <w:tcPr>
            <w:tcW w:w="675" w:type="pct"/>
            <w:shd w:val="clear" w:color="auto" w:fill="ED7D31" w:themeFill="accent2"/>
          </w:tcPr>
          <w:p w14:paraId="537E7015" w14:textId="77777777" w:rsidR="008121B6" w:rsidRPr="00E45433" w:rsidRDefault="008121B6" w:rsidP="00EA6772">
            <w:pPr>
              <w:spacing w:before="80" w:after="80"/>
              <w:jc w:val="center"/>
              <w:rPr>
                <w:rFonts w:ascii="Montserrat" w:hAnsi="Montserrat" w:cs="Arial"/>
                <w:b/>
              </w:rPr>
            </w:pPr>
            <w:r w:rsidRPr="00E45433">
              <w:rPr>
                <w:rFonts w:ascii="Montserrat" w:hAnsi="Montserrat" w:cs="Arial"/>
                <w:b/>
              </w:rPr>
              <w:t>Blocked Categories</w:t>
            </w:r>
          </w:p>
        </w:tc>
        <w:tc>
          <w:tcPr>
            <w:tcW w:w="602" w:type="pct"/>
            <w:shd w:val="clear" w:color="auto" w:fill="ED7D31" w:themeFill="accent2"/>
          </w:tcPr>
          <w:p w14:paraId="349EB503" w14:textId="77777777" w:rsidR="008121B6" w:rsidRPr="00E45433" w:rsidRDefault="008121B6" w:rsidP="00EA6772">
            <w:pPr>
              <w:spacing w:before="80" w:after="80"/>
              <w:jc w:val="center"/>
              <w:rPr>
                <w:rFonts w:ascii="Montserrat" w:hAnsi="Montserrat" w:cs="Arial"/>
                <w:b/>
              </w:rPr>
            </w:pPr>
            <w:r w:rsidRPr="00E45433">
              <w:rPr>
                <w:rFonts w:ascii="Montserrat" w:hAnsi="Montserrat" w:cs="Arial"/>
                <w:b/>
              </w:rPr>
              <w:t>Allow Categories</w:t>
            </w:r>
          </w:p>
        </w:tc>
        <w:tc>
          <w:tcPr>
            <w:tcW w:w="602" w:type="pct"/>
            <w:shd w:val="clear" w:color="auto" w:fill="ED7D31" w:themeFill="accent2"/>
          </w:tcPr>
          <w:p w14:paraId="479316B2" w14:textId="77777777" w:rsidR="008121B6" w:rsidRPr="00E45433" w:rsidRDefault="008121B6" w:rsidP="00EA6772">
            <w:pPr>
              <w:spacing w:before="80" w:after="80"/>
              <w:jc w:val="center"/>
              <w:rPr>
                <w:rFonts w:ascii="Montserrat" w:hAnsi="Montserrat" w:cs="Arial"/>
                <w:b/>
              </w:rPr>
            </w:pPr>
            <w:r w:rsidRPr="00E45433">
              <w:rPr>
                <w:rFonts w:ascii="Montserrat" w:hAnsi="Montserrat" w:cs="Arial"/>
                <w:b/>
              </w:rPr>
              <w:t>Alert Categories</w:t>
            </w:r>
          </w:p>
        </w:tc>
        <w:tc>
          <w:tcPr>
            <w:tcW w:w="707" w:type="pct"/>
            <w:shd w:val="clear" w:color="auto" w:fill="ED7D31" w:themeFill="accent2"/>
          </w:tcPr>
          <w:p w14:paraId="70DA8600" w14:textId="77777777" w:rsidR="008121B6" w:rsidRPr="00E45433" w:rsidRDefault="008121B6" w:rsidP="00EA6772">
            <w:pPr>
              <w:spacing w:before="80" w:after="80"/>
              <w:jc w:val="center"/>
              <w:rPr>
                <w:rFonts w:ascii="Montserrat" w:hAnsi="Montserrat" w:cs="Arial"/>
                <w:b/>
              </w:rPr>
            </w:pPr>
            <w:r w:rsidRPr="00E45433">
              <w:rPr>
                <w:rFonts w:ascii="Montserrat" w:hAnsi="Montserrat" w:cs="Arial"/>
                <w:b/>
              </w:rPr>
              <w:t>Continue</w:t>
            </w:r>
          </w:p>
          <w:p w14:paraId="0A5397F4" w14:textId="77777777" w:rsidR="008121B6" w:rsidRPr="00E45433" w:rsidRDefault="008121B6" w:rsidP="00EA6772">
            <w:pPr>
              <w:spacing w:before="80" w:after="80"/>
              <w:jc w:val="center"/>
              <w:rPr>
                <w:rFonts w:ascii="Montserrat" w:hAnsi="Montserrat" w:cs="Arial"/>
                <w:b/>
              </w:rPr>
            </w:pPr>
            <w:r w:rsidRPr="00E45433">
              <w:rPr>
                <w:rFonts w:ascii="Montserrat" w:hAnsi="Montserrat" w:cs="Arial"/>
                <w:b/>
              </w:rPr>
              <w:t>Categories</w:t>
            </w:r>
          </w:p>
        </w:tc>
        <w:tc>
          <w:tcPr>
            <w:tcW w:w="691" w:type="pct"/>
            <w:shd w:val="clear" w:color="auto" w:fill="ED7D31" w:themeFill="accent2"/>
          </w:tcPr>
          <w:p w14:paraId="43F9191F" w14:textId="77777777" w:rsidR="008121B6" w:rsidRPr="00E45433" w:rsidRDefault="008121B6" w:rsidP="00EA6772">
            <w:pPr>
              <w:spacing w:before="80" w:after="80"/>
              <w:jc w:val="center"/>
              <w:rPr>
                <w:rFonts w:ascii="Montserrat" w:hAnsi="Montserrat" w:cs="Arial"/>
                <w:b/>
              </w:rPr>
            </w:pPr>
            <w:r w:rsidRPr="00E45433">
              <w:rPr>
                <w:rFonts w:ascii="Montserrat" w:hAnsi="Montserrat" w:cs="Arial"/>
                <w:b/>
              </w:rPr>
              <w:t>Override Categories</w:t>
            </w:r>
          </w:p>
        </w:tc>
        <w:tc>
          <w:tcPr>
            <w:tcW w:w="759" w:type="pct"/>
            <w:shd w:val="clear" w:color="auto" w:fill="ED7D31" w:themeFill="accent2"/>
          </w:tcPr>
          <w:p w14:paraId="46459DEB" w14:textId="77777777" w:rsidR="008121B6" w:rsidRPr="00E45433" w:rsidRDefault="008121B6" w:rsidP="00EA6772">
            <w:pPr>
              <w:spacing w:before="80" w:after="80"/>
              <w:jc w:val="center"/>
              <w:rPr>
                <w:rFonts w:ascii="Montserrat" w:hAnsi="Montserrat" w:cs="Arial"/>
                <w:b/>
              </w:rPr>
            </w:pPr>
            <w:r w:rsidRPr="00E45433">
              <w:rPr>
                <w:rFonts w:ascii="Montserrat" w:hAnsi="Montserrat" w:cs="Arial"/>
                <w:b/>
              </w:rPr>
              <w:t>User Credential Submission</w:t>
            </w:r>
          </w:p>
        </w:tc>
      </w:tr>
      <w:tr w:rsidR="008121B6" w:rsidRPr="00E45433" w14:paraId="4F784361" w14:textId="77777777" w:rsidTr="008121B6">
        <w:tc>
          <w:tcPr>
            <w:tcW w:w="119" w:type="pct"/>
          </w:tcPr>
          <w:p w14:paraId="33A07103" w14:textId="580DB161" w:rsidR="008121B6" w:rsidRPr="00E45433" w:rsidRDefault="00A73448" w:rsidP="00EA6772">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t31devicename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«t31devicename»</w:t>
            </w:r>
            <w:r w:rsidRPr="00E45433">
              <w:rPr>
                <w:rFonts w:ascii="Montserrat" w:eastAsia="Batang" w:hAnsi="Montserrat" w:cs="Arial"/>
                <w:i/>
                <w:color w:val="0070C0"/>
                <w:lang w:eastAsia="ko-KR"/>
              </w:rPr>
              <w:fldChar w:fldCharType="end"/>
            </w:r>
          </w:p>
        </w:tc>
        <w:tc>
          <w:tcPr>
            <w:tcW w:w="844" w:type="pct"/>
          </w:tcPr>
          <w:p w14:paraId="503B36F7" w14:textId="6A5E02DB" w:rsidR="008121B6" w:rsidRPr="00E45433" w:rsidRDefault="008121B6" w:rsidP="00EA6772">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t31profilename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«t31profilename»</w:t>
            </w:r>
            <w:r w:rsidRPr="00E45433">
              <w:rPr>
                <w:rFonts w:ascii="Montserrat" w:eastAsia="Batang" w:hAnsi="Montserrat" w:cs="Arial"/>
                <w:i/>
                <w:color w:val="0070C0"/>
                <w:lang w:eastAsia="ko-KR"/>
              </w:rPr>
              <w:fldChar w:fldCharType="end"/>
            </w:r>
          </w:p>
        </w:tc>
        <w:tc>
          <w:tcPr>
            <w:tcW w:w="675" w:type="pct"/>
          </w:tcPr>
          <w:p w14:paraId="6246E343" w14:textId="466C0EDC" w:rsidR="008121B6" w:rsidRPr="00E45433" w:rsidRDefault="008121B6" w:rsidP="00EA6772">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t31blocked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«t31blocked»</w:t>
            </w:r>
            <w:r w:rsidRPr="00E45433">
              <w:rPr>
                <w:rFonts w:ascii="Montserrat" w:eastAsia="Batang" w:hAnsi="Montserrat" w:cs="Arial"/>
                <w:i/>
                <w:color w:val="0070C0"/>
                <w:lang w:eastAsia="ko-KR"/>
              </w:rPr>
              <w:fldChar w:fldCharType="end"/>
            </w:r>
          </w:p>
        </w:tc>
        <w:tc>
          <w:tcPr>
            <w:tcW w:w="602" w:type="pct"/>
          </w:tcPr>
          <w:p w14:paraId="548965D1" w14:textId="522F7150" w:rsidR="008121B6" w:rsidRPr="00E45433" w:rsidRDefault="008121B6" w:rsidP="00EA6772">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t31allow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«t31allow»</w:t>
            </w:r>
            <w:r w:rsidRPr="00E45433">
              <w:rPr>
                <w:rFonts w:ascii="Montserrat" w:eastAsia="Batang" w:hAnsi="Montserrat" w:cs="Arial"/>
                <w:i/>
                <w:color w:val="0070C0"/>
                <w:lang w:eastAsia="ko-KR"/>
              </w:rPr>
              <w:fldChar w:fldCharType="end"/>
            </w:r>
          </w:p>
        </w:tc>
        <w:tc>
          <w:tcPr>
            <w:tcW w:w="602" w:type="pct"/>
          </w:tcPr>
          <w:p w14:paraId="3613F305" w14:textId="7EC5013A" w:rsidR="008121B6" w:rsidRPr="00E45433" w:rsidRDefault="008121B6" w:rsidP="00EA6772">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t31alert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«t31alert»</w:t>
            </w:r>
            <w:r w:rsidRPr="00E45433">
              <w:rPr>
                <w:rFonts w:ascii="Montserrat" w:eastAsia="Batang" w:hAnsi="Montserrat" w:cs="Arial"/>
                <w:i/>
                <w:color w:val="0070C0"/>
                <w:lang w:eastAsia="ko-KR"/>
              </w:rPr>
              <w:fldChar w:fldCharType="end"/>
            </w:r>
          </w:p>
        </w:tc>
        <w:tc>
          <w:tcPr>
            <w:tcW w:w="707" w:type="pct"/>
          </w:tcPr>
          <w:p w14:paraId="365ED677" w14:textId="226A850D" w:rsidR="008121B6" w:rsidRPr="00E45433" w:rsidRDefault="008121B6" w:rsidP="00EA6772">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t31continue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«t31continue»</w:t>
            </w:r>
            <w:r w:rsidRPr="00E45433">
              <w:rPr>
                <w:rFonts w:ascii="Montserrat" w:eastAsia="Batang" w:hAnsi="Montserrat" w:cs="Arial"/>
                <w:i/>
                <w:color w:val="0070C0"/>
                <w:lang w:eastAsia="ko-KR"/>
              </w:rPr>
              <w:fldChar w:fldCharType="end"/>
            </w:r>
          </w:p>
        </w:tc>
        <w:tc>
          <w:tcPr>
            <w:tcW w:w="691" w:type="pct"/>
          </w:tcPr>
          <w:p w14:paraId="6F56704A" w14:textId="1B2066F4" w:rsidR="008121B6" w:rsidRPr="00E45433" w:rsidRDefault="008121B6" w:rsidP="00EA6772">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t31override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«t31override»</w:t>
            </w:r>
            <w:r w:rsidRPr="00E45433">
              <w:rPr>
                <w:rFonts w:ascii="Montserrat" w:eastAsia="Batang" w:hAnsi="Montserrat" w:cs="Arial"/>
                <w:i/>
                <w:color w:val="0070C0"/>
                <w:lang w:eastAsia="ko-KR"/>
              </w:rPr>
              <w:fldChar w:fldCharType="end"/>
            </w:r>
          </w:p>
        </w:tc>
        <w:tc>
          <w:tcPr>
            <w:tcW w:w="759" w:type="pct"/>
          </w:tcPr>
          <w:p w14:paraId="621EB7A6" w14:textId="655F4934" w:rsidR="008121B6" w:rsidRPr="00E45433" w:rsidRDefault="008121B6" w:rsidP="00EA6772">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t31credential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«t31credential»</w:t>
            </w:r>
            <w:r w:rsidRPr="00E45433">
              <w:rPr>
                <w:rFonts w:ascii="Montserrat" w:eastAsia="Batang" w:hAnsi="Montserrat" w:cs="Arial"/>
                <w:i/>
                <w:color w:val="0070C0"/>
                <w:lang w:eastAsia="ko-KR"/>
              </w:rPr>
              <w:fldChar w:fldCharType="end"/>
            </w:r>
          </w:p>
        </w:tc>
      </w:tr>
    </w:tbl>
    <w:p w14:paraId="08F35AB8" w14:textId="447BFAA9" w:rsidR="00263842" w:rsidRPr="00E45433" w:rsidRDefault="00263842" w:rsidP="000306CE">
      <w:pPr>
        <w:keepNext/>
        <w:keepLines/>
        <w:spacing w:before="120"/>
        <w:rPr>
          <w:rFonts w:ascii="Montserrat" w:hAnsi="Montserrat" w:cs="Arial"/>
        </w:rPr>
      </w:pPr>
      <w:r w:rsidRPr="00E45433">
        <w:rPr>
          <w:rFonts w:ascii="Montserrat" w:hAnsi="Montserrat" w:cs="Arial"/>
        </w:rPr>
        <w:t xml:space="preserve">The </w:t>
      </w:r>
      <w:proofErr w:type="spellStart"/>
      <w:r w:rsidRPr="00E45433">
        <w:rPr>
          <w:rFonts w:ascii="Montserrat" w:hAnsi="Montserrat" w:cs="Arial"/>
        </w:rPr>
        <w:t>WildFire</w:t>
      </w:r>
      <w:proofErr w:type="spellEnd"/>
      <w:r w:rsidRPr="00E45433">
        <w:rPr>
          <w:rFonts w:ascii="Montserrat" w:hAnsi="Montserrat" w:cs="Arial"/>
        </w:rPr>
        <w:t xml:space="preserve"> profile details are shown in </w:t>
      </w:r>
      <w:r w:rsidRPr="00E45433">
        <w:rPr>
          <w:rFonts w:ascii="Montserrat" w:hAnsi="Montserrat" w:cs="Arial"/>
        </w:rPr>
        <w:fldChar w:fldCharType="begin"/>
      </w:r>
      <w:r w:rsidRPr="00E45433">
        <w:rPr>
          <w:rFonts w:ascii="Montserrat" w:hAnsi="Montserrat" w:cs="Arial"/>
        </w:rPr>
        <w:instrText xml:space="preserve"> REF _Ref15366568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32</w:t>
      </w:r>
      <w:r w:rsidRPr="00E45433">
        <w:rPr>
          <w:rFonts w:ascii="Montserrat" w:hAnsi="Montserrat" w:cs="Arial"/>
        </w:rPr>
        <w:fldChar w:fldCharType="end"/>
      </w:r>
      <w:r w:rsidRPr="00E45433">
        <w:rPr>
          <w:rFonts w:ascii="Montserrat" w:hAnsi="Montserrat" w:cs="Arial"/>
        </w:rPr>
        <w:t>.</w:t>
      </w:r>
    </w:p>
    <w:p w14:paraId="2BC39562" w14:textId="3D27F19A" w:rsidR="008F5B0A" w:rsidRPr="00E45433" w:rsidRDefault="00360923" w:rsidP="000306CE">
      <w:pPr>
        <w:pStyle w:val="Caption"/>
        <w:keepNext/>
        <w:keepLines/>
        <w:spacing w:before="120"/>
        <w:rPr>
          <w:rFonts w:ascii="Montserrat" w:hAnsi="Montserrat" w:cs="Arial"/>
        </w:rPr>
      </w:pPr>
      <w:bookmarkStart w:id="76" w:name="_Ref15366568"/>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32</w:t>
      </w:r>
      <w:r w:rsidR="00001F87" w:rsidRPr="00E45433">
        <w:rPr>
          <w:rFonts w:ascii="Montserrat" w:hAnsi="Montserrat" w:cs="Arial"/>
          <w:noProof/>
        </w:rPr>
        <w:fldChar w:fldCharType="end"/>
      </w:r>
      <w:bookmarkEnd w:id="76"/>
      <w:r w:rsidRPr="00E45433">
        <w:rPr>
          <w:rFonts w:ascii="Montserrat" w:hAnsi="Montserrat" w:cs="Arial"/>
          <w:noProof/>
        </w:rPr>
        <w:t xml:space="preserve"> </w:t>
      </w:r>
      <w:r w:rsidR="00EA7D09" w:rsidRPr="00E45433">
        <w:rPr>
          <w:rFonts w:ascii="Montserrat" w:hAnsi="Montserrat" w:cs="Arial"/>
        </w:rPr>
        <w:t>–</w:t>
      </w:r>
      <w:r w:rsidR="008F5B0A" w:rsidRPr="00E45433">
        <w:rPr>
          <w:rFonts w:ascii="Montserrat" w:hAnsi="Montserrat" w:cs="Arial"/>
        </w:rPr>
        <w:t xml:space="preserve"> </w:t>
      </w:r>
      <w:proofErr w:type="spellStart"/>
      <w:r w:rsidR="008F5B0A" w:rsidRPr="00E45433">
        <w:rPr>
          <w:rFonts w:ascii="Montserrat" w:hAnsi="Montserrat" w:cs="Arial"/>
        </w:rPr>
        <w:t>WildFire</w:t>
      </w:r>
      <w:proofErr w:type="spellEnd"/>
      <w:r w:rsidR="008F5B0A" w:rsidRPr="00E45433">
        <w:rPr>
          <w:rFonts w:ascii="Montserrat" w:hAnsi="Montserrat" w:cs="Arial"/>
        </w:rPr>
        <w:t xml:space="preserve"> Profile Details</w:t>
      </w:r>
    </w:p>
    <w:tbl>
      <w:tblPr>
        <w:tblStyle w:val="TableGrid"/>
        <w:tblW w:w="5000" w:type="pct"/>
        <w:tblLook w:val="04A0" w:firstRow="1" w:lastRow="0" w:firstColumn="1" w:lastColumn="0" w:noHBand="0" w:noVBand="1"/>
      </w:tblPr>
      <w:tblGrid>
        <w:gridCol w:w="1736"/>
        <w:gridCol w:w="1722"/>
        <w:gridCol w:w="1735"/>
        <w:gridCol w:w="1375"/>
        <w:gridCol w:w="1426"/>
        <w:gridCol w:w="1356"/>
      </w:tblGrid>
      <w:tr w:rsidR="006C46C4" w:rsidRPr="00E45433" w14:paraId="45E2EB9D" w14:textId="77777777" w:rsidTr="00E45433">
        <w:tc>
          <w:tcPr>
            <w:tcW w:w="708" w:type="pct"/>
            <w:shd w:val="clear" w:color="auto" w:fill="ED7D31" w:themeFill="accent2"/>
          </w:tcPr>
          <w:p w14:paraId="6923F26F" w14:textId="4AD7C605" w:rsidR="006C46C4" w:rsidRPr="00E45433" w:rsidRDefault="006C46C4" w:rsidP="000306CE">
            <w:pPr>
              <w:keepNext/>
              <w:keepLines/>
              <w:spacing w:before="80" w:after="80"/>
              <w:jc w:val="center"/>
              <w:rPr>
                <w:rFonts w:ascii="Montserrat" w:hAnsi="Montserrat" w:cs="Arial"/>
                <w:b/>
              </w:rPr>
            </w:pPr>
            <w:r w:rsidRPr="00E45433">
              <w:rPr>
                <w:rFonts w:ascii="Montserrat" w:hAnsi="Montserrat" w:cs="Arial"/>
                <w:b/>
              </w:rPr>
              <w:t>Device Name</w:t>
            </w:r>
          </w:p>
        </w:tc>
        <w:tc>
          <w:tcPr>
            <w:tcW w:w="942" w:type="pct"/>
            <w:shd w:val="clear" w:color="auto" w:fill="ED7D31" w:themeFill="accent2"/>
          </w:tcPr>
          <w:p w14:paraId="0946A25A" w14:textId="12EB54E1" w:rsidR="006C46C4" w:rsidRPr="00E45433" w:rsidRDefault="006C46C4" w:rsidP="000306CE">
            <w:pPr>
              <w:keepNext/>
              <w:keepLines/>
              <w:spacing w:before="80" w:after="80"/>
              <w:jc w:val="center"/>
              <w:rPr>
                <w:rFonts w:ascii="Montserrat" w:hAnsi="Montserrat" w:cs="Arial"/>
                <w:b/>
              </w:rPr>
            </w:pPr>
            <w:r w:rsidRPr="00E45433">
              <w:rPr>
                <w:rFonts w:ascii="Montserrat" w:hAnsi="Montserrat" w:cs="Arial"/>
                <w:b/>
              </w:rPr>
              <w:t>Profile Name</w:t>
            </w:r>
          </w:p>
        </w:tc>
        <w:tc>
          <w:tcPr>
            <w:tcW w:w="948" w:type="pct"/>
            <w:shd w:val="clear" w:color="auto" w:fill="ED7D31" w:themeFill="accent2"/>
          </w:tcPr>
          <w:p w14:paraId="75CF10B0" w14:textId="77777777" w:rsidR="006C46C4" w:rsidRPr="00E45433" w:rsidRDefault="006C46C4" w:rsidP="000306CE">
            <w:pPr>
              <w:keepNext/>
              <w:keepLines/>
              <w:spacing w:before="80" w:after="80"/>
              <w:jc w:val="center"/>
              <w:rPr>
                <w:rFonts w:ascii="Montserrat" w:hAnsi="Montserrat" w:cs="Arial"/>
                <w:b/>
              </w:rPr>
            </w:pPr>
            <w:r w:rsidRPr="00E45433">
              <w:rPr>
                <w:rFonts w:ascii="Montserrat" w:hAnsi="Montserrat" w:cs="Arial"/>
                <w:b/>
              </w:rPr>
              <w:t>Applications</w:t>
            </w:r>
          </w:p>
        </w:tc>
        <w:tc>
          <w:tcPr>
            <w:tcW w:w="844" w:type="pct"/>
            <w:shd w:val="clear" w:color="auto" w:fill="ED7D31" w:themeFill="accent2"/>
          </w:tcPr>
          <w:p w14:paraId="23C02068" w14:textId="77777777" w:rsidR="006C46C4" w:rsidRPr="00E45433" w:rsidRDefault="006C46C4" w:rsidP="000306CE">
            <w:pPr>
              <w:keepNext/>
              <w:keepLines/>
              <w:spacing w:before="80" w:after="80"/>
              <w:jc w:val="center"/>
              <w:rPr>
                <w:rFonts w:ascii="Montserrat" w:hAnsi="Montserrat" w:cs="Arial"/>
                <w:b/>
              </w:rPr>
            </w:pPr>
            <w:r w:rsidRPr="00E45433">
              <w:rPr>
                <w:rFonts w:ascii="Montserrat" w:hAnsi="Montserrat" w:cs="Arial"/>
                <w:b/>
              </w:rPr>
              <w:t>File Types</w:t>
            </w:r>
          </w:p>
        </w:tc>
        <w:tc>
          <w:tcPr>
            <w:tcW w:w="788" w:type="pct"/>
            <w:shd w:val="clear" w:color="auto" w:fill="ED7D31" w:themeFill="accent2"/>
          </w:tcPr>
          <w:p w14:paraId="1CA801FC" w14:textId="77777777" w:rsidR="006C46C4" w:rsidRPr="00E45433" w:rsidRDefault="006C46C4" w:rsidP="000306CE">
            <w:pPr>
              <w:keepNext/>
              <w:keepLines/>
              <w:spacing w:before="80" w:after="80"/>
              <w:jc w:val="center"/>
              <w:rPr>
                <w:rFonts w:ascii="Montserrat" w:hAnsi="Montserrat" w:cs="Arial"/>
                <w:b/>
              </w:rPr>
            </w:pPr>
            <w:r w:rsidRPr="00E45433">
              <w:rPr>
                <w:rFonts w:ascii="Montserrat" w:hAnsi="Montserrat" w:cs="Arial"/>
                <w:b/>
              </w:rPr>
              <w:t>Direction</w:t>
            </w:r>
          </w:p>
        </w:tc>
        <w:tc>
          <w:tcPr>
            <w:tcW w:w="770" w:type="pct"/>
            <w:shd w:val="clear" w:color="auto" w:fill="ED7D31" w:themeFill="accent2"/>
          </w:tcPr>
          <w:p w14:paraId="7460EFF8" w14:textId="77777777" w:rsidR="006C46C4" w:rsidRPr="00E45433" w:rsidRDefault="006C46C4" w:rsidP="000306CE">
            <w:pPr>
              <w:keepNext/>
              <w:keepLines/>
              <w:spacing w:before="80" w:after="80"/>
              <w:jc w:val="center"/>
              <w:rPr>
                <w:rFonts w:ascii="Montserrat" w:hAnsi="Montserrat" w:cs="Arial"/>
                <w:b/>
              </w:rPr>
            </w:pPr>
            <w:r w:rsidRPr="00E45433">
              <w:rPr>
                <w:rFonts w:ascii="Montserrat" w:hAnsi="Montserrat" w:cs="Arial"/>
                <w:b/>
              </w:rPr>
              <w:t>Analysis</w:t>
            </w:r>
          </w:p>
        </w:tc>
      </w:tr>
      <w:tr w:rsidR="006C46C4" w:rsidRPr="00E45433" w14:paraId="668CA31F" w14:textId="77777777" w:rsidTr="006C46C4">
        <w:tc>
          <w:tcPr>
            <w:tcW w:w="708" w:type="pct"/>
          </w:tcPr>
          <w:p w14:paraId="7D83C35A" w14:textId="72B73D01" w:rsidR="006C46C4" w:rsidRPr="00E45433" w:rsidRDefault="00607DD8" w:rsidP="002C1B03">
            <w:pPr>
              <w:spacing w:before="40" w:after="40"/>
              <w:rPr>
                <w:rFonts w:ascii="Montserrat" w:hAnsi="Montserrat" w:cs="Arial"/>
                <w:i/>
                <w:color w:val="0070C0"/>
                <w:lang w:eastAsia="ko-KR"/>
              </w:rPr>
            </w:pPr>
            <w:r w:rsidRPr="00E45433">
              <w:rPr>
                <w:rFonts w:ascii="Montserrat" w:hAnsi="Montserrat" w:cs="Arial"/>
                <w:i/>
                <w:color w:val="0070C0"/>
                <w:lang w:eastAsia="ko-KR"/>
              </w:rPr>
              <w:fldChar w:fldCharType="begin"/>
            </w:r>
            <w:r w:rsidRPr="00E45433">
              <w:rPr>
                <w:rFonts w:ascii="Montserrat" w:hAnsi="Montserrat" w:cs="Arial"/>
                <w:i/>
                <w:color w:val="0070C0"/>
                <w:lang w:eastAsia="ko-KR"/>
              </w:rPr>
              <w:instrText xml:space="preserve"> MERGEFIELD t32devicename \* MERGEFORMAT </w:instrText>
            </w:r>
            <w:r w:rsidRPr="00E45433">
              <w:rPr>
                <w:rFonts w:ascii="Montserrat" w:hAnsi="Montserrat" w:cs="Arial"/>
                <w:i/>
                <w:color w:val="0070C0"/>
                <w:lang w:eastAsia="ko-KR"/>
              </w:rPr>
              <w:fldChar w:fldCharType="separate"/>
            </w:r>
            <w:r w:rsidRPr="00E45433">
              <w:rPr>
                <w:rFonts w:ascii="Montserrat" w:hAnsi="Montserrat" w:cs="Arial"/>
                <w:i/>
                <w:noProof/>
                <w:color w:val="0070C0"/>
                <w:lang w:eastAsia="ko-KR"/>
              </w:rPr>
              <w:t>«t32devicename»</w:t>
            </w:r>
            <w:r w:rsidRPr="00E45433">
              <w:rPr>
                <w:rFonts w:ascii="Montserrat" w:hAnsi="Montserrat" w:cs="Arial"/>
                <w:i/>
                <w:color w:val="0070C0"/>
                <w:lang w:eastAsia="ko-KR"/>
              </w:rPr>
              <w:fldChar w:fldCharType="end"/>
            </w:r>
          </w:p>
        </w:tc>
        <w:tc>
          <w:tcPr>
            <w:tcW w:w="942" w:type="pct"/>
          </w:tcPr>
          <w:p w14:paraId="2D75BCE1" w14:textId="23187D18" w:rsidR="006C46C4" w:rsidRPr="00E45433" w:rsidRDefault="006C46C4" w:rsidP="002C1B03">
            <w:pPr>
              <w:spacing w:before="40" w:after="40"/>
              <w:rPr>
                <w:rFonts w:ascii="Montserrat" w:eastAsia="Batang" w:hAnsi="Montserrat" w:cs="Arial"/>
                <w:i/>
                <w:color w:val="0070C0"/>
                <w:lang w:eastAsia="ko-KR"/>
              </w:rPr>
            </w:pPr>
            <w:r w:rsidRPr="00E45433">
              <w:rPr>
                <w:rFonts w:ascii="Montserrat" w:hAnsi="Montserrat" w:cs="Arial"/>
                <w:i/>
                <w:color w:val="0070C0"/>
                <w:lang w:eastAsia="ko-KR"/>
              </w:rPr>
              <w:fldChar w:fldCharType="begin"/>
            </w:r>
            <w:r w:rsidRPr="00E45433">
              <w:rPr>
                <w:rFonts w:ascii="Montserrat" w:hAnsi="Montserrat" w:cs="Arial"/>
                <w:i/>
                <w:color w:val="0070C0"/>
                <w:lang w:eastAsia="ko-KR"/>
              </w:rPr>
              <w:instrText xml:space="preserve"> MERGEFIELD t32profilename \* MERGEFORMAT </w:instrText>
            </w:r>
            <w:r w:rsidRPr="00E45433">
              <w:rPr>
                <w:rFonts w:ascii="Montserrat" w:hAnsi="Montserrat" w:cs="Arial"/>
                <w:i/>
                <w:color w:val="0070C0"/>
                <w:lang w:eastAsia="ko-KR"/>
              </w:rPr>
              <w:fldChar w:fldCharType="separate"/>
            </w:r>
            <w:r w:rsidRPr="00E45433">
              <w:rPr>
                <w:rFonts w:ascii="Montserrat" w:hAnsi="Montserrat" w:cs="Arial"/>
                <w:i/>
                <w:noProof/>
                <w:color w:val="0070C0"/>
                <w:lang w:eastAsia="ko-KR"/>
              </w:rPr>
              <w:t>«t32profilename»</w:t>
            </w:r>
            <w:r w:rsidRPr="00E45433">
              <w:rPr>
                <w:rFonts w:ascii="Montserrat" w:hAnsi="Montserrat" w:cs="Arial"/>
                <w:i/>
                <w:color w:val="0070C0"/>
                <w:lang w:eastAsia="ko-KR"/>
              </w:rPr>
              <w:fldChar w:fldCharType="end"/>
            </w:r>
          </w:p>
        </w:tc>
        <w:tc>
          <w:tcPr>
            <w:tcW w:w="948" w:type="pct"/>
          </w:tcPr>
          <w:p w14:paraId="18DBCB39" w14:textId="12C7E8B2" w:rsidR="006C46C4" w:rsidRPr="00E45433" w:rsidRDefault="006C46C4" w:rsidP="002C1B03">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t32applications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«t32applications»</w:t>
            </w:r>
            <w:r w:rsidRPr="00E45433">
              <w:rPr>
                <w:rFonts w:ascii="Montserrat" w:eastAsia="Batang" w:hAnsi="Montserrat" w:cs="Arial"/>
                <w:i/>
                <w:color w:val="0070C0"/>
                <w:lang w:eastAsia="ko-KR"/>
              </w:rPr>
              <w:fldChar w:fldCharType="end"/>
            </w:r>
          </w:p>
        </w:tc>
        <w:tc>
          <w:tcPr>
            <w:tcW w:w="844" w:type="pct"/>
          </w:tcPr>
          <w:p w14:paraId="4310081F" w14:textId="66A46802" w:rsidR="006C46C4" w:rsidRPr="00E45433" w:rsidRDefault="006C46C4" w:rsidP="002C1B03">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t32filetypes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«t32filetypes»</w:t>
            </w:r>
            <w:r w:rsidRPr="00E45433">
              <w:rPr>
                <w:rFonts w:ascii="Montserrat" w:eastAsia="Batang" w:hAnsi="Montserrat" w:cs="Arial"/>
                <w:i/>
                <w:color w:val="0070C0"/>
                <w:lang w:eastAsia="ko-KR"/>
              </w:rPr>
              <w:fldChar w:fldCharType="end"/>
            </w:r>
          </w:p>
        </w:tc>
        <w:tc>
          <w:tcPr>
            <w:tcW w:w="788" w:type="pct"/>
          </w:tcPr>
          <w:p w14:paraId="591472DD" w14:textId="44778E7B" w:rsidR="006C46C4" w:rsidRPr="00E45433" w:rsidRDefault="006C46C4" w:rsidP="002C1B03">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t32direction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«t32direction»</w:t>
            </w:r>
            <w:r w:rsidRPr="00E45433">
              <w:rPr>
                <w:rFonts w:ascii="Montserrat" w:eastAsia="Batang" w:hAnsi="Montserrat" w:cs="Arial"/>
                <w:i/>
                <w:color w:val="0070C0"/>
                <w:lang w:eastAsia="ko-KR"/>
              </w:rPr>
              <w:fldChar w:fldCharType="end"/>
            </w:r>
          </w:p>
        </w:tc>
        <w:tc>
          <w:tcPr>
            <w:tcW w:w="770" w:type="pct"/>
          </w:tcPr>
          <w:p w14:paraId="00876DD1" w14:textId="7C6B3DA7" w:rsidR="006C46C4" w:rsidRPr="00E45433" w:rsidRDefault="006C46C4" w:rsidP="002C1B03">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t32analysis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«t32analysis»</w:t>
            </w:r>
            <w:r w:rsidRPr="00E45433">
              <w:rPr>
                <w:rFonts w:ascii="Montserrat" w:eastAsia="Batang" w:hAnsi="Montserrat" w:cs="Arial"/>
                <w:i/>
                <w:color w:val="0070C0"/>
                <w:lang w:eastAsia="ko-KR"/>
              </w:rPr>
              <w:fldChar w:fldCharType="end"/>
            </w:r>
          </w:p>
        </w:tc>
      </w:tr>
    </w:tbl>
    <w:p w14:paraId="54E1FB29" w14:textId="634C017B" w:rsidR="00263842" w:rsidRPr="00E45433" w:rsidRDefault="00263842" w:rsidP="00263842">
      <w:pPr>
        <w:spacing w:before="120"/>
        <w:rPr>
          <w:rFonts w:ascii="Montserrat" w:hAnsi="Montserrat" w:cs="Arial"/>
        </w:rPr>
      </w:pPr>
      <w:r w:rsidRPr="00E45433">
        <w:rPr>
          <w:rFonts w:ascii="Montserrat" w:hAnsi="Montserrat" w:cs="Arial"/>
        </w:rPr>
        <w:t xml:space="preserve">The File Blocking profile details are shown in </w:t>
      </w:r>
      <w:r w:rsidRPr="00E45433">
        <w:rPr>
          <w:rFonts w:ascii="Montserrat" w:hAnsi="Montserrat" w:cs="Arial"/>
        </w:rPr>
        <w:fldChar w:fldCharType="begin"/>
      </w:r>
      <w:r w:rsidRPr="00E45433">
        <w:rPr>
          <w:rFonts w:ascii="Montserrat" w:hAnsi="Montserrat" w:cs="Arial"/>
        </w:rPr>
        <w:instrText xml:space="preserve"> REF _Ref15366657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33</w:t>
      </w:r>
      <w:r w:rsidRPr="00E45433">
        <w:rPr>
          <w:rFonts w:ascii="Montserrat" w:hAnsi="Montserrat" w:cs="Arial"/>
        </w:rPr>
        <w:fldChar w:fldCharType="end"/>
      </w:r>
      <w:r w:rsidRPr="00E45433">
        <w:rPr>
          <w:rFonts w:ascii="Montserrat" w:hAnsi="Montserrat" w:cs="Arial"/>
        </w:rPr>
        <w:t>.</w:t>
      </w:r>
    </w:p>
    <w:p w14:paraId="005C1153" w14:textId="7F1ADF4F" w:rsidR="008F5B0A" w:rsidRPr="00E45433" w:rsidRDefault="00360923" w:rsidP="00FA7344">
      <w:pPr>
        <w:pStyle w:val="Caption"/>
        <w:spacing w:before="120"/>
        <w:rPr>
          <w:rFonts w:ascii="Montserrat" w:hAnsi="Montserrat" w:cs="Arial"/>
        </w:rPr>
      </w:pPr>
      <w:bookmarkStart w:id="77" w:name="_Ref15366657"/>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33</w:t>
      </w:r>
      <w:r w:rsidR="00001F87" w:rsidRPr="00E45433">
        <w:rPr>
          <w:rFonts w:ascii="Montserrat" w:hAnsi="Montserrat" w:cs="Arial"/>
          <w:noProof/>
        </w:rPr>
        <w:fldChar w:fldCharType="end"/>
      </w:r>
      <w:bookmarkEnd w:id="77"/>
      <w:r w:rsidRPr="00E45433">
        <w:rPr>
          <w:rFonts w:ascii="Montserrat" w:hAnsi="Montserrat" w:cs="Arial"/>
          <w:noProof/>
        </w:rPr>
        <w:t xml:space="preserve"> </w:t>
      </w:r>
      <w:r w:rsidR="00EA7D09" w:rsidRPr="00E45433">
        <w:rPr>
          <w:rFonts w:ascii="Montserrat" w:hAnsi="Montserrat" w:cs="Arial"/>
        </w:rPr>
        <w:t>–</w:t>
      </w:r>
      <w:r w:rsidR="008F5B0A" w:rsidRPr="00E45433">
        <w:rPr>
          <w:rFonts w:ascii="Montserrat" w:hAnsi="Montserrat" w:cs="Arial"/>
        </w:rPr>
        <w:t xml:space="preserve"> File Blocking Profile Details</w:t>
      </w:r>
    </w:p>
    <w:tbl>
      <w:tblPr>
        <w:tblStyle w:val="TableGrid"/>
        <w:tblW w:w="5000" w:type="pct"/>
        <w:tblLook w:val="04A0" w:firstRow="1" w:lastRow="0" w:firstColumn="1" w:lastColumn="0" w:noHBand="0" w:noVBand="1"/>
      </w:tblPr>
      <w:tblGrid>
        <w:gridCol w:w="1808"/>
        <w:gridCol w:w="1570"/>
        <w:gridCol w:w="1807"/>
        <w:gridCol w:w="1430"/>
        <w:gridCol w:w="1483"/>
        <w:gridCol w:w="1252"/>
      </w:tblGrid>
      <w:tr w:rsidR="007426EC" w:rsidRPr="00E45433" w14:paraId="246FD708" w14:textId="77777777" w:rsidTr="00E45433">
        <w:tc>
          <w:tcPr>
            <w:tcW w:w="804" w:type="pct"/>
            <w:shd w:val="clear" w:color="auto" w:fill="ED7D31" w:themeFill="accent2"/>
          </w:tcPr>
          <w:p w14:paraId="30810A24" w14:textId="2C9FC6B4" w:rsidR="007426EC" w:rsidRPr="00E45433" w:rsidRDefault="007426EC" w:rsidP="00F23F63">
            <w:pPr>
              <w:spacing w:before="80" w:after="80"/>
              <w:jc w:val="center"/>
              <w:rPr>
                <w:rFonts w:ascii="Montserrat" w:hAnsi="Montserrat" w:cs="Arial"/>
                <w:b/>
              </w:rPr>
            </w:pPr>
            <w:r w:rsidRPr="00E45433">
              <w:rPr>
                <w:rFonts w:ascii="Montserrat" w:hAnsi="Montserrat" w:cs="Arial"/>
                <w:b/>
              </w:rPr>
              <w:t>Device Name</w:t>
            </w:r>
          </w:p>
        </w:tc>
        <w:tc>
          <w:tcPr>
            <w:tcW w:w="829" w:type="pct"/>
            <w:shd w:val="clear" w:color="auto" w:fill="ED7D31" w:themeFill="accent2"/>
          </w:tcPr>
          <w:p w14:paraId="67115499" w14:textId="1AE078A5" w:rsidR="007426EC" w:rsidRPr="00E45433" w:rsidRDefault="007426EC" w:rsidP="00F23F63">
            <w:pPr>
              <w:spacing w:before="80" w:after="80"/>
              <w:jc w:val="center"/>
              <w:rPr>
                <w:rFonts w:ascii="Montserrat" w:hAnsi="Montserrat" w:cs="Arial"/>
                <w:b/>
              </w:rPr>
            </w:pPr>
            <w:r w:rsidRPr="00E45433">
              <w:rPr>
                <w:rFonts w:ascii="Montserrat" w:hAnsi="Montserrat" w:cs="Arial"/>
                <w:b/>
              </w:rPr>
              <w:t>Rule Name</w:t>
            </w:r>
          </w:p>
        </w:tc>
        <w:tc>
          <w:tcPr>
            <w:tcW w:w="948" w:type="pct"/>
            <w:shd w:val="clear" w:color="auto" w:fill="ED7D31" w:themeFill="accent2"/>
          </w:tcPr>
          <w:p w14:paraId="1EE75B4F" w14:textId="77777777" w:rsidR="007426EC" w:rsidRPr="00E45433" w:rsidRDefault="007426EC" w:rsidP="00F23F63">
            <w:pPr>
              <w:spacing w:before="80" w:after="80"/>
              <w:jc w:val="center"/>
              <w:rPr>
                <w:rFonts w:ascii="Montserrat" w:hAnsi="Montserrat" w:cs="Arial"/>
                <w:b/>
              </w:rPr>
            </w:pPr>
            <w:r w:rsidRPr="00E45433">
              <w:rPr>
                <w:rFonts w:ascii="Montserrat" w:hAnsi="Montserrat" w:cs="Arial"/>
                <w:b/>
              </w:rPr>
              <w:t>Applications</w:t>
            </w:r>
          </w:p>
        </w:tc>
        <w:tc>
          <w:tcPr>
            <w:tcW w:w="933" w:type="pct"/>
            <w:shd w:val="clear" w:color="auto" w:fill="ED7D31" w:themeFill="accent2"/>
          </w:tcPr>
          <w:p w14:paraId="2CA6B2E0" w14:textId="77777777" w:rsidR="007426EC" w:rsidRPr="00E45433" w:rsidRDefault="007426EC" w:rsidP="00F23F63">
            <w:pPr>
              <w:spacing w:before="80" w:after="80"/>
              <w:jc w:val="center"/>
              <w:rPr>
                <w:rFonts w:ascii="Montserrat" w:hAnsi="Montserrat" w:cs="Arial"/>
                <w:b/>
              </w:rPr>
            </w:pPr>
            <w:r w:rsidRPr="00E45433">
              <w:rPr>
                <w:rFonts w:ascii="Montserrat" w:hAnsi="Montserrat" w:cs="Arial"/>
                <w:b/>
              </w:rPr>
              <w:t>File Types</w:t>
            </w:r>
          </w:p>
        </w:tc>
        <w:tc>
          <w:tcPr>
            <w:tcW w:w="788" w:type="pct"/>
            <w:shd w:val="clear" w:color="auto" w:fill="ED7D31" w:themeFill="accent2"/>
          </w:tcPr>
          <w:p w14:paraId="122918AA" w14:textId="77777777" w:rsidR="007426EC" w:rsidRPr="00E45433" w:rsidRDefault="007426EC" w:rsidP="00F23F63">
            <w:pPr>
              <w:spacing w:before="80" w:after="80"/>
              <w:jc w:val="center"/>
              <w:rPr>
                <w:rFonts w:ascii="Montserrat" w:hAnsi="Montserrat" w:cs="Arial"/>
                <w:b/>
              </w:rPr>
            </w:pPr>
            <w:r w:rsidRPr="00E45433">
              <w:rPr>
                <w:rFonts w:ascii="Montserrat" w:hAnsi="Montserrat" w:cs="Arial"/>
                <w:b/>
              </w:rPr>
              <w:t>Direction</w:t>
            </w:r>
          </w:p>
        </w:tc>
        <w:tc>
          <w:tcPr>
            <w:tcW w:w="698" w:type="pct"/>
            <w:shd w:val="clear" w:color="auto" w:fill="ED7D31" w:themeFill="accent2"/>
          </w:tcPr>
          <w:p w14:paraId="4DA3EAB4" w14:textId="77777777" w:rsidR="007426EC" w:rsidRPr="00E45433" w:rsidRDefault="007426EC" w:rsidP="00F23F63">
            <w:pPr>
              <w:spacing w:before="80" w:after="80"/>
              <w:jc w:val="center"/>
              <w:rPr>
                <w:rFonts w:ascii="Montserrat" w:hAnsi="Montserrat" w:cs="Arial"/>
                <w:b/>
              </w:rPr>
            </w:pPr>
            <w:r w:rsidRPr="00E45433">
              <w:rPr>
                <w:rFonts w:ascii="Montserrat" w:hAnsi="Montserrat" w:cs="Arial"/>
                <w:b/>
              </w:rPr>
              <w:t>Action</w:t>
            </w:r>
          </w:p>
        </w:tc>
      </w:tr>
      <w:tr w:rsidR="007426EC" w:rsidRPr="00E45433" w14:paraId="70E41EEA" w14:textId="77777777" w:rsidTr="007426EC">
        <w:tc>
          <w:tcPr>
            <w:tcW w:w="804" w:type="pct"/>
          </w:tcPr>
          <w:p w14:paraId="714ADBFF" w14:textId="643D2C98" w:rsidR="007426EC" w:rsidRPr="00E45433" w:rsidRDefault="00485232" w:rsidP="002C1B03">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t33devicename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«t33devicename»</w:t>
            </w:r>
            <w:r w:rsidRPr="00E45433">
              <w:rPr>
                <w:rFonts w:ascii="Montserrat" w:eastAsia="Batang" w:hAnsi="Montserrat" w:cs="Arial"/>
                <w:i/>
                <w:color w:val="0070C0"/>
                <w:lang w:eastAsia="ko-KR"/>
              </w:rPr>
              <w:fldChar w:fldCharType="end"/>
            </w:r>
          </w:p>
        </w:tc>
        <w:tc>
          <w:tcPr>
            <w:tcW w:w="829" w:type="pct"/>
          </w:tcPr>
          <w:p w14:paraId="71990700" w14:textId="616EC365" w:rsidR="007426EC" w:rsidRPr="00E45433" w:rsidRDefault="007426EC" w:rsidP="002C1B03">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t33rulename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«t33rulename»</w:t>
            </w:r>
            <w:r w:rsidRPr="00E45433">
              <w:rPr>
                <w:rFonts w:ascii="Montserrat" w:eastAsia="Batang" w:hAnsi="Montserrat" w:cs="Arial"/>
                <w:i/>
                <w:color w:val="0070C0"/>
                <w:lang w:eastAsia="ko-KR"/>
              </w:rPr>
              <w:fldChar w:fldCharType="end"/>
            </w:r>
          </w:p>
        </w:tc>
        <w:tc>
          <w:tcPr>
            <w:tcW w:w="948" w:type="pct"/>
          </w:tcPr>
          <w:p w14:paraId="16AE7494" w14:textId="2BE96F33" w:rsidR="007426EC" w:rsidRPr="00E45433" w:rsidRDefault="007426EC" w:rsidP="002C1B03">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t33applications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«t33applications»</w:t>
            </w:r>
            <w:r w:rsidRPr="00E45433">
              <w:rPr>
                <w:rFonts w:ascii="Montserrat" w:eastAsia="Batang" w:hAnsi="Montserrat" w:cs="Arial"/>
                <w:i/>
                <w:color w:val="0070C0"/>
                <w:lang w:eastAsia="ko-KR"/>
              </w:rPr>
              <w:fldChar w:fldCharType="end"/>
            </w:r>
          </w:p>
        </w:tc>
        <w:tc>
          <w:tcPr>
            <w:tcW w:w="933" w:type="pct"/>
          </w:tcPr>
          <w:p w14:paraId="3DBB02B2" w14:textId="47C39F78" w:rsidR="007426EC" w:rsidRPr="00E45433" w:rsidRDefault="007426EC" w:rsidP="002C1B03">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t33filetypes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«t33filetypes»</w:t>
            </w:r>
            <w:r w:rsidRPr="00E45433">
              <w:rPr>
                <w:rFonts w:ascii="Montserrat" w:eastAsia="Batang" w:hAnsi="Montserrat" w:cs="Arial"/>
                <w:i/>
                <w:color w:val="0070C0"/>
                <w:lang w:eastAsia="ko-KR"/>
              </w:rPr>
              <w:fldChar w:fldCharType="end"/>
            </w:r>
          </w:p>
        </w:tc>
        <w:tc>
          <w:tcPr>
            <w:tcW w:w="788" w:type="pct"/>
          </w:tcPr>
          <w:p w14:paraId="4A633198" w14:textId="17D777B5" w:rsidR="007426EC" w:rsidRPr="00E45433" w:rsidRDefault="007426EC" w:rsidP="002C1B03">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t33direction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«t33direction»</w:t>
            </w:r>
            <w:r w:rsidRPr="00E45433">
              <w:rPr>
                <w:rFonts w:ascii="Montserrat" w:eastAsia="Batang" w:hAnsi="Montserrat" w:cs="Arial"/>
                <w:i/>
                <w:color w:val="0070C0"/>
                <w:lang w:eastAsia="ko-KR"/>
              </w:rPr>
              <w:fldChar w:fldCharType="end"/>
            </w:r>
          </w:p>
        </w:tc>
        <w:tc>
          <w:tcPr>
            <w:tcW w:w="698" w:type="pct"/>
          </w:tcPr>
          <w:p w14:paraId="5A726045" w14:textId="569A3BC7" w:rsidR="007426EC" w:rsidRPr="00E45433" w:rsidRDefault="007426EC" w:rsidP="002C1B03">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t33action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«t33action»</w:t>
            </w:r>
            <w:r w:rsidRPr="00E45433">
              <w:rPr>
                <w:rFonts w:ascii="Montserrat" w:eastAsia="Batang" w:hAnsi="Montserrat" w:cs="Arial"/>
                <w:i/>
                <w:color w:val="0070C0"/>
                <w:lang w:eastAsia="ko-KR"/>
              </w:rPr>
              <w:fldChar w:fldCharType="end"/>
            </w:r>
          </w:p>
        </w:tc>
      </w:tr>
    </w:tbl>
    <w:p w14:paraId="05B60CC3" w14:textId="75E1AE96" w:rsidR="002764C2" w:rsidRPr="00E45433" w:rsidRDefault="00E31C82" w:rsidP="00421C08">
      <w:pPr>
        <w:spacing w:before="120"/>
        <w:rPr>
          <w:rFonts w:ascii="Montserrat" w:hAnsi="Montserrat" w:cs="Arial"/>
        </w:rPr>
      </w:pPr>
      <w:r w:rsidRPr="00E45433">
        <w:rPr>
          <w:rFonts w:ascii="Montserrat" w:hAnsi="Montserrat" w:cs="Arial"/>
        </w:rPr>
        <w:t xml:space="preserve">Data pattern objects details are shown in </w:t>
      </w:r>
      <w:r w:rsidRPr="00E45433">
        <w:rPr>
          <w:rFonts w:ascii="Montserrat" w:hAnsi="Montserrat" w:cs="Arial"/>
        </w:rPr>
        <w:fldChar w:fldCharType="begin"/>
      </w:r>
      <w:r w:rsidRPr="00E45433">
        <w:rPr>
          <w:rFonts w:ascii="Montserrat" w:hAnsi="Montserrat" w:cs="Arial"/>
        </w:rPr>
        <w:instrText xml:space="preserve"> REF _Ref15367130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34</w:t>
      </w:r>
      <w:r w:rsidRPr="00E45433">
        <w:rPr>
          <w:rFonts w:ascii="Montserrat" w:hAnsi="Montserrat" w:cs="Arial"/>
        </w:rPr>
        <w:fldChar w:fldCharType="end"/>
      </w:r>
      <w:r w:rsidRPr="00E45433">
        <w:rPr>
          <w:rFonts w:ascii="Montserrat" w:hAnsi="Montserrat" w:cs="Arial"/>
        </w:rPr>
        <w:t>.</w:t>
      </w:r>
    </w:p>
    <w:p w14:paraId="0BE874AA" w14:textId="0065C72C" w:rsidR="00154A3E" w:rsidRPr="00E45433" w:rsidRDefault="00360923" w:rsidP="00F147C8">
      <w:pPr>
        <w:pStyle w:val="Caption"/>
        <w:rPr>
          <w:rFonts w:ascii="Montserrat" w:hAnsi="Montserrat" w:cs="Arial"/>
          <w:b/>
        </w:rPr>
      </w:pPr>
      <w:bookmarkStart w:id="78" w:name="_Ref15367130"/>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34</w:t>
      </w:r>
      <w:r w:rsidR="00001F87" w:rsidRPr="00E45433">
        <w:rPr>
          <w:rFonts w:ascii="Montserrat" w:hAnsi="Montserrat" w:cs="Arial"/>
          <w:noProof/>
        </w:rPr>
        <w:fldChar w:fldCharType="end"/>
      </w:r>
      <w:bookmarkEnd w:id="78"/>
      <w:r w:rsidRPr="00E45433">
        <w:rPr>
          <w:rFonts w:ascii="Montserrat" w:hAnsi="Montserrat" w:cs="Arial"/>
          <w:noProof/>
        </w:rPr>
        <w:t xml:space="preserve"> </w:t>
      </w:r>
      <w:r w:rsidR="00EA7D09" w:rsidRPr="00E45433">
        <w:rPr>
          <w:rFonts w:ascii="Montserrat" w:hAnsi="Montserrat" w:cs="Arial"/>
        </w:rPr>
        <w:t xml:space="preserve">– </w:t>
      </w:r>
      <w:r w:rsidR="00F147C8" w:rsidRPr="00E45433">
        <w:rPr>
          <w:rFonts w:ascii="Montserrat" w:hAnsi="Montserrat" w:cs="Arial"/>
        </w:rPr>
        <w:t>Data Pattern Objects</w:t>
      </w:r>
    </w:p>
    <w:tbl>
      <w:tblPr>
        <w:tblStyle w:val="TableGrid"/>
        <w:tblW w:w="0" w:type="auto"/>
        <w:tblLayout w:type="fixed"/>
        <w:tblLook w:val="04A0" w:firstRow="1" w:lastRow="0" w:firstColumn="1" w:lastColumn="0" w:noHBand="0" w:noVBand="1"/>
      </w:tblPr>
      <w:tblGrid>
        <w:gridCol w:w="1795"/>
        <w:gridCol w:w="1762"/>
        <w:gridCol w:w="1719"/>
        <w:gridCol w:w="1217"/>
        <w:gridCol w:w="1451"/>
        <w:gridCol w:w="1406"/>
      </w:tblGrid>
      <w:tr w:rsidR="00F7134C" w:rsidRPr="00E45433" w14:paraId="63BC0595" w14:textId="77777777" w:rsidTr="00E45433">
        <w:tc>
          <w:tcPr>
            <w:tcW w:w="1795" w:type="dxa"/>
            <w:shd w:val="clear" w:color="auto" w:fill="ED7D31" w:themeFill="accent2"/>
          </w:tcPr>
          <w:p w14:paraId="2F5A3CD6" w14:textId="3045D7CB" w:rsidR="00F7134C" w:rsidRPr="00E45433" w:rsidRDefault="00F7134C" w:rsidP="001B795C">
            <w:pPr>
              <w:spacing w:before="80" w:after="80"/>
              <w:jc w:val="center"/>
              <w:rPr>
                <w:rFonts w:ascii="Montserrat" w:hAnsi="Montserrat" w:cs="Arial"/>
                <w:b/>
              </w:rPr>
            </w:pPr>
            <w:r w:rsidRPr="00E45433">
              <w:rPr>
                <w:rFonts w:ascii="Montserrat" w:hAnsi="Montserrat" w:cs="Arial"/>
                <w:b/>
              </w:rPr>
              <w:t>Device Name</w:t>
            </w:r>
          </w:p>
        </w:tc>
        <w:tc>
          <w:tcPr>
            <w:tcW w:w="1762" w:type="dxa"/>
            <w:shd w:val="clear" w:color="auto" w:fill="ED7D31" w:themeFill="accent2"/>
          </w:tcPr>
          <w:p w14:paraId="6FD045FE" w14:textId="15F33C3A" w:rsidR="00F7134C" w:rsidRPr="00E45433" w:rsidRDefault="00F7134C" w:rsidP="001B795C">
            <w:pPr>
              <w:spacing w:before="80" w:after="80"/>
              <w:jc w:val="center"/>
              <w:rPr>
                <w:rFonts w:ascii="Montserrat" w:hAnsi="Montserrat" w:cs="Arial"/>
                <w:b/>
              </w:rPr>
            </w:pPr>
            <w:r w:rsidRPr="00E45433">
              <w:rPr>
                <w:rFonts w:ascii="Montserrat" w:hAnsi="Montserrat" w:cs="Arial"/>
                <w:b/>
              </w:rPr>
              <w:t>Profile Name</w:t>
            </w:r>
          </w:p>
        </w:tc>
        <w:tc>
          <w:tcPr>
            <w:tcW w:w="1719" w:type="dxa"/>
            <w:shd w:val="clear" w:color="auto" w:fill="ED7D31" w:themeFill="accent2"/>
          </w:tcPr>
          <w:p w14:paraId="241A0FDF" w14:textId="77777777" w:rsidR="00F7134C" w:rsidRPr="00E45433" w:rsidRDefault="00F7134C" w:rsidP="001B795C">
            <w:pPr>
              <w:spacing w:before="80" w:after="80"/>
              <w:jc w:val="center"/>
              <w:rPr>
                <w:rFonts w:ascii="Montserrat" w:hAnsi="Montserrat" w:cs="Arial"/>
                <w:b/>
              </w:rPr>
            </w:pPr>
            <w:r w:rsidRPr="00E45433">
              <w:rPr>
                <w:rFonts w:ascii="Montserrat" w:hAnsi="Montserrat" w:cs="Arial"/>
                <w:b/>
              </w:rPr>
              <w:t>Pattern Type</w:t>
            </w:r>
          </w:p>
        </w:tc>
        <w:tc>
          <w:tcPr>
            <w:tcW w:w="1217" w:type="dxa"/>
            <w:shd w:val="clear" w:color="auto" w:fill="ED7D31" w:themeFill="accent2"/>
          </w:tcPr>
          <w:p w14:paraId="16DF9563" w14:textId="77777777" w:rsidR="00F7134C" w:rsidRPr="00E45433" w:rsidRDefault="00F7134C" w:rsidP="001B795C">
            <w:pPr>
              <w:spacing w:before="80" w:after="80"/>
              <w:jc w:val="center"/>
              <w:rPr>
                <w:rFonts w:ascii="Montserrat" w:hAnsi="Montserrat" w:cs="Arial"/>
                <w:b/>
              </w:rPr>
            </w:pPr>
            <w:r w:rsidRPr="00E45433">
              <w:rPr>
                <w:rFonts w:ascii="Montserrat" w:hAnsi="Montserrat" w:cs="Arial"/>
                <w:b/>
              </w:rPr>
              <w:t>Name</w:t>
            </w:r>
          </w:p>
        </w:tc>
        <w:tc>
          <w:tcPr>
            <w:tcW w:w="1451" w:type="dxa"/>
            <w:shd w:val="clear" w:color="auto" w:fill="ED7D31" w:themeFill="accent2"/>
          </w:tcPr>
          <w:p w14:paraId="1A72B35C" w14:textId="77777777" w:rsidR="00F7134C" w:rsidRPr="00E45433" w:rsidRDefault="00F7134C" w:rsidP="001B795C">
            <w:pPr>
              <w:spacing w:before="80" w:after="80"/>
              <w:jc w:val="center"/>
              <w:rPr>
                <w:rFonts w:ascii="Montserrat" w:hAnsi="Montserrat" w:cs="Arial"/>
                <w:b/>
              </w:rPr>
            </w:pPr>
            <w:r w:rsidRPr="00E45433">
              <w:rPr>
                <w:rFonts w:ascii="Montserrat" w:hAnsi="Montserrat" w:cs="Arial"/>
                <w:b/>
              </w:rPr>
              <w:t>File Types</w:t>
            </w:r>
          </w:p>
        </w:tc>
        <w:tc>
          <w:tcPr>
            <w:tcW w:w="1406" w:type="dxa"/>
            <w:shd w:val="clear" w:color="auto" w:fill="ED7D31" w:themeFill="accent2"/>
          </w:tcPr>
          <w:p w14:paraId="3D579355" w14:textId="77777777" w:rsidR="00F7134C" w:rsidRPr="00E45433" w:rsidRDefault="00F7134C" w:rsidP="001B795C">
            <w:pPr>
              <w:spacing w:before="80" w:after="80"/>
              <w:jc w:val="center"/>
              <w:rPr>
                <w:rFonts w:ascii="Montserrat" w:hAnsi="Montserrat" w:cs="Arial"/>
                <w:b/>
              </w:rPr>
            </w:pPr>
            <w:r w:rsidRPr="00E45433">
              <w:rPr>
                <w:rFonts w:ascii="Montserrat" w:hAnsi="Montserrat" w:cs="Arial"/>
                <w:b/>
              </w:rPr>
              <w:t>Pattern</w:t>
            </w:r>
          </w:p>
        </w:tc>
      </w:tr>
      <w:tr w:rsidR="00F7134C" w:rsidRPr="00E45433" w14:paraId="136F1F6F" w14:textId="77777777" w:rsidTr="00607D1F">
        <w:trPr>
          <w:trHeight w:val="333"/>
        </w:trPr>
        <w:tc>
          <w:tcPr>
            <w:tcW w:w="1795" w:type="dxa"/>
          </w:tcPr>
          <w:p w14:paraId="330BDCDE" w14:textId="540481C3" w:rsidR="00F7134C" w:rsidRPr="00E45433" w:rsidRDefault="007C0EED" w:rsidP="007B66B2">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lastRenderedPageBreak/>
              <w:fldChar w:fldCharType="begin"/>
            </w:r>
            <w:r w:rsidRPr="00E45433">
              <w:rPr>
                <w:rFonts w:ascii="Montserrat" w:eastAsia="Batang" w:hAnsi="Montserrat" w:cs="Arial"/>
                <w:i/>
                <w:color w:val="0070C0"/>
                <w:lang w:eastAsia="ko-KR"/>
              </w:rPr>
              <w:instrText xml:space="preserve"> MERGEFIELD t3</w:instrText>
            </w:r>
            <w:r w:rsidR="0007254C" w:rsidRPr="00E45433">
              <w:rPr>
                <w:rFonts w:ascii="Montserrat" w:eastAsia="Batang" w:hAnsi="Montserrat" w:cs="Arial"/>
                <w:i/>
                <w:color w:val="0070C0"/>
                <w:lang w:eastAsia="ko-KR"/>
              </w:rPr>
              <w:instrText>4</w:instrText>
            </w:r>
            <w:r w:rsidRPr="00E45433">
              <w:rPr>
                <w:rFonts w:ascii="Montserrat" w:eastAsia="Batang" w:hAnsi="Montserrat" w:cs="Arial"/>
                <w:i/>
                <w:color w:val="0070C0"/>
                <w:lang w:eastAsia="ko-KR"/>
              </w:rPr>
              <w:instrText xml:space="preserve">devicename \* MERGEFORMAT </w:instrText>
            </w:r>
            <w:r w:rsidRPr="00E45433">
              <w:rPr>
                <w:rFonts w:ascii="Montserrat" w:eastAsia="Batang" w:hAnsi="Montserrat" w:cs="Arial"/>
                <w:i/>
                <w:color w:val="0070C0"/>
                <w:lang w:eastAsia="ko-KR"/>
              </w:rPr>
              <w:fldChar w:fldCharType="separate"/>
            </w:r>
            <w:r w:rsidR="0007254C" w:rsidRPr="00E45433">
              <w:rPr>
                <w:rFonts w:ascii="Montserrat" w:eastAsia="Batang" w:hAnsi="Montserrat" w:cs="Arial"/>
                <w:i/>
                <w:noProof/>
                <w:color w:val="0070C0"/>
                <w:lang w:eastAsia="ko-KR"/>
              </w:rPr>
              <w:t>«t34devicename»</w:t>
            </w:r>
            <w:r w:rsidRPr="00E45433">
              <w:rPr>
                <w:rFonts w:ascii="Montserrat" w:eastAsia="Batang" w:hAnsi="Montserrat" w:cs="Arial"/>
                <w:i/>
                <w:color w:val="0070C0"/>
                <w:lang w:eastAsia="ko-KR"/>
              </w:rPr>
              <w:fldChar w:fldCharType="end"/>
            </w:r>
          </w:p>
        </w:tc>
        <w:tc>
          <w:tcPr>
            <w:tcW w:w="1762" w:type="dxa"/>
          </w:tcPr>
          <w:p w14:paraId="3F2F1FF0" w14:textId="33DCA753" w:rsidR="00F7134C" w:rsidRPr="00E45433" w:rsidRDefault="00F7134C" w:rsidP="007B66B2">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t34profilename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«t34profilename»</w:t>
            </w:r>
            <w:r w:rsidRPr="00E45433">
              <w:rPr>
                <w:rFonts w:ascii="Montserrat" w:eastAsia="Batang" w:hAnsi="Montserrat" w:cs="Arial"/>
                <w:i/>
                <w:color w:val="0070C0"/>
                <w:lang w:eastAsia="ko-KR"/>
              </w:rPr>
              <w:fldChar w:fldCharType="end"/>
            </w:r>
          </w:p>
        </w:tc>
        <w:tc>
          <w:tcPr>
            <w:tcW w:w="1719" w:type="dxa"/>
          </w:tcPr>
          <w:p w14:paraId="0DE908DE" w14:textId="08429E02" w:rsidR="00F7134C" w:rsidRPr="00E45433" w:rsidRDefault="00F7134C" w:rsidP="007B66B2">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t34patterntype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«t34patterntype»</w:t>
            </w:r>
            <w:r w:rsidRPr="00E45433">
              <w:rPr>
                <w:rFonts w:ascii="Montserrat" w:eastAsia="Batang" w:hAnsi="Montserrat" w:cs="Arial"/>
                <w:i/>
                <w:color w:val="0070C0"/>
                <w:lang w:eastAsia="ko-KR"/>
              </w:rPr>
              <w:fldChar w:fldCharType="end"/>
            </w:r>
          </w:p>
        </w:tc>
        <w:tc>
          <w:tcPr>
            <w:tcW w:w="1217" w:type="dxa"/>
          </w:tcPr>
          <w:p w14:paraId="4005D57C" w14:textId="4945BDCE" w:rsidR="00F7134C" w:rsidRPr="00E45433" w:rsidRDefault="00F7134C" w:rsidP="007B66B2">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t34name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«t34name»</w:t>
            </w:r>
            <w:r w:rsidRPr="00E45433">
              <w:rPr>
                <w:rFonts w:ascii="Montserrat" w:eastAsia="Batang" w:hAnsi="Montserrat" w:cs="Arial"/>
                <w:i/>
                <w:color w:val="0070C0"/>
                <w:lang w:eastAsia="ko-KR"/>
              </w:rPr>
              <w:fldChar w:fldCharType="end"/>
            </w:r>
          </w:p>
        </w:tc>
        <w:tc>
          <w:tcPr>
            <w:tcW w:w="1451" w:type="dxa"/>
          </w:tcPr>
          <w:p w14:paraId="3ADBCFA9" w14:textId="0E65ABC1" w:rsidR="00F7134C" w:rsidRPr="00E45433" w:rsidRDefault="00F7134C" w:rsidP="007B66B2">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t34filetypes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«t34filetypes»</w:t>
            </w:r>
            <w:r w:rsidRPr="00E45433">
              <w:rPr>
                <w:rFonts w:ascii="Montserrat" w:eastAsia="Batang" w:hAnsi="Montserrat" w:cs="Arial"/>
                <w:i/>
                <w:color w:val="0070C0"/>
                <w:lang w:eastAsia="ko-KR"/>
              </w:rPr>
              <w:fldChar w:fldCharType="end"/>
            </w:r>
          </w:p>
        </w:tc>
        <w:tc>
          <w:tcPr>
            <w:tcW w:w="1406" w:type="dxa"/>
          </w:tcPr>
          <w:p w14:paraId="1DBA6987" w14:textId="541B455B" w:rsidR="00F7134C" w:rsidRPr="00E45433" w:rsidRDefault="00F7134C" w:rsidP="007B66B2">
            <w:pPr>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t34pattern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«t34pattern»</w:t>
            </w:r>
            <w:r w:rsidRPr="00E45433">
              <w:rPr>
                <w:rFonts w:ascii="Montserrat" w:eastAsia="Batang" w:hAnsi="Montserrat" w:cs="Arial"/>
                <w:i/>
                <w:color w:val="0070C0"/>
                <w:lang w:eastAsia="ko-KR"/>
              </w:rPr>
              <w:fldChar w:fldCharType="end"/>
            </w:r>
          </w:p>
        </w:tc>
      </w:tr>
    </w:tbl>
    <w:p w14:paraId="51263E2C" w14:textId="6DF3A7B3" w:rsidR="00FE4F4A" w:rsidRPr="00E45433" w:rsidRDefault="00FE4F4A" w:rsidP="00961385">
      <w:pPr>
        <w:keepNext/>
        <w:keepLines/>
        <w:spacing w:before="120"/>
        <w:rPr>
          <w:rFonts w:ascii="Montserrat" w:hAnsi="Montserrat" w:cs="Arial"/>
        </w:rPr>
      </w:pPr>
      <w:r w:rsidRPr="00E45433">
        <w:rPr>
          <w:rFonts w:ascii="Montserrat" w:hAnsi="Montserrat" w:cs="Arial"/>
        </w:rPr>
        <w:t xml:space="preserve">Data Filtering profile details are shown in </w:t>
      </w:r>
      <w:r w:rsidRPr="00E45433">
        <w:rPr>
          <w:rFonts w:ascii="Montserrat" w:hAnsi="Montserrat" w:cs="Arial"/>
        </w:rPr>
        <w:fldChar w:fldCharType="begin"/>
      </w:r>
      <w:r w:rsidRPr="00E45433">
        <w:rPr>
          <w:rFonts w:ascii="Montserrat" w:hAnsi="Montserrat" w:cs="Arial"/>
        </w:rPr>
        <w:instrText xml:space="preserve"> REF _Ref15367219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35</w:t>
      </w:r>
      <w:r w:rsidRPr="00E45433">
        <w:rPr>
          <w:rFonts w:ascii="Montserrat" w:hAnsi="Montserrat" w:cs="Arial"/>
        </w:rPr>
        <w:fldChar w:fldCharType="end"/>
      </w:r>
      <w:r w:rsidRPr="00E45433">
        <w:rPr>
          <w:rFonts w:ascii="Montserrat" w:hAnsi="Montserrat" w:cs="Arial"/>
        </w:rPr>
        <w:t>.</w:t>
      </w:r>
    </w:p>
    <w:p w14:paraId="539746AF" w14:textId="08B5D18E" w:rsidR="00154A3E" w:rsidRPr="00E45433" w:rsidRDefault="00360923" w:rsidP="00961385">
      <w:pPr>
        <w:pStyle w:val="Caption"/>
        <w:keepNext/>
        <w:keepLines/>
        <w:spacing w:before="120"/>
        <w:rPr>
          <w:rFonts w:ascii="Montserrat" w:hAnsi="Montserrat" w:cs="Arial"/>
          <w:b/>
          <w:lang w:eastAsia="ko-KR"/>
        </w:rPr>
      </w:pPr>
      <w:bookmarkStart w:id="79" w:name="_Ref15367219"/>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35</w:t>
      </w:r>
      <w:r w:rsidR="00001F87" w:rsidRPr="00E45433">
        <w:rPr>
          <w:rFonts w:ascii="Montserrat" w:hAnsi="Montserrat" w:cs="Arial"/>
          <w:noProof/>
        </w:rPr>
        <w:fldChar w:fldCharType="end"/>
      </w:r>
      <w:bookmarkEnd w:id="79"/>
      <w:r w:rsidRPr="00E45433">
        <w:rPr>
          <w:rFonts w:ascii="Montserrat" w:hAnsi="Montserrat" w:cs="Arial"/>
          <w:noProof/>
        </w:rPr>
        <w:t xml:space="preserve"> </w:t>
      </w:r>
      <w:r w:rsidR="00EA7D09" w:rsidRPr="00E45433">
        <w:rPr>
          <w:rFonts w:ascii="Montserrat" w:hAnsi="Montserrat" w:cs="Arial"/>
        </w:rPr>
        <w:t>–</w:t>
      </w:r>
      <w:r w:rsidR="00F147C8" w:rsidRPr="00E45433">
        <w:rPr>
          <w:rFonts w:ascii="Montserrat" w:hAnsi="Montserrat" w:cs="Arial"/>
        </w:rPr>
        <w:t xml:space="preserve"> Data Filtering Profile Details</w:t>
      </w:r>
    </w:p>
    <w:tbl>
      <w:tblPr>
        <w:tblStyle w:val="TableGrid"/>
        <w:tblW w:w="5000" w:type="pct"/>
        <w:tblLook w:val="04A0" w:firstRow="1" w:lastRow="0" w:firstColumn="1" w:lastColumn="0" w:noHBand="0" w:noVBand="1"/>
      </w:tblPr>
      <w:tblGrid>
        <w:gridCol w:w="1508"/>
        <w:gridCol w:w="1315"/>
        <w:gridCol w:w="954"/>
        <w:gridCol w:w="1130"/>
        <w:gridCol w:w="1222"/>
        <w:gridCol w:w="1245"/>
        <w:gridCol w:w="988"/>
        <w:gridCol w:w="988"/>
      </w:tblGrid>
      <w:tr w:rsidR="00622492" w:rsidRPr="00E45433" w14:paraId="4AF37F86" w14:textId="77777777" w:rsidTr="00E45433">
        <w:tc>
          <w:tcPr>
            <w:tcW w:w="118" w:type="pct"/>
            <w:shd w:val="clear" w:color="auto" w:fill="ED7D31" w:themeFill="accent2"/>
          </w:tcPr>
          <w:p w14:paraId="77A7334B" w14:textId="18BF72B9" w:rsidR="00622492" w:rsidRPr="00E45433" w:rsidRDefault="00622492" w:rsidP="00961385">
            <w:pPr>
              <w:keepNext/>
              <w:keepLines/>
              <w:spacing w:before="80" w:after="80"/>
              <w:jc w:val="center"/>
              <w:rPr>
                <w:rFonts w:ascii="Montserrat" w:hAnsi="Montserrat" w:cs="Arial"/>
                <w:b/>
              </w:rPr>
            </w:pPr>
            <w:r w:rsidRPr="00E45433">
              <w:rPr>
                <w:rFonts w:ascii="Montserrat" w:hAnsi="Montserrat" w:cs="Arial"/>
                <w:b/>
              </w:rPr>
              <w:t>Device Name</w:t>
            </w:r>
          </w:p>
        </w:tc>
        <w:tc>
          <w:tcPr>
            <w:tcW w:w="811" w:type="pct"/>
            <w:shd w:val="clear" w:color="auto" w:fill="ED7D31" w:themeFill="accent2"/>
          </w:tcPr>
          <w:p w14:paraId="6D7F8E4C" w14:textId="533371F2" w:rsidR="00622492" w:rsidRPr="00E45433" w:rsidRDefault="00622492" w:rsidP="00961385">
            <w:pPr>
              <w:keepNext/>
              <w:keepLines/>
              <w:spacing w:before="80" w:after="80"/>
              <w:jc w:val="center"/>
              <w:rPr>
                <w:rFonts w:ascii="Montserrat" w:hAnsi="Montserrat" w:cs="Arial"/>
                <w:b/>
              </w:rPr>
            </w:pPr>
            <w:r w:rsidRPr="00E45433">
              <w:rPr>
                <w:rFonts w:ascii="Montserrat" w:hAnsi="Montserrat" w:cs="Arial"/>
                <w:b/>
              </w:rPr>
              <w:t>Rule Name</w:t>
            </w:r>
          </w:p>
        </w:tc>
        <w:tc>
          <w:tcPr>
            <w:tcW w:w="603" w:type="pct"/>
            <w:shd w:val="clear" w:color="auto" w:fill="ED7D31" w:themeFill="accent2"/>
          </w:tcPr>
          <w:p w14:paraId="5182FAEF" w14:textId="77777777" w:rsidR="00622492" w:rsidRPr="00E45433" w:rsidRDefault="00622492" w:rsidP="00961385">
            <w:pPr>
              <w:keepNext/>
              <w:keepLines/>
              <w:spacing w:before="80" w:after="80"/>
              <w:jc w:val="center"/>
              <w:rPr>
                <w:rFonts w:ascii="Montserrat" w:hAnsi="Montserrat" w:cs="Arial"/>
                <w:b/>
              </w:rPr>
            </w:pPr>
            <w:r w:rsidRPr="00E45433">
              <w:rPr>
                <w:rFonts w:ascii="Montserrat" w:hAnsi="Montserrat" w:cs="Arial"/>
                <w:b/>
              </w:rPr>
              <w:t>Apps</w:t>
            </w:r>
          </w:p>
        </w:tc>
        <w:tc>
          <w:tcPr>
            <w:tcW w:w="706" w:type="pct"/>
            <w:shd w:val="clear" w:color="auto" w:fill="ED7D31" w:themeFill="accent2"/>
          </w:tcPr>
          <w:p w14:paraId="28E19072" w14:textId="77777777" w:rsidR="00622492" w:rsidRPr="00E45433" w:rsidRDefault="00622492" w:rsidP="00961385">
            <w:pPr>
              <w:keepNext/>
              <w:keepLines/>
              <w:spacing w:before="80" w:after="80"/>
              <w:jc w:val="center"/>
              <w:rPr>
                <w:rFonts w:ascii="Montserrat" w:hAnsi="Montserrat" w:cs="Arial"/>
                <w:b/>
              </w:rPr>
            </w:pPr>
            <w:r w:rsidRPr="00E45433">
              <w:rPr>
                <w:rFonts w:ascii="Montserrat" w:hAnsi="Montserrat" w:cs="Arial"/>
                <w:b/>
              </w:rPr>
              <w:t>File Types</w:t>
            </w:r>
          </w:p>
        </w:tc>
        <w:tc>
          <w:tcPr>
            <w:tcW w:w="753" w:type="pct"/>
            <w:shd w:val="clear" w:color="auto" w:fill="ED7D31" w:themeFill="accent2"/>
          </w:tcPr>
          <w:p w14:paraId="706F3549" w14:textId="77777777" w:rsidR="00622492" w:rsidRPr="00E45433" w:rsidRDefault="00622492" w:rsidP="00961385">
            <w:pPr>
              <w:keepNext/>
              <w:keepLines/>
              <w:spacing w:before="80" w:after="80"/>
              <w:jc w:val="center"/>
              <w:rPr>
                <w:rFonts w:ascii="Montserrat" w:hAnsi="Montserrat" w:cs="Arial"/>
                <w:b/>
              </w:rPr>
            </w:pPr>
            <w:r w:rsidRPr="00E45433">
              <w:rPr>
                <w:rFonts w:ascii="Montserrat" w:hAnsi="Montserrat" w:cs="Arial"/>
                <w:b/>
              </w:rPr>
              <w:t>Pattern(s)</w:t>
            </w:r>
          </w:p>
        </w:tc>
        <w:tc>
          <w:tcPr>
            <w:tcW w:w="770" w:type="pct"/>
            <w:shd w:val="clear" w:color="auto" w:fill="ED7D31" w:themeFill="accent2"/>
          </w:tcPr>
          <w:p w14:paraId="755C237C" w14:textId="77777777" w:rsidR="00622492" w:rsidRPr="00E45433" w:rsidRDefault="00622492" w:rsidP="00961385">
            <w:pPr>
              <w:keepNext/>
              <w:keepLines/>
              <w:spacing w:before="80" w:after="80"/>
              <w:jc w:val="center"/>
              <w:rPr>
                <w:rFonts w:ascii="Montserrat" w:hAnsi="Montserrat" w:cs="Arial"/>
                <w:b/>
              </w:rPr>
            </w:pPr>
            <w:r w:rsidRPr="00E45433">
              <w:rPr>
                <w:rFonts w:ascii="Montserrat" w:hAnsi="Montserrat" w:cs="Arial"/>
                <w:b/>
              </w:rPr>
              <w:t>Direction</w:t>
            </w:r>
          </w:p>
        </w:tc>
        <w:tc>
          <w:tcPr>
            <w:tcW w:w="619" w:type="pct"/>
            <w:shd w:val="clear" w:color="auto" w:fill="ED7D31" w:themeFill="accent2"/>
          </w:tcPr>
          <w:p w14:paraId="6ACA3086" w14:textId="77777777" w:rsidR="00622492" w:rsidRPr="00E45433" w:rsidRDefault="00622492" w:rsidP="00961385">
            <w:pPr>
              <w:keepNext/>
              <w:keepLines/>
              <w:spacing w:before="80" w:after="80"/>
              <w:jc w:val="center"/>
              <w:rPr>
                <w:rFonts w:ascii="Montserrat" w:hAnsi="Montserrat" w:cs="Arial"/>
                <w:b/>
              </w:rPr>
            </w:pPr>
            <w:r w:rsidRPr="00E45433">
              <w:rPr>
                <w:rFonts w:ascii="Montserrat" w:hAnsi="Montserrat" w:cs="Arial"/>
                <w:b/>
              </w:rPr>
              <w:t>Alert Threshold</w:t>
            </w:r>
          </w:p>
        </w:tc>
        <w:tc>
          <w:tcPr>
            <w:tcW w:w="620" w:type="pct"/>
            <w:shd w:val="clear" w:color="auto" w:fill="ED7D31" w:themeFill="accent2"/>
          </w:tcPr>
          <w:p w14:paraId="69B474D8" w14:textId="77777777" w:rsidR="00622492" w:rsidRPr="00E45433" w:rsidRDefault="00622492" w:rsidP="00961385">
            <w:pPr>
              <w:keepNext/>
              <w:keepLines/>
              <w:spacing w:before="80" w:after="80"/>
              <w:jc w:val="center"/>
              <w:rPr>
                <w:rFonts w:ascii="Montserrat" w:hAnsi="Montserrat" w:cs="Arial"/>
                <w:b/>
              </w:rPr>
            </w:pPr>
            <w:r w:rsidRPr="00E45433">
              <w:rPr>
                <w:rFonts w:ascii="Montserrat" w:hAnsi="Montserrat" w:cs="Arial"/>
                <w:b/>
              </w:rPr>
              <w:t>Block Threshold</w:t>
            </w:r>
          </w:p>
        </w:tc>
      </w:tr>
      <w:tr w:rsidR="00622492" w:rsidRPr="00E45433" w14:paraId="00AC0BE3" w14:textId="77777777" w:rsidTr="00622492">
        <w:tc>
          <w:tcPr>
            <w:tcW w:w="118" w:type="pct"/>
          </w:tcPr>
          <w:p w14:paraId="78FFC2F1" w14:textId="7294BD0E" w:rsidR="00622492" w:rsidRPr="00E45433" w:rsidRDefault="00290947" w:rsidP="00961385">
            <w:pPr>
              <w:keepNext/>
              <w:keepLines/>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t35devicename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«t35devicename»</w:t>
            </w:r>
            <w:r w:rsidRPr="00E45433">
              <w:rPr>
                <w:rFonts w:ascii="Montserrat" w:eastAsia="Batang" w:hAnsi="Montserrat" w:cs="Arial"/>
                <w:i/>
                <w:color w:val="0070C0"/>
                <w:lang w:eastAsia="ko-KR"/>
              </w:rPr>
              <w:fldChar w:fldCharType="end"/>
            </w:r>
          </w:p>
        </w:tc>
        <w:tc>
          <w:tcPr>
            <w:tcW w:w="811" w:type="pct"/>
          </w:tcPr>
          <w:p w14:paraId="7A701796" w14:textId="6467B10A" w:rsidR="00622492" w:rsidRPr="00E45433" w:rsidRDefault="00622492" w:rsidP="00961385">
            <w:pPr>
              <w:keepNext/>
              <w:keepLines/>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t35rulename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«t35rulename»</w:t>
            </w:r>
            <w:r w:rsidRPr="00E45433">
              <w:rPr>
                <w:rFonts w:ascii="Montserrat" w:eastAsia="Batang" w:hAnsi="Montserrat" w:cs="Arial"/>
                <w:i/>
                <w:color w:val="0070C0"/>
                <w:lang w:eastAsia="ko-KR"/>
              </w:rPr>
              <w:fldChar w:fldCharType="end"/>
            </w:r>
          </w:p>
        </w:tc>
        <w:tc>
          <w:tcPr>
            <w:tcW w:w="603" w:type="pct"/>
          </w:tcPr>
          <w:p w14:paraId="3945C283" w14:textId="6880966A" w:rsidR="00622492" w:rsidRPr="00E45433" w:rsidRDefault="00622492" w:rsidP="00961385">
            <w:pPr>
              <w:keepNext/>
              <w:keepLines/>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t35apps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«t35apps»</w:t>
            </w:r>
            <w:r w:rsidRPr="00E45433">
              <w:rPr>
                <w:rFonts w:ascii="Montserrat" w:eastAsia="Batang" w:hAnsi="Montserrat" w:cs="Arial"/>
                <w:i/>
                <w:color w:val="0070C0"/>
                <w:lang w:eastAsia="ko-KR"/>
              </w:rPr>
              <w:fldChar w:fldCharType="end"/>
            </w:r>
          </w:p>
        </w:tc>
        <w:tc>
          <w:tcPr>
            <w:tcW w:w="706" w:type="pct"/>
          </w:tcPr>
          <w:p w14:paraId="44440085" w14:textId="44A3FA0E" w:rsidR="00622492" w:rsidRPr="00E45433" w:rsidRDefault="00622492" w:rsidP="00961385">
            <w:pPr>
              <w:keepNext/>
              <w:keepLines/>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t35filetype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«t35filetype»</w:t>
            </w:r>
            <w:r w:rsidRPr="00E45433">
              <w:rPr>
                <w:rFonts w:ascii="Montserrat" w:eastAsia="Batang" w:hAnsi="Montserrat" w:cs="Arial"/>
                <w:i/>
                <w:color w:val="0070C0"/>
                <w:lang w:eastAsia="ko-KR"/>
              </w:rPr>
              <w:fldChar w:fldCharType="end"/>
            </w:r>
          </w:p>
        </w:tc>
        <w:tc>
          <w:tcPr>
            <w:tcW w:w="753" w:type="pct"/>
          </w:tcPr>
          <w:p w14:paraId="7FD4BB7D" w14:textId="4E31C921" w:rsidR="00622492" w:rsidRPr="00E45433" w:rsidRDefault="00622492" w:rsidP="00961385">
            <w:pPr>
              <w:keepNext/>
              <w:keepLines/>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t35patterns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«t35patterns»</w:t>
            </w:r>
            <w:r w:rsidRPr="00E45433">
              <w:rPr>
                <w:rFonts w:ascii="Montserrat" w:eastAsia="Batang" w:hAnsi="Montserrat" w:cs="Arial"/>
                <w:i/>
                <w:color w:val="0070C0"/>
                <w:lang w:eastAsia="ko-KR"/>
              </w:rPr>
              <w:fldChar w:fldCharType="end"/>
            </w:r>
          </w:p>
        </w:tc>
        <w:tc>
          <w:tcPr>
            <w:tcW w:w="770" w:type="pct"/>
          </w:tcPr>
          <w:p w14:paraId="1F29AE10" w14:textId="22968A4F" w:rsidR="00622492" w:rsidRPr="00E45433" w:rsidRDefault="00622492" w:rsidP="00961385">
            <w:pPr>
              <w:keepNext/>
              <w:keepLines/>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t35direction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«t35direction»</w:t>
            </w:r>
            <w:r w:rsidRPr="00E45433">
              <w:rPr>
                <w:rFonts w:ascii="Montserrat" w:eastAsia="Batang" w:hAnsi="Montserrat" w:cs="Arial"/>
                <w:i/>
                <w:color w:val="0070C0"/>
                <w:lang w:eastAsia="ko-KR"/>
              </w:rPr>
              <w:fldChar w:fldCharType="end"/>
            </w:r>
          </w:p>
        </w:tc>
        <w:tc>
          <w:tcPr>
            <w:tcW w:w="619" w:type="pct"/>
          </w:tcPr>
          <w:p w14:paraId="1D0754D6" w14:textId="193C8CE6" w:rsidR="00622492" w:rsidRPr="00E45433" w:rsidRDefault="00622492" w:rsidP="00961385">
            <w:pPr>
              <w:keepNext/>
              <w:keepLines/>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t35alert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«t35alert»</w:t>
            </w:r>
            <w:r w:rsidRPr="00E45433">
              <w:rPr>
                <w:rFonts w:ascii="Montserrat" w:eastAsia="Batang" w:hAnsi="Montserrat" w:cs="Arial"/>
                <w:i/>
                <w:color w:val="0070C0"/>
                <w:lang w:eastAsia="ko-KR"/>
              </w:rPr>
              <w:fldChar w:fldCharType="end"/>
            </w:r>
          </w:p>
        </w:tc>
        <w:tc>
          <w:tcPr>
            <w:tcW w:w="620" w:type="pct"/>
          </w:tcPr>
          <w:p w14:paraId="3D4E51FC" w14:textId="122EF55B" w:rsidR="00622492" w:rsidRPr="00E45433" w:rsidRDefault="00622492" w:rsidP="00961385">
            <w:pPr>
              <w:keepNext/>
              <w:keepLines/>
              <w:spacing w:before="40" w:after="40"/>
              <w:rPr>
                <w:rFonts w:ascii="Montserrat" w:eastAsia="Batang" w:hAnsi="Montserrat" w:cs="Arial"/>
                <w:i/>
                <w:color w:val="0070C0"/>
                <w:lang w:eastAsia="ko-KR"/>
              </w:rPr>
            </w:pPr>
            <w:r w:rsidRPr="00E45433">
              <w:rPr>
                <w:rFonts w:ascii="Montserrat" w:eastAsia="Batang" w:hAnsi="Montserrat" w:cs="Arial"/>
                <w:i/>
                <w:color w:val="0070C0"/>
                <w:lang w:eastAsia="ko-KR"/>
              </w:rPr>
              <w:fldChar w:fldCharType="begin"/>
            </w:r>
            <w:r w:rsidRPr="00E45433">
              <w:rPr>
                <w:rFonts w:ascii="Montserrat" w:eastAsia="Batang" w:hAnsi="Montserrat" w:cs="Arial"/>
                <w:i/>
                <w:color w:val="0070C0"/>
                <w:lang w:eastAsia="ko-KR"/>
              </w:rPr>
              <w:instrText xml:space="preserve"> MERGEFIELD t35block \* MERGEFORMAT </w:instrText>
            </w:r>
            <w:r w:rsidRPr="00E45433">
              <w:rPr>
                <w:rFonts w:ascii="Montserrat" w:eastAsia="Batang" w:hAnsi="Montserrat" w:cs="Arial"/>
                <w:i/>
                <w:color w:val="0070C0"/>
                <w:lang w:eastAsia="ko-KR"/>
              </w:rPr>
              <w:fldChar w:fldCharType="separate"/>
            </w:r>
            <w:r w:rsidRPr="00E45433">
              <w:rPr>
                <w:rFonts w:ascii="Montserrat" w:eastAsia="Batang" w:hAnsi="Montserrat" w:cs="Arial"/>
                <w:i/>
                <w:noProof/>
                <w:color w:val="0070C0"/>
                <w:lang w:eastAsia="ko-KR"/>
              </w:rPr>
              <w:t>«t35block»</w:t>
            </w:r>
            <w:r w:rsidRPr="00E45433">
              <w:rPr>
                <w:rFonts w:ascii="Montserrat" w:eastAsia="Batang" w:hAnsi="Montserrat" w:cs="Arial"/>
                <w:i/>
                <w:color w:val="0070C0"/>
                <w:lang w:eastAsia="ko-KR"/>
              </w:rPr>
              <w:fldChar w:fldCharType="end"/>
            </w:r>
          </w:p>
        </w:tc>
      </w:tr>
    </w:tbl>
    <w:p w14:paraId="64CF1AAE" w14:textId="37757DEE" w:rsidR="0033450B" w:rsidRPr="00E45433" w:rsidRDefault="0060465B" w:rsidP="0033450B">
      <w:pPr>
        <w:spacing w:before="120"/>
        <w:rPr>
          <w:rFonts w:ascii="Montserrat" w:hAnsi="Montserrat" w:cs="Arial"/>
        </w:rPr>
      </w:pPr>
      <w:r w:rsidRPr="00E45433">
        <w:rPr>
          <w:rFonts w:ascii="Montserrat" w:hAnsi="Montserrat" w:cs="Arial"/>
        </w:rPr>
        <w:t xml:space="preserve">The DoS profile details are shown in </w:t>
      </w:r>
      <w:r w:rsidRPr="00E45433">
        <w:rPr>
          <w:rFonts w:ascii="Montserrat" w:hAnsi="Montserrat" w:cs="Arial"/>
        </w:rPr>
        <w:fldChar w:fldCharType="begin"/>
      </w:r>
      <w:r w:rsidRPr="00E45433">
        <w:rPr>
          <w:rFonts w:ascii="Montserrat" w:hAnsi="Montserrat" w:cs="Arial"/>
        </w:rPr>
        <w:instrText xml:space="preserve"> REF _Ref15367340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36</w:t>
      </w:r>
      <w:r w:rsidRPr="00E45433">
        <w:rPr>
          <w:rFonts w:ascii="Montserrat" w:hAnsi="Montserrat" w:cs="Arial"/>
        </w:rPr>
        <w:fldChar w:fldCharType="end"/>
      </w:r>
      <w:r w:rsidRPr="00E45433">
        <w:rPr>
          <w:rFonts w:ascii="Montserrat" w:hAnsi="Montserrat" w:cs="Arial"/>
        </w:rPr>
        <w:t>.</w:t>
      </w:r>
    </w:p>
    <w:p w14:paraId="4D38D3CD" w14:textId="1BC3BAEB" w:rsidR="00BA54D9" w:rsidRPr="00E45433" w:rsidRDefault="00E4698A" w:rsidP="0033450B">
      <w:pPr>
        <w:pStyle w:val="Caption"/>
        <w:spacing w:before="120"/>
        <w:rPr>
          <w:rFonts w:ascii="Montserrat" w:hAnsi="Montserrat" w:cs="Arial"/>
          <w:lang w:eastAsia="ko-KR"/>
        </w:rPr>
      </w:pPr>
      <w:bookmarkStart w:id="80" w:name="_Ref15367340"/>
      <w:r w:rsidRPr="00E45433">
        <w:rPr>
          <w:rFonts w:ascii="Montserrat" w:hAnsi="Montserrat" w:cs="Arial"/>
        </w:rPr>
        <w:t xml:space="preserve">Table </w:t>
      </w:r>
      <w:r w:rsidR="00A4661B" w:rsidRPr="00E45433">
        <w:rPr>
          <w:rFonts w:ascii="Montserrat" w:hAnsi="Montserrat" w:cs="Arial"/>
          <w:noProof/>
        </w:rPr>
        <w:fldChar w:fldCharType="begin"/>
      </w:r>
      <w:r w:rsidR="00A4661B" w:rsidRPr="00E45433">
        <w:rPr>
          <w:rFonts w:ascii="Montserrat" w:hAnsi="Montserrat" w:cs="Arial"/>
          <w:noProof/>
        </w:rPr>
        <w:instrText xml:space="preserve"> SEQ Table \* ARABIC </w:instrText>
      </w:r>
      <w:r w:rsidR="00A4661B" w:rsidRPr="00E45433">
        <w:rPr>
          <w:rFonts w:ascii="Montserrat" w:hAnsi="Montserrat" w:cs="Arial"/>
          <w:noProof/>
        </w:rPr>
        <w:fldChar w:fldCharType="separate"/>
      </w:r>
      <w:r w:rsidR="005F541B" w:rsidRPr="00E45433">
        <w:rPr>
          <w:rFonts w:ascii="Montserrat" w:hAnsi="Montserrat" w:cs="Arial"/>
          <w:noProof/>
        </w:rPr>
        <w:t>36</w:t>
      </w:r>
      <w:r w:rsidR="00A4661B" w:rsidRPr="00E45433">
        <w:rPr>
          <w:rFonts w:ascii="Montserrat" w:hAnsi="Montserrat" w:cs="Arial"/>
          <w:noProof/>
        </w:rPr>
        <w:fldChar w:fldCharType="end"/>
      </w:r>
      <w:bookmarkEnd w:id="80"/>
      <w:r w:rsidRPr="00E45433">
        <w:rPr>
          <w:rFonts w:ascii="Montserrat" w:hAnsi="Montserrat" w:cs="Arial"/>
        </w:rPr>
        <w:t xml:space="preserve"> </w:t>
      </w:r>
      <w:r w:rsidR="00EA7D09" w:rsidRPr="00E45433">
        <w:rPr>
          <w:rFonts w:ascii="Montserrat" w:hAnsi="Montserrat" w:cs="Arial"/>
        </w:rPr>
        <w:t>–</w:t>
      </w:r>
      <w:r w:rsidRPr="00E45433">
        <w:rPr>
          <w:rFonts w:ascii="Montserrat" w:hAnsi="Montserrat" w:cs="Arial"/>
        </w:rPr>
        <w:t xml:space="preserve"> DoS Profile Details</w:t>
      </w:r>
    </w:p>
    <w:tbl>
      <w:tblPr>
        <w:tblStyle w:val="TableGrid"/>
        <w:tblW w:w="5000" w:type="pct"/>
        <w:tblLook w:val="04A0" w:firstRow="1" w:lastRow="0" w:firstColumn="1" w:lastColumn="0" w:noHBand="0" w:noVBand="1"/>
      </w:tblPr>
      <w:tblGrid>
        <w:gridCol w:w="1456"/>
        <w:gridCol w:w="1448"/>
        <w:gridCol w:w="887"/>
        <w:gridCol w:w="814"/>
        <w:gridCol w:w="859"/>
        <w:gridCol w:w="935"/>
        <w:gridCol w:w="1021"/>
        <w:gridCol w:w="931"/>
        <w:gridCol w:w="999"/>
      </w:tblGrid>
      <w:tr w:rsidR="00833121" w:rsidRPr="00E45433" w14:paraId="1AB3ECF9" w14:textId="77777777" w:rsidTr="00E45433">
        <w:tc>
          <w:tcPr>
            <w:tcW w:w="765" w:type="pct"/>
            <w:shd w:val="clear" w:color="auto" w:fill="ED7D31" w:themeFill="accent2"/>
          </w:tcPr>
          <w:p w14:paraId="5FA7D265" w14:textId="55744B0D" w:rsidR="00833121" w:rsidRPr="00E45433" w:rsidRDefault="00833121" w:rsidP="001B795C">
            <w:pPr>
              <w:spacing w:before="80" w:after="80"/>
              <w:jc w:val="center"/>
              <w:rPr>
                <w:rFonts w:ascii="Montserrat" w:hAnsi="Montserrat" w:cs="Arial"/>
                <w:b/>
                <w:szCs w:val="20"/>
              </w:rPr>
            </w:pPr>
            <w:r w:rsidRPr="00E45433">
              <w:rPr>
                <w:rFonts w:ascii="Montserrat" w:hAnsi="Montserrat" w:cs="Arial"/>
                <w:b/>
                <w:szCs w:val="20"/>
              </w:rPr>
              <w:t>Device Name</w:t>
            </w:r>
          </w:p>
        </w:tc>
        <w:tc>
          <w:tcPr>
            <w:tcW w:w="779" w:type="pct"/>
            <w:shd w:val="clear" w:color="auto" w:fill="ED7D31" w:themeFill="accent2"/>
          </w:tcPr>
          <w:p w14:paraId="18222E13" w14:textId="58D0DC7F" w:rsidR="00833121" w:rsidRPr="00E45433" w:rsidRDefault="00833121" w:rsidP="001B795C">
            <w:pPr>
              <w:spacing w:before="80" w:after="80"/>
              <w:jc w:val="center"/>
              <w:rPr>
                <w:rFonts w:ascii="Montserrat" w:hAnsi="Montserrat" w:cs="Arial"/>
                <w:b/>
                <w:szCs w:val="20"/>
              </w:rPr>
            </w:pPr>
            <w:r w:rsidRPr="00E45433">
              <w:rPr>
                <w:rFonts w:ascii="Montserrat" w:hAnsi="Montserrat" w:cs="Arial"/>
                <w:b/>
                <w:szCs w:val="20"/>
              </w:rPr>
              <w:t>DoS Profile Name</w:t>
            </w:r>
          </w:p>
        </w:tc>
        <w:tc>
          <w:tcPr>
            <w:tcW w:w="478" w:type="pct"/>
            <w:shd w:val="clear" w:color="auto" w:fill="ED7D31" w:themeFill="accent2"/>
          </w:tcPr>
          <w:p w14:paraId="724E5721" w14:textId="77777777" w:rsidR="00833121" w:rsidRPr="00E45433" w:rsidRDefault="00833121" w:rsidP="001B795C">
            <w:pPr>
              <w:spacing w:before="80" w:after="80"/>
              <w:jc w:val="center"/>
              <w:rPr>
                <w:rFonts w:ascii="Montserrat" w:hAnsi="Montserrat" w:cs="Arial"/>
                <w:b/>
                <w:szCs w:val="20"/>
              </w:rPr>
            </w:pPr>
            <w:r w:rsidRPr="00E45433">
              <w:rPr>
                <w:rFonts w:ascii="Montserrat" w:hAnsi="Montserrat" w:cs="Arial"/>
                <w:b/>
                <w:szCs w:val="20"/>
              </w:rPr>
              <w:t>Type</w:t>
            </w:r>
          </w:p>
        </w:tc>
        <w:tc>
          <w:tcPr>
            <w:tcW w:w="450" w:type="pct"/>
            <w:shd w:val="clear" w:color="auto" w:fill="ED7D31" w:themeFill="accent2"/>
          </w:tcPr>
          <w:p w14:paraId="42719116" w14:textId="77777777" w:rsidR="00833121" w:rsidRPr="00E45433" w:rsidRDefault="00833121" w:rsidP="001B795C">
            <w:pPr>
              <w:spacing w:before="80" w:after="80"/>
              <w:jc w:val="center"/>
              <w:rPr>
                <w:rFonts w:ascii="Montserrat" w:hAnsi="Montserrat" w:cs="Arial"/>
                <w:b/>
                <w:szCs w:val="20"/>
              </w:rPr>
            </w:pPr>
            <w:r w:rsidRPr="00E45433">
              <w:rPr>
                <w:rFonts w:ascii="Montserrat" w:hAnsi="Montserrat" w:cs="Arial"/>
                <w:b/>
                <w:szCs w:val="20"/>
              </w:rPr>
              <w:t>SYN Flood</w:t>
            </w:r>
          </w:p>
        </w:tc>
        <w:tc>
          <w:tcPr>
            <w:tcW w:w="459" w:type="pct"/>
            <w:shd w:val="clear" w:color="auto" w:fill="ED7D31" w:themeFill="accent2"/>
          </w:tcPr>
          <w:p w14:paraId="19D7DBD3" w14:textId="77777777" w:rsidR="00833121" w:rsidRPr="00E45433" w:rsidRDefault="00833121" w:rsidP="001B795C">
            <w:pPr>
              <w:spacing w:before="80" w:after="80"/>
              <w:jc w:val="center"/>
              <w:rPr>
                <w:rFonts w:ascii="Montserrat" w:hAnsi="Montserrat" w:cs="Arial"/>
                <w:b/>
                <w:szCs w:val="20"/>
              </w:rPr>
            </w:pPr>
            <w:r w:rsidRPr="00E45433">
              <w:rPr>
                <w:rFonts w:ascii="Montserrat" w:hAnsi="Montserrat" w:cs="Arial"/>
                <w:b/>
                <w:szCs w:val="20"/>
              </w:rPr>
              <w:t>UDP Flood</w:t>
            </w:r>
          </w:p>
        </w:tc>
        <w:tc>
          <w:tcPr>
            <w:tcW w:w="496" w:type="pct"/>
            <w:shd w:val="clear" w:color="auto" w:fill="ED7D31" w:themeFill="accent2"/>
          </w:tcPr>
          <w:p w14:paraId="0918F789" w14:textId="77777777" w:rsidR="00833121" w:rsidRPr="00E45433" w:rsidRDefault="00833121" w:rsidP="001B795C">
            <w:pPr>
              <w:spacing w:before="80" w:after="80"/>
              <w:jc w:val="center"/>
              <w:rPr>
                <w:rFonts w:ascii="Montserrat" w:hAnsi="Montserrat" w:cs="Arial"/>
                <w:b/>
                <w:szCs w:val="20"/>
              </w:rPr>
            </w:pPr>
            <w:r w:rsidRPr="00E45433">
              <w:rPr>
                <w:rFonts w:ascii="Montserrat" w:hAnsi="Montserrat" w:cs="Arial"/>
                <w:b/>
                <w:szCs w:val="20"/>
              </w:rPr>
              <w:t>ICMP Flood</w:t>
            </w:r>
          </w:p>
        </w:tc>
        <w:tc>
          <w:tcPr>
            <w:tcW w:w="541" w:type="pct"/>
            <w:shd w:val="clear" w:color="auto" w:fill="ED7D31" w:themeFill="accent2"/>
          </w:tcPr>
          <w:p w14:paraId="1DDCF9FE" w14:textId="77777777" w:rsidR="00833121" w:rsidRPr="00E45433" w:rsidRDefault="00833121" w:rsidP="001B795C">
            <w:pPr>
              <w:spacing w:before="80" w:after="80"/>
              <w:jc w:val="center"/>
              <w:rPr>
                <w:rFonts w:ascii="Montserrat" w:hAnsi="Montserrat" w:cs="Arial"/>
                <w:b/>
                <w:szCs w:val="20"/>
              </w:rPr>
            </w:pPr>
            <w:r w:rsidRPr="00E45433">
              <w:rPr>
                <w:rFonts w:ascii="Montserrat" w:hAnsi="Montserrat" w:cs="Arial"/>
                <w:b/>
                <w:szCs w:val="20"/>
              </w:rPr>
              <w:t>ICMPV6 Flood</w:t>
            </w:r>
          </w:p>
        </w:tc>
        <w:tc>
          <w:tcPr>
            <w:tcW w:w="501" w:type="pct"/>
            <w:shd w:val="clear" w:color="auto" w:fill="ED7D31" w:themeFill="accent2"/>
          </w:tcPr>
          <w:p w14:paraId="416F5A18" w14:textId="77777777" w:rsidR="00833121" w:rsidRPr="00E45433" w:rsidRDefault="00833121" w:rsidP="001B795C">
            <w:pPr>
              <w:spacing w:before="80" w:after="80"/>
              <w:jc w:val="center"/>
              <w:rPr>
                <w:rFonts w:ascii="Montserrat" w:hAnsi="Montserrat" w:cs="Arial"/>
                <w:b/>
                <w:szCs w:val="20"/>
              </w:rPr>
            </w:pPr>
            <w:r w:rsidRPr="00E45433">
              <w:rPr>
                <w:rFonts w:ascii="Montserrat" w:hAnsi="Montserrat" w:cs="Arial"/>
                <w:b/>
                <w:szCs w:val="20"/>
              </w:rPr>
              <w:t>Other IP Flood</w:t>
            </w:r>
          </w:p>
        </w:tc>
        <w:tc>
          <w:tcPr>
            <w:tcW w:w="532" w:type="pct"/>
            <w:shd w:val="clear" w:color="auto" w:fill="ED7D31" w:themeFill="accent2"/>
          </w:tcPr>
          <w:p w14:paraId="67E015DF" w14:textId="77777777" w:rsidR="00833121" w:rsidRPr="00E45433" w:rsidRDefault="00833121" w:rsidP="001B795C">
            <w:pPr>
              <w:spacing w:before="80" w:after="80"/>
              <w:jc w:val="center"/>
              <w:rPr>
                <w:rFonts w:ascii="Montserrat" w:hAnsi="Montserrat" w:cs="Arial"/>
                <w:b/>
                <w:szCs w:val="20"/>
              </w:rPr>
            </w:pPr>
            <w:r w:rsidRPr="00E45433">
              <w:rPr>
                <w:rFonts w:ascii="Montserrat" w:hAnsi="Montserrat" w:cs="Arial"/>
                <w:b/>
                <w:szCs w:val="20"/>
              </w:rPr>
              <w:t>Resource Protection</w:t>
            </w:r>
            <w:r w:rsidRPr="00E45433">
              <w:rPr>
                <w:rFonts w:ascii="Montserrat" w:hAnsi="Montserrat" w:cs="Arial"/>
                <w:b/>
                <w:szCs w:val="20"/>
              </w:rPr>
              <w:br/>
              <w:t>(Sessions)</w:t>
            </w:r>
          </w:p>
        </w:tc>
      </w:tr>
      <w:tr w:rsidR="00833121" w:rsidRPr="00E45433" w14:paraId="24DDE149" w14:textId="77777777" w:rsidTr="00CA2A29">
        <w:tc>
          <w:tcPr>
            <w:tcW w:w="765" w:type="pct"/>
          </w:tcPr>
          <w:p w14:paraId="4D673FB6" w14:textId="4B48C19E" w:rsidR="00833121" w:rsidRPr="00E45433" w:rsidRDefault="00CA2A29" w:rsidP="00E4698A">
            <w:pPr>
              <w:spacing w:before="40" w:after="40"/>
              <w:rPr>
                <w:rFonts w:ascii="Montserrat" w:eastAsia="Batang" w:hAnsi="Montserrat" w:cs="Arial"/>
                <w:i/>
                <w:color w:val="0070C0"/>
                <w:szCs w:val="20"/>
                <w:lang w:eastAsia="ko-KR"/>
              </w:rPr>
            </w:pPr>
            <w:r w:rsidRPr="00E45433">
              <w:rPr>
                <w:rFonts w:ascii="Montserrat" w:eastAsia="Batang" w:hAnsi="Montserrat" w:cs="Arial"/>
                <w:i/>
                <w:color w:val="0070C0"/>
                <w:szCs w:val="20"/>
                <w:lang w:eastAsia="ko-KR"/>
              </w:rPr>
              <w:fldChar w:fldCharType="begin"/>
            </w:r>
            <w:r w:rsidRPr="00E45433">
              <w:rPr>
                <w:rFonts w:ascii="Montserrat" w:eastAsia="Batang" w:hAnsi="Montserrat" w:cs="Arial"/>
                <w:i/>
                <w:color w:val="0070C0"/>
                <w:szCs w:val="20"/>
                <w:lang w:eastAsia="ko-KR"/>
              </w:rPr>
              <w:instrText xml:space="preserve"> MERGEFIELD t36devicename \* MERGEFORMAT </w:instrText>
            </w:r>
            <w:r w:rsidRPr="00E45433">
              <w:rPr>
                <w:rFonts w:ascii="Montserrat" w:eastAsia="Batang" w:hAnsi="Montserrat" w:cs="Arial"/>
                <w:i/>
                <w:color w:val="0070C0"/>
                <w:szCs w:val="20"/>
                <w:lang w:eastAsia="ko-KR"/>
              </w:rPr>
              <w:fldChar w:fldCharType="separate"/>
            </w:r>
            <w:r w:rsidRPr="00E45433">
              <w:rPr>
                <w:rFonts w:ascii="Montserrat" w:eastAsia="Batang" w:hAnsi="Montserrat" w:cs="Arial"/>
                <w:i/>
                <w:noProof/>
                <w:color w:val="0070C0"/>
                <w:szCs w:val="20"/>
                <w:lang w:eastAsia="ko-KR"/>
              </w:rPr>
              <w:t>«t36devicename»</w:t>
            </w:r>
            <w:r w:rsidRPr="00E45433">
              <w:rPr>
                <w:rFonts w:ascii="Montserrat" w:eastAsia="Batang" w:hAnsi="Montserrat" w:cs="Arial"/>
                <w:i/>
                <w:color w:val="0070C0"/>
                <w:szCs w:val="20"/>
                <w:lang w:eastAsia="ko-KR"/>
              </w:rPr>
              <w:fldChar w:fldCharType="end"/>
            </w:r>
          </w:p>
        </w:tc>
        <w:tc>
          <w:tcPr>
            <w:tcW w:w="779" w:type="pct"/>
          </w:tcPr>
          <w:p w14:paraId="0396C196" w14:textId="443F59DD" w:rsidR="00833121" w:rsidRPr="00E45433" w:rsidRDefault="00833121" w:rsidP="00E4698A">
            <w:pPr>
              <w:spacing w:before="40" w:after="40"/>
              <w:rPr>
                <w:rFonts w:ascii="Montserrat" w:eastAsia="Batang" w:hAnsi="Montserrat" w:cs="Arial"/>
                <w:i/>
                <w:color w:val="0070C0"/>
                <w:szCs w:val="20"/>
                <w:lang w:eastAsia="ko-KR"/>
              </w:rPr>
            </w:pPr>
            <w:r w:rsidRPr="00E45433">
              <w:rPr>
                <w:rFonts w:ascii="Montserrat" w:eastAsia="Batang" w:hAnsi="Montserrat" w:cs="Arial"/>
                <w:i/>
                <w:color w:val="0070C0"/>
                <w:szCs w:val="20"/>
                <w:lang w:eastAsia="ko-KR"/>
              </w:rPr>
              <w:fldChar w:fldCharType="begin"/>
            </w:r>
            <w:r w:rsidRPr="00E45433">
              <w:rPr>
                <w:rFonts w:ascii="Montserrat" w:eastAsia="Batang" w:hAnsi="Montserrat" w:cs="Arial"/>
                <w:i/>
                <w:color w:val="0070C0"/>
                <w:szCs w:val="20"/>
                <w:lang w:eastAsia="ko-KR"/>
              </w:rPr>
              <w:instrText xml:space="preserve"> MERGEFIELD t36profilename \* MERGEFORMAT </w:instrText>
            </w:r>
            <w:r w:rsidRPr="00E45433">
              <w:rPr>
                <w:rFonts w:ascii="Montserrat" w:eastAsia="Batang" w:hAnsi="Montserrat" w:cs="Arial"/>
                <w:i/>
                <w:color w:val="0070C0"/>
                <w:szCs w:val="20"/>
                <w:lang w:eastAsia="ko-KR"/>
              </w:rPr>
              <w:fldChar w:fldCharType="separate"/>
            </w:r>
            <w:r w:rsidRPr="00E45433">
              <w:rPr>
                <w:rFonts w:ascii="Montserrat" w:eastAsia="Batang" w:hAnsi="Montserrat" w:cs="Arial"/>
                <w:i/>
                <w:noProof/>
                <w:color w:val="0070C0"/>
                <w:szCs w:val="20"/>
                <w:lang w:eastAsia="ko-KR"/>
              </w:rPr>
              <w:t>«t36profilename»</w:t>
            </w:r>
            <w:r w:rsidRPr="00E45433">
              <w:rPr>
                <w:rFonts w:ascii="Montserrat" w:eastAsia="Batang" w:hAnsi="Montserrat" w:cs="Arial"/>
                <w:i/>
                <w:color w:val="0070C0"/>
                <w:szCs w:val="20"/>
                <w:lang w:eastAsia="ko-KR"/>
              </w:rPr>
              <w:fldChar w:fldCharType="end"/>
            </w:r>
          </w:p>
        </w:tc>
        <w:tc>
          <w:tcPr>
            <w:tcW w:w="478" w:type="pct"/>
          </w:tcPr>
          <w:p w14:paraId="498D42A7" w14:textId="32A5ACD7" w:rsidR="00833121" w:rsidRPr="00E45433" w:rsidRDefault="00833121" w:rsidP="00E4698A">
            <w:pPr>
              <w:spacing w:before="40" w:after="40"/>
              <w:rPr>
                <w:rFonts w:ascii="Montserrat" w:eastAsia="Batang" w:hAnsi="Montserrat" w:cs="Arial"/>
                <w:i/>
                <w:color w:val="0070C0"/>
                <w:szCs w:val="20"/>
                <w:lang w:eastAsia="ko-KR"/>
              </w:rPr>
            </w:pPr>
            <w:r w:rsidRPr="00E45433">
              <w:rPr>
                <w:rFonts w:ascii="Montserrat" w:eastAsia="Batang" w:hAnsi="Montserrat" w:cs="Arial"/>
                <w:i/>
                <w:color w:val="0070C0"/>
                <w:szCs w:val="20"/>
                <w:lang w:eastAsia="ko-KR"/>
              </w:rPr>
              <w:fldChar w:fldCharType="begin"/>
            </w:r>
            <w:r w:rsidRPr="00E45433">
              <w:rPr>
                <w:rFonts w:ascii="Montserrat" w:eastAsia="Batang" w:hAnsi="Montserrat" w:cs="Arial"/>
                <w:i/>
                <w:color w:val="0070C0"/>
                <w:szCs w:val="20"/>
                <w:lang w:eastAsia="ko-KR"/>
              </w:rPr>
              <w:instrText xml:space="preserve"> MERGEFIELD t36type \* MERGEFORMAT </w:instrText>
            </w:r>
            <w:r w:rsidRPr="00E45433">
              <w:rPr>
                <w:rFonts w:ascii="Montserrat" w:eastAsia="Batang" w:hAnsi="Montserrat" w:cs="Arial"/>
                <w:i/>
                <w:color w:val="0070C0"/>
                <w:szCs w:val="20"/>
                <w:lang w:eastAsia="ko-KR"/>
              </w:rPr>
              <w:fldChar w:fldCharType="separate"/>
            </w:r>
            <w:r w:rsidRPr="00E45433">
              <w:rPr>
                <w:rFonts w:ascii="Montserrat" w:eastAsia="Batang" w:hAnsi="Montserrat" w:cs="Arial"/>
                <w:i/>
                <w:noProof/>
                <w:color w:val="0070C0"/>
                <w:szCs w:val="20"/>
                <w:lang w:eastAsia="ko-KR"/>
              </w:rPr>
              <w:t>«t36type»</w:t>
            </w:r>
            <w:r w:rsidRPr="00E45433">
              <w:rPr>
                <w:rFonts w:ascii="Montserrat" w:eastAsia="Batang" w:hAnsi="Montserrat" w:cs="Arial"/>
                <w:i/>
                <w:color w:val="0070C0"/>
                <w:szCs w:val="20"/>
                <w:lang w:eastAsia="ko-KR"/>
              </w:rPr>
              <w:fldChar w:fldCharType="end"/>
            </w:r>
          </w:p>
        </w:tc>
        <w:tc>
          <w:tcPr>
            <w:tcW w:w="450" w:type="pct"/>
          </w:tcPr>
          <w:p w14:paraId="4B42CC1F" w14:textId="0998FC91" w:rsidR="00833121" w:rsidRPr="00E45433" w:rsidRDefault="00833121" w:rsidP="00E4698A">
            <w:pPr>
              <w:spacing w:before="40" w:after="40"/>
              <w:rPr>
                <w:rFonts w:ascii="Montserrat" w:eastAsia="Batang" w:hAnsi="Montserrat" w:cs="Arial"/>
                <w:i/>
                <w:color w:val="0070C0"/>
                <w:szCs w:val="20"/>
                <w:lang w:eastAsia="ko-KR"/>
              </w:rPr>
            </w:pPr>
            <w:r w:rsidRPr="00E45433">
              <w:rPr>
                <w:rFonts w:ascii="Montserrat" w:eastAsia="Batang" w:hAnsi="Montserrat" w:cs="Arial"/>
                <w:i/>
                <w:color w:val="0070C0"/>
                <w:szCs w:val="20"/>
                <w:lang w:eastAsia="ko-KR"/>
              </w:rPr>
              <w:fldChar w:fldCharType="begin"/>
            </w:r>
            <w:r w:rsidRPr="00E45433">
              <w:rPr>
                <w:rFonts w:ascii="Montserrat" w:eastAsia="Batang" w:hAnsi="Montserrat" w:cs="Arial"/>
                <w:i/>
                <w:color w:val="0070C0"/>
                <w:szCs w:val="20"/>
                <w:lang w:eastAsia="ko-KR"/>
              </w:rPr>
              <w:instrText xml:space="preserve"> MERGEFIELD t36syn \* MERGEFORMAT </w:instrText>
            </w:r>
            <w:r w:rsidRPr="00E45433">
              <w:rPr>
                <w:rFonts w:ascii="Montserrat" w:eastAsia="Batang" w:hAnsi="Montserrat" w:cs="Arial"/>
                <w:i/>
                <w:color w:val="0070C0"/>
                <w:szCs w:val="20"/>
                <w:lang w:eastAsia="ko-KR"/>
              </w:rPr>
              <w:fldChar w:fldCharType="separate"/>
            </w:r>
            <w:r w:rsidRPr="00E45433">
              <w:rPr>
                <w:rFonts w:ascii="Montserrat" w:eastAsia="Batang" w:hAnsi="Montserrat" w:cs="Arial"/>
                <w:i/>
                <w:noProof/>
                <w:color w:val="0070C0"/>
                <w:szCs w:val="20"/>
                <w:lang w:eastAsia="ko-KR"/>
              </w:rPr>
              <w:t>«t36syn»</w:t>
            </w:r>
            <w:r w:rsidRPr="00E45433">
              <w:rPr>
                <w:rFonts w:ascii="Montserrat" w:eastAsia="Batang" w:hAnsi="Montserrat" w:cs="Arial"/>
                <w:i/>
                <w:color w:val="0070C0"/>
                <w:szCs w:val="20"/>
                <w:lang w:eastAsia="ko-KR"/>
              </w:rPr>
              <w:fldChar w:fldCharType="end"/>
            </w:r>
          </w:p>
        </w:tc>
        <w:tc>
          <w:tcPr>
            <w:tcW w:w="459" w:type="pct"/>
          </w:tcPr>
          <w:p w14:paraId="5C9D97BA" w14:textId="21710111" w:rsidR="00833121" w:rsidRPr="00E45433" w:rsidRDefault="00833121" w:rsidP="00E4698A">
            <w:pPr>
              <w:spacing w:before="40" w:after="40"/>
              <w:rPr>
                <w:rFonts w:ascii="Montserrat" w:eastAsia="Batang" w:hAnsi="Montserrat" w:cs="Arial"/>
                <w:i/>
                <w:color w:val="0070C0"/>
                <w:szCs w:val="20"/>
                <w:lang w:eastAsia="ko-KR"/>
              </w:rPr>
            </w:pPr>
            <w:r w:rsidRPr="00E45433">
              <w:rPr>
                <w:rFonts w:ascii="Montserrat" w:eastAsia="Batang" w:hAnsi="Montserrat" w:cs="Arial"/>
                <w:i/>
                <w:color w:val="0070C0"/>
                <w:szCs w:val="20"/>
                <w:lang w:eastAsia="ko-KR"/>
              </w:rPr>
              <w:fldChar w:fldCharType="begin"/>
            </w:r>
            <w:r w:rsidRPr="00E45433">
              <w:rPr>
                <w:rFonts w:ascii="Montserrat" w:eastAsia="Batang" w:hAnsi="Montserrat" w:cs="Arial"/>
                <w:i/>
                <w:color w:val="0070C0"/>
                <w:szCs w:val="20"/>
                <w:lang w:eastAsia="ko-KR"/>
              </w:rPr>
              <w:instrText xml:space="preserve"> MERGEFIELD t36udp \* MERGEFORMAT </w:instrText>
            </w:r>
            <w:r w:rsidRPr="00E45433">
              <w:rPr>
                <w:rFonts w:ascii="Montserrat" w:eastAsia="Batang" w:hAnsi="Montserrat" w:cs="Arial"/>
                <w:i/>
                <w:color w:val="0070C0"/>
                <w:szCs w:val="20"/>
                <w:lang w:eastAsia="ko-KR"/>
              </w:rPr>
              <w:fldChar w:fldCharType="separate"/>
            </w:r>
            <w:r w:rsidRPr="00E45433">
              <w:rPr>
                <w:rFonts w:ascii="Montserrat" w:eastAsia="Batang" w:hAnsi="Montserrat" w:cs="Arial"/>
                <w:i/>
                <w:noProof/>
                <w:color w:val="0070C0"/>
                <w:szCs w:val="20"/>
                <w:lang w:eastAsia="ko-KR"/>
              </w:rPr>
              <w:t>«t36udp»</w:t>
            </w:r>
            <w:r w:rsidRPr="00E45433">
              <w:rPr>
                <w:rFonts w:ascii="Montserrat" w:eastAsia="Batang" w:hAnsi="Montserrat" w:cs="Arial"/>
                <w:i/>
                <w:color w:val="0070C0"/>
                <w:szCs w:val="20"/>
                <w:lang w:eastAsia="ko-KR"/>
              </w:rPr>
              <w:fldChar w:fldCharType="end"/>
            </w:r>
          </w:p>
        </w:tc>
        <w:tc>
          <w:tcPr>
            <w:tcW w:w="496" w:type="pct"/>
          </w:tcPr>
          <w:p w14:paraId="24D2ABF0" w14:textId="747DE11A" w:rsidR="00833121" w:rsidRPr="00E45433" w:rsidRDefault="00833121" w:rsidP="00E4698A">
            <w:pPr>
              <w:spacing w:before="40" w:after="40"/>
              <w:rPr>
                <w:rFonts w:ascii="Montserrat" w:eastAsia="Batang" w:hAnsi="Montserrat" w:cs="Arial"/>
                <w:i/>
                <w:color w:val="0070C0"/>
                <w:szCs w:val="20"/>
                <w:lang w:eastAsia="ko-KR"/>
              </w:rPr>
            </w:pPr>
            <w:r w:rsidRPr="00E45433">
              <w:rPr>
                <w:rFonts w:ascii="Montserrat" w:eastAsia="Batang" w:hAnsi="Montserrat" w:cs="Arial"/>
                <w:i/>
                <w:color w:val="0070C0"/>
                <w:szCs w:val="20"/>
                <w:lang w:eastAsia="ko-KR"/>
              </w:rPr>
              <w:fldChar w:fldCharType="begin"/>
            </w:r>
            <w:r w:rsidRPr="00E45433">
              <w:rPr>
                <w:rFonts w:ascii="Montserrat" w:eastAsia="Batang" w:hAnsi="Montserrat" w:cs="Arial"/>
                <w:i/>
                <w:color w:val="0070C0"/>
                <w:szCs w:val="20"/>
                <w:lang w:eastAsia="ko-KR"/>
              </w:rPr>
              <w:instrText xml:space="preserve"> MERGEFIELD t36icmp \* MERGEFORMAT </w:instrText>
            </w:r>
            <w:r w:rsidRPr="00E45433">
              <w:rPr>
                <w:rFonts w:ascii="Montserrat" w:eastAsia="Batang" w:hAnsi="Montserrat" w:cs="Arial"/>
                <w:i/>
                <w:color w:val="0070C0"/>
                <w:szCs w:val="20"/>
                <w:lang w:eastAsia="ko-KR"/>
              </w:rPr>
              <w:fldChar w:fldCharType="separate"/>
            </w:r>
            <w:r w:rsidRPr="00E45433">
              <w:rPr>
                <w:rFonts w:ascii="Montserrat" w:eastAsia="Batang" w:hAnsi="Montserrat" w:cs="Arial"/>
                <w:i/>
                <w:noProof/>
                <w:color w:val="0070C0"/>
                <w:szCs w:val="20"/>
                <w:lang w:eastAsia="ko-KR"/>
              </w:rPr>
              <w:t>«t36icmp»</w:t>
            </w:r>
            <w:r w:rsidRPr="00E45433">
              <w:rPr>
                <w:rFonts w:ascii="Montserrat" w:eastAsia="Batang" w:hAnsi="Montserrat" w:cs="Arial"/>
                <w:i/>
                <w:color w:val="0070C0"/>
                <w:szCs w:val="20"/>
                <w:lang w:eastAsia="ko-KR"/>
              </w:rPr>
              <w:fldChar w:fldCharType="end"/>
            </w:r>
          </w:p>
        </w:tc>
        <w:tc>
          <w:tcPr>
            <w:tcW w:w="541" w:type="pct"/>
          </w:tcPr>
          <w:p w14:paraId="411AE935" w14:textId="4306AF05" w:rsidR="00833121" w:rsidRPr="00E45433" w:rsidRDefault="00833121" w:rsidP="00E4698A">
            <w:pPr>
              <w:spacing w:before="40" w:after="40"/>
              <w:rPr>
                <w:rFonts w:ascii="Montserrat" w:eastAsia="Batang" w:hAnsi="Montserrat" w:cs="Arial"/>
                <w:i/>
                <w:color w:val="0070C0"/>
                <w:szCs w:val="20"/>
                <w:lang w:eastAsia="ko-KR"/>
              </w:rPr>
            </w:pPr>
            <w:r w:rsidRPr="00E45433">
              <w:rPr>
                <w:rFonts w:ascii="Montserrat" w:eastAsia="Batang" w:hAnsi="Montserrat" w:cs="Arial"/>
                <w:i/>
                <w:color w:val="0070C0"/>
                <w:szCs w:val="20"/>
                <w:lang w:eastAsia="ko-KR"/>
              </w:rPr>
              <w:fldChar w:fldCharType="begin"/>
            </w:r>
            <w:r w:rsidRPr="00E45433">
              <w:rPr>
                <w:rFonts w:ascii="Montserrat" w:eastAsia="Batang" w:hAnsi="Montserrat" w:cs="Arial"/>
                <w:i/>
                <w:color w:val="0070C0"/>
                <w:szCs w:val="20"/>
                <w:lang w:eastAsia="ko-KR"/>
              </w:rPr>
              <w:instrText xml:space="preserve"> MERGEFIELD t36icmp6 \* MERGEFORMAT </w:instrText>
            </w:r>
            <w:r w:rsidRPr="00E45433">
              <w:rPr>
                <w:rFonts w:ascii="Montserrat" w:eastAsia="Batang" w:hAnsi="Montserrat" w:cs="Arial"/>
                <w:i/>
                <w:color w:val="0070C0"/>
                <w:szCs w:val="20"/>
                <w:lang w:eastAsia="ko-KR"/>
              </w:rPr>
              <w:fldChar w:fldCharType="separate"/>
            </w:r>
            <w:r w:rsidRPr="00E45433">
              <w:rPr>
                <w:rFonts w:ascii="Montserrat" w:eastAsia="Batang" w:hAnsi="Montserrat" w:cs="Arial"/>
                <w:i/>
                <w:noProof/>
                <w:color w:val="0070C0"/>
                <w:szCs w:val="20"/>
                <w:lang w:eastAsia="ko-KR"/>
              </w:rPr>
              <w:t>«t36icmp6»</w:t>
            </w:r>
            <w:r w:rsidRPr="00E45433">
              <w:rPr>
                <w:rFonts w:ascii="Montserrat" w:eastAsia="Batang" w:hAnsi="Montserrat" w:cs="Arial"/>
                <w:i/>
                <w:color w:val="0070C0"/>
                <w:szCs w:val="20"/>
                <w:lang w:eastAsia="ko-KR"/>
              </w:rPr>
              <w:fldChar w:fldCharType="end"/>
            </w:r>
          </w:p>
        </w:tc>
        <w:tc>
          <w:tcPr>
            <w:tcW w:w="501" w:type="pct"/>
          </w:tcPr>
          <w:p w14:paraId="407179FC" w14:textId="5EE248C5" w:rsidR="00833121" w:rsidRPr="00E45433" w:rsidRDefault="00833121" w:rsidP="00E4698A">
            <w:pPr>
              <w:spacing w:before="40" w:after="40"/>
              <w:rPr>
                <w:rFonts w:ascii="Montserrat" w:eastAsia="Batang" w:hAnsi="Montserrat" w:cs="Arial"/>
                <w:i/>
                <w:color w:val="0070C0"/>
                <w:szCs w:val="20"/>
                <w:lang w:eastAsia="ko-KR"/>
              </w:rPr>
            </w:pPr>
            <w:r w:rsidRPr="00E45433">
              <w:rPr>
                <w:rFonts w:ascii="Montserrat" w:eastAsia="Batang" w:hAnsi="Montserrat" w:cs="Arial"/>
                <w:i/>
                <w:color w:val="0070C0"/>
                <w:szCs w:val="20"/>
                <w:lang w:eastAsia="ko-KR"/>
              </w:rPr>
              <w:fldChar w:fldCharType="begin"/>
            </w:r>
            <w:r w:rsidRPr="00E45433">
              <w:rPr>
                <w:rFonts w:ascii="Montserrat" w:eastAsia="Batang" w:hAnsi="Montserrat" w:cs="Arial"/>
                <w:i/>
                <w:color w:val="0070C0"/>
                <w:szCs w:val="20"/>
                <w:lang w:eastAsia="ko-KR"/>
              </w:rPr>
              <w:instrText xml:space="preserve"> MERGEFIELD t36flood \* MERGEFORMAT </w:instrText>
            </w:r>
            <w:r w:rsidRPr="00E45433">
              <w:rPr>
                <w:rFonts w:ascii="Montserrat" w:eastAsia="Batang" w:hAnsi="Montserrat" w:cs="Arial"/>
                <w:i/>
                <w:color w:val="0070C0"/>
                <w:szCs w:val="20"/>
                <w:lang w:eastAsia="ko-KR"/>
              </w:rPr>
              <w:fldChar w:fldCharType="separate"/>
            </w:r>
            <w:r w:rsidRPr="00E45433">
              <w:rPr>
                <w:rFonts w:ascii="Montserrat" w:eastAsia="Batang" w:hAnsi="Montserrat" w:cs="Arial"/>
                <w:i/>
                <w:noProof/>
                <w:color w:val="0070C0"/>
                <w:szCs w:val="20"/>
                <w:lang w:eastAsia="ko-KR"/>
              </w:rPr>
              <w:t>«t36flood»</w:t>
            </w:r>
            <w:r w:rsidRPr="00E45433">
              <w:rPr>
                <w:rFonts w:ascii="Montserrat" w:eastAsia="Batang" w:hAnsi="Montserrat" w:cs="Arial"/>
                <w:i/>
                <w:color w:val="0070C0"/>
                <w:szCs w:val="20"/>
                <w:lang w:eastAsia="ko-KR"/>
              </w:rPr>
              <w:fldChar w:fldCharType="end"/>
            </w:r>
          </w:p>
        </w:tc>
        <w:tc>
          <w:tcPr>
            <w:tcW w:w="532" w:type="pct"/>
          </w:tcPr>
          <w:p w14:paraId="5C618951" w14:textId="22AB539D" w:rsidR="00833121" w:rsidRPr="00E45433" w:rsidRDefault="00833121" w:rsidP="00E4698A">
            <w:pPr>
              <w:spacing w:before="40" w:after="40"/>
              <w:rPr>
                <w:rFonts w:ascii="Montserrat" w:eastAsia="Batang" w:hAnsi="Montserrat" w:cs="Arial"/>
                <w:i/>
                <w:color w:val="0070C0"/>
                <w:szCs w:val="20"/>
                <w:lang w:eastAsia="ko-KR"/>
              </w:rPr>
            </w:pPr>
            <w:r w:rsidRPr="00E45433">
              <w:rPr>
                <w:rFonts w:ascii="Montserrat" w:eastAsia="Batang" w:hAnsi="Montserrat" w:cs="Arial"/>
                <w:i/>
                <w:color w:val="0070C0"/>
                <w:szCs w:val="20"/>
                <w:lang w:eastAsia="ko-KR"/>
              </w:rPr>
              <w:fldChar w:fldCharType="begin"/>
            </w:r>
            <w:r w:rsidRPr="00E45433">
              <w:rPr>
                <w:rFonts w:ascii="Montserrat" w:eastAsia="Batang" w:hAnsi="Montserrat" w:cs="Arial"/>
                <w:i/>
                <w:color w:val="0070C0"/>
                <w:szCs w:val="20"/>
                <w:lang w:eastAsia="ko-KR"/>
              </w:rPr>
              <w:instrText xml:space="preserve"> MERGEFIELD t36rps \* MERGEFORMAT </w:instrText>
            </w:r>
            <w:r w:rsidRPr="00E45433">
              <w:rPr>
                <w:rFonts w:ascii="Montserrat" w:eastAsia="Batang" w:hAnsi="Montserrat" w:cs="Arial"/>
                <w:i/>
                <w:color w:val="0070C0"/>
                <w:szCs w:val="20"/>
                <w:lang w:eastAsia="ko-KR"/>
              </w:rPr>
              <w:fldChar w:fldCharType="separate"/>
            </w:r>
            <w:r w:rsidRPr="00E45433">
              <w:rPr>
                <w:rFonts w:ascii="Montserrat" w:eastAsia="Batang" w:hAnsi="Montserrat" w:cs="Arial"/>
                <w:i/>
                <w:noProof/>
                <w:color w:val="0070C0"/>
                <w:szCs w:val="20"/>
                <w:lang w:eastAsia="ko-KR"/>
              </w:rPr>
              <w:t>«t36rps»</w:t>
            </w:r>
            <w:r w:rsidRPr="00E45433">
              <w:rPr>
                <w:rFonts w:ascii="Montserrat" w:eastAsia="Batang" w:hAnsi="Montserrat" w:cs="Arial"/>
                <w:i/>
                <w:color w:val="0070C0"/>
                <w:szCs w:val="20"/>
                <w:lang w:eastAsia="ko-KR"/>
              </w:rPr>
              <w:fldChar w:fldCharType="end"/>
            </w:r>
          </w:p>
        </w:tc>
      </w:tr>
    </w:tbl>
    <w:p w14:paraId="1D545D8B" w14:textId="77777777" w:rsidR="00F644D3" w:rsidRPr="00E45433" w:rsidRDefault="00F644D3" w:rsidP="00ED2264">
      <w:pPr>
        <w:pStyle w:val="PSDocH2"/>
        <w:rPr>
          <w:rFonts w:ascii="Montserrat" w:hAnsi="Montserrat" w:cs="Arial"/>
          <w:lang w:eastAsia="ko-KR"/>
        </w:rPr>
      </w:pPr>
      <w:bookmarkStart w:id="81" w:name="_Toc22810855"/>
      <w:r w:rsidRPr="00E45433">
        <w:rPr>
          <w:rFonts w:ascii="Montserrat" w:hAnsi="Montserrat" w:cs="Arial"/>
          <w:lang w:eastAsia="ko-KR"/>
        </w:rPr>
        <w:t>Security Profile Groups</w:t>
      </w:r>
      <w:bookmarkEnd w:id="81"/>
    </w:p>
    <w:p w14:paraId="264CCFBB" w14:textId="6712DDF9" w:rsidR="005F399D" w:rsidRPr="00E45433" w:rsidRDefault="005F399D" w:rsidP="00ED2264">
      <w:pPr>
        <w:pStyle w:val="TemplateNotes"/>
        <w:keepNext/>
        <w:keepLines/>
        <w:ind w:left="0" w:hanging="720"/>
        <w:rPr>
          <w:rFonts w:ascii="Montserrat" w:hAnsi="Montserrat" w:cs="Arial"/>
          <w:color w:val="538135" w:themeColor="accent6" w:themeShade="BF"/>
        </w:rPr>
      </w:pPr>
      <w:r w:rsidRPr="00E45433">
        <w:rPr>
          <w:rFonts w:ascii="Montserrat" w:hAnsi="Montserrat" w:cs="Arial"/>
          <w:color w:val="538135" w:themeColor="accent6" w:themeShade="BF"/>
        </w:rPr>
        <w:t>Describe the customers security profile groups configured and if they are applied to security policies.</w:t>
      </w:r>
    </w:p>
    <w:p w14:paraId="59DA8BB9" w14:textId="316CEFB3" w:rsidR="00CD5B78" w:rsidRPr="00E45433" w:rsidRDefault="00CD5B78" w:rsidP="00ED2264">
      <w:pPr>
        <w:keepNext/>
        <w:keepLines/>
        <w:rPr>
          <w:rFonts w:ascii="Montserrat" w:hAnsi="Montserrat" w:cs="Arial"/>
        </w:rPr>
      </w:pPr>
      <w:r w:rsidRPr="00E45433">
        <w:rPr>
          <w:rFonts w:ascii="Montserrat" w:hAnsi="Montserrat" w:cs="Arial"/>
        </w:rPr>
        <w:t xml:space="preserve">The security profile group details are shown in </w:t>
      </w:r>
      <w:r w:rsidRPr="00E45433">
        <w:rPr>
          <w:rFonts w:ascii="Montserrat" w:hAnsi="Montserrat" w:cs="Arial"/>
        </w:rPr>
        <w:fldChar w:fldCharType="begin"/>
      </w:r>
      <w:r w:rsidRPr="00E45433">
        <w:rPr>
          <w:rFonts w:ascii="Montserrat" w:hAnsi="Montserrat" w:cs="Arial"/>
        </w:rPr>
        <w:instrText xml:space="preserve"> REF _Ref15367590 \h </w:instrText>
      </w:r>
      <w:r w:rsidR="00E45433" w:rsidRPr="00E45433">
        <w:rPr>
          <w:rFonts w:ascii="Montserrat" w:hAnsi="Montserrat" w:cs="Arial"/>
        </w:rPr>
        <w:instrText xml:space="preserve"> \* MERGEFORMAT </w:instrText>
      </w:r>
      <w:r w:rsidRPr="00E45433">
        <w:rPr>
          <w:rFonts w:ascii="Montserrat" w:hAnsi="Montserrat" w:cs="Arial"/>
        </w:rPr>
      </w:r>
      <w:r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37</w:t>
      </w:r>
      <w:r w:rsidRPr="00E45433">
        <w:rPr>
          <w:rFonts w:ascii="Montserrat" w:hAnsi="Montserrat" w:cs="Arial"/>
        </w:rPr>
        <w:fldChar w:fldCharType="end"/>
      </w:r>
      <w:r w:rsidRPr="00E45433">
        <w:rPr>
          <w:rFonts w:ascii="Montserrat" w:hAnsi="Montserrat" w:cs="Arial"/>
        </w:rPr>
        <w:t>.</w:t>
      </w:r>
    </w:p>
    <w:p w14:paraId="6BC9FC4B" w14:textId="49CF5E9E" w:rsidR="0094276F" w:rsidRPr="00E45433" w:rsidRDefault="0094276F" w:rsidP="00ED2264">
      <w:pPr>
        <w:pStyle w:val="Caption"/>
        <w:keepNext/>
        <w:keepLines/>
        <w:rPr>
          <w:rFonts w:ascii="Montserrat" w:hAnsi="Montserrat" w:cs="Arial"/>
        </w:rPr>
      </w:pPr>
      <w:bookmarkStart w:id="82" w:name="_Ref15367590"/>
      <w:r w:rsidRPr="00E45433">
        <w:rPr>
          <w:rFonts w:ascii="Montserrat" w:hAnsi="Montserrat" w:cs="Arial"/>
        </w:rPr>
        <w:t xml:space="preserve">Table </w:t>
      </w:r>
      <w:r w:rsidR="00A4661B" w:rsidRPr="00E45433">
        <w:rPr>
          <w:rFonts w:ascii="Montserrat" w:hAnsi="Montserrat" w:cs="Arial"/>
          <w:noProof/>
        </w:rPr>
        <w:fldChar w:fldCharType="begin"/>
      </w:r>
      <w:r w:rsidR="00A4661B" w:rsidRPr="00E45433">
        <w:rPr>
          <w:rFonts w:ascii="Montserrat" w:hAnsi="Montserrat" w:cs="Arial"/>
          <w:noProof/>
        </w:rPr>
        <w:instrText xml:space="preserve"> SEQ Table \* ARABIC </w:instrText>
      </w:r>
      <w:r w:rsidR="00A4661B" w:rsidRPr="00E45433">
        <w:rPr>
          <w:rFonts w:ascii="Montserrat" w:hAnsi="Montserrat" w:cs="Arial"/>
          <w:noProof/>
        </w:rPr>
        <w:fldChar w:fldCharType="separate"/>
      </w:r>
      <w:r w:rsidR="005F541B" w:rsidRPr="00E45433">
        <w:rPr>
          <w:rFonts w:ascii="Montserrat" w:hAnsi="Montserrat" w:cs="Arial"/>
          <w:noProof/>
        </w:rPr>
        <w:t>37</w:t>
      </w:r>
      <w:r w:rsidR="00A4661B" w:rsidRPr="00E45433">
        <w:rPr>
          <w:rFonts w:ascii="Montserrat" w:hAnsi="Montserrat" w:cs="Arial"/>
          <w:noProof/>
        </w:rPr>
        <w:fldChar w:fldCharType="end"/>
      </w:r>
      <w:bookmarkEnd w:id="82"/>
      <w:r w:rsidRPr="00E45433">
        <w:rPr>
          <w:rFonts w:ascii="Montserrat" w:hAnsi="Montserrat" w:cs="Arial"/>
        </w:rPr>
        <w:t xml:space="preserve"> </w:t>
      </w:r>
      <w:r w:rsidR="00EA7D09" w:rsidRPr="00E45433">
        <w:rPr>
          <w:rFonts w:ascii="Montserrat" w:hAnsi="Montserrat" w:cs="Arial"/>
        </w:rPr>
        <w:t>–</w:t>
      </w:r>
      <w:r w:rsidRPr="00E45433">
        <w:rPr>
          <w:rFonts w:ascii="Montserrat" w:hAnsi="Montserrat" w:cs="Arial"/>
        </w:rPr>
        <w:t xml:space="preserve"> Security Profile Group Details</w:t>
      </w:r>
    </w:p>
    <w:tbl>
      <w:tblPr>
        <w:tblStyle w:val="TableGrid"/>
        <w:tblW w:w="5000" w:type="pct"/>
        <w:tblLook w:val="04A0" w:firstRow="1" w:lastRow="0" w:firstColumn="1" w:lastColumn="0" w:noHBand="0" w:noVBand="1"/>
      </w:tblPr>
      <w:tblGrid>
        <w:gridCol w:w="1498"/>
        <w:gridCol w:w="1469"/>
        <w:gridCol w:w="907"/>
        <w:gridCol w:w="878"/>
        <w:gridCol w:w="1197"/>
        <w:gridCol w:w="896"/>
        <w:gridCol w:w="861"/>
        <w:gridCol w:w="866"/>
        <w:gridCol w:w="778"/>
      </w:tblGrid>
      <w:tr w:rsidR="004A5201" w:rsidRPr="00E45433" w14:paraId="52746DCD" w14:textId="77777777" w:rsidTr="00E45433">
        <w:tc>
          <w:tcPr>
            <w:tcW w:w="119" w:type="pct"/>
            <w:shd w:val="clear" w:color="auto" w:fill="ED7D31" w:themeFill="accent2"/>
          </w:tcPr>
          <w:p w14:paraId="1538481E" w14:textId="33DBFDFC" w:rsidR="004A5201" w:rsidRPr="00E45433" w:rsidRDefault="004A5201" w:rsidP="00ED2264">
            <w:pPr>
              <w:keepNext/>
              <w:keepLines/>
              <w:spacing w:before="80" w:after="80"/>
              <w:jc w:val="center"/>
              <w:rPr>
                <w:rFonts w:ascii="Montserrat" w:hAnsi="Montserrat" w:cs="Arial"/>
                <w:b/>
                <w:szCs w:val="20"/>
              </w:rPr>
            </w:pPr>
            <w:r w:rsidRPr="00E45433">
              <w:rPr>
                <w:rFonts w:ascii="Montserrat" w:hAnsi="Montserrat" w:cs="Arial"/>
                <w:b/>
                <w:szCs w:val="20"/>
              </w:rPr>
              <w:t>Device Name</w:t>
            </w:r>
          </w:p>
        </w:tc>
        <w:tc>
          <w:tcPr>
            <w:tcW w:w="909" w:type="pct"/>
            <w:shd w:val="clear" w:color="auto" w:fill="ED7D31" w:themeFill="accent2"/>
          </w:tcPr>
          <w:p w14:paraId="3EE0AE66" w14:textId="468FC9AA" w:rsidR="004A5201" w:rsidRPr="00E45433" w:rsidRDefault="004A5201" w:rsidP="00ED2264">
            <w:pPr>
              <w:keepNext/>
              <w:keepLines/>
              <w:spacing w:before="80" w:after="80"/>
              <w:jc w:val="center"/>
              <w:rPr>
                <w:rFonts w:ascii="Montserrat" w:hAnsi="Montserrat" w:cs="Arial"/>
                <w:b/>
                <w:szCs w:val="20"/>
              </w:rPr>
            </w:pPr>
            <w:r w:rsidRPr="00E45433">
              <w:rPr>
                <w:rFonts w:ascii="Montserrat" w:hAnsi="Montserrat" w:cs="Arial"/>
                <w:b/>
                <w:szCs w:val="20"/>
              </w:rPr>
              <w:t>Group Name</w:t>
            </w:r>
          </w:p>
        </w:tc>
        <w:tc>
          <w:tcPr>
            <w:tcW w:w="570" w:type="pct"/>
            <w:shd w:val="clear" w:color="auto" w:fill="ED7D31" w:themeFill="accent2"/>
          </w:tcPr>
          <w:p w14:paraId="4C8F6149" w14:textId="77777777" w:rsidR="004A5201" w:rsidRPr="00E45433" w:rsidRDefault="004A5201" w:rsidP="00ED2264">
            <w:pPr>
              <w:keepNext/>
              <w:keepLines/>
              <w:spacing w:before="80" w:after="80"/>
              <w:jc w:val="center"/>
              <w:rPr>
                <w:rFonts w:ascii="Montserrat" w:hAnsi="Montserrat" w:cs="Arial"/>
                <w:b/>
                <w:szCs w:val="20"/>
              </w:rPr>
            </w:pPr>
            <w:r w:rsidRPr="00E45433">
              <w:rPr>
                <w:rFonts w:ascii="Montserrat" w:hAnsi="Montserrat" w:cs="Arial"/>
                <w:b/>
                <w:szCs w:val="20"/>
              </w:rPr>
              <w:t>Antivirus</w:t>
            </w:r>
          </w:p>
        </w:tc>
        <w:tc>
          <w:tcPr>
            <w:tcW w:w="547" w:type="pct"/>
            <w:shd w:val="clear" w:color="auto" w:fill="ED7D31" w:themeFill="accent2"/>
          </w:tcPr>
          <w:p w14:paraId="33940C61" w14:textId="77777777" w:rsidR="004A5201" w:rsidRPr="00E45433" w:rsidRDefault="004A5201" w:rsidP="00ED2264">
            <w:pPr>
              <w:keepNext/>
              <w:keepLines/>
              <w:spacing w:before="80" w:after="80"/>
              <w:jc w:val="center"/>
              <w:rPr>
                <w:rFonts w:ascii="Montserrat" w:hAnsi="Montserrat" w:cs="Arial"/>
                <w:b/>
                <w:szCs w:val="20"/>
              </w:rPr>
            </w:pPr>
            <w:r w:rsidRPr="00E45433">
              <w:rPr>
                <w:rFonts w:ascii="Montserrat" w:hAnsi="Montserrat" w:cs="Arial"/>
                <w:b/>
                <w:szCs w:val="20"/>
              </w:rPr>
              <w:t>Anti-</w:t>
            </w:r>
          </w:p>
          <w:p w14:paraId="51ABBD6E" w14:textId="77777777" w:rsidR="004A5201" w:rsidRPr="00E45433" w:rsidRDefault="004A5201" w:rsidP="00ED2264">
            <w:pPr>
              <w:keepNext/>
              <w:keepLines/>
              <w:spacing w:before="80" w:after="80"/>
              <w:jc w:val="center"/>
              <w:rPr>
                <w:rFonts w:ascii="Montserrat" w:hAnsi="Montserrat" w:cs="Arial"/>
                <w:b/>
                <w:szCs w:val="20"/>
              </w:rPr>
            </w:pPr>
            <w:r w:rsidRPr="00E45433">
              <w:rPr>
                <w:rFonts w:ascii="Montserrat" w:hAnsi="Montserrat" w:cs="Arial"/>
                <w:b/>
                <w:szCs w:val="20"/>
              </w:rPr>
              <w:t>Spyware</w:t>
            </w:r>
          </w:p>
        </w:tc>
        <w:tc>
          <w:tcPr>
            <w:tcW w:w="745" w:type="pct"/>
            <w:shd w:val="clear" w:color="auto" w:fill="ED7D31" w:themeFill="accent2"/>
          </w:tcPr>
          <w:p w14:paraId="448EF6C8" w14:textId="77777777" w:rsidR="004A5201" w:rsidRPr="00E45433" w:rsidRDefault="004A5201" w:rsidP="00ED2264">
            <w:pPr>
              <w:keepNext/>
              <w:keepLines/>
              <w:spacing w:before="80" w:after="80"/>
              <w:jc w:val="center"/>
              <w:rPr>
                <w:rFonts w:ascii="Montserrat" w:hAnsi="Montserrat" w:cs="Arial"/>
                <w:b/>
                <w:szCs w:val="20"/>
              </w:rPr>
            </w:pPr>
            <w:r w:rsidRPr="00E45433">
              <w:rPr>
                <w:rFonts w:ascii="Montserrat" w:hAnsi="Montserrat" w:cs="Arial"/>
                <w:b/>
                <w:szCs w:val="20"/>
              </w:rPr>
              <w:t>Vulnerability</w:t>
            </w:r>
          </w:p>
        </w:tc>
        <w:tc>
          <w:tcPr>
            <w:tcW w:w="558" w:type="pct"/>
            <w:shd w:val="clear" w:color="auto" w:fill="ED7D31" w:themeFill="accent2"/>
          </w:tcPr>
          <w:p w14:paraId="3B9E3DFC" w14:textId="77777777" w:rsidR="004A5201" w:rsidRPr="00E45433" w:rsidRDefault="004A5201" w:rsidP="00ED2264">
            <w:pPr>
              <w:keepNext/>
              <w:keepLines/>
              <w:spacing w:before="80" w:after="80"/>
              <w:jc w:val="center"/>
              <w:rPr>
                <w:rFonts w:ascii="Montserrat" w:hAnsi="Montserrat" w:cs="Arial"/>
                <w:b/>
                <w:szCs w:val="20"/>
              </w:rPr>
            </w:pPr>
            <w:r w:rsidRPr="00E45433">
              <w:rPr>
                <w:rFonts w:ascii="Montserrat" w:hAnsi="Montserrat" w:cs="Arial"/>
                <w:b/>
                <w:szCs w:val="20"/>
              </w:rPr>
              <w:t>File Blocking</w:t>
            </w:r>
          </w:p>
        </w:tc>
        <w:tc>
          <w:tcPr>
            <w:tcW w:w="529" w:type="pct"/>
            <w:shd w:val="clear" w:color="auto" w:fill="ED7D31" w:themeFill="accent2"/>
          </w:tcPr>
          <w:p w14:paraId="40BCB288" w14:textId="77777777" w:rsidR="004A5201" w:rsidRPr="00E45433" w:rsidRDefault="004A5201" w:rsidP="00ED2264">
            <w:pPr>
              <w:keepNext/>
              <w:keepLines/>
              <w:spacing w:before="80" w:after="80"/>
              <w:jc w:val="center"/>
              <w:rPr>
                <w:rFonts w:ascii="Montserrat" w:hAnsi="Montserrat" w:cs="Arial"/>
                <w:b/>
                <w:szCs w:val="20"/>
              </w:rPr>
            </w:pPr>
            <w:r w:rsidRPr="00E45433">
              <w:rPr>
                <w:rFonts w:ascii="Montserrat" w:hAnsi="Montserrat" w:cs="Arial"/>
                <w:b/>
                <w:szCs w:val="20"/>
              </w:rPr>
              <w:t>Data Filtering</w:t>
            </w:r>
          </w:p>
        </w:tc>
        <w:tc>
          <w:tcPr>
            <w:tcW w:w="529" w:type="pct"/>
            <w:shd w:val="clear" w:color="auto" w:fill="ED7D31" w:themeFill="accent2"/>
          </w:tcPr>
          <w:p w14:paraId="2219D7E9" w14:textId="77777777" w:rsidR="004A5201" w:rsidRPr="00E45433" w:rsidRDefault="004A5201" w:rsidP="00ED2264">
            <w:pPr>
              <w:keepNext/>
              <w:keepLines/>
              <w:spacing w:before="80" w:after="80"/>
              <w:jc w:val="center"/>
              <w:rPr>
                <w:rFonts w:ascii="Montserrat" w:hAnsi="Montserrat" w:cs="Arial"/>
                <w:b/>
                <w:szCs w:val="20"/>
              </w:rPr>
            </w:pPr>
            <w:proofErr w:type="spellStart"/>
            <w:r w:rsidRPr="00E45433">
              <w:rPr>
                <w:rFonts w:ascii="Montserrat" w:hAnsi="Montserrat" w:cs="Arial"/>
                <w:b/>
                <w:szCs w:val="20"/>
              </w:rPr>
              <w:t>WildFire</w:t>
            </w:r>
            <w:proofErr w:type="spellEnd"/>
          </w:p>
        </w:tc>
        <w:tc>
          <w:tcPr>
            <w:tcW w:w="495" w:type="pct"/>
            <w:shd w:val="clear" w:color="auto" w:fill="ED7D31" w:themeFill="accent2"/>
          </w:tcPr>
          <w:p w14:paraId="547CCA94" w14:textId="77777777" w:rsidR="004A5201" w:rsidRPr="00E45433" w:rsidRDefault="004A5201" w:rsidP="00ED2264">
            <w:pPr>
              <w:keepNext/>
              <w:keepLines/>
              <w:spacing w:before="80" w:after="80"/>
              <w:jc w:val="center"/>
              <w:rPr>
                <w:rFonts w:ascii="Montserrat" w:hAnsi="Montserrat" w:cs="Arial"/>
                <w:b/>
                <w:szCs w:val="20"/>
              </w:rPr>
            </w:pPr>
            <w:r w:rsidRPr="00E45433">
              <w:rPr>
                <w:rFonts w:ascii="Montserrat" w:hAnsi="Montserrat" w:cs="Arial"/>
                <w:b/>
                <w:szCs w:val="20"/>
              </w:rPr>
              <w:t>URL</w:t>
            </w:r>
          </w:p>
        </w:tc>
      </w:tr>
      <w:tr w:rsidR="004A5201" w:rsidRPr="00E45433" w14:paraId="2F487F5A" w14:textId="77777777" w:rsidTr="004A5201">
        <w:tc>
          <w:tcPr>
            <w:tcW w:w="119" w:type="pct"/>
          </w:tcPr>
          <w:p w14:paraId="6B1F120E" w14:textId="1D67AA46" w:rsidR="004A5201" w:rsidRPr="00E45433" w:rsidRDefault="00CA2A29" w:rsidP="00D12F98">
            <w:pPr>
              <w:spacing w:before="40" w:after="40"/>
              <w:rPr>
                <w:rFonts w:ascii="Montserrat" w:eastAsia="Batang" w:hAnsi="Montserrat" w:cs="Arial"/>
                <w:i/>
                <w:color w:val="0070C0"/>
                <w:szCs w:val="20"/>
                <w:lang w:eastAsia="ko-KR"/>
              </w:rPr>
            </w:pPr>
            <w:r w:rsidRPr="00E45433">
              <w:rPr>
                <w:rFonts w:ascii="Montserrat" w:eastAsia="Batang" w:hAnsi="Montserrat" w:cs="Arial"/>
                <w:i/>
                <w:color w:val="0070C0"/>
                <w:szCs w:val="20"/>
                <w:lang w:eastAsia="ko-KR"/>
              </w:rPr>
              <w:fldChar w:fldCharType="begin"/>
            </w:r>
            <w:r w:rsidRPr="00E45433">
              <w:rPr>
                <w:rFonts w:ascii="Montserrat" w:eastAsia="Batang" w:hAnsi="Montserrat" w:cs="Arial"/>
                <w:i/>
                <w:color w:val="0070C0"/>
                <w:szCs w:val="20"/>
                <w:lang w:eastAsia="ko-KR"/>
              </w:rPr>
              <w:instrText xml:space="preserve"> MERGEFIELD t37devicename \* MERGEFORMAT </w:instrText>
            </w:r>
            <w:r w:rsidRPr="00E45433">
              <w:rPr>
                <w:rFonts w:ascii="Montserrat" w:eastAsia="Batang" w:hAnsi="Montserrat" w:cs="Arial"/>
                <w:i/>
                <w:color w:val="0070C0"/>
                <w:szCs w:val="20"/>
                <w:lang w:eastAsia="ko-KR"/>
              </w:rPr>
              <w:fldChar w:fldCharType="separate"/>
            </w:r>
            <w:r w:rsidRPr="00E45433">
              <w:rPr>
                <w:rFonts w:ascii="Montserrat" w:eastAsia="Batang" w:hAnsi="Montserrat" w:cs="Arial"/>
                <w:i/>
                <w:noProof/>
                <w:color w:val="0070C0"/>
                <w:szCs w:val="20"/>
                <w:lang w:eastAsia="ko-KR"/>
              </w:rPr>
              <w:t>«t37devicename»</w:t>
            </w:r>
            <w:r w:rsidRPr="00E45433">
              <w:rPr>
                <w:rFonts w:ascii="Montserrat" w:eastAsia="Batang" w:hAnsi="Montserrat" w:cs="Arial"/>
                <w:i/>
                <w:color w:val="0070C0"/>
                <w:szCs w:val="20"/>
                <w:lang w:eastAsia="ko-KR"/>
              </w:rPr>
              <w:fldChar w:fldCharType="end"/>
            </w:r>
          </w:p>
        </w:tc>
        <w:tc>
          <w:tcPr>
            <w:tcW w:w="909" w:type="pct"/>
          </w:tcPr>
          <w:p w14:paraId="57A529BD" w14:textId="2B3353B5" w:rsidR="004A5201" w:rsidRPr="00E45433" w:rsidRDefault="004A5201" w:rsidP="00D12F98">
            <w:pPr>
              <w:spacing w:before="40" w:after="40"/>
              <w:rPr>
                <w:rFonts w:ascii="Montserrat" w:eastAsia="Batang" w:hAnsi="Montserrat" w:cs="Arial"/>
                <w:i/>
                <w:color w:val="0070C0"/>
                <w:szCs w:val="20"/>
                <w:lang w:eastAsia="ko-KR"/>
              </w:rPr>
            </w:pPr>
            <w:r w:rsidRPr="00E45433">
              <w:rPr>
                <w:rFonts w:ascii="Montserrat" w:eastAsia="Batang" w:hAnsi="Montserrat" w:cs="Arial"/>
                <w:i/>
                <w:color w:val="0070C0"/>
                <w:szCs w:val="20"/>
                <w:lang w:eastAsia="ko-KR"/>
              </w:rPr>
              <w:fldChar w:fldCharType="begin"/>
            </w:r>
            <w:r w:rsidRPr="00E45433">
              <w:rPr>
                <w:rFonts w:ascii="Montserrat" w:eastAsia="Batang" w:hAnsi="Montserrat" w:cs="Arial"/>
                <w:i/>
                <w:color w:val="0070C0"/>
                <w:szCs w:val="20"/>
                <w:lang w:eastAsia="ko-KR"/>
              </w:rPr>
              <w:instrText xml:space="preserve"> MERGEFIELD t37groupname \* MERGEFORMAT </w:instrText>
            </w:r>
            <w:r w:rsidRPr="00E45433">
              <w:rPr>
                <w:rFonts w:ascii="Montserrat" w:eastAsia="Batang" w:hAnsi="Montserrat" w:cs="Arial"/>
                <w:i/>
                <w:color w:val="0070C0"/>
                <w:szCs w:val="20"/>
                <w:lang w:eastAsia="ko-KR"/>
              </w:rPr>
              <w:fldChar w:fldCharType="separate"/>
            </w:r>
            <w:r w:rsidRPr="00E45433">
              <w:rPr>
                <w:rFonts w:ascii="Montserrat" w:eastAsia="Batang" w:hAnsi="Montserrat" w:cs="Arial"/>
                <w:i/>
                <w:noProof/>
                <w:color w:val="0070C0"/>
                <w:szCs w:val="20"/>
                <w:lang w:eastAsia="ko-KR"/>
              </w:rPr>
              <w:t>«t37groupname»</w:t>
            </w:r>
            <w:r w:rsidRPr="00E45433">
              <w:rPr>
                <w:rFonts w:ascii="Montserrat" w:eastAsia="Batang" w:hAnsi="Montserrat" w:cs="Arial"/>
                <w:i/>
                <w:color w:val="0070C0"/>
                <w:szCs w:val="20"/>
                <w:lang w:eastAsia="ko-KR"/>
              </w:rPr>
              <w:fldChar w:fldCharType="end"/>
            </w:r>
          </w:p>
        </w:tc>
        <w:tc>
          <w:tcPr>
            <w:tcW w:w="570" w:type="pct"/>
          </w:tcPr>
          <w:p w14:paraId="763F1072" w14:textId="00CB6E1A" w:rsidR="004A5201" w:rsidRPr="00E45433" w:rsidRDefault="004A5201" w:rsidP="00D12F98">
            <w:pPr>
              <w:spacing w:before="40" w:after="40"/>
              <w:rPr>
                <w:rFonts w:ascii="Montserrat" w:eastAsia="Batang" w:hAnsi="Montserrat" w:cs="Arial"/>
                <w:i/>
                <w:color w:val="0070C0"/>
                <w:szCs w:val="20"/>
                <w:lang w:eastAsia="ko-KR"/>
              </w:rPr>
            </w:pPr>
            <w:r w:rsidRPr="00E45433">
              <w:rPr>
                <w:rFonts w:ascii="Montserrat" w:eastAsia="Batang" w:hAnsi="Montserrat" w:cs="Arial"/>
                <w:i/>
                <w:color w:val="0070C0"/>
                <w:szCs w:val="20"/>
                <w:lang w:eastAsia="ko-KR"/>
              </w:rPr>
              <w:fldChar w:fldCharType="begin"/>
            </w:r>
            <w:r w:rsidRPr="00E45433">
              <w:rPr>
                <w:rFonts w:ascii="Montserrat" w:eastAsia="Batang" w:hAnsi="Montserrat" w:cs="Arial"/>
                <w:i/>
                <w:color w:val="0070C0"/>
                <w:szCs w:val="20"/>
                <w:lang w:eastAsia="ko-KR"/>
              </w:rPr>
              <w:instrText xml:space="preserve"> MERGEFIELD t37av \* MERGEFORMAT </w:instrText>
            </w:r>
            <w:r w:rsidRPr="00E45433">
              <w:rPr>
                <w:rFonts w:ascii="Montserrat" w:eastAsia="Batang" w:hAnsi="Montserrat" w:cs="Arial"/>
                <w:i/>
                <w:color w:val="0070C0"/>
                <w:szCs w:val="20"/>
                <w:lang w:eastAsia="ko-KR"/>
              </w:rPr>
              <w:fldChar w:fldCharType="separate"/>
            </w:r>
            <w:r w:rsidRPr="00E45433">
              <w:rPr>
                <w:rFonts w:ascii="Montserrat" w:eastAsia="Batang" w:hAnsi="Montserrat" w:cs="Arial"/>
                <w:i/>
                <w:noProof/>
                <w:color w:val="0070C0"/>
                <w:szCs w:val="20"/>
                <w:lang w:eastAsia="ko-KR"/>
              </w:rPr>
              <w:t>«t37av»</w:t>
            </w:r>
            <w:r w:rsidRPr="00E45433">
              <w:rPr>
                <w:rFonts w:ascii="Montserrat" w:eastAsia="Batang" w:hAnsi="Montserrat" w:cs="Arial"/>
                <w:i/>
                <w:color w:val="0070C0"/>
                <w:szCs w:val="20"/>
                <w:lang w:eastAsia="ko-KR"/>
              </w:rPr>
              <w:fldChar w:fldCharType="end"/>
            </w:r>
          </w:p>
        </w:tc>
        <w:tc>
          <w:tcPr>
            <w:tcW w:w="547" w:type="pct"/>
          </w:tcPr>
          <w:p w14:paraId="6C66EEFB" w14:textId="69584A24" w:rsidR="004A5201" w:rsidRPr="00E45433" w:rsidRDefault="004A5201" w:rsidP="00D12F98">
            <w:pPr>
              <w:spacing w:before="40" w:after="40"/>
              <w:rPr>
                <w:rFonts w:ascii="Montserrat" w:eastAsia="Batang" w:hAnsi="Montserrat" w:cs="Arial"/>
                <w:i/>
                <w:color w:val="0070C0"/>
                <w:szCs w:val="20"/>
                <w:lang w:eastAsia="ko-KR"/>
              </w:rPr>
            </w:pPr>
            <w:r w:rsidRPr="00E45433">
              <w:rPr>
                <w:rFonts w:ascii="Montserrat" w:eastAsia="Batang" w:hAnsi="Montserrat" w:cs="Arial"/>
                <w:i/>
                <w:color w:val="0070C0"/>
                <w:szCs w:val="20"/>
                <w:lang w:eastAsia="ko-KR"/>
              </w:rPr>
              <w:fldChar w:fldCharType="begin"/>
            </w:r>
            <w:r w:rsidRPr="00E45433">
              <w:rPr>
                <w:rFonts w:ascii="Montserrat" w:eastAsia="Batang" w:hAnsi="Montserrat" w:cs="Arial"/>
                <w:i/>
                <w:color w:val="0070C0"/>
                <w:szCs w:val="20"/>
                <w:lang w:eastAsia="ko-KR"/>
              </w:rPr>
              <w:instrText xml:space="preserve"> MERGEFIELD t37as \* MERGEFORMAT </w:instrText>
            </w:r>
            <w:r w:rsidRPr="00E45433">
              <w:rPr>
                <w:rFonts w:ascii="Montserrat" w:eastAsia="Batang" w:hAnsi="Montserrat" w:cs="Arial"/>
                <w:i/>
                <w:color w:val="0070C0"/>
                <w:szCs w:val="20"/>
                <w:lang w:eastAsia="ko-KR"/>
              </w:rPr>
              <w:fldChar w:fldCharType="separate"/>
            </w:r>
            <w:r w:rsidRPr="00E45433">
              <w:rPr>
                <w:rFonts w:ascii="Montserrat" w:eastAsia="Batang" w:hAnsi="Montserrat" w:cs="Arial"/>
                <w:i/>
                <w:noProof/>
                <w:color w:val="0070C0"/>
                <w:szCs w:val="20"/>
                <w:lang w:eastAsia="ko-KR"/>
              </w:rPr>
              <w:t>«t37as»</w:t>
            </w:r>
            <w:r w:rsidRPr="00E45433">
              <w:rPr>
                <w:rFonts w:ascii="Montserrat" w:eastAsia="Batang" w:hAnsi="Montserrat" w:cs="Arial"/>
                <w:i/>
                <w:color w:val="0070C0"/>
                <w:szCs w:val="20"/>
                <w:lang w:eastAsia="ko-KR"/>
              </w:rPr>
              <w:fldChar w:fldCharType="end"/>
            </w:r>
          </w:p>
        </w:tc>
        <w:tc>
          <w:tcPr>
            <w:tcW w:w="745" w:type="pct"/>
          </w:tcPr>
          <w:p w14:paraId="43EAFFE8" w14:textId="7EA72E21" w:rsidR="004A5201" w:rsidRPr="00E45433" w:rsidRDefault="004A5201" w:rsidP="00D12F98">
            <w:pPr>
              <w:spacing w:before="40" w:after="40"/>
              <w:rPr>
                <w:rFonts w:ascii="Montserrat" w:eastAsia="Batang" w:hAnsi="Montserrat" w:cs="Arial"/>
                <w:i/>
                <w:color w:val="0070C0"/>
                <w:szCs w:val="20"/>
                <w:lang w:eastAsia="ko-KR"/>
              </w:rPr>
            </w:pPr>
            <w:r w:rsidRPr="00E45433">
              <w:rPr>
                <w:rFonts w:ascii="Montserrat" w:eastAsia="Batang" w:hAnsi="Montserrat" w:cs="Arial"/>
                <w:i/>
                <w:color w:val="0070C0"/>
                <w:szCs w:val="20"/>
                <w:lang w:eastAsia="ko-KR"/>
              </w:rPr>
              <w:fldChar w:fldCharType="begin"/>
            </w:r>
            <w:r w:rsidRPr="00E45433">
              <w:rPr>
                <w:rFonts w:ascii="Montserrat" w:eastAsia="Batang" w:hAnsi="Montserrat" w:cs="Arial"/>
                <w:i/>
                <w:color w:val="0070C0"/>
                <w:szCs w:val="20"/>
                <w:lang w:eastAsia="ko-KR"/>
              </w:rPr>
              <w:instrText xml:space="preserve"> MERGEFIELD t37vp \* MERGEFORMAT </w:instrText>
            </w:r>
            <w:r w:rsidRPr="00E45433">
              <w:rPr>
                <w:rFonts w:ascii="Montserrat" w:eastAsia="Batang" w:hAnsi="Montserrat" w:cs="Arial"/>
                <w:i/>
                <w:color w:val="0070C0"/>
                <w:szCs w:val="20"/>
                <w:lang w:eastAsia="ko-KR"/>
              </w:rPr>
              <w:fldChar w:fldCharType="separate"/>
            </w:r>
            <w:r w:rsidRPr="00E45433">
              <w:rPr>
                <w:rFonts w:ascii="Montserrat" w:eastAsia="Batang" w:hAnsi="Montserrat" w:cs="Arial"/>
                <w:i/>
                <w:noProof/>
                <w:color w:val="0070C0"/>
                <w:szCs w:val="20"/>
                <w:lang w:eastAsia="ko-KR"/>
              </w:rPr>
              <w:t>«t37vp»</w:t>
            </w:r>
            <w:r w:rsidRPr="00E45433">
              <w:rPr>
                <w:rFonts w:ascii="Montserrat" w:eastAsia="Batang" w:hAnsi="Montserrat" w:cs="Arial"/>
                <w:i/>
                <w:color w:val="0070C0"/>
                <w:szCs w:val="20"/>
                <w:lang w:eastAsia="ko-KR"/>
              </w:rPr>
              <w:fldChar w:fldCharType="end"/>
            </w:r>
          </w:p>
        </w:tc>
        <w:tc>
          <w:tcPr>
            <w:tcW w:w="558" w:type="pct"/>
          </w:tcPr>
          <w:p w14:paraId="29683057" w14:textId="17D8555F" w:rsidR="004A5201" w:rsidRPr="00E45433" w:rsidRDefault="004A5201" w:rsidP="00D12F98">
            <w:pPr>
              <w:spacing w:before="40" w:after="40"/>
              <w:rPr>
                <w:rFonts w:ascii="Montserrat" w:eastAsia="Batang" w:hAnsi="Montserrat" w:cs="Arial"/>
                <w:i/>
                <w:color w:val="0070C0"/>
                <w:szCs w:val="20"/>
                <w:lang w:eastAsia="ko-KR"/>
              </w:rPr>
            </w:pPr>
            <w:r w:rsidRPr="00E45433">
              <w:rPr>
                <w:rFonts w:ascii="Montserrat" w:eastAsia="Batang" w:hAnsi="Montserrat" w:cs="Arial"/>
                <w:i/>
                <w:color w:val="0070C0"/>
                <w:szCs w:val="20"/>
                <w:lang w:eastAsia="ko-KR"/>
              </w:rPr>
              <w:fldChar w:fldCharType="begin"/>
            </w:r>
            <w:r w:rsidRPr="00E45433">
              <w:rPr>
                <w:rFonts w:ascii="Montserrat" w:eastAsia="Batang" w:hAnsi="Montserrat" w:cs="Arial"/>
                <w:i/>
                <w:color w:val="0070C0"/>
                <w:szCs w:val="20"/>
                <w:lang w:eastAsia="ko-KR"/>
              </w:rPr>
              <w:instrText xml:space="preserve"> MERGEFIELD t37fb \* MERGEFORMAT </w:instrText>
            </w:r>
            <w:r w:rsidRPr="00E45433">
              <w:rPr>
                <w:rFonts w:ascii="Montserrat" w:eastAsia="Batang" w:hAnsi="Montserrat" w:cs="Arial"/>
                <w:i/>
                <w:color w:val="0070C0"/>
                <w:szCs w:val="20"/>
                <w:lang w:eastAsia="ko-KR"/>
              </w:rPr>
              <w:fldChar w:fldCharType="separate"/>
            </w:r>
            <w:r w:rsidRPr="00E45433">
              <w:rPr>
                <w:rFonts w:ascii="Montserrat" w:eastAsia="Batang" w:hAnsi="Montserrat" w:cs="Arial"/>
                <w:i/>
                <w:noProof/>
                <w:color w:val="0070C0"/>
                <w:szCs w:val="20"/>
                <w:lang w:eastAsia="ko-KR"/>
              </w:rPr>
              <w:t>«t37fb»</w:t>
            </w:r>
            <w:r w:rsidRPr="00E45433">
              <w:rPr>
                <w:rFonts w:ascii="Montserrat" w:eastAsia="Batang" w:hAnsi="Montserrat" w:cs="Arial"/>
                <w:i/>
                <w:color w:val="0070C0"/>
                <w:szCs w:val="20"/>
                <w:lang w:eastAsia="ko-KR"/>
              </w:rPr>
              <w:fldChar w:fldCharType="end"/>
            </w:r>
          </w:p>
        </w:tc>
        <w:tc>
          <w:tcPr>
            <w:tcW w:w="529" w:type="pct"/>
          </w:tcPr>
          <w:p w14:paraId="1D1330E8" w14:textId="25BAE0C4" w:rsidR="004A5201" w:rsidRPr="00E45433" w:rsidRDefault="004A5201" w:rsidP="00D12F98">
            <w:pPr>
              <w:spacing w:before="40" w:after="40"/>
              <w:rPr>
                <w:rFonts w:ascii="Montserrat" w:eastAsia="Batang" w:hAnsi="Montserrat" w:cs="Arial"/>
                <w:i/>
                <w:color w:val="0070C0"/>
                <w:szCs w:val="20"/>
                <w:lang w:eastAsia="ko-KR"/>
              </w:rPr>
            </w:pPr>
            <w:r w:rsidRPr="00E45433">
              <w:rPr>
                <w:rFonts w:ascii="Montserrat" w:eastAsia="Batang" w:hAnsi="Montserrat" w:cs="Arial"/>
                <w:i/>
                <w:color w:val="0070C0"/>
                <w:szCs w:val="20"/>
                <w:lang w:eastAsia="ko-KR"/>
              </w:rPr>
              <w:fldChar w:fldCharType="begin"/>
            </w:r>
            <w:r w:rsidRPr="00E45433">
              <w:rPr>
                <w:rFonts w:ascii="Montserrat" w:eastAsia="Batang" w:hAnsi="Montserrat" w:cs="Arial"/>
                <w:i/>
                <w:color w:val="0070C0"/>
                <w:szCs w:val="20"/>
                <w:lang w:eastAsia="ko-KR"/>
              </w:rPr>
              <w:instrText xml:space="preserve"> MERGEFIELD t37df \* MERGEFORMAT </w:instrText>
            </w:r>
            <w:r w:rsidRPr="00E45433">
              <w:rPr>
                <w:rFonts w:ascii="Montserrat" w:eastAsia="Batang" w:hAnsi="Montserrat" w:cs="Arial"/>
                <w:i/>
                <w:color w:val="0070C0"/>
                <w:szCs w:val="20"/>
                <w:lang w:eastAsia="ko-KR"/>
              </w:rPr>
              <w:fldChar w:fldCharType="separate"/>
            </w:r>
            <w:r w:rsidRPr="00E45433">
              <w:rPr>
                <w:rFonts w:ascii="Montserrat" w:eastAsia="Batang" w:hAnsi="Montserrat" w:cs="Arial"/>
                <w:i/>
                <w:noProof/>
                <w:color w:val="0070C0"/>
                <w:szCs w:val="20"/>
                <w:lang w:eastAsia="ko-KR"/>
              </w:rPr>
              <w:t>«t37df»</w:t>
            </w:r>
            <w:r w:rsidRPr="00E45433">
              <w:rPr>
                <w:rFonts w:ascii="Montserrat" w:eastAsia="Batang" w:hAnsi="Montserrat" w:cs="Arial"/>
                <w:i/>
                <w:color w:val="0070C0"/>
                <w:szCs w:val="20"/>
                <w:lang w:eastAsia="ko-KR"/>
              </w:rPr>
              <w:fldChar w:fldCharType="end"/>
            </w:r>
          </w:p>
        </w:tc>
        <w:tc>
          <w:tcPr>
            <w:tcW w:w="529" w:type="pct"/>
          </w:tcPr>
          <w:p w14:paraId="0447E9B6" w14:textId="70320817" w:rsidR="004A5201" w:rsidRPr="00E45433" w:rsidRDefault="004A5201" w:rsidP="00D12F98">
            <w:pPr>
              <w:spacing w:before="40" w:after="40"/>
              <w:rPr>
                <w:rFonts w:ascii="Montserrat" w:eastAsia="Batang" w:hAnsi="Montserrat" w:cs="Arial"/>
                <w:i/>
                <w:color w:val="0070C0"/>
                <w:szCs w:val="20"/>
                <w:lang w:eastAsia="ko-KR"/>
              </w:rPr>
            </w:pPr>
            <w:r w:rsidRPr="00E45433">
              <w:rPr>
                <w:rFonts w:ascii="Montserrat" w:eastAsia="Batang" w:hAnsi="Montserrat" w:cs="Arial"/>
                <w:i/>
                <w:color w:val="0070C0"/>
                <w:szCs w:val="20"/>
                <w:lang w:eastAsia="ko-KR"/>
              </w:rPr>
              <w:fldChar w:fldCharType="begin"/>
            </w:r>
            <w:r w:rsidRPr="00E45433">
              <w:rPr>
                <w:rFonts w:ascii="Montserrat" w:eastAsia="Batang" w:hAnsi="Montserrat" w:cs="Arial"/>
                <w:i/>
                <w:color w:val="0070C0"/>
                <w:szCs w:val="20"/>
                <w:lang w:eastAsia="ko-KR"/>
              </w:rPr>
              <w:instrText xml:space="preserve"> MERGEFIELD t37wf \* MERGEFORMAT </w:instrText>
            </w:r>
            <w:r w:rsidRPr="00E45433">
              <w:rPr>
                <w:rFonts w:ascii="Montserrat" w:eastAsia="Batang" w:hAnsi="Montserrat" w:cs="Arial"/>
                <w:i/>
                <w:color w:val="0070C0"/>
                <w:szCs w:val="20"/>
                <w:lang w:eastAsia="ko-KR"/>
              </w:rPr>
              <w:fldChar w:fldCharType="separate"/>
            </w:r>
            <w:r w:rsidRPr="00E45433">
              <w:rPr>
                <w:rFonts w:ascii="Montserrat" w:eastAsia="Batang" w:hAnsi="Montserrat" w:cs="Arial"/>
                <w:i/>
                <w:noProof/>
                <w:color w:val="0070C0"/>
                <w:szCs w:val="20"/>
                <w:lang w:eastAsia="ko-KR"/>
              </w:rPr>
              <w:t>«t37wf»</w:t>
            </w:r>
            <w:r w:rsidRPr="00E45433">
              <w:rPr>
                <w:rFonts w:ascii="Montserrat" w:eastAsia="Batang" w:hAnsi="Montserrat" w:cs="Arial"/>
                <w:i/>
                <w:color w:val="0070C0"/>
                <w:szCs w:val="20"/>
                <w:lang w:eastAsia="ko-KR"/>
              </w:rPr>
              <w:fldChar w:fldCharType="end"/>
            </w:r>
          </w:p>
        </w:tc>
        <w:tc>
          <w:tcPr>
            <w:tcW w:w="495" w:type="pct"/>
          </w:tcPr>
          <w:p w14:paraId="55DD8BC9" w14:textId="7EE24BB3" w:rsidR="004A5201" w:rsidRPr="00E45433" w:rsidRDefault="004A5201" w:rsidP="00D12F98">
            <w:pPr>
              <w:spacing w:before="40" w:after="40"/>
              <w:rPr>
                <w:rFonts w:ascii="Montserrat" w:eastAsia="Batang" w:hAnsi="Montserrat" w:cs="Arial"/>
                <w:i/>
                <w:color w:val="0070C0"/>
                <w:szCs w:val="20"/>
                <w:lang w:eastAsia="ko-KR"/>
              </w:rPr>
            </w:pPr>
            <w:r w:rsidRPr="00E45433">
              <w:rPr>
                <w:rFonts w:ascii="Montserrat" w:eastAsia="Batang" w:hAnsi="Montserrat" w:cs="Arial"/>
                <w:i/>
                <w:color w:val="0070C0"/>
                <w:szCs w:val="20"/>
                <w:lang w:eastAsia="ko-KR"/>
              </w:rPr>
              <w:fldChar w:fldCharType="begin"/>
            </w:r>
            <w:r w:rsidRPr="00E45433">
              <w:rPr>
                <w:rFonts w:ascii="Montserrat" w:eastAsia="Batang" w:hAnsi="Montserrat" w:cs="Arial"/>
                <w:i/>
                <w:color w:val="0070C0"/>
                <w:szCs w:val="20"/>
                <w:lang w:eastAsia="ko-KR"/>
              </w:rPr>
              <w:instrText xml:space="preserve"> MERGEFIELD t37url \* MERGEFORMAT </w:instrText>
            </w:r>
            <w:r w:rsidRPr="00E45433">
              <w:rPr>
                <w:rFonts w:ascii="Montserrat" w:eastAsia="Batang" w:hAnsi="Montserrat" w:cs="Arial"/>
                <w:i/>
                <w:color w:val="0070C0"/>
                <w:szCs w:val="20"/>
                <w:lang w:eastAsia="ko-KR"/>
              </w:rPr>
              <w:fldChar w:fldCharType="separate"/>
            </w:r>
            <w:r w:rsidRPr="00E45433">
              <w:rPr>
                <w:rFonts w:ascii="Montserrat" w:eastAsia="Batang" w:hAnsi="Montserrat" w:cs="Arial"/>
                <w:i/>
                <w:noProof/>
                <w:color w:val="0070C0"/>
                <w:szCs w:val="20"/>
                <w:lang w:eastAsia="ko-KR"/>
              </w:rPr>
              <w:t>«t37url»</w:t>
            </w:r>
            <w:r w:rsidRPr="00E45433">
              <w:rPr>
                <w:rFonts w:ascii="Montserrat" w:eastAsia="Batang" w:hAnsi="Montserrat" w:cs="Arial"/>
                <w:i/>
                <w:color w:val="0070C0"/>
                <w:szCs w:val="20"/>
                <w:lang w:eastAsia="ko-KR"/>
              </w:rPr>
              <w:fldChar w:fldCharType="end"/>
            </w:r>
          </w:p>
        </w:tc>
      </w:tr>
    </w:tbl>
    <w:p w14:paraId="66C2C427" w14:textId="0FB18BA7" w:rsidR="00DB5B4E" w:rsidRPr="00E45433" w:rsidRDefault="00001F87" w:rsidP="00FC01AF">
      <w:pPr>
        <w:pStyle w:val="PSDocH3"/>
        <w:rPr>
          <w:rFonts w:ascii="Montserrat" w:hAnsi="Montserrat" w:cs="Arial"/>
        </w:rPr>
      </w:pPr>
      <w:r w:rsidRPr="00E45433">
        <w:rPr>
          <w:rFonts w:ascii="Montserrat" w:hAnsi="Montserrat" w:cs="Arial"/>
        </w:rPr>
        <w:fldChar w:fldCharType="begin"/>
      </w:r>
      <w:r w:rsidRPr="00E45433">
        <w:rPr>
          <w:rFonts w:ascii="Montserrat" w:hAnsi="Montserrat" w:cs="Arial"/>
        </w:rPr>
        <w:instrText xml:space="preserve"> MERGEFIELD Customer \* MERGEFORMAT </w:instrText>
      </w:r>
      <w:r w:rsidRPr="00E45433">
        <w:rPr>
          <w:rFonts w:ascii="Montserrat" w:hAnsi="Montserrat" w:cs="Arial"/>
        </w:rPr>
        <w:fldChar w:fldCharType="separate"/>
      </w:r>
      <w:bookmarkStart w:id="83" w:name="_Toc22810856"/>
      <w:r w:rsidR="000E25B8">
        <w:rPr>
          <w:rFonts w:ascii="Montserrat" w:hAnsi="Montserrat" w:cs="Arial"/>
          <w:noProof/>
        </w:rPr>
        <w:t>{{Customer}}</w:t>
      </w:r>
      <w:r w:rsidRPr="00E45433">
        <w:rPr>
          <w:rFonts w:ascii="Montserrat" w:hAnsi="Montserrat" w:cs="Arial"/>
          <w:noProof/>
        </w:rPr>
        <w:fldChar w:fldCharType="end"/>
      </w:r>
      <w:r w:rsidR="00231D6B" w:rsidRPr="00E45433">
        <w:rPr>
          <w:rFonts w:ascii="Montserrat" w:hAnsi="Montserrat" w:cs="Arial"/>
        </w:rPr>
        <w:t xml:space="preserve"> </w:t>
      </w:r>
      <w:r w:rsidR="00DB5B4E" w:rsidRPr="00E45433">
        <w:rPr>
          <w:rFonts w:ascii="Montserrat" w:hAnsi="Montserrat" w:cs="Arial"/>
        </w:rPr>
        <w:t>Security Profiles Configuration</w:t>
      </w:r>
      <w:bookmarkEnd w:id="83"/>
    </w:p>
    <w:p w14:paraId="58EC0A7F" w14:textId="77777777" w:rsidR="00FC01AF" w:rsidRPr="00E45433" w:rsidRDefault="00DB5B4E" w:rsidP="008B4075">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Describe the customers use of security profiles on security policy. Identify the profiles or profile groups in use. Also note if any security policies do not have security profiles assigned and the reason</w:t>
      </w:r>
      <w:r w:rsidR="00ED415C" w:rsidRPr="00E45433">
        <w:rPr>
          <w:rFonts w:ascii="Montserrat" w:hAnsi="Montserrat" w:cs="Arial"/>
          <w:color w:val="538135" w:themeColor="accent6" w:themeShade="BF"/>
        </w:rPr>
        <w:t xml:space="preserve"> they are not in use.</w:t>
      </w:r>
    </w:p>
    <w:p w14:paraId="504CDC63" w14:textId="77777777" w:rsidR="00FC01AF" w:rsidRPr="00E45433" w:rsidRDefault="00FC01AF" w:rsidP="00FC01AF">
      <w:pPr>
        <w:pStyle w:val="PSDocH2"/>
        <w:rPr>
          <w:rFonts w:ascii="Montserrat" w:hAnsi="Montserrat" w:cs="Arial"/>
        </w:rPr>
      </w:pPr>
      <w:bookmarkStart w:id="84" w:name="_Toc22810857"/>
      <w:r w:rsidRPr="00E45433">
        <w:rPr>
          <w:rFonts w:ascii="Montserrat" w:hAnsi="Montserrat" w:cs="Arial"/>
        </w:rPr>
        <w:t>Dynamic Updates</w:t>
      </w:r>
      <w:bookmarkEnd w:id="84"/>
    </w:p>
    <w:p w14:paraId="7E8EA44A" w14:textId="237D10A1" w:rsidR="00FC01AF" w:rsidRPr="00E45433" w:rsidRDefault="00DC6919" w:rsidP="00360923">
      <w:pPr>
        <w:rPr>
          <w:rFonts w:ascii="Montserrat" w:hAnsi="Montserrat" w:cs="Arial"/>
          <w:szCs w:val="20"/>
        </w:rPr>
      </w:pPr>
      <w:hyperlink r:id="rId26" w:history="1">
        <w:r w:rsidR="00FC01AF" w:rsidRPr="00E45433">
          <w:rPr>
            <w:rFonts w:ascii="Montserrat" w:hAnsi="Montserrat" w:cs="Arial"/>
            <w:color w:val="0000FF"/>
            <w:szCs w:val="20"/>
            <w:u w:val="single"/>
          </w:rPr>
          <w:t>https://docs.paloaltonetworks.com/pan-os/9-0/pan-os-admin/software-and-content-updates/dynamic-content-updates.html#</w:t>
        </w:r>
      </w:hyperlink>
    </w:p>
    <w:p w14:paraId="0F169F20" w14:textId="52323CAB" w:rsidR="000B7895" w:rsidRPr="00E45433" w:rsidRDefault="00FC01AF" w:rsidP="008075B5">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Describe the Dynamic Update schedule. Be sure to include if there are any thresholds configured.</w:t>
      </w:r>
      <w:r w:rsidR="00360923" w:rsidRPr="00E45433">
        <w:rPr>
          <w:rFonts w:ascii="Montserrat" w:hAnsi="Montserrat" w:cs="Arial"/>
          <w:color w:val="538135" w:themeColor="accent6" w:themeShade="BF"/>
        </w:rPr>
        <w:t xml:space="preserve"> </w:t>
      </w:r>
      <w:r w:rsidR="000B7895" w:rsidRPr="00E45433">
        <w:rPr>
          <w:rFonts w:ascii="Montserrat" w:hAnsi="Montserrat" w:cs="Arial"/>
          <w:color w:val="538135" w:themeColor="accent6" w:themeShade="BF"/>
        </w:rPr>
        <w:t>Also note if new applications are disabled in content updates.</w:t>
      </w:r>
    </w:p>
    <w:p w14:paraId="6C4E3BC4" w14:textId="3B347082" w:rsidR="00461A82" w:rsidRPr="00E45433" w:rsidRDefault="00461A82" w:rsidP="00461A82">
      <w:pPr>
        <w:rPr>
          <w:rFonts w:ascii="Montserrat" w:hAnsi="Montserrat" w:cs="Arial"/>
        </w:rPr>
      </w:pPr>
      <w:r w:rsidRPr="00E45433">
        <w:rPr>
          <w:rFonts w:ascii="Montserrat" w:hAnsi="Montserrat" w:cs="Arial"/>
        </w:rPr>
        <w:t xml:space="preserve">The dynamic content updates schedule </w:t>
      </w:r>
      <w:r w:rsidR="007A63C8" w:rsidRPr="00E45433">
        <w:rPr>
          <w:rFonts w:ascii="Montserrat" w:hAnsi="Montserrat" w:cs="Arial"/>
        </w:rPr>
        <w:t xml:space="preserve">details </w:t>
      </w:r>
      <w:r w:rsidRPr="00E45433">
        <w:rPr>
          <w:rFonts w:ascii="Montserrat" w:hAnsi="Montserrat" w:cs="Arial"/>
        </w:rPr>
        <w:t xml:space="preserve">are shown in </w:t>
      </w:r>
      <w:r w:rsidR="007A63C8" w:rsidRPr="00E45433">
        <w:rPr>
          <w:rFonts w:ascii="Montserrat" w:hAnsi="Montserrat" w:cs="Arial"/>
        </w:rPr>
        <w:fldChar w:fldCharType="begin"/>
      </w:r>
      <w:r w:rsidR="007A63C8" w:rsidRPr="00E45433">
        <w:rPr>
          <w:rFonts w:ascii="Montserrat" w:hAnsi="Montserrat" w:cs="Arial"/>
        </w:rPr>
        <w:instrText xml:space="preserve"> REF _Ref15367959 \h </w:instrText>
      </w:r>
      <w:r w:rsidR="00E45433" w:rsidRPr="00E45433">
        <w:rPr>
          <w:rFonts w:ascii="Montserrat" w:hAnsi="Montserrat" w:cs="Arial"/>
        </w:rPr>
        <w:instrText xml:space="preserve"> \* MERGEFORMAT </w:instrText>
      </w:r>
      <w:r w:rsidR="007A63C8" w:rsidRPr="00E45433">
        <w:rPr>
          <w:rFonts w:ascii="Montserrat" w:hAnsi="Montserrat" w:cs="Arial"/>
        </w:rPr>
      </w:r>
      <w:r w:rsidR="007A63C8" w:rsidRPr="00E45433">
        <w:rPr>
          <w:rFonts w:ascii="Montserrat" w:hAnsi="Montserrat" w:cs="Arial"/>
        </w:rPr>
        <w:fldChar w:fldCharType="separate"/>
      </w:r>
      <w:r w:rsidR="005F541B" w:rsidRPr="00E45433">
        <w:rPr>
          <w:rFonts w:ascii="Montserrat" w:hAnsi="Montserrat" w:cs="Arial"/>
        </w:rPr>
        <w:t xml:space="preserve">Table </w:t>
      </w:r>
      <w:r w:rsidR="005F541B" w:rsidRPr="00E45433">
        <w:rPr>
          <w:rFonts w:ascii="Montserrat" w:hAnsi="Montserrat" w:cs="Arial"/>
          <w:noProof/>
        </w:rPr>
        <w:t>38</w:t>
      </w:r>
      <w:r w:rsidR="007A63C8" w:rsidRPr="00E45433">
        <w:rPr>
          <w:rFonts w:ascii="Montserrat" w:hAnsi="Montserrat" w:cs="Arial"/>
        </w:rPr>
        <w:fldChar w:fldCharType="end"/>
      </w:r>
      <w:r w:rsidR="00211953" w:rsidRPr="00E45433">
        <w:rPr>
          <w:rFonts w:ascii="Montserrat" w:hAnsi="Montserrat" w:cs="Arial"/>
        </w:rPr>
        <w:t>.</w:t>
      </w:r>
    </w:p>
    <w:p w14:paraId="60E1DBCB" w14:textId="77777777" w:rsidR="004D0B78" w:rsidRPr="00E45433" w:rsidRDefault="004D0B78" w:rsidP="004D0B78">
      <w:pPr>
        <w:pStyle w:val="Caption"/>
        <w:rPr>
          <w:rFonts w:ascii="Montserrat" w:hAnsi="Montserrat" w:cs="Arial"/>
        </w:rPr>
      </w:pPr>
      <w:bookmarkStart w:id="85" w:name="_Ref15367959"/>
      <w:bookmarkStart w:id="86" w:name="_Toc22810858"/>
      <w:r w:rsidRPr="00E45433">
        <w:rPr>
          <w:rFonts w:ascii="Montserrat" w:hAnsi="Montserrat" w:cs="Arial"/>
        </w:rPr>
        <w:lastRenderedPageBreak/>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Pr="00E45433">
        <w:rPr>
          <w:rFonts w:ascii="Montserrat" w:hAnsi="Montserrat" w:cs="Arial"/>
          <w:noProof/>
        </w:rPr>
        <w:t>38</w:t>
      </w:r>
      <w:r w:rsidR="00001F87" w:rsidRPr="00E45433">
        <w:rPr>
          <w:rFonts w:ascii="Montserrat" w:hAnsi="Montserrat" w:cs="Arial"/>
          <w:noProof/>
        </w:rPr>
        <w:fldChar w:fldCharType="end"/>
      </w:r>
      <w:bookmarkEnd w:id="85"/>
      <w:r w:rsidRPr="00E45433">
        <w:rPr>
          <w:rFonts w:ascii="Montserrat" w:hAnsi="Montserrat" w:cs="Arial"/>
          <w:noProof/>
        </w:rPr>
        <w:t xml:space="preserve"> </w:t>
      </w:r>
      <w:r w:rsidRPr="00E45433">
        <w:rPr>
          <w:rFonts w:ascii="Montserrat" w:hAnsi="Montserrat" w:cs="Arial"/>
        </w:rPr>
        <w:t>– Dynamic Updates Schedule Details</w:t>
      </w:r>
    </w:p>
    <w:tbl>
      <w:tblPr>
        <w:tblStyle w:val="TableGrid"/>
        <w:tblW w:w="5000" w:type="pct"/>
        <w:tblLook w:val="04A0" w:firstRow="1" w:lastRow="0" w:firstColumn="1" w:lastColumn="0" w:noHBand="0" w:noVBand="1"/>
      </w:tblPr>
      <w:tblGrid>
        <w:gridCol w:w="1985"/>
        <w:gridCol w:w="1273"/>
        <w:gridCol w:w="1827"/>
        <w:gridCol w:w="1197"/>
        <w:gridCol w:w="1373"/>
        <w:gridCol w:w="1695"/>
      </w:tblGrid>
      <w:tr w:rsidR="00320512" w:rsidRPr="00E45433" w14:paraId="65733F2A" w14:textId="77777777" w:rsidTr="00E45433">
        <w:tc>
          <w:tcPr>
            <w:tcW w:w="899" w:type="pct"/>
            <w:shd w:val="clear" w:color="auto" w:fill="ED7D31" w:themeFill="accent2"/>
          </w:tcPr>
          <w:p w14:paraId="6CDF0C59" w14:textId="4D3EEBDA" w:rsidR="00320512" w:rsidRPr="00E45433" w:rsidRDefault="00320512" w:rsidP="009330E8">
            <w:pPr>
              <w:spacing w:before="80" w:after="80"/>
              <w:jc w:val="center"/>
              <w:rPr>
                <w:rFonts w:ascii="Montserrat" w:hAnsi="Montserrat" w:cs="Arial"/>
                <w:b/>
                <w:szCs w:val="20"/>
              </w:rPr>
            </w:pPr>
            <w:r w:rsidRPr="00E45433">
              <w:rPr>
                <w:rFonts w:ascii="Montserrat" w:hAnsi="Montserrat" w:cs="Arial"/>
                <w:b/>
                <w:szCs w:val="20"/>
              </w:rPr>
              <w:t>Device Name</w:t>
            </w:r>
          </w:p>
        </w:tc>
        <w:tc>
          <w:tcPr>
            <w:tcW w:w="899" w:type="pct"/>
            <w:shd w:val="clear" w:color="auto" w:fill="ED7D31" w:themeFill="accent2"/>
          </w:tcPr>
          <w:p w14:paraId="53B9F2C8" w14:textId="55CB21DD" w:rsidR="00320512" w:rsidRPr="00E45433" w:rsidRDefault="00320512" w:rsidP="009330E8">
            <w:pPr>
              <w:spacing w:before="80" w:after="80"/>
              <w:jc w:val="center"/>
              <w:rPr>
                <w:rFonts w:ascii="Montserrat" w:hAnsi="Montserrat" w:cs="Arial"/>
                <w:b/>
                <w:szCs w:val="20"/>
              </w:rPr>
            </w:pPr>
            <w:r w:rsidRPr="00E45433">
              <w:rPr>
                <w:rFonts w:ascii="Montserrat" w:hAnsi="Montserrat" w:cs="Arial"/>
                <w:b/>
                <w:szCs w:val="20"/>
              </w:rPr>
              <w:t>Type</w:t>
            </w:r>
          </w:p>
        </w:tc>
        <w:tc>
          <w:tcPr>
            <w:tcW w:w="1087" w:type="pct"/>
            <w:shd w:val="clear" w:color="auto" w:fill="ED7D31" w:themeFill="accent2"/>
          </w:tcPr>
          <w:p w14:paraId="1FA3BC0C" w14:textId="77777777" w:rsidR="00320512" w:rsidRPr="00E45433" w:rsidRDefault="00320512" w:rsidP="009330E8">
            <w:pPr>
              <w:spacing w:before="80" w:after="80"/>
              <w:jc w:val="center"/>
              <w:rPr>
                <w:rFonts w:ascii="Montserrat" w:hAnsi="Montserrat" w:cs="Arial"/>
                <w:b/>
                <w:szCs w:val="20"/>
              </w:rPr>
            </w:pPr>
            <w:r w:rsidRPr="00E45433">
              <w:rPr>
                <w:rFonts w:ascii="Montserrat" w:hAnsi="Montserrat" w:cs="Arial"/>
                <w:b/>
                <w:szCs w:val="20"/>
              </w:rPr>
              <w:t>Recurrence</w:t>
            </w:r>
          </w:p>
        </w:tc>
        <w:tc>
          <w:tcPr>
            <w:tcW w:w="586" w:type="pct"/>
            <w:shd w:val="clear" w:color="auto" w:fill="ED7D31" w:themeFill="accent2"/>
          </w:tcPr>
          <w:p w14:paraId="6771E695" w14:textId="77777777" w:rsidR="00320512" w:rsidRPr="00E45433" w:rsidRDefault="00320512" w:rsidP="009330E8">
            <w:pPr>
              <w:spacing w:before="80" w:after="80"/>
              <w:jc w:val="center"/>
              <w:rPr>
                <w:rFonts w:ascii="Montserrat" w:hAnsi="Montserrat" w:cs="Arial"/>
                <w:b/>
                <w:szCs w:val="20"/>
              </w:rPr>
            </w:pPr>
            <w:r w:rsidRPr="00E45433">
              <w:rPr>
                <w:rFonts w:ascii="Montserrat" w:hAnsi="Montserrat" w:cs="Arial"/>
                <w:b/>
                <w:szCs w:val="20"/>
              </w:rPr>
              <w:t>Time</w:t>
            </w:r>
          </w:p>
        </w:tc>
        <w:tc>
          <w:tcPr>
            <w:tcW w:w="706" w:type="pct"/>
            <w:shd w:val="clear" w:color="auto" w:fill="ED7D31" w:themeFill="accent2"/>
          </w:tcPr>
          <w:p w14:paraId="17A7D43F" w14:textId="77777777" w:rsidR="00320512" w:rsidRPr="00E45433" w:rsidRDefault="00320512" w:rsidP="009330E8">
            <w:pPr>
              <w:spacing w:before="80" w:after="80"/>
              <w:jc w:val="center"/>
              <w:rPr>
                <w:rFonts w:ascii="Montserrat" w:hAnsi="Montserrat" w:cs="Arial"/>
                <w:b/>
                <w:szCs w:val="20"/>
              </w:rPr>
            </w:pPr>
            <w:r w:rsidRPr="00E45433">
              <w:rPr>
                <w:rFonts w:ascii="Montserrat" w:hAnsi="Montserrat" w:cs="Arial"/>
                <w:b/>
                <w:szCs w:val="20"/>
              </w:rPr>
              <w:t>Action</w:t>
            </w:r>
          </w:p>
        </w:tc>
        <w:tc>
          <w:tcPr>
            <w:tcW w:w="824" w:type="pct"/>
            <w:shd w:val="clear" w:color="auto" w:fill="ED7D31" w:themeFill="accent2"/>
          </w:tcPr>
          <w:p w14:paraId="1C8640DE" w14:textId="77777777" w:rsidR="00320512" w:rsidRPr="00E45433" w:rsidRDefault="00320512" w:rsidP="009330E8">
            <w:pPr>
              <w:spacing w:before="80" w:after="80"/>
              <w:jc w:val="center"/>
              <w:rPr>
                <w:rFonts w:ascii="Montserrat" w:hAnsi="Montserrat" w:cs="Arial"/>
                <w:b/>
                <w:szCs w:val="20"/>
              </w:rPr>
            </w:pPr>
            <w:r w:rsidRPr="00E45433">
              <w:rPr>
                <w:rFonts w:ascii="Montserrat" w:hAnsi="Montserrat" w:cs="Arial"/>
                <w:b/>
                <w:szCs w:val="20"/>
              </w:rPr>
              <w:t>Threshold Hours</w:t>
            </w:r>
          </w:p>
        </w:tc>
      </w:tr>
      <w:tr w:rsidR="00320512" w:rsidRPr="00E45433" w14:paraId="0BEC11E5" w14:textId="77777777" w:rsidTr="00320512">
        <w:tc>
          <w:tcPr>
            <w:tcW w:w="899" w:type="pct"/>
          </w:tcPr>
          <w:p w14:paraId="77FFDD1A" w14:textId="5136AFC7" w:rsidR="00320512" w:rsidRPr="00E45433" w:rsidRDefault="00CA2A29" w:rsidP="009330E8">
            <w:pPr>
              <w:spacing w:before="40" w:after="40"/>
              <w:rPr>
                <w:rFonts w:ascii="Montserrat" w:eastAsia="Batang" w:hAnsi="Montserrat" w:cs="Arial"/>
                <w:i/>
                <w:color w:val="0070C0"/>
                <w:szCs w:val="20"/>
                <w:lang w:eastAsia="ko-KR"/>
              </w:rPr>
            </w:pPr>
            <w:r w:rsidRPr="00E45433">
              <w:rPr>
                <w:rFonts w:ascii="Montserrat" w:eastAsia="Batang" w:hAnsi="Montserrat" w:cs="Arial"/>
                <w:i/>
                <w:color w:val="0070C0"/>
                <w:szCs w:val="20"/>
                <w:lang w:eastAsia="ko-KR"/>
              </w:rPr>
              <w:fldChar w:fldCharType="begin"/>
            </w:r>
            <w:r w:rsidRPr="00E45433">
              <w:rPr>
                <w:rFonts w:ascii="Montserrat" w:eastAsia="Batang" w:hAnsi="Montserrat" w:cs="Arial"/>
                <w:i/>
                <w:color w:val="0070C0"/>
                <w:szCs w:val="20"/>
                <w:lang w:eastAsia="ko-KR"/>
              </w:rPr>
              <w:instrText xml:space="preserve"> MERGEFIELD t38devicename \* MERGEFORMAT </w:instrText>
            </w:r>
            <w:r w:rsidRPr="00E45433">
              <w:rPr>
                <w:rFonts w:ascii="Montserrat" w:eastAsia="Batang" w:hAnsi="Montserrat" w:cs="Arial"/>
                <w:i/>
                <w:color w:val="0070C0"/>
                <w:szCs w:val="20"/>
                <w:lang w:eastAsia="ko-KR"/>
              </w:rPr>
              <w:fldChar w:fldCharType="separate"/>
            </w:r>
            <w:r w:rsidRPr="00E45433">
              <w:rPr>
                <w:rFonts w:ascii="Montserrat" w:eastAsia="Batang" w:hAnsi="Montserrat" w:cs="Arial"/>
                <w:i/>
                <w:noProof/>
                <w:color w:val="0070C0"/>
                <w:szCs w:val="20"/>
                <w:lang w:eastAsia="ko-KR"/>
              </w:rPr>
              <w:t>«t38devicename»</w:t>
            </w:r>
            <w:r w:rsidRPr="00E45433">
              <w:rPr>
                <w:rFonts w:ascii="Montserrat" w:eastAsia="Batang" w:hAnsi="Montserrat" w:cs="Arial"/>
                <w:i/>
                <w:color w:val="0070C0"/>
                <w:szCs w:val="20"/>
                <w:lang w:eastAsia="ko-KR"/>
              </w:rPr>
              <w:fldChar w:fldCharType="end"/>
            </w:r>
          </w:p>
        </w:tc>
        <w:tc>
          <w:tcPr>
            <w:tcW w:w="899" w:type="pct"/>
          </w:tcPr>
          <w:p w14:paraId="114B2925" w14:textId="43E9B635" w:rsidR="00320512" w:rsidRPr="00E45433" w:rsidRDefault="00320512" w:rsidP="009330E8">
            <w:pPr>
              <w:spacing w:before="40" w:after="40"/>
              <w:rPr>
                <w:rFonts w:ascii="Montserrat" w:eastAsia="Batang" w:hAnsi="Montserrat" w:cs="Arial"/>
                <w:i/>
                <w:color w:val="0070C0"/>
                <w:szCs w:val="20"/>
                <w:lang w:eastAsia="ko-KR"/>
              </w:rPr>
            </w:pPr>
            <w:r w:rsidRPr="00E45433">
              <w:rPr>
                <w:rFonts w:ascii="Montserrat" w:eastAsia="Batang" w:hAnsi="Montserrat" w:cs="Arial"/>
                <w:i/>
                <w:color w:val="0070C0"/>
                <w:szCs w:val="20"/>
                <w:lang w:eastAsia="ko-KR"/>
              </w:rPr>
              <w:fldChar w:fldCharType="begin"/>
            </w:r>
            <w:r w:rsidRPr="00E45433">
              <w:rPr>
                <w:rFonts w:ascii="Montserrat" w:eastAsia="Batang" w:hAnsi="Montserrat" w:cs="Arial"/>
                <w:i/>
                <w:color w:val="0070C0"/>
                <w:szCs w:val="20"/>
                <w:lang w:eastAsia="ko-KR"/>
              </w:rPr>
              <w:instrText xml:space="preserve"> MERGEFIELD t38type \* MERGEFORMAT </w:instrText>
            </w:r>
            <w:r w:rsidRPr="00E45433">
              <w:rPr>
                <w:rFonts w:ascii="Montserrat" w:eastAsia="Batang" w:hAnsi="Montserrat" w:cs="Arial"/>
                <w:i/>
                <w:color w:val="0070C0"/>
                <w:szCs w:val="20"/>
                <w:lang w:eastAsia="ko-KR"/>
              </w:rPr>
              <w:fldChar w:fldCharType="separate"/>
            </w:r>
            <w:r w:rsidRPr="00E45433">
              <w:rPr>
                <w:rFonts w:ascii="Montserrat" w:eastAsia="Batang" w:hAnsi="Montserrat" w:cs="Arial"/>
                <w:i/>
                <w:noProof/>
                <w:color w:val="0070C0"/>
                <w:szCs w:val="20"/>
                <w:lang w:eastAsia="ko-KR"/>
              </w:rPr>
              <w:t>«t38type»</w:t>
            </w:r>
            <w:r w:rsidRPr="00E45433">
              <w:rPr>
                <w:rFonts w:ascii="Montserrat" w:eastAsia="Batang" w:hAnsi="Montserrat" w:cs="Arial"/>
                <w:i/>
                <w:color w:val="0070C0"/>
                <w:szCs w:val="20"/>
                <w:lang w:eastAsia="ko-KR"/>
              </w:rPr>
              <w:fldChar w:fldCharType="end"/>
            </w:r>
          </w:p>
        </w:tc>
        <w:tc>
          <w:tcPr>
            <w:tcW w:w="1087" w:type="pct"/>
          </w:tcPr>
          <w:p w14:paraId="0B761FBA" w14:textId="77777777" w:rsidR="00320512" w:rsidRPr="00E45433" w:rsidRDefault="00320512" w:rsidP="009330E8">
            <w:pPr>
              <w:spacing w:before="40" w:after="40"/>
              <w:rPr>
                <w:rFonts w:ascii="Montserrat" w:eastAsia="Batang" w:hAnsi="Montserrat" w:cs="Arial"/>
                <w:i/>
                <w:color w:val="0070C0"/>
                <w:szCs w:val="20"/>
                <w:lang w:eastAsia="ko-KR"/>
              </w:rPr>
            </w:pPr>
            <w:r w:rsidRPr="00E45433">
              <w:rPr>
                <w:rFonts w:ascii="Montserrat" w:eastAsia="Batang" w:hAnsi="Montserrat" w:cs="Arial"/>
                <w:i/>
                <w:color w:val="0070C0"/>
                <w:szCs w:val="20"/>
                <w:lang w:eastAsia="ko-KR"/>
              </w:rPr>
              <w:fldChar w:fldCharType="begin"/>
            </w:r>
            <w:r w:rsidRPr="00E45433">
              <w:rPr>
                <w:rFonts w:ascii="Montserrat" w:eastAsia="Batang" w:hAnsi="Montserrat" w:cs="Arial"/>
                <w:i/>
                <w:color w:val="0070C0"/>
                <w:szCs w:val="20"/>
                <w:lang w:eastAsia="ko-KR"/>
              </w:rPr>
              <w:instrText xml:space="preserve"> MERGEFIELD t38recurrence \* MERGEFORMAT </w:instrText>
            </w:r>
            <w:r w:rsidRPr="00E45433">
              <w:rPr>
                <w:rFonts w:ascii="Montserrat" w:eastAsia="Batang" w:hAnsi="Montserrat" w:cs="Arial"/>
                <w:i/>
                <w:color w:val="0070C0"/>
                <w:szCs w:val="20"/>
                <w:lang w:eastAsia="ko-KR"/>
              </w:rPr>
              <w:fldChar w:fldCharType="separate"/>
            </w:r>
            <w:r w:rsidRPr="00E45433">
              <w:rPr>
                <w:rFonts w:ascii="Montserrat" w:eastAsia="Batang" w:hAnsi="Montserrat" w:cs="Arial"/>
                <w:i/>
                <w:noProof/>
                <w:color w:val="0070C0"/>
                <w:szCs w:val="20"/>
                <w:lang w:eastAsia="ko-KR"/>
              </w:rPr>
              <w:t>«t38recurrence»</w:t>
            </w:r>
            <w:r w:rsidRPr="00E45433">
              <w:rPr>
                <w:rFonts w:ascii="Montserrat" w:eastAsia="Batang" w:hAnsi="Montserrat" w:cs="Arial"/>
                <w:i/>
                <w:color w:val="0070C0"/>
                <w:szCs w:val="20"/>
                <w:lang w:eastAsia="ko-KR"/>
              </w:rPr>
              <w:fldChar w:fldCharType="end"/>
            </w:r>
          </w:p>
        </w:tc>
        <w:tc>
          <w:tcPr>
            <w:tcW w:w="586" w:type="pct"/>
          </w:tcPr>
          <w:p w14:paraId="4DABC749" w14:textId="77777777" w:rsidR="00320512" w:rsidRPr="00E45433" w:rsidRDefault="00320512" w:rsidP="009330E8">
            <w:pPr>
              <w:spacing w:before="40" w:after="40"/>
              <w:rPr>
                <w:rFonts w:ascii="Montserrat" w:eastAsia="Batang" w:hAnsi="Montserrat" w:cs="Arial"/>
                <w:i/>
                <w:color w:val="0070C0"/>
                <w:szCs w:val="20"/>
                <w:lang w:eastAsia="ko-KR"/>
              </w:rPr>
            </w:pPr>
            <w:r w:rsidRPr="00E45433">
              <w:rPr>
                <w:rFonts w:ascii="Montserrat" w:eastAsia="Batang" w:hAnsi="Montserrat" w:cs="Arial"/>
                <w:i/>
                <w:color w:val="0070C0"/>
                <w:szCs w:val="20"/>
                <w:lang w:eastAsia="ko-KR"/>
              </w:rPr>
              <w:fldChar w:fldCharType="begin"/>
            </w:r>
            <w:r w:rsidRPr="00E45433">
              <w:rPr>
                <w:rFonts w:ascii="Montserrat" w:eastAsia="Batang" w:hAnsi="Montserrat" w:cs="Arial"/>
                <w:i/>
                <w:color w:val="0070C0"/>
                <w:szCs w:val="20"/>
                <w:lang w:eastAsia="ko-KR"/>
              </w:rPr>
              <w:instrText xml:space="preserve"> MERGEFIELD t38time \* MERGEFORMAT </w:instrText>
            </w:r>
            <w:r w:rsidRPr="00E45433">
              <w:rPr>
                <w:rFonts w:ascii="Montserrat" w:eastAsia="Batang" w:hAnsi="Montserrat" w:cs="Arial"/>
                <w:i/>
                <w:color w:val="0070C0"/>
                <w:szCs w:val="20"/>
                <w:lang w:eastAsia="ko-KR"/>
              </w:rPr>
              <w:fldChar w:fldCharType="separate"/>
            </w:r>
            <w:r w:rsidRPr="00E45433">
              <w:rPr>
                <w:rFonts w:ascii="Montserrat" w:eastAsia="Batang" w:hAnsi="Montserrat" w:cs="Arial"/>
                <w:i/>
                <w:noProof/>
                <w:color w:val="0070C0"/>
                <w:szCs w:val="20"/>
                <w:lang w:eastAsia="ko-KR"/>
              </w:rPr>
              <w:t>«t38time»</w:t>
            </w:r>
            <w:r w:rsidRPr="00E45433">
              <w:rPr>
                <w:rFonts w:ascii="Montserrat" w:eastAsia="Batang" w:hAnsi="Montserrat" w:cs="Arial"/>
                <w:i/>
                <w:color w:val="0070C0"/>
                <w:szCs w:val="20"/>
                <w:lang w:eastAsia="ko-KR"/>
              </w:rPr>
              <w:fldChar w:fldCharType="end"/>
            </w:r>
          </w:p>
        </w:tc>
        <w:tc>
          <w:tcPr>
            <w:tcW w:w="706" w:type="pct"/>
          </w:tcPr>
          <w:p w14:paraId="52091582" w14:textId="77777777" w:rsidR="00320512" w:rsidRPr="00E45433" w:rsidRDefault="00320512" w:rsidP="009330E8">
            <w:pPr>
              <w:spacing w:before="40" w:after="40"/>
              <w:rPr>
                <w:rFonts w:ascii="Montserrat" w:eastAsia="Batang" w:hAnsi="Montserrat" w:cs="Arial"/>
                <w:i/>
                <w:color w:val="0070C0"/>
                <w:szCs w:val="20"/>
                <w:lang w:eastAsia="ko-KR"/>
              </w:rPr>
            </w:pPr>
            <w:r w:rsidRPr="00E45433">
              <w:rPr>
                <w:rFonts w:ascii="Montserrat" w:eastAsia="Batang" w:hAnsi="Montserrat" w:cs="Arial"/>
                <w:i/>
                <w:color w:val="0070C0"/>
                <w:szCs w:val="20"/>
                <w:lang w:eastAsia="ko-KR"/>
              </w:rPr>
              <w:fldChar w:fldCharType="begin"/>
            </w:r>
            <w:r w:rsidRPr="00E45433">
              <w:rPr>
                <w:rFonts w:ascii="Montserrat" w:eastAsia="Batang" w:hAnsi="Montserrat" w:cs="Arial"/>
                <w:i/>
                <w:color w:val="0070C0"/>
                <w:szCs w:val="20"/>
                <w:lang w:eastAsia="ko-KR"/>
              </w:rPr>
              <w:instrText xml:space="preserve"> MERGEFIELD t38action \* MERGEFORMAT </w:instrText>
            </w:r>
            <w:r w:rsidRPr="00E45433">
              <w:rPr>
                <w:rFonts w:ascii="Montserrat" w:eastAsia="Batang" w:hAnsi="Montserrat" w:cs="Arial"/>
                <w:i/>
                <w:color w:val="0070C0"/>
                <w:szCs w:val="20"/>
                <w:lang w:eastAsia="ko-KR"/>
              </w:rPr>
              <w:fldChar w:fldCharType="separate"/>
            </w:r>
            <w:r w:rsidRPr="00E45433">
              <w:rPr>
                <w:rFonts w:ascii="Montserrat" w:eastAsia="Batang" w:hAnsi="Montserrat" w:cs="Arial"/>
                <w:i/>
                <w:noProof/>
                <w:color w:val="0070C0"/>
                <w:szCs w:val="20"/>
                <w:lang w:eastAsia="ko-KR"/>
              </w:rPr>
              <w:t>«t38action»</w:t>
            </w:r>
            <w:r w:rsidRPr="00E45433">
              <w:rPr>
                <w:rFonts w:ascii="Montserrat" w:eastAsia="Batang" w:hAnsi="Montserrat" w:cs="Arial"/>
                <w:i/>
                <w:color w:val="0070C0"/>
                <w:szCs w:val="20"/>
                <w:lang w:eastAsia="ko-KR"/>
              </w:rPr>
              <w:fldChar w:fldCharType="end"/>
            </w:r>
          </w:p>
        </w:tc>
        <w:tc>
          <w:tcPr>
            <w:tcW w:w="824" w:type="pct"/>
          </w:tcPr>
          <w:p w14:paraId="418AFBD6" w14:textId="77777777" w:rsidR="00320512" w:rsidRPr="00E45433" w:rsidRDefault="00320512" w:rsidP="009330E8">
            <w:pPr>
              <w:spacing w:before="40" w:after="40"/>
              <w:rPr>
                <w:rFonts w:ascii="Montserrat" w:eastAsia="Batang" w:hAnsi="Montserrat" w:cs="Arial"/>
                <w:i/>
                <w:color w:val="0070C0"/>
                <w:szCs w:val="20"/>
                <w:lang w:eastAsia="ko-KR"/>
              </w:rPr>
            </w:pPr>
            <w:r w:rsidRPr="00E45433">
              <w:rPr>
                <w:rFonts w:ascii="Montserrat" w:eastAsia="Batang" w:hAnsi="Montserrat" w:cs="Arial"/>
                <w:i/>
                <w:color w:val="0070C0"/>
                <w:szCs w:val="20"/>
                <w:lang w:eastAsia="ko-KR"/>
              </w:rPr>
              <w:fldChar w:fldCharType="begin"/>
            </w:r>
            <w:r w:rsidRPr="00E45433">
              <w:rPr>
                <w:rFonts w:ascii="Montserrat" w:eastAsia="Batang" w:hAnsi="Montserrat" w:cs="Arial"/>
                <w:i/>
                <w:color w:val="0070C0"/>
                <w:szCs w:val="20"/>
                <w:lang w:eastAsia="ko-KR"/>
              </w:rPr>
              <w:instrText xml:space="preserve"> MERGEFIELD t38threshold \* MERGEFORMAT </w:instrText>
            </w:r>
            <w:r w:rsidRPr="00E45433">
              <w:rPr>
                <w:rFonts w:ascii="Montserrat" w:eastAsia="Batang" w:hAnsi="Montserrat" w:cs="Arial"/>
                <w:i/>
                <w:color w:val="0070C0"/>
                <w:szCs w:val="20"/>
                <w:lang w:eastAsia="ko-KR"/>
              </w:rPr>
              <w:fldChar w:fldCharType="separate"/>
            </w:r>
            <w:r w:rsidRPr="00E45433">
              <w:rPr>
                <w:rFonts w:ascii="Montserrat" w:eastAsia="Batang" w:hAnsi="Montserrat" w:cs="Arial"/>
                <w:i/>
                <w:noProof/>
                <w:color w:val="0070C0"/>
                <w:szCs w:val="20"/>
                <w:lang w:eastAsia="ko-KR"/>
              </w:rPr>
              <w:t>«t38threshold»</w:t>
            </w:r>
            <w:r w:rsidRPr="00E45433">
              <w:rPr>
                <w:rFonts w:ascii="Montserrat" w:eastAsia="Batang" w:hAnsi="Montserrat" w:cs="Arial"/>
                <w:i/>
                <w:color w:val="0070C0"/>
                <w:szCs w:val="20"/>
                <w:lang w:eastAsia="ko-KR"/>
              </w:rPr>
              <w:fldChar w:fldCharType="end"/>
            </w:r>
          </w:p>
        </w:tc>
      </w:tr>
    </w:tbl>
    <w:p w14:paraId="2FDFE6CC" w14:textId="77777777" w:rsidR="000B4886" w:rsidRPr="00E45433" w:rsidRDefault="000B4886" w:rsidP="00360923">
      <w:pPr>
        <w:pStyle w:val="PSDocH1"/>
        <w:rPr>
          <w:rFonts w:ascii="Montserrat" w:hAnsi="Montserrat" w:cs="Arial"/>
        </w:rPr>
      </w:pPr>
      <w:r w:rsidRPr="00E45433">
        <w:rPr>
          <w:rFonts w:ascii="Montserrat" w:hAnsi="Montserrat" w:cs="Arial"/>
        </w:rPr>
        <w:t>User-ID</w:t>
      </w:r>
      <w:bookmarkEnd w:id="86"/>
    </w:p>
    <w:p w14:paraId="67F46226" w14:textId="1646BA17" w:rsidR="005F399D" w:rsidRPr="00E45433" w:rsidRDefault="00DC6919" w:rsidP="005F399D">
      <w:pPr>
        <w:rPr>
          <w:rFonts w:ascii="Montserrat" w:hAnsi="Montserrat" w:cs="Arial"/>
        </w:rPr>
      </w:pPr>
      <w:hyperlink r:id="rId27" w:history="1">
        <w:r w:rsidR="005E4D9A" w:rsidRPr="00E45433">
          <w:rPr>
            <w:rFonts w:ascii="Montserrat" w:hAnsi="Montserrat" w:cs="Arial"/>
            <w:color w:val="0000FF"/>
            <w:u w:val="single"/>
          </w:rPr>
          <w:t>https://docs.paloaltonetworks.com/pan-os/9-0/pan-os-admin/user-id.html</w:t>
        </w:r>
      </w:hyperlink>
    </w:p>
    <w:p w14:paraId="25663036" w14:textId="77777777" w:rsidR="00AB5DA5" w:rsidRPr="00E45433" w:rsidRDefault="00827A27" w:rsidP="00360923">
      <w:pPr>
        <w:pStyle w:val="TemplateNotes"/>
        <w:ind w:left="0" w:hanging="720"/>
        <w:rPr>
          <w:rFonts w:ascii="Montserrat" w:hAnsi="Montserrat" w:cs="Arial"/>
          <w:color w:val="538135" w:themeColor="accent6" w:themeShade="BF"/>
        </w:rPr>
      </w:pPr>
      <w:r w:rsidRPr="00E45433">
        <w:rPr>
          <w:rFonts w:ascii="Montserrat" w:hAnsi="Montserrat" w:cs="Arial"/>
          <w:color w:val="538135" w:themeColor="accent6" w:themeShade="BF"/>
        </w:rPr>
        <w:t>Describe</w:t>
      </w:r>
      <w:r w:rsidR="00AB5DA5" w:rsidRPr="00E45433">
        <w:rPr>
          <w:rFonts w:ascii="Montserrat" w:hAnsi="Montserrat" w:cs="Arial"/>
          <w:color w:val="538135" w:themeColor="accent6" w:themeShade="BF"/>
        </w:rPr>
        <w:t xml:space="preserve"> the customers User-ID configuration</w:t>
      </w:r>
      <w:r w:rsidR="00090CF8" w:rsidRPr="00E45433">
        <w:rPr>
          <w:rFonts w:ascii="Montserrat" w:hAnsi="Montserrat" w:cs="Arial"/>
          <w:color w:val="538135" w:themeColor="accent6" w:themeShade="BF"/>
        </w:rPr>
        <w:t xml:space="preserve"> and if used for visibility and/or enforcement</w:t>
      </w:r>
    </w:p>
    <w:p w14:paraId="28B63F03" w14:textId="6126FF65" w:rsidR="00827A27" w:rsidRPr="00E45433" w:rsidRDefault="000F48E5" w:rsidP="00827A27">
      <w:pPr>
        <w:rPr>
          <w:rFonts w:ascii="Montserrat" w:hAnsi="Montserrat" w:cs="Arial"/>
          <w:color w:val="C00000"/>
          <w:szCs w:val="20"/>
          <w:lang w:eastAsia="ko-KR"/>
        </w:rPr>
      </w:pPr>
      <w:r w:rsidRPr="00E45433">
        <w:rPr>
          <w:rFonts w:ascii="Montserrat" w:hAnsi="Montserrat" w:cs="Arial"/>
          <w:color w:val="C00000"/>
          <w:szCs w:val="20"/>
        </w:rPr>
        <w:fldChar w:fldCharType="begin"/>
      </w:r>
      <w:r w:rsidRPr="00E45433">
        <w:rPr>
          <w:rFonts w:ascii="Montserrat" w:hAnsi="Montserrat" w:cs="Arial"/>
          <w:color w:val="C00000"/>
          <w:szCs w:val="20"/>
        </w:rPr>
        <w:instrText xml:space="preserve"> MERGEFIELD Customer \* MERGEFORMAT </w:instrText>
      </w:r>
      <w:r w:rsidRPr="00E45433">
        <w:rPr>
          <w:rFonts w:ascii="Montserrat" w:hAnsi="Montserrat" w:cs="Arial"/>
          <w:color w:val="C00000"/>
          <w:szCs w:val="20"/>
        </w:rPr>
        <w:fldChar w:fldCharType="separate"/>
      </w:r>
      <w:r w:rsidR="000E25B8">
        <w:rPr>
          <w:rFonts w:ascii="Montserrat" w:hAnsi="Montserrat" w:cs="Arial"/>
          <w:noProof/>
          <w:color w:val="C00000"/>
          <w:szCs w:val="20"/>
        </w:rPr>
        <w:t>{{Customer}}</w:t>
      </w:r>
      <w:r w:rsidRPr="00E45433">
        <w:rPr>
          <w:rFonts w:ascii="Montserrat" w:hAnsi="Montserrat" w:cs="Arial"/>
          <w:color w:val="C00000"/>
          <w:szCs w:val="20"/>
        </w:rPr>
        <w:fldChar w:fldCharType="end"/>
      </w:r>
      <w:r w:rsidRPr="00E45433">
        <w:rPr>
          <w:rFonts w:ascii="Montserrat" w:hAnsi="Montserrat" w:cs="Arial"/>
          <w:color w:val="C00000"/>
          <w:szCs w:val="20"/>
        </w:rPr>
        <w:t xml:space="preserve"> </w:t>
      </w:r>
      <w:r w:rsidR="005E4D9A" w:rsidRPr="00E45433">
        <w:rPr>
          <w:rFonts w:ascii="Montserrat" w:hAnsi="Montserrat" w:cs="Arial"/>
          <w:color w:val="C00000"/>
          <w:szCs w:val="20"/>
        </w:rPr>
        <w:t>has configured the integrated User</w:t>
      </w:r>
      <w:r w:rsidR="00563BDA" w:rsidRPr="00E45433">
        <w:rPr>
          <w:rFonts w:ascii="Montserrat" w:hAnsi="Montserrat" w:cs="Arial"/>
          <w:color w:val="C00000"/>
          <w:szCs w:val="20"/>
        </w:rPr>
        <w:t>-</w:t>
      </w:r>
      <w:r w:rsidR="005E4D9A" w:rsidRPr="00E45433">
        <w:rPr>
          <w:rFonts w:ascii="Montserrat" w:hAnsi="Montserrat" w:cs="Arial"/>
          <w:color w:val="C00000"/>
          <w:szCs w:val="20"/>
        </w:rPr>
        <w:t>ID agent to gather User</w:t>
      </w:r>
      <w:r w:rsidR="00563BDA" w:rsidRPr="00E45433">
        <w:rPr>
          <w:rFonts w:ascii="Montserrat" w:hAnsi="Montserrat" w:cs="Arial"/>
          <w:color w:val="C00000"/>
          <w:szCs w:val="20"/>
        </w:rPr>
        <w:t>-</w:t>
      </w:r>
      <w:r w:rsidR="005E4D9A" w:rsidRPr="00E45433">
        <w:rPr>
          <w:rFonts w:ascii="Montserrat" w:hAnsi="Montserrat" w:cs="Arial"/>
          <w:color w:val="C00000"/>
          <w:szCs w:val="20"/>
        </w:rPr>
        <w:t>ID mappings from three domain controllers. Group Mapping is also configured to learn Active Directory Groups used in security policies. User</w:t>
      </w:r>
      <w:r w:rsidR="00563BDA" w:rsidRPr="00E45433">
        <w:rPr>
          <w:rFonts w:ascii="Montserrat" w:hAnsi="Montserrat" w:cs="Arial"/>
          <w:color w:val="C00000"/>
          <w:szCs w:val="20"/>
        </w:rPr>
        <w:t>-</w:t>
      </w:r>
      <w:r w:rsidR="005E4D9A" w:rsidRPr="00E45433">
        <w:rPr>
          <w:rFonts w:ascii="Montserrat" w:hAnsi="Montserrat" w:cs="Arial"/>
          <w:color w:val="C00000"/>
          <w:szCs w:val="20"/>
        </w:rPr>
        <w:t>ID is configured for visibility and enforcement</w:t>
      </w:r>
      <w:r w:rsidR="005E4D9A" w:rsidRPr="00E45433">
        <w:rPr>
          <w:rFonts w:ascii="Montserrat" w:hAnsi="Montserrat" w:cs="Arial"/>
          <w:color w:val="C00000"/>
          <w:szCs w:val="20"/>
          <w:lang w:eastAsia="ko-KR"/>
        </w:rPr>
        <w:t>.</w:t>
      </w:r>
    </w:p>
    <w:p w14:paraId="729C0C69" w14:textId="64CCEB3B" w:rsidR="00F23F63" w:rsidRPr="00E45433" w:rsidRDefault="00F23F63" w:rsidP="00F23F63">
      <w:pPr>
        <w:pStyle w:val="PSDocH2"/>
        <w:rPr>
          <w:rFonts w:ascii="Montserrat" w:hAnsi="Montserrat" w:cs="Arial"/>
          <w:lang w:eastAsia="ko-KR"/>
        </w:rPr>
      </w:pPr>
      <w:bookmarkStart w:id="87" w:name="_Toc22810859"/>
      <w:r w:rsidRPr="00E45433">
        <w:rPr>
          <w:rFonts w:ascii="Montserrat" w:hAnsi="Montserrat" w:cs="Arial"/>
          <w:lang w:eastAsia="ko-KR"/>
        </w:rPr>
        <w:t>User</w:t>
      </w:r>
      <w:r w:rsidR="00CE6B1E" w:rsidRPr="00E45433">
        <w:rPr>
          <w:rFonts w:ascii="Montserrat" w:hAnsi="Montserrat" w:cs="Arial"/>
          <w:lang w:eastAsia="ko-KR"/>
        </w:rPr>
        <w:t>-</w:t>
      </w:r>
      <w:r w:rsidRPr="00E45433">
        <w:rPr>
          <w:rFonts w:ascii="Montserrat" w:hAnsi="Montserrat" w:cs="Arial"/>
          <w:lang w:eastAsia="ko-KR"/>
        </w:rPr>
        <w:t>ID Sources</w:t>
      </w:r>
      <w:bookmarkEnd w:id="87"/>
      <w:r w:rsidRPr="00E45433">
        <w:rPr>
          <w:rFonts w:ascii="Montserrat" w:hAnsi="Montserrat" w:cs="Arial"/>
          <w:lang w:eastAsia="ko-KR"/>
        </w:rPr>
        <w:t xml:space="preserve"> </w:t>
      </w:r>
    </w:p>
    <w:p w14:paraId="24691572" w14:textId="65CCF3D5" w:rsidR="00B90BE1" w:rsidRPr="00E45433" w:rsidRDefault="00B90BE1" w:rsidP="00B90BE1">
      <w:pPr>
        <w:rPr>
          <w:rFonts w:ascii="Montserrat" w:hAnsi="Montserrat" w:cs="Arial"/>
          <w:lang w:eastAsia="ko-KR"/>
        </w:rPr>
      </w:pPr>
      <w:r w:rsidRPr="00E45433">
        <w:rPr>
          <w:rFonts w:ascii="Montserrat" w:hAnsi="Montserrat" w:cs="Arial"/>
          <w:lang w:eastAsia="ko-KR"/>
        </w:rPr>
        <w:fldChar w:fldCharType="begin"/>
      </w:r>
      <w:r w:rsidRPr="00E45433">
        <w:rPr>
          <w:rFonts w:ascii="Montserrat" w:hAnsi="Montserrat" w:cs="Arial"/>
          <w:lang w:eastAsia="ko-KR"/>
        </w:rPr>
        <w:instrText xml:space="preserve"> REF _Ref15368357 \h </w:instrText>
      </w:r>
      <w:r w:rsidR="00E45433" w:rsidRPr="00E45433">
        <w:rPr>
          <w:rFonts w:ascii="Montserrat" w:hAnsi="Montserrat" w:cs="Arial"/>
          <w:lang w:eastAsia="ko-KR"/>
        </w:rPr>
        <w:instrText xml:space="preserve"> \* MERGEFORMAT </w:instrText>
      </w:r>
      <w:r w:rsidRPr="00E45433">
        <w:rPr>
          <w:rFonts w:ascii="Montserrat" w:hAnsi="Montserrat" w:cs="Arial"/>
          <w:lang w:eastAsia="ko-KR"/>
        </w:rPr>
      </w:r>
      <w:r w:rsidRPr="00E45433">
        <w:rPr>
          <w:rFonts w:ascii="Montserrat" w:hAnsi="Montserrat" w:cs="Arial"/>
          <w:lang w:eastAsia="ko-KR"/>
        </w:rPr>
        <w:fldChar w:fldCharType="separate"/>
      </w:r>
      <w:r w:rsidR="005F541B" w:rsidRPr="00E45433">
        <w:rPr>
          <w:rFonts w:ascii="Montserrat" w:hAnsi="Montserrat" w:cs="Arial"/>
        </w:rPr>
        <w:t xml:space="preserve">Table </w:t>
      </w:r>
      <w:r w:rsidR="005F541B" w:rsidRPr="00E45433">
        <w:rPr>
          <w:rFonts w:ascii="Montserrat" w:hAnsi="Montserrat" w:cs="Arial"/>
          <w:noProof/>
        </w:rPr>
        <w:t>39</w:t>
      </w:r>
      <w:r w:rsidRPr="00E45433">
        <w:rPr>
          <w:rFonts w:ascii="Montserrat" w:hAnsi="Montserrat" w:cs="Arial"/>
          <w:lang w:eastAsia="ko-KR"/>
        </w:rPr>
        <w:fldChar w:fldCharType="end"/>
      </w:r>
      <w:r w:rsidRPr="00E45433">
        <w:rPr>
          <w:rFonts w:ascii="Montserrat" w:hAnsi="Montserrat" w:cs="Arial"/>
          <w:lang w:eastAsia="ko-KR"/>
        </w:rPr>
        <w:t xml:space="preserve"> shows User-ID source details.</w:t>
      </w:r>
    </w:p>
    <w:p w14:paraId="67950C6E" w14:textId="443CCA2E" w:rsidR="00CE6B1E" w:rsidRPr="00E45433" w:rsidRDefault="00CE6B1E" w:rsidP="00CE6B1E">
      <w:pPr>
        <w:pStyle w:val="Caption"/>
        <w:rPr>
          <w:rFonts w:ascii="Montserrat" w:hAnsi="Montserrat" w:cs="Arial"/>
          <w:lang w:eastAsia="ko-KR"/>
        </w:rPr>
      </w:pPr>
      <w:bookmarkStart w:id="88" w:name="_Ref15368357"/>
      <w:r w:rsidRPr="00E45433">
        <w:rPr>
          <w:rFonts w:ascii="Montserrat" w:hAnsi="Montserrat" w:cs="Arial"/>
        </w:rPr>
        <w:t xml:space="preserve">Table </w:t>
      </w:r>
      <w:r w:rsidR="00A4661B" w:rsidRPr="00E45433">
        <w:rPr>
          <w:rFonts w:ascii="Montserrat" w:hAnsi="Montserrat" w:cs="Arial"/>
          <w:noProof/>
        </w:rPr>
        <w:fldChar w:fldCharType="begin"/>
      </w:r>
      <w:r w:rsidR="00A4661B" w:rsidRPr="00E45433">
        <w:rPr>
          <w:rFonts w:ascii="Montserrat" w:hAnsi="Montserrat" w:cs="Arial"/>
          <w:noProof/>
        </w:rPr>
        <w:instrText xml:space="preserve"> SEQ Table \* ARABIC </w:instrText>
      </w:r>
      <w:r w:rsidR="00A4661B" w:rsidRPr="00E45433">
        <w:rPr>
          <w:rFonts w:ascii="Montserrat" w:hAnsi="Montserrat" w:cs="Arial"/>
          <w:noProof/>
        </w:rPr>
        <w:fldChar w:fldCharType="separate"/>
      </w:r>
      <w:r w:rsidR="005F541B" w:rsidRPr="00E45433">
        <w:rPr>
          <w:rFonts w:ascii="Montserrat" w:hAnsi="Montserrat" w:cs="Arial"/>
          <w:noProof/>
        </w:rPr>
        <w:t>39</w:t>
      </w:r>
      <w:r w:rsidR="00A4661B" w:rsidRPr="00E45433">
        <w:rPr>
          <w:rFonts w:ascii="Montserrat" w:hAnsi="Montserrat" w:cs="Arial"/>
          <w:noProof/>
        </w:rPr>
        <w:fldChar w:fldCharType="end"/>
      </w:r>
      <w:bookmarkEnd w:id="88"/>
      <w:r w:rsidRPr="00E45433">
        <w:rPr>
          <w:rFonts w:ascii="Montserrat" w:hAnsi="Montserrat" w:cs="Arial"/>
        </w:rPr>
        <w:t xml:space="preserve"> - User-ID Source Details</w:t>
      </w:r>
    </w:p>
    <w:tbl>
      <w:tblPr>
        <w:tblStyle w:val="TableGrid"/>
        <w:tblW w:w="5000" w:type="pct"/>
        <w:tblLook w:val="04A0" w:firstRow="1" w:lastRow="0" w:firstColumn="1" w:lastColumn="0" w:noHBand="0" w:noVBand="1"/>
      </w:tblPr>
      <w:tblGrid>
        <w:gridCol w:w="1979"/>
        <w:gridCol w:w="1395"/>
        <w:gridCol w:w="1449"/>
        <w:gridCol w:w="1716"/>
        <w:gridCol w:w="1146"/>
        <w:gridCol w:w="1665"/>
      </w:tblGrid>
      <w:tr w:rsidR="00621F02" w:rsidRPr="00E45433" w14:paraId="0D846062" w14:textId="77777777" w:rsidTr="00E45433">
        <w:tc>
          <w:tcPr>
            <w:tcW w:w="784" w:type="pct"/>
            <w:shd w:val="clear" w:color="auto" w:fill="ED7D31" w:themeFill="accent2"/>
          </w:tcPr>
          <w:p w14:paraId="55CFAB67" w14:textId="045DAE94" w:rsidR="00621F02" w:rsidRPr="00E45433" w:rsidRDefault="00621F02" w:rsidP="00A52ED5">
            <w:pPr>
              <w:spacing w:before="80" w:after="80"/>
              <w:jc w:val="center"/>
              <w:rPr>
                <w:rFonts w:ascii="Montserrat" w:hAnsi="Montserrat" w:cs="Arial"/>
                <w:b/>
              </w:rPr>
            </w:pPr>
            <w:r w:rsidRPr="00E45433">
              <w:rPr>
                <w:rFonts w:ascii="Montserrat" w:hAnsi="Montserrat" w:cs="Arial"/>
                <w:b/>
              </w:rPr>
              <w:t>Device Name</w:t>
            </w:r>
          </w:p>
        </w:tc>
        <w:tc>
          <w:tcPr>
            <w:tcW w:w="784" w:type="pct"/>
            <w:shd w:val="clear" w:color="auto" w:fill="ED7D31" w:themeFill="accent2"/>
            <w:vAlign w:val="center"/>
          </w:tcPr>
          <w:p w14:paraId="5C0AD491" w14:textId="1F13CDEC" w:rsidR="00621F02" w:rsidRPr="00E45433" w:rsidRDefault="00621F02" w:rsidP="00A52ED5">
            <w:pPr>
              <w:spacing w:before="80" w:after="80"/>
              <w:jc w:val="center"/>
              <w:rPr>
                <w:rFonts w:ascii="Montserrat" w:hAnsi="Montserrat" w:cs="Arial"/>
                <w:b/>
              </w:rPr>
            </w:pPr>
            <w:r w:rsidRPr="00E45433">
              <w:rPr>
                <w:rFonts w:ascii="Montserrat" w:hAnsi="Montserrat" w:cs="Arial"/>
                <w:b/>
              </w:rPr>
              <w:t>User-ID Source</w:t>
            </w:r>
          </w:p>
        </w:tc>
        <w:tc>
          <w:tcPr>
            <w:tcW w:w="954" w:type="pct"/>
            <w:shd w:val="clear" w:color="auto" w:fill="ED7D31" w:themeFill="accent2"/>
            <w:vAlign w:val="center"/>
          </w:tcPr>
          <w:p w14:paraId="26899B24" w14:textId="77777777" w:rsidR="00621F02" w:rsidRPr="00E45433" w:rsidRDefault="00621F02" w:rsidP="00A52ED5">
            <w:pPr>
              <w:spacing w:before="80" w:after="80"/>
              <w:jc w:val="center"/>
              <w:rPr>
                <w:rFonts w:ascii="Montserrat" w:hAnsi="Montserrat" w:cs="Arial"/>
                <w:b/>
              </w:rPr>
            </w:pPr>
            <w:r w:rsidRPr="00E45433">
              <w:rPr>
                <w:rFonts w:ascii="Montserrat" w:hAnsi="Montserrat" w:cs="Arial"/>
                <w:b/>
              </w:rPr>
              <w:t>Type</w:t>
            </w:r>
          </w:p>
        </w:tc>
        <w:tc>
          <w:tcPr>
            <w:tcW w:w="911" w:type="pct"/>
            <w:shd w:val="clear" w:color="auto" w:fill="ED7D31" w:themeFill="accent2"/>
            <w:vAlign w:val="center"/>
          </w:tcPr>
          <w:p w14:paraId="08116D1A" w14:textId="77777777" w:rsidR="00621F02" w:rsidRPr="00E45433" w:rsidRDefault="00621F02" w:rsidP="00A52ED5">
            <w:pPr>
              <w:spacing w:before="80" w:after="80"/>
              <w:jc w:val="center"/>
              <w:rPr>
                <w:rFonts w:ascii="Montserrat" w:hAnsi="Montserrat" w:cs="Arial"/>
                <w:b/>
              </w:rPr>
            </w:pPr>
            <w:r w:rsidRPr="00E45433">
              <w:rPr>
                <w:rFonts w:ascii="Montserrat" w:hAnsi="Montserrat" w:cs="Arial"/>
                <w:b/>
              </w:rPr>
              <w:t>IP Address</w:t>
            </w:r>
          </w:p>
        </w:tc>
        <w:tc>
          <w:tcPr>
            <w:tcW w:w="568" w:type="pct"/>
            <w:shd w:val="clear" w:color="auto" w:fill="ED7D31" w:themeFill="accent2"/>
            <w:vAlign w:val="center"/>
          </w:tcPr>
          <w:p w14:paraId="1F933AB1" w14:textId="77777777" w:rsidR="00621F02" w:rsidRPr="00E45433" w:rsidRDefault="00621F02" w:rsidP="00A52ED5">
            <w:pPr>
              <w:spacing w:before="80" w:after="80"/>
              <w:jc w:val="center"/>
              <w:rPr>
                <w:rFonts w:ascii="Montserrat" w:hAnsi="Montserrat" w:cs="Arial"/>
                <w:b/>
              </w:rPr>
            </w:pPr>
            <w:r w:rsidRPr="00E45433">
              <w:rPr>
                <w:rFonts w:ascii="Montserrat" w:hAnsi="Montserrat" w:cs="Arial"/>
                <w:b/>
              </w:rPr>
              <w:t>Port</w:t>
            </w:r>
          </w:p>
        </w:tc>
        <w:tc>
          <w:tcPr>
            <w:tcW w:w="999" w:type="pct"/>
            <w:shd w:val="clear" w:color="auto" w:fill="ED7D31" w:themeFill="accent2"/>
            <w:vAlign w:val="center"/>
          </w:tcPr>
          <w:p w14:paraId="6E3F4D46" w14:textId="77777777" w:rsidR="00621F02" w:rsidRPr="00E45433" w:rsidRDefault="00621F02" w:rsidP="00A52ED5">
            <w:pPr>
              <w:spacing w:before="80" w:after="80"/>
              <w:jc w:val="center"/>
              <w:rPr>
                <w:rFonts w:ascii="Montserrat" w:hAnsi="Montserrat" w:cs="Arial"/>
                <w:b/>
              </w:rPr>
            </w:pPr>
            <w:r w:rsidRPr="00E45433">
              <w:rPr>
                <w:rFonts w:ascii="Montserrat" w:hAnsi="Montserrat" w:cs="Arial"/>
                <w:b/>
              </w:rPr>
              <w:t>Configured Interface</w:t>
            </w:r>
          </w:p>
        </w:tc>
      </w:tr>
      <w:tr w:rsidR="00621F02" w:rsidRPr="00E45433" w14:paraId="0C531FC5" w14:textId="77777777" w:rsidTr="00621F02">
        <w:tc>
          <w:tcPr>
            <w:tcW w:w="784" w:type="pct"/>
          </w:tcPr>
          <w:p w14:paraId="6EF52CD5" w14:textId="34EA3140" w:rsidR="00621F02" w:rsidRPr="00E45433" w:rsidRDefault="00CA2A29" w:rsidP="00635836">
            <w:pPr>
              <w:spacing w:before="40" w:after="40"/>
              <w:rPr>
                <w:rFonts w:ascii="Montserrat" w:hAnsi="Montserrat" w:cs="Arial"/>
                <w:i/>
                <w:color w:val="4472C4" w:themeColor="accent5"/>
              </w:rPr>
            </w:pPr>
            <w:r w:rsidRPr="00E45433">
              <w:rPr>
                <w:rFonts w:ascii="Montserrat" w:hAnsi="Montserrat" w:cs="Arial"/>
                <w:i/>
                <w:color w:val="4472C4" w:themeColor="accent5"/>
              </w:rPr>
              <w:fldChar w:fldCharType="begin"/>
            </w:r>
            <w:r w:rsidRPr="00E45433">
              <w:rPr>
                <w:rFonts w:ascii="Montserrat" w:hAnsi="Montserrat" w:cs="Arial"/>
                <w:i/>
                <w:color w:val="4472C4" w:themeColor="accent5"/>
              </w:rPr>
              <w:instrText xml:space="preserve"> MERGEFIELD t39devicename \* MERGEFORMAT </w:instrText>
            </w:r>
            <w:r w:rsidRPr="00E45433">
              <w:rPr>
                <w:rFonts w:ascii="Montserrat" w:hAnsi="Montserrat" w:cs="Arial"/>
                <w:i/>
                <w:color w:val="4472C4" w:themeColor="accent5"/>
              </w:rPr>
              <w:fldChar w:fldCharType="separate"/>
            </w:r>
            <w:r w:rsidRPr="00E45433">
              <w:rPr>
                <w:rFonts w:ascii="Montserrat" w:hAnsi="Montserrat" w:cs="Arial"/>
                <w:i/>
                <w:noProof/>
                <w:color w:val="4472C4" w:themeColor="accent5"/>
              </w:rPr>
              <w:t>«t39devicename»</w:t>
            </w:r>
            <w:r w:rsidRPr="00E45433">
              <w:rPr>
                <w:rFonts w:ascii="Montserrat" w:hAnsi="Montserrat" w:cs="Arial"/>
                <w:i/>
                <w:color w:val="4472C4" w:themeColor="accent5"/>
              </w:rPr>
              <w:fldChar w:fldCharType="end"/>
            </w:r>
          </w:p>
        </w:tc>
        <w:tc>
          <w:tcPr>
            <w:tcW w:w="784" w:type="pct"/>
          </w:tcPr>
          <w:p w14:paraId="2A723D16" w14:textId="1AEF7200" w:rsidR="00621F02" w:rsidRPr="00E45433" w:rsidRDefault="00621F02" w:rsidP="00635836">
            <w:pPr>
              <w:spacing w:before="40" w:after="40"/>
              <w:rPr>
                <w:rFonts w:ascii="Montserrat" w:hAnsi="Montserrat" w:cs="Arial"/>
                <w:i/>
                <w:color w:val="4472C4" w:themeColor="accent5"/>
              </w:rPr>
            </w:pPr>
            <w:r w:rsidRPr="00E45433">
              <w:rPr>
                <w:rFonts w:ascii="Montserrat" w:hAnsi="Montserrat" w:cs="Arial"/>
                <w:i/>
                <w:color w:val="4472C4" w:themeColor="accent5"/>
              </w:rPr>
              <w:fldChar w:fldCharType="begin"/>
            </w:r>
            <w:r w:rsidRPr="00E45433">
              <w:rPr>
                <w:rFonts w:ascii="Montserrat" w:hAnsi="Montserrat" w:cs="Arial"/>
                <w:i/>
                <w:color w:val="4472C4" w:themeColor="accent5"/>
              </w:rPr>
              <w:instrText xml:space="preserve"> MERGEFIELD t39source \* MERGEFORMAT </w:instrText>
            </w:r>
            <w:r w:rsidRPr="00E45433">
              <w:rPr>
                <w:rFonts w:ascii="Montserrat" w:hAnsi="Montserrat" w:cs="Arial"/>
                <w:i/>
                <w:color w:val="4472C4" w:themeColor="accent5"/>
              </w:rPr>
              <w:fldChar w:fldCharType="separate"/>
            </w:r>
            <w:r w:rsidRPr="00E45433">
              <w:rPr>
                <w:rFonts w:ascii="Montserrat" w:hAnsi="Montserrat" w:cs="Arial"/>
                <w:i/>
                <w:noProof/>
                <w:color w:val="4472C4" w:themeColor="accent5"/>
              </w:rPr>
              <w:t>«t39source»</w:t>
            </w:r>
            <w:r w:rsidRPr="00E45433">
              <w:rPr>
                <w:rFonts w:ascii="Montserrat" w:hAnsi="Montserrat" w:cs="Arial"/>
                <w:i/>
                <w:color w:val="4472C4" w:themeColor="accent5"/>
              </w:rPr>
              <w:fldChar w:fldCharType="end"/>
            </w:r>
          </w:p>
        </w:tc>
        <w:tc>
          <w:tcPr>
            <w:tcW w:w="954" w:type="pct"/>
          </w:tcPr>
          <w:p w14:paraId="7B9E3248" w14:textId="7729E428" w:rsidR="00621F02" w:rsidRPr="00E45433" w:rsidRDefault="00621F02" w:rsidP="00360923">
            <w:pPr>
              <w:spacing w:before="40" w:after="40"/>
              <w:rPr>
                <w:rFonts w:ascii="Montserrat" w:hAnsi="Montserrat" w:cs="Arial"/>
                <w:i/>
                <w:color w:val="4472C4" w:themeColor="accent5"/>
              </w:rPr>
            </w:pPr>
            <w:r w:rsidRPr="00E45433">
              <w:rPr>
                <w:rFonts w:ascii="Montserrat" w:hAnsi="Montserrat" w:cs="Arial"/>
                <w:i/>
                <w:color w:val="4472C4" w:themeColor="accent5"/>
              </w:rPr>
              <w:fldChar w:fldCharType="begin"/>
            </w:r>
            <w:r w:rsidRPr="00E45433">
              <w:rPr>
                <w:rFonts w:ascii="Montserrat" w:hAnsi="Montserrat" w:cs="Arial"/>
                <w:i/>
                <w:color w:val="4472C4" w:themeColor="accent5"/>
              </w:rPr>
              <w:instrText xml:space="preserve"> MERGEFIELD t39type \* MERGEFORMAT </w:instrText>
            </w:r>
            <w:r w:rsidRPr="00E45433">
              <w:rPr>
                <w:rFonts w:ascii="Montserrat" w:hAnsi="Montserrat" w:cs="Arial"/>
                <w:i/>
                <w:color w:val="4472C4" w:themeColor="accent5"/>
              </w:rPr>
              <w:fldChar w:fldCharType="separate"/>
            </w:r>
            <w:r w:rsidRPr="00E45433">
              <w:rPr>
                <w:rFonts w:ascii="Montserrat" w:hAnsi="Montserrat" w:cs="Arial"/>
                <w:i/>
                <w:noProof/>
                <w:color w:val="4472C4" w:themeColor="accent5"/>
              </w:rPr>
              <w:t>«t39type»</w:t>
            </w:r>
            <w:r w:rsidRPr="00E45433">
              <w:rPr>
                <w:rFonts w:ascii="Montserrat" w:hAnsi="Montserrat" w:cs="Arial"/>
                <w:i/>
                <w:color w:val="4472C4" w:themeColor="accent5"/>
              </w:rPr>
              <w:fldChar w:fldCharType="end"/>
            </w:r>
          </w:p>
        </w:tc>
        <w:tc>
          <w:tcPr>
            <w:tcW w:w="911" w:type="pct"/>
          </w:tcPr>
          <w:p w14:paraId="7EFBE452" w14:textId="3B8588BA" w:rsidR="00621F02" w:rsidRPr="00E45433" w:rsidRDefault="00621F02" w:rsidP="00360923">
            <w:pPr>
              <w:spacing w:before="40" w:after="40"/>
              <w:rPr>
                <w:rFonts w:ascii="Montserrat" w:hAnsi="Montserrat" w:cs="Arial"/>
                <w:i/>
                <w:color w:val="4472C4" w:themeColor="accent5"/>
              </w:rPr>
            </w:pPr>
            <w:r w:rsidRPr="00E45433">
              <w:rPr>
                <w:rFonts w:ascii="Montserrat" w:hAnsi="Montserrat" w:cs="Arial"/>
                <w:i/>
                <w:color w:val="4472C4" w:themeColor="accent5"/>
              </w:rPr>
              <w:fldChar w:fldCharType="begin"/>
            </w:r>
            <w:r w:rsidRPr="00E45433">
              <w:rPr>
                <w:rFonts w:ascii="Montserrat" w:hAnsi="Montserrat" w:cs="Arial"/>
                <w:i/>
                <w:color w:val="4472C4" w:themeColor="accent5"/>
              </w:rPr>
              <w:instrText xml:space="preserve"> MERGEFIELD t39ipaddress \* MERGEFORMAT </w:instrText>
            </w:r>
            <w:r w:rsidRPr="00E45433">
              <w:rPr>
                <w:rFonts w:ascii="Montserrat" w:hAnsi="Montserrat" w:cs="Arial"/>
                <w:i/>
                <w:color w:val="4472C4" w:themeColor="accent5"/>
              </w:rPr>
              <w:fldChar w:fldCharType="separate"/>
            </w:r>
            <w:r w:rsidRPr="00E45433">
              <w:rPr>
                <w:rFonts w:ascii="Montserrat" w:hAnsi="Montserrat" w:cs="Arial"/>
                <w:i/>
                <w:noProof/>
                <w:color w:val="4472C4" w:themeColor="accent5"/>
              </w:rPr>
              <w:t>«t39ipaddress»</w:t>
            </w:r>
            <w:r w:rsidRPr="00E45433">
              <w:rPr>
                <w:rFonts w:ascii="Montserrat" w:hAnsi="Montserrat" w:cs="Arial"/>
                <w:i/>
                <w:color w:val="4472C4" w:themeColor="accent5"/>
              </w:rPr>
              <w:fldChar w:fldCharType="end"/>
            </w:r>
          </w:p>
        </w:tc>
        <w:tc>
          <w:tcPr>
            <w:tcW w:w="568" w:type="pct"/>
          </w:tcPr>
          <w:p w14:paraId="20731AD9" w14:textId="38164717" w:rsidR="00621F02" w:rsidRPr="00E45433" w:rsidRDefault="00621F02" w:rsidP="00360923">
            <w:pPr>
              <w:spacing w:before="40" w:after="40"/>
              <w:rPr>
                <w:rFonts w:ascii="Montserrat" w:hAnsi="Montserrat" w:cs="Arial"/>
                <w:i/>
                <w:color w:val="4472C4" w:themeColor="accent5"/>
              </w:rPr>
            </w:pPr>
            <w:r w:rsidRPr="00E45433">
              <w:rPr>
                <w:rFonts w:ascii="Montserrat" w:hAnsi="Montserrat" w:cs="Arial"/>
                <w:i/>
                <w:color w:val="4472C4" w:themeColor="accent5"/>
              </w:rPr>
              <w:fldChar w:fldCharType="begin"/>
            </w:r>
            <w:r w:rsidRPr="00E45433">
              <w:rPr>
                <w:rFonts w:ascii="Montserrat" w:hAnsi="Montserrat" w:cs="Arial"/>
                <w:i/>
                <w:color w:val="4472C4" w:themeColor="accent5"/>
              </w:rPr>
              <w:instrText xml:space="preserve"> MERGEFIELD t39port \* MERGEFORMAT </w:instrText>
            </w:r>
            <w:r w:rsidRPr="00E45433">
              <w:rPr>
                <w:rFonts w:ascii="Montserrat" w:hAnsi="Montserrat" w:cs="Arial"/>
                <w:i/>
                <w:color w:val="4472C4" w:themeColor="accent5"/>
              </w:rPr>
              <w:fldChar w:fldCharType="separate"/>
            </w:r>
            <w:r w:rsidRPr="00E45433">
              <w:rPr>
                <w:rFonts w:ascii="Montserrat" w:hAnsi="Montserrat" w:cs="Arial"/>
                <w:i/>
                <w:noProof/>
                <w:color w:val="4472C4" w:themeColor="accent5"/>
              </w:rPr>
              <w:t>«t39port»</w:t>
            </w:r>
            <w:r w:rsidRPr="00E45433">
              <w:rPr>
                <w:rFonts w:ascii="Montserrat" w:hAnsi="Montserrat" w:cs="Arial"/>
                <w:i/>
                <w:color w:val="4472C4" w:themeColor="accent5"/>
              </w:rPr>
              <w:fldChar w:fldCharType="end"/>
            </w:r>
          </w:p>
        </w:tc>
        <w:tc>
          <w:tcPr>
            <w:tcW w:w="999" w:type="pct"/>
          </w:tcPr>
          <w:p w14:paraId="7AD9B073" w14:textId="35A99E13" w:rsidR="00621F02" w:rsidRPr="00E45433" w:rsidRDefault="00621F02" w:rsidP="00360923">
            <w:pPr>
              <w:spacing w:before="40" w:after="40"/>
              <w:rPr>
                <w:rFonts w:ascii="Montserrat" w:hAnsi="Montserrat" w:cs="Arial"/>
                <w:i/>
                <w:color w:val="4472C4" w:themeColor="accent5"/>
              </w:rPr>
            </w:pPr>
            <w:r w:rsidRPr="00E45433">
              <w:rPr>
                <w:rFonts w:ascii="Montserrat" w:hAnsi="Montserrat" w:cs="Arial"/>
                <w:i/>
                <w:color w:val="4472C4" w:themeColor="accent5"/>
              </w:rPr>
              <w:fldChar w:fldCharType="begin"/>
            </w:r>
            <w:r w:rsidRPr="00E45433">
              <w:rPr>
                <w:rFonts w:ascii="Montserrat" w:hAnsi="Montserrat" w:cs="Arial"/>
                <w:i/>
                <w:color w:val="4472C4" w:themeColor="accent5"/>
              </w:rPr>
              <w:instrText xml:space="preserve"> MERGEFIELD t39interface \* MERGEFORMAT </w:instrText>
            </w:r>
            <w:r w:rsidRPr="00E45433">
              <w:rPr>
                <w:rFonts w:ascii="Montserrat" w:hAnsi="Montserrat" w:cs="Arial"/>
                <w:i/>
                <w:color w:val="4472C4" w:themeColor="accent5"/>
              </w:rPr>
              <w:fldChar w:fldCharType="separate"/>
            </w:r>
            <w:r w:rsidRPr="00E45433">
              <w:rPr>
                <w:rFonts w:ascii="Montserrat" w:hAnsi="Montserrat" w:cs="Arial"/>
                <w:i/>
                <w:noProof/>
                <w:color w:val="4472C4" w:themeColor="accent5"/>
              </w:rPr>
              <w:t>«t39interface»</w:t>
            </w:r>
            <w:r w:rsidRPr="00E45433">
              <w:rPr>
                <w:rFonts w:ascii="Montserrat" w:hAnsi="Montserrat" w:cs="Arial"/>
                <w:i/>
                <w:color w:val="4472C4" w:themeColor="accent5"/>
              </w:rPr>
              <w:fldChar w:fldCharType="end"/>
            </w:r>
          </w:p>
        </w:tc>
      </w:tr>
    </w:tbl>
    <w:p w14:paraId="0A06F457" w14:textId="4D40C88B" w:rsidR="00F23F63" w:rsidRPr="00E45433" w:rsidRDefault="00F23F63" w:rsidP="00F23F63">
      <w:pPr>
        <w:pStyle w:val="PSDocH2"/>
        <w:rPr>
          <w:rFonts w:ascii="Montserrat" w:hAnsi="Montserrat" w:cs="Arial"/>
          <w:lang w:eastAsia="ko-KR"/>
        </w:rPr>
      </w:pPr>
      <w:bookmarkStart w:id="89" w:name="_Toc22810860"/>
      <w:r w:rsidRPr="00E45433">
        <w:rPr>
          <w:rFonts w:ascii="Montserrat" w:hAnsi="Montserrat" w:cs="Arial"/>
          <w:lang w:eastAsia="ko-KR"/>
        </w:rPr>
        <w:t>Group Mapping Profiles</w:t>
      </w:r>
      <w:bookmarkEnd w:id="89"/>
    </w:p>
    <w:p w14:paraId="495A5B0E" w14:textId="02B30C99" w:rsidR="004D2926" w:rsidRPr="00E45433" w:rsidRDefault="004D2926" w:rsidP="004D2926">
      <w:pPr>
        <w:rPr>
          <w:rFonts w:ascii="Montserrat" w:hAnsi="Montserrat" w:cs="Arial"/>
          <w:lang w:eastAsia="ko-KR"/>
        </w:rPr>
      </w:pPr>
      <w:r w:rsidRPr="00E45433">
        <w:rPr>
          <w:rFonts w:ascii="Montserrat" w:hAnsi="Montserrat" w:cs="Arial"/>
          <w:lang w:eastAsia="ko-KR"/>
        </w:rPr>
        <w:t xml:space="preserve">Group </w:t>
      </w:r>
      <w:r w:rsidR="00605716" w:rsidRPr="00E45433">
        <w:rPr>
          <w:rFonts w:ascii="Montserrat" w:hAnsi="Montserrat" w:cs="Arial"/>
          <w:lang w:eastAsia="ko-KR"/>
        </w:rPr>
        <w:t xml:space="preserve">mapping configuration details are shown in </w:t>
      </w:r>
      <w:r w:rsidR="00605716" w:rsidRPr="00E45433">
        <w:rPr>
          <w:rFonts w:ascii="Montserrat" w:hAnsi="Montserrat" w:cs="Arial"/>
          <w:lang w:eastAsia="ko-KR"/>
        </w:rPr>
        <w:fldChar w:fldCharType="begin"/>
      </w:r>
      <w:r w:rsidR="00605716" w:rsidRPr="00E45433">
        <w:rPr>
          <w:rFonts w:ascii="Montserrat" w:hAnsi="Montserrat" w:cs="Arial"/>
          <w:lang w:eastAsia="ko-KR"/>
        </w:rPr>
        <w:instrText xml:space="preserve"> REF _Ref15368637 \h </w:instrText>
      </w:r>
      <w:r w:rsidR="00E45433" w:rsidRPr="00E45433">
        <w:rPr>
          <w:rFonts w:ascii="Montserrat" w:hAnsi="Montserrat" w:cs="Arial"/>
          <w:lang w:eastAsia="ko-KR"/>
        </w:rPr>
        <w:instrText xml:space="preserve"> \* MERGEFORMAT </w:instrText>
      </w:r>
      <w:r w:rsidR="00605716" w:rsidRPr="00E45433">
        <w:rPr>
          <w:rFonts w:ascii="Montserrat" w:hAnsi="Montserrat" w:cs="Arial"/>
          <w:lang w:eastAsia="ko-KR"/>
        </w:rPr>
      </w:r>
      <w:r w:rsidR="00605716" w:rsidRPr="00E45433">
        <w:rPr>
          <w:rFonts w:ascii="Montserrat" w:hAnsi="Montserrat" w:cs="Arial"/>
          <w:lang w:eastAsia="ko-KR"/>
        </w:rPr>
        <w:fldChar w:fldCharType="separate"/>
      </w:r>
      <w:r w:rsidR="005F541B" w:rsidRPr="00E45433">
        <w:rPr>
          <w:rFonts w:ascii="Montserrat" w:hAnsi="Montserrat" w:cs="Arial"/>
        </w:rPr>
        <w:t xml:space="preserve">Table </w:t>
      </w:r>
      <w:r w:rsidR="005F541B" w:rsidRPr="00E45433">
        <w:rPr>
          <w:rFonts w:ascii="Montserrat" w:hAnsi="Montserrat" w:cs="Arial"/>
          <w:noProof/>
        </w:rPr>
        <w:t>40</w:t>
      </w:r>
      <w:r w:rsidR="00605716" w:rsidRPr="00E45433">
        <w:rPr>
          <w:rFonts w:ascii="Montserrat" w:hAnsi="Montserrat" w:cs="Arial"/>
          <w:lang w:eastAsia="ko-KR"/>
        </w:rPr>
        <w:fldChar w:fldCharType="end"/>
      </w:r>
      <w:r w:rsidR="00605716" w:rsidRPr="00E45433">
        <w:rPr>
          <w:rFonts w:ascii="Montserrat" w:hAnsi="Montserrat" w:cs="Arial"/>
          <w:lang w:eastAsia="ko-KR"/>
        </w:rPr>
        <w:t>.</w:t>
      </w:r>
    </w:p>
    <w:p w14:paraId="47D855B1" w14:textId="1E6084B0" w:rsidR="00804A4B" w:rsidRPr="00E45433" w:rsidRDefault="00360923" w:rsidP="00804A4B">
      <w:pPr>
        <w:pStyle w:val="Caption"/>
        <w:rPr>
          <w:rFonts w:ascii="Montserrat" w:hAnsi="Montserrat" w:cs="Arial"/>
        </w:rPr>
      </w:pPr>
      <w:bookmarkStart w:id="90" w:name="_Ref15368637"/>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40</w:t>
      </w:r>
      <w:r w:rsidR="00001F87" w:rsidRPr="00E45433">
        <w:rPr>
          <w:rFonts w:ascii="Montserrat" w:hAnsi="Montserrat" w:cs="Arial"/>
          <w:noProof/>
        </w:rPr>
        <w:fldChar w:fldCharType="end"/>
      </w:r>
      <w:bookmarkEnd w:id="90"/>
      <w:r w:rsidRPr="00E45433">
        <w:rPr>
          <w:rFonts w:ascii="Montserrat" w:hAnsi="Montserrat" w:cs="Arial"/>
          <w:noProof/>
        </w:rPr>
        <w:t xml:space="preserve"> </w:t>
      </w:r>
      <w:r w:rsidRPr="00E45433">
        <w:rPr>
          <w:rFonts w:ascii="Montserrat" w:hAnsi="Montserrat" w:cs="Arial"/>
        </w:rPr>
        <w:t xml:space="preserve">– </w:t>
      </w:r>
      <w:r w:rsidR="00804A4B" w:rsidRPr="00E45433">
        <w:rPr>
          <w:rFonts w:ascii="Montserrat" w:hAnsi="Montserrat" w:cs="Arial"/>
        </w:rPr>
        <w:t>Group Mapping Profile Details</w:t>
      </w:r>
    </w:p>
    <w:tbl>
      <w:tblPr>
        <w:tblStyle w:val="TableGrid"/>
        <w:tblW w:w="0" w:type="auto"/>
        <w:tblLayout w:type="fixed"/>
        <w:tblLook w:val="04A0" w:firstRow="1" w:lastRow="0" w:firstColumn="1" w:lastColumn="0" w:noHBand="0" w:noVBand="1"/>
      </w:tblPr>
      <w:tblGrid>
        <w:gridCol w:w="1600"/>
        <w:gridCol w:w="1619"/>
        <w:gridCol w:w="1230"/>
        <w:gridCol w:w="1104"/>
        <w:gridCol w:w="996"/>
        <w:gridCol w:w="1376"/>
        <w:gridCol w:w="1425"/>
      </w:tblGrid>
      <w:tr w:rsidR="00616E8D" w:rsidRPr="00E45433" w14:paraId="5AD6F2D1" w14:textId="77777777" w:rsidTr="00E45433">
        <w:tc>
          <w:tcPr>
            <w:tcW w:w="1600" w:type="dxa"/>
            <w:shd w:val="clear" w:color="auto" w:fill="ED7D31" w:themeFill="accent2"/>
          </w:tcPr>
          <w:p w14:paraId="7AE9000A" w14:textId="16CFEB07" w:rsidR="00616E8D" w:rsidRPr="00E45433" w:rsidRDefault="00616E8D" w:rsidP="001B795C">
            <w:pPr>
              <w:spacing w:before="80" w:after="80"/>
              <w:jc w:val="center"/>
              <w:rPr>
                <w:rFonts w:ascii="Montserrat" w:hAnsi="Montserrat" w:cs="Arial"/>
                <w:b/>
              </w:rPr>
            </w:pPr>
            <w:r w:rsidRPr="00E45433">
              <w:rPr>
                <w:rFonts w:ascii="Montserrat" w:hAnsi="Montserrat" w:cs="Arial"/>
                <w:b/>
              </w:rPr>
              <w:t>Device Name</w:t>
            </w:r>
          </w:p>
        </w:tc>
        <w:tc>
          <w:tcPr>
            <w:tcW w:w="1619" w:type="dxa"/>
            <w:shd w:val="clear" w:color="auto" w:fill="ED7D31" w:themeFill="accent2"/>
            <w:vAlign w:val="center"/>
          </w:tcPr>
          <w:p w14:paraId="515C47F5" w14:textId="10111897" w:rsidR="00616E8D" w:rsidRPr="00E45433" w:rsidRDefault="00616E8D" w:rsidP="001B795C">
            <w:pPr>
              <w:spacing w:before="80" w:after="80"/>
              <w:jc w:val="center"/>
              <w:rPr>
                <w:rFonts w:ascii="Montserrat" w:hAnsi="Montserrat" w:cs="Arial"/>
                <w:b/>
              </w:rPr>
            </w:pPr>
            <w:r w:rsidRPr="00E45433">
              <w:rPr>
                <w:rFonts w:ascii="Montserrat" w:hAnsi="Montserrat" w:cs="Arial"/>
                <w:b/>
              </w:rPr>
              <w:t>Server Profile</w:t>
            </w:r>
          </w:p>
        </w:tc>
        <w:tc>
          <w:tcPr>
            <w:tcW w:w="1230" w:type="dxa"/>
            <w:shd w:val="clear" w:color="auto" w:fill="ED7D31" w:themeFill="accent2"/>
            <w:vAlign w:val="center"/>
          </w:tcPr>
          <w:p w14:paraId="5C4167FB" w14:textId="77777777" w:rsidR="00616E8D" w:rsidRPr="00E45433" w:rsidRDefault="00616E8D" w:rsidP="001B795C">
            <w:pPr>
              <w:spacing w:before="80" w:after="80"/>
              <w:jc w:val="center"/>
              <w:rPr>
                <w:rFonts w:ascii="Montserrat" w:hAnsi="Montserrat" w:cs="Arial"/>
                <w:b/>
              </w:rPr>
            </w:pPr>
            <w:r w:rsidRPr="00E45433">
              <w:rPr>
                <w:rFonts w:ascii="Montserrat" w:hAnsi="Montserrat" w:cs="Arial"/>
                <w:b/>
              </w:rPr>
              <w:t>Domain Setting</w:t>
            </w:r>
          </w:p>
        </w:tc>
        <w:tc>
          <w:tcPr>
            <w:tcW w:w="1104" w:type="dxa"/>
            <w:shd w:val="clear" w:color="auto" w:fill="ED7D31" w:themeFill="accent2"/>
            <w:vAlign w:val="center"/>
          </w:tcPr>
          <w:p w14:paraId="543EEA30" w14:textId="77777777" w:rsidR="00616E8D" w:rsidRPr="00E45433" w:rsidRDefault="00616E8D" w:rsidP="001B795C">
            <w:pPr>
              <w:spacing w:before="80" w:after="80"/>
              <w:jc w:val="center"/>
              <w:rPr>
                <w:rFonts w:ascii="Montserrat" w:hAnsi="Montserrat" w:cs="Arial"/>
                <w:b/>
              </w:rPr>
            </w:pPr>
            <w:r w:rsidRPr="00E45433">
              <w:rPr>
                <w:rFonts w:ascii="Montserrat" w:hAnsi="Montserrat" w:cs="Arial"/>
                <w:b/>
              </w:rPr>
              <w:t>Group Object class</w:t>
            </w:r>
          </w:p>
        </w:tc>
        <w:tc>
          <w:tcPr>
            <w:tcW w:w="996" w:type="dxa"/>
            <w:shd w:val="clear" w:color="auto" w:fill="ED7D31" w:themeFill="accent2"/>
            <w:vAlign w:val="center"/>
          </w:tcPr>
          <w:p w14:paraId="0CAB23C2" w14:textId="77777777" w:rsidR="00616E8D" w:rsidRPr="00E45433" w:rsidRDefault="00616E8D" w:rsidP="001B795C">
            <w:pPr>
              <w:spacing w:before="80" w:after="80"/>
              <w:jc w:val="center"/>
              <w:rPr>
                <w:rFonts w:ascii="Montserrat" w:hAnsi="Montserrat" w:cs="Arial"/>
                <w:b/>
              </w:rPr>
            </w:pPr>
            <w:r w:rsidRPr="00E45433">
              <w:rPr>
                <w:rFonts w:ascii="Montserrat" w:hAnsi="Montserrat" w:cs="Arial"/>
                <w:b/>
              </w:rPr>
              <w:t>User Object Class</w:t>
            </w:r>
          </w:p>
        </w:tc>
        <w:tc>
          <w:tcPr>
            <w:tcW w:w="1376" w:type="dxa"/>
            <w:shd w:val="clear" w:color="auto" w:fill="ED7D31" w:themeFill="accent2"/>
            <w:vAlign w:val="center"/>
          </w:tcPr>
          <w:p w14:paraId="1C8787AB" w14:textId="77777777" w:rsidR="00616E8D" w:rsidRPr="00E45433" w:rsidRDefault="00616E8D" w:rsidP="001B795C">
            <w:pPr>
              <w:spacing w:before="80" w:after="80"/>
              <w:jc w:val="center"/>
              <w:rPr>
                <w:rFonts w:ascii="Montserrat" w:hAnsi="Montserrat" w:cs="Arial"/>
                <w:b/>
              </w:rPr>
            </w:pPr>
            <w:r w:rsidRPr="00E45433">
              <w:rPr>
                <w:rFonts w:ascii="Montserrat" w:hAnsi="Montserrat" w:cs="Arial"/>
                <w:b/>
              </w:rPr>
              <w:t>User and Group Attributes</w:t>
            </w:r>
          </w:p>
        </w:tc>
        <w:tc>
          <w:tcPr>
            <w:tcW w:w="1425" w:type="dxa"/>
            <w:tcBorders>
              <w:bottom w:val="single" w:sz="4" w:space="0" w:color="auto"/>
            </w:tcBorders>
            <w:shd w:val="clear" w:color="auto" w:fill="ED7D31" w:themeFill="accent2"/>
          </w:tcPr>
          <w:p w14:paraId="166C7BD2" w14:textId="77777777" w:rsidR="00616E8D" w:rsidRPr="00E45433" w:rsidRDefault="00616E8D" w:rsidP="005A54BF">
            <w:pPr>
              <w:spacing w:before="240" w:after="80"/>
              <w:jc w:val="center"/>
              <w:rPr>
                <w:rFonts w:ascii="Montserrat" w:hAnsi="Montserrat" w:cs="Arial"/>
                <w:b/>
              </w:rPr>
            </w:pPr>
            <w:r w:rsidRPr="00E45433">
              <w:rPr>
                <w:rFonts w:ascii="Montserrat" w:hAnsi="Montserrat" w:cs="Arial"/>
                <w:b/>
              </w:rPr>
              <w:t>Group Include List</w:t>
            </w:r>
          </w:p>
        </w:tc>
      </w:tr>
      <w:tr w:rsidR="00616E8D" w:rsidRPr="00E45433" w14:paraId="743E9E1F" w14:textId="77777777" w:rsidTr="0029235B">
        <w:tc>
          <w:tcPr>
            <w:tcW w:w="1600" w:type="dxa"/>
          </w:tcPr>
          <w:p w14:paraId="1C3926B2" w14:textId="0850E444" w:rsidR="00616E8D" w:rsidRPr="00E45433" w:rsidRDefault="00CA2A29" w:rsidP="00F27DAA">
            <w:pPr>
              <w:spacing w:before="40" w:after="40"/>
              <w:rPr>
                <w:rFonts w:ascii="Montserrat" w:hAnsi="Montserrat" w:cs="Arial"/>
                <w:i/>
                <w:color w:val="4472C4" w:themeColor="accent5"/>
              </w:rPr>
            </w:pPr>
            <w:r w:rsidRPr="00E45433">
              <w:rPr>
                <w:rFonts w:ascii="Montserrat" w:hAnsi="Montserrat" w:cs="Arial"/>
                <w:i/>
                <w:color w:val="4472C4" w:themeColor="accent5"/>
              </w:rPr>
              <w:fldChar w:fldCharType="begin"/>
            </w:r>
            <w:r w:rsidRPr="00E45433">
              <w:rPr>
                <w:rFonts w:ascii="Montserrat" w:hAnsi="Montserrat" w:cs="Arial"/>
                <w:i/>
                <w:color w:val="4472C4" w:themeColor="accent5"/>
              </w:rPr>
              <w:instrText xml:space="preserve"> MERGEFIELD t40devicename \* MERGEFORMAT </w:instrText>
            </w:r>
            <w:r w:rsidRPr="00E45433">
              <w:rPr>
                <w:rFonts w:ascii="Montserrat" w:hAnsi="Montserrat" w:cs="Arial"/>
                <w:i/>
                <w:color w:val="4472C4" w:themeColor="accent5"/>
              </w:rPr>
              <w:fldChar w:fldCharType="separate"/>
            </w:r>
            <w:r w:rsidRPr="00E45433">
              <w:rPr>
                <w:rFonts w:ascii="Montserrat" w:hAnsi="Montserrat" w:cs="Arial"/>
                <w:i/>
                <w:noProof/>
                <w:color w:val="4472C4" w:themeColor="accent5"/>
              </w:rPr>
              <w:t>«t40devicename»</w:t>
            </w:r>
            <w:r w:rsidRPr="00E45433">
              <w:rPr>
                <w:rFonts w:ascii="Montserrat" w:hAnsi="Montserrat" w:cs="Arial"/>
                <w:i/>
                <w:color w:val="4472C4" w:themeColor="accent5"/>
              </w:rPr>
              <w:fldChar w:fldCharType="end"/>
            </w:r>
          </w:p>
        </w:tc>
        <w:tc>
          <w:tcPr>
            <w:tcW w:w="1619" w:type="dxa"/>
          </w:tcPr>
          <w:p w14:paraId="032E195E" w14:textId="57B37FC2" w:rsidR="00616E8D" w:rsidRPr="00E45433" w:rsidRDefault="00616E8D" w:rsidP="00F27DAA">
            <w:pPr>
              <w:spacing w:before="40" w:after="40"/>
              <w:rPr>
                <w:rFonts w:ascii="Montserrat" w:hAnsi="Montserrat" w:cs="Arial"/>
                <w:i/>
                <w:color w:val="4472C4" w:themeColor="accent5"/>
              </w:rPr>
            </w:pPr>
            <w:r w:rsidRPr="00E45433">
              <w:rPr>
                <w:rFonts w:ascii="Montserrat" w:hAnsi="Montserrat" w:cs="Arial"/>
                <w:i/>
                <w:color w:val="4472C4" w:themeColor="accent5"/>
              </w:rPr>
              <w:fldChar w:fldCharType="begin"/>
            </w:r>
            <w:r w:rsidRPr="00E45433">
              <w:rPr>
                <w:rFonts w:ascii="Montserrat" w:hAnsi="Montserrat" w:cs="Arial"/>
                <w:i/>
                <w:color w:val="4472C4" w:themeColor="accent5"/>
              </w:rPr>
              <w:instrText xml:space="preserve"> MERGEFIELD t40serverprofile \* MERGEFORMAT </w:instrText>
            </w:r>
            <w:r w:rsidRPr="00E45433">
              <w:rPr>
                <w:rFonts w:ascii="Montserrat" w:hAnsi="Montserrat" w:cs="Arial"/>
                <w:i/>
                <w:color w:val="4472C4" w:themeColor="accent5"/>
              </w:rPr>
              <w:fldChar w:fldCharType="separate"/>
            </w:r>
            <w:r w:rsidRPr="00E45433">
              <w:rPr>
                <w:rFonts w:ascii="Montserrat" w:hAnsi="Montserrat" w:cs="Arial"/>
                <w:i/>
                <w:noProof/>
                <w:color w:val="4472C4" w:themeColor="accent5"/>
              </w:rPr>
              <w:t>«t40serverprofile»</w:t>
            </w:r>
            <w:r w:rsidRPr="00E45433">
              <w:rPr>
                <w:rFonts w:ascii="Montserrat" w:hAnsi="Montserrat" w:cs="Arial"/>
                <w:i/>
                <w:color w:val="4472C4" w:themeColor="accent5"/>
              </w:rPr>
              <w:fldChar w:fldCharType="end"/>
            </w:r>
          </w:p>
        </w:tc>
        <w:tc>
          <w:tcPr>
            <w:tcW w:w="1230" w:type="dxa"/>
          </w:tcPr>
          <w:p w14:paraId="1A8FCBAC" w14:textId="557062B8" w:rsidR="00616E8D" w:rsidRPr="00E45433" w:rsidRDefault="00616E8D" w:rsidP="00360923">
            <w:pPr>
              <w:spacing w:before="40" w:after="40"/>
              <w:rPr>
                <w:rFonts w:ascii="Montserrat" w:hAnsi="Montserrat" w:cs="Arial"/>
                <w:i/>
                <w:color w:val="4472C4" w:themeColor="accent5"/>
              </w:rPr>
            </w:pPr>
            <w:r w:rsidRPr="00E45433">
              <w:rPr>
                <w:rFonts w:ascii="Montserrat" w:hAnsi="Montserrat" w:cs="Arial"/>
                <w:i/>
                <w:color w:val="4472C4" w:themeColor="accent5"/>
              </w:rPr>
              <w:fldChar w:fldCharType="begin"/>
            </w:r>
            <w:r w:rsidRPr="00E45433">
              <w:rPr>
                <w:rFonts w:ascii="Montserrat" w:hAnsi="Montserrat" w:cs="Arial"/>
                <w:i/>
                <w:color w:val="4472C4" w:themeColor="accent5"/>
              </w:rPr>
              <w:instrText xml:space="preserve"> MERGEFIELD t40domain \* MERGEFORMAT </w:instrText>
            </w:r>
            <w:r w:rsidRPr="00E45433">
              <w:rPr>
                <w:rFonts w:ascii="Montserrat" w:hAnsi="Montserrat" w:cs="Arial"/>
                <w:i/>
                <w:color w:val="4472C4" w:themeColor="accent5"/>
              </w:rPr>
              <w:fldChar w:fldCharType="separate"/>
            </w:r>
            <w:r w:rsidRPr="00E45433">
              <w:rPr>
                <w:rFonts w:ascii="Montserrat" w:hAnsi="Montserrat" w:cs="Arial"/>
                <w:i/>
                <w:noProof/>
                <w:color w:val="4472C4" w:themeColor="accent5"/>
              </w:rPr>
              <w:t>«t40domain»</w:t>
            </w:r>
            <w:r w:rsidRPr="00E45433">
              <w:rPr>
                <w:rFonts w:ascii="Montserrat" w:hAnsi="Montserrat" w:cs="Arial"/>
                <w:i/>
                <w:color w:val="4472C4" w:themeColor="accent5"/>
              </w:rPr>
              <w:fldChar w:fldCharType="end"/>
            </w:r>
          </w:p>
        </w:tc>
        <w:tc>
          <w:tcPr>
            <w:tcW w:w="1104" w:type="dxa"/>
          </w:tcPr>
          <w:p w14:paraId="19853285" w14:textId="208094C8" w:rsidR="00616E8D" w:rsidRPr="00E45433" w:rsidRDefault="00616E8D" w:rsidP="00360923">
            <w:pPr>
              <w:spacing w:before="40" w:after="40"/>
              <w:rPr>
                <w:rFonts w:ascii="Montserrat" w:hAnsi="Montserrat" w:cs="Arial"/>
                <w:i/>
                <w:color w:val="4472C4" w:themeColor="accent5"/>
              </w:rPr>
            </w:pPr>
            <w:r w:rsidRPr="00E45433">
              <w:rPr>
                <w:rFonts w:ascii="Montserrat" w:hAnsi="Montserrat" w:cs="Arial"/>
                <w:i/>
                <w:color w:val="4472C4" w:themeColor="accent5"/>
              </w:rPr>
              <w:fldChar w:fldCharType="begin"/>
            </w:r>
            <w:r w:rsidRPr="00E45433">
              <w:rPr>
                <w:rFonts w:ascii="Montserrat" w:hAnsi="Montserrat" w:cs="Arial"/>
                <w:i/>
                <w:color w:val="4472C4" w:themeColor="accent5"/>
              </w:rPr>
              <w:instrText xml:space="preserve"> MERGEFIELD t40group \* MERGEFORMAT </w:instrText>
            </w:r>
            <w:r w:rsidRPr="00E45433">
              <w:rPr>
                <w:rFonts w:ascii="Montserrat" w:hAnsi="Montserrat" w:cs="Arial"/>
                <w:i/>
                <w:color w:val="4472C4" w:themeColor="accent5"/>
              </w:rPr>
              <w:fldChar w:fldCharType="separate"/>
            </w:r>
            <w:r w:rsidRPr="00E45433">
              <w:rPr>
                <w:rFonts w:ascii="Montserrat" w:hAnsi="Montserrat" w:cs="Arial"/>
                <w:i/>
                <w:noProof/>
                <w:color w:val="4472C4" w:themeColor="accent5"/>
              </w:rPr>
              <w:t>«t40group»</w:t>
            </w:r>
            <w:r w:rsidRPr="00E45433">
              <w:rPr>
                <w:rFonts w:ascii="Montserrat" w:hAnsi="Montserrat" w:cs="Arial"/>
                <w:i/>
                <w:color w:val="4472C4" w:themeColor="accent5"/>
              </w:rPr>
              <w:fldChar w:fldCharType="end"/>
            </w:r>
          </w:p>
        </w:tc>
        <w:tc>
          <w:tcPr>
            <w:tcW w:w="996" w:type="dxa"/>
          </w:tcPr>
          <w:p w14:paraId="25EFE92A" w14:textId="60424EA1" w:rsidR="00616E8D" w:rsidRPr="00E45433" w:rsidRDefault="00616E8D" w:rsidP="00360923">
            <w:pPr>
              <w:spacing w:before="40" w:after="40"/>
              <w:rPr>
                <w:rFonts w:ascii="Montserrat" w:hAnsi="Montserrat" w:cs="Arial"/>
                <w:i/>
                <w:color w:val="4472C4" w:themeColor="accent5"/>
              </w:rPr>
            </w:pPr>
            <w:r w:rsidRPr="00E45433">
              <w:rPr>
                <w:rFonts w:ascii="Montserrat" w:hAnsi="Montserrat" w:cs="Arial"/>
                <w:i/>
                <w:color w:val="4472C4" w:themeColor="accent5"/>
              </w:rPr>
              <w:fldChar w:fldCharType="begin"/>
            </w:r>
            <w:r w:rsidRPr="00E45433">
              <w:rPr>
                <w:rFonts w:ascii="Montserrat" w:hAnsi="Montserrat" w:cs="Arial"/>
                <w:i/>
                <w:color w:val="4472C4" w:themeColor="accent5"/>
              </w:rPr>
              <w:instrText xml:space="preserve"> MERGEFIELD t40user \* MERGEFORMAT </w:instrText>
            </w:r>
            <w:r w:rsidRPr="00E45433">
              <w:rPr>
                <w:rFonts w:ascii="Montserrat" w:hAnsi="Montserrat" w:cs="Arial"/>
                <w:i/>
                <w:color w:val="4472C4" w:themeColor="accent5"/>
              </w:rPr>
              <w:fldChar w:fldCharType="separate"/>
            </w:r>
            <w:r w:rsidRPr="00E45433">
              <w:rPr>
                <w:rFonts w:ascii="Montserrat" w:hAnsi="Montserrat" w:cs="Arial"/>
                <w:i/>
                <w:noProof/>
                <w:color w:val="4472C4" w:themeColor="accent5"/>
              </w:rPr>
              <w:t>«t40user»</w:t>
            </w:r>
            <w:r w:rsidRPr="00E45433">
              <w:rPr>
                <w:rFonts w:ascii="Montserrat" w:hAnsi="Montserrat" w:cs="Arial"/>
                <w:i/>
                <w:color w:val="4472C4" w:themeColor="accent5"/>
              </w:rPr>
              <w:fldChar w:fldCharType="end"/>
            </w:r>
          </w:p>
        </w:tc>
        <w:tc>
          <w:tcPr>
            <w:tcW w:w="1376" w:type="dxa"/>
          </w:tcPr>
          <w:p w14:paraId="7FD0C9B8" w14:textId="61A3CA3E" w:rsidR="00616E8D" w:rsidRPr="00E45433" w:rsidRDefault="00616E8D" w:rsidP="00360923">
            <w:pPr>
              <w:spacing w:before="40" w:after="40"/>
              <w:rPr>
                <w:rFonts w:ascii="Montserrat" w:hAnsi="Montserrat" w:cs="Arial"/>
                <w:i/>
                <w:color w:val="4472C4" w:themeColor="accent5"/>
              </w:rPr>
            </w:pPr>
            <w:r w:rsidRPr="00E45433">
              <w:rPr>
                <w:rFonts w:ascii="Montserrat" w:hAnsi="Montserrat" w:cs="Arial"/>
                <w:i/>
                <w:color w:val="4472C4" w:themeColor="accent5"/>
              </w:rPr>
              <w:fldChar w:fldCharType="begin"/>
            </w:r>
            <w:r w:rsidRPr="00E45433">
              <w:rPr>
                <w:rFonts w:ascii="Montserrat" w:hAnsi="Montserrat" w:cs="Arial"/>
                <w:i/>
                <w:color w:val="4472C4" w:themeColor="accent5"/>
              </w:rPr>
              <w:instrText xml:space="preserve"> MERGEFIELD t40attributes \* MERGEFORMAT </w:instrText>
            </w:r>
            <w:r w:rsidRPr="00E45433">
              <w:rPr>
                <w:rFonts w:ascii="Montserrat" w:hAnsi="Montserrat" w:cs="Arial"/>
                <w:i/>
                <w:color w:val="4472C4" w:themeColor="accent5"/>
              </w:rPr>
              <w:fldChar w:fldCharType="separate"/>
            </w:r>
            <w:r w:rsidRPr="00E45433">
              <w:rPr>
                <w:rFonts w:ascii="Montserrat" w:hAnsi="Montserrat" w:cs="Arial"/>
                <w:i/>
                <w:noProof/>
                <w:color w:val="4472C4" w:themeColor="accent5"/>
              </w:rPr>
              <w:t>«t40attributes»</w:t>
            </w:r>
            <w:r w:rsidRPr="00E45433">
              <w:rPr>
                <w:rFonts w:ascii="Montserrat" w:hAnsi="Montserrat" w:cs="Arial"/>
                <w:i/>
                <w:color w:val="4472C4" w:themeColor="accent5"/>
              </w:rPr>
              <w:fldChar w:fldCharType="end"/>
            </w:r>
          </w:p>
        </w:tc>
        <w:tc>
          <w:tcPr>
            <w:tcW w:w="1425" w:type="dxa"/>
            <w:tcBorders>
              <w:top w:val="single" w:sz="4" w:space="0" w:color="auto"/>
            </w:tcBorders>
          </w:tcPr>
          <w:p w14:paraId="07D79367" w14:textId="1F9A66A0" w:rsidR="00616E8D" w:rsidRPr="00E45433" w:rsidRDefault="00616E8D" w:rsidP="00360923">
            <w:pPr>
              <w:spacing w:before="40" w:after="40"/>
              <w:rPr>
                <w:rFonts w:ascii="Montserrat" w:hAnsi="Montserrat" w:cs="Arial"/>
                <w:i/>
                <w:color w:val="4472C4" w:themeColor="accent5"/>
              </w:rPr>
            </w:pPr>
            <w:r w:rsidRPr="00E45433">
              <w:rPr>
                <w:rFonts w:ascii="Montserrat" w:hAnsi="Montserrat" w:cs="Arial"/>
                <w:i/>
                <w:color w:val="4472C4" w:themeColor="accent5"/>
              </w:rPr>
              <w:fldChar w:fldCharType="begin"/>
            </w:r>
            <w:r w:rsidRPr="00E45433">
              <w:rPr>
                <w:rFonts w:ascii="Montserrat" w:hAnsi="Montserrat" w:cs="Arial"/>
                <w:i/>
                <w:color w:val="4472C4" w:themeColor="accent5"/>
              </w:rPr>
              <w:instrText xml:space="preserve"> MERGEFIELD t40includelist \* MERGEFORMAT </w:instrText>
            </w:r>
            <w:r w:rsidRPr="00E45433">
              <w:rPr>
                <w:rFonts w:ascii="Montserrat" w:hAnsi="Montserrat" w:cs="Arial"/>
                <w:i/>
                <w:color w:val="4472C4" w:themeColor="accent5"/>
              </w:rPr>
              <w:fldChar w:fldCharType="separate"/>
            </w:r>
            <w:r w:rsidRPr="00E45433">
              <w:rPr>
                <w:rFonts w:ascii="Montserrat" w:hAnsi="Montserrat" w:cs="Arial"/>
                <w:i/>
                <w:noProof/>
                <w:color w:val="4472C4" w:themeColor="accent5"/>
              </w:rPr>
              <w:t>«t40includelist»</w:t>
            </w:r>
            <w:r w:rsidRPr="00E45433">
              <w:rPr>
                <w:rFonts w:ascii="Montserrat" w:hAnsi="Montserrat" w:cs="Arial"/>
                <w:i/>
                <w:color w:val="4472C4" w:themeColor="accent5"/>
              </w:rPr>
              <w:fldChar w:fldCharType="end"/>
            </w:r>
          </w:p>
        </w:tc>
      </w:tr>
    </w:tbl>
    <w:p w14:paraId="4D375A0B" w14:textId="77777777" w:rsidR="00411A0D" w:rsidRPr="00E45433" w:rsidRDefault="00411A0D" w:rsidP="00F23F63">
      <w:pPr>
        <w:rPr>
          <w:rFonts w:ascii="Montserrat" w:hAnsi="Montserrat" w:cs="Arial"/>
        </w:rPr>
      </w:pPr>
    </w:p>
    <w:p w14:paraId="7A7616E7" w14:textId="77777777" w:rsidR="00623EB6" w:rsidRPr="00E45433" w:rsidRDefault="00623EB6" w:rsidP="00360923">
      <w:pPr>
        <w:pStyle w:val="PSDocH1"/>
        <w:rPr>
          <w:rFonts w:ascii="Montserrat" w:hAnsi="Montserrat" w:cs="Arial"/>
          <w:lang w:eastAsia="ko-KR"/>
        </w:rPr>
      </w:pPr>
      <w:bookmarkStart w:id="91" w:name="_Toc22810861"/>
      <w:r w:rsidRPr="00E45433">
        <w:rPr>
          <w:rFonts w:ascii="Montserrat" w:hAnsi="Montserrat" w:cs="Arial"/>
          <w:lang w:eastAsia="ko-KR"/>
        </w:rPr>
        <w:t>SNMP</w:t>
      </w:r>
      <w:bookmarkEnd w:id="91"/>
    </w:p>
    <w:p w14:paraId="1F598BB7" w14:textId="77777777" w:rsidR="000D199C" w:rsidRPr="00E45433" w:rsidRDefault="00DC6919" w:rsidP="000D199C">
      <w:pPr>
        <w:rPr>
          <w:rFonts w:ascii="Montserrat" w:hAnsi="Montserrat" w:cs="Arial"/>
        </w:rPr>
      </w:pPr>
      <w:hyperlink r:id="rId28" w:history="1">
        <w:r w:rsidR="000D199C" w:rsidRPr="00E45433">
          <w:rPr>
            <w:rStyle w:val="Hyperlink"/>
            <w:rFonts w:ascii="Montserrat" w:eastAsiaTheme="majorEastAsia" w:hAnsi="Montserrat" w:cs="Arial"/>
          </w:rPr>
          <w:t>https://docs.paloaltonetworks.com/pan-os/9-0/pan-os-admin/monitoring/snmp-monitoring-and-traps.html#</w:t>
        </w:r>
      </w:hyperlink>
    </w:p>
    <w:p w14:paraId="4429E3CD" w14:textId="6E7C5FA7" w:rsidR="006277E4" w:rsidRPr="00E45433" w:rsidRDefault="00A804DD" w:rsidP="00360923">
      <w:pPr>
        <w:pStyle w:val="TemplateNotes"/>
        <w:ind w:left="0" w:hanging="720"/>
        <w:rPr>
          <w:rFonts w:ascii="Montserrat" w:hAnsi="Montserrat" w:cs="Arial"/>
          <w:color w:val="538135" w:themeColor="accent6" w:themeShade="BF"/>
        </w:rPr>
      </w:pPr>
      <w:r w:rsidRPr="00E45433">
        <w:rPr>
          <w:rFonts w:ascii="Montserrat" w:hAnsi="Montserrat" w:cs="Arial"/>
          <w:color w:val="538135" w:themeColor="accent6" w:themeShade="BF"/>
        </w:rPr>
        <w:t>Document SNMP settings here</w:t>
      </w:r>
      <w:r w:rsidR="00C262D2" w:rsidRPr="00E45433">
        <w:rPr>
          <w:rFonts w:ascii="Montserrat" w:hAnsi="Montserrat" w:cs="Arial"/>
          <w:color w:val="538135" w:themeColor="accent6" w:themeShade="BF"/>
        </w:rPr>
        <w:t xml:space="preserve"> for firewalls and Panorama</w:t>
      </w:r>
      <w:r w:rsidR="00E142DC" w:rsidRPr="00E45433">
        <w:rPr>
          <w:rFonts w:ascii="Montserrat" w:hAnsi="Montserrat" w:cs="Arial"/>
          <w:color w:val="538135" w:themeColor="accent6" w:themeShade="BF"/>
        </w:rPr>
        <w:t>.</w:t>
      </w:r>
    </w:p>
    <w:p w14:paraId="1614FF33" w14:textId="1D1BF535" w:rsidR="000D199C" w:rsidRPr="00E45433" w:rsidRDefault="000D199C" w:rsidP="00360923">
      <w:pPr>
        <w:pStyle w:val="PSDocH2"/>
        <w:rPr>
          <w:rFonts w:ascii="Montserrat" w:hAnsi="Montserrat" w:cs="Arial"/>
          <w:lang w:eastAsia="ko-KR"/>
        </w:rPr>
      </w:pPr>
      <w:bookmarkStart w:id="92" w:name="_Toc22810862"/>
      <w:r w:rsidRPr="00E45433">
        <w:rPr>
          <w:rFonts w:ascii="Montserrat" w:hAnsi="Montserrat" w:cs="Arial"/>
          <w:lang w:eastAsia="ko-KR"/>
        </w:rPr>
        <w:t>SNMP Server Profile</w:t>
      </w:r>
      <w:bookmarkEnd w:id="92"/>
    </w:p>
    <w:p w14:paraId="549AB191" w14:textId="29F6F15F" w:rsidR="002D638E" w:rsidRPr="00E45433" w:rsidRDefault="002D638E" w:rsidP="002D638E">
      <w:pPr>
        <w:rPr>
          <w:rFonts w:ascii="Montserrat" w:hAnsi="Montserrat" w:cs="Arial"/>
          <w:lang w:eastAsia="ko-KR"/>
        </w:rPr>
      </w:pPr>
      <w:r w:rsidRPr="00E45433">
        <w:rPr>
          <w:rFonts w:ascii="Montserrat" w:hAnsi="Montserrat" w:cs="Arial"/>
          <w:lang w:eastAsia="ko-KR"/>
        </w:rPr>
        <w:fldChar w:fldCharType="begin"/>
      </w:r>
      <w:r w:rsidRPr="00E45433">
        <w:rPr>
          <w:rFonts w:ascii="Montserrat" w:hAnsi="Montserrat" w:cs="Arial"/>
          <w:lang w:eastAsia="ko-KR"/>
        </w:rPr>
        <w:instrText xml:space="preserve"> REF _Ref15369446 \h </w:instrText>
      </w:r>
      <w:r w:rsidR="00E45433" w:rsidRPr="00E45433">
        <w:rPr>
          <w:rFonts w:ascii="Montserrat" w:hAnsi="Montserrat" w:cs="Arial"/>
          <w:lang w:eastAsia="ko-KR"/>
        </w:rPr>
        <w:instrText xml:space="preserve"> \* MERGEFORMAT </w:instrText>
      </w:r>
      <w:r w:rsidRPr="00E45433">
        <w:rPr>
          <w:rFonts w:ascii="Montserrat" w:hAnsi="Montserrat" w:cs="Arial"/>
          <w:lang w:eastAsia="ko-KR"/>
        </w:rPr>
      </w:r>
      <w:r w:rsidRPr="00E45433">
        <w:rPr>
          <w:rFonts w:ascii="Montserrat" w:hAnsi="Montserrat" w:cs="Arial"/>
          <w:lang w:eastAsia="ko-KR"/>
        </w:rPr>
        <w:fldChar w:fldCharType="separate"/>
      </w:r>
      <w:r w:rsidR="005F541B" w:rsidRPr="00E45433">
        <w:rPr>
          <w:rFonts w:ascii="Montserrat" w:hAnsi="Montserrat" w:cs="Arial"/>
        </w:rPr>
        <w:t xml:space="preserve">Table </w:t>
      </w:r>
      <w:r w:rsidR="005F541B" w:rsidRPr="00E45433">
        <w:rPr>
          <w:rFonts w:ascii="Montserrat" w:hAnsi="Montserrat" w:cs="Arial"/>
          <w:noProof/>
        </w:rPr>
        <w:t>41</w:t>
      </w:r>
      <w:r w:rsidRPr="00E45433">
        <w:rPr>
          <w:rFonts w:ascii="Montserrat" w:hAnsi="Montserrat" w:cs="Arial"/>
          <w:lang w:eastAsia="ko-KR"/>
        </w:rPr>
        <w:fldChar w:fldCharType="end"/>
      </w:r>
      <w:r w:rsidRPr="00E45433">
        <w:rPr>
          <w:rFonts w:ascii="Montserrat" w:hAnsi="Montserrat" w:cs="Arial"/>
          <w:lang w:eastAsia="ko-KR"/>
        </w:rPr>
        <w:t xml:space="preserve"> shows the SNMP server profile details.</w:t>
      </w:r>
    </w:p>
    <w:p w14:paraId="3E8F0532" w14:textId="5652A74B" w:rsidR="005620E3" w:rsidRPr="00E45433" w:rsidRDefault="00360923" w:rsidP="00370F1B">
      <w:pPr>
        <w:pStyle w:val="Caption"/>
        <w:rPr>
          <w:rFonts w:ascii="Montserrat" w:hAnsi="Montserrat" w:cs="Arial"/>
          <w:lang w:eastAsia="ko-KR"/>
        </w:rPr>
      </w:pPr>
      <w:bookmarkStart w:id="93" w:name="_Ref15369446"/>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41</w:t>
      </w:r>
      <w:r w:rsidR="00001F87" w:rsidRPr="00E45433">
        <w:rPr>
          <w:rFonts w:ascii="Montserrat" w:hAnsi="Montserrat" w:cs="Arial"/>
          <w:noProof/>
        </w:rPr>
        <w:fldChar w:fldCharType="end"/>
      </w:r>
      <w:bookmarkEnd w:id="93"/>
      <w:r w:rsidRPr="00E45433">
        <w:rPr>
          <w:rFonts w:ascii="Montserrat" w:hAnsi="Montserrat" w:cs="Arial"/>
          <w:noProof/>
        </w:rPr>
        <w:t xml:space="preserve"> </w:t>
      </w:r>
      <w:r w:rsidRPr="00E45433">
        <w:rPr>
          <w:rFonts w:ascii="Montserrat" w:hAnsi="Montserrat" w:cs="Arial"/>
        </w:rPr>
        <w:t>–</w:t>
      </w:r>
      <w:r w:rsidR="00370F1B" w:rsidRPr="00E45433">
        <w:rPr>
          <w:rFonts w:ascii="Montserrat" w:hAnsi="Montserrat" w:cs="Arial"/>
        </w:rPr>
        <w:t xml:space="preserve"> SNMP </w:t>
      </w:r>
      <w:r w:rsidR="000D199C" w:rsidRPr="00E45433">
        <w:rPr>
          <w:rFonts w:ascii="Montserrat" w:hAnsi="Montserrat" w:cs="Arial"/>
        </w:rPr>
        <w:t>Server Profile</w:t>
      </w:r>
    </w:p>
    <w:tbl>
      <w:tblPr>
        <w:tblStyle w:val="LightList-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8"/>
        <w:gridCol w:w="1736"/>
        <w:gridCol w:w="2019"/>
        <w:gridCol w:w="1652"/>
        <w:gridCol w:w="2195"/>
      </w:tblGrid>
      <w:tr w:rsidR="00202C93" w:rsidRPr="00E45433" w14:paraId="1A109C49" w14:textId="77777777" w:rsidTr="00E45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 w:type="pct"/>
            <w:shd w:val="clear" w:color="auto" w:fill="ED7D31" w:themeFill="accent2"/>
          </w:tcPr>
          <w:p w14:paraId="4A57A50C" w14:textId="76A3F989" w:rsidR="00202C93" w:rsidRPr="00E45433" w:rsidRDefault="00202C93" w:rsidP="00C0792F">
            <w:pPr>
              <w:spacing w:before="80" w:after="80"/>
              <w:jc w:val="center"/>
              <w:rPr>
                <w:rFonts w:ascii="Montserrat" w:hAnsi="Montserrat" w:cs="Arial"/>
                <w:color w:val="000000" w:themeColor="text1"/>
              </w:rPr>
            </w:pPr>
            <w:r w:rsidRPr="00E45433">
              <w:rPr>
                <w:rFonts w:ascii="Montserrat" w:hAnsi="Montserrat" w:cs="Arial"/>
                <w:color w:val="000000" w:themeColor="text1"/>
              </w:rPr>
              <w:lastRenderedPageBreak/>
              <w:t>Device Name</w:t>
            </w:r>
          </w:p>
        </w:tc>
        <w:tc>
          <w:tcPr>
            <w:tcW w:w="942" w:type="pct"/>
            <w:shd w:val="clear" w:color="auto" w:fill="ED7D31" w:themeFill="accent2"/>
            <w:vAlign w:val="center"/>
          </w:tcPr>
          <w:p w14:paraId="0FC71573" w14:textId="3B8076BB" w:rsidR="00202C93" w:rsidRPr="00E45433" w:rsidRDefault="00202C93" w:rsidP="00C0792F">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SNMP Profile Name</w:t>
            </w:r>
          </w:p>
        </w:tc>
        <w:tc>
          <w:tcPr>
            <w:tcW w:w="1073" w:type="pct"/>
            <w:shd w:val="clear" w:color="auto" w:fill="ED7D31" w:themeFill="accent2"/>
            <w:vAlign w:val="center"/>
          </w:tcPr>
          <w:p w14:paraId="638E9ECA" w14:textId="77777777" w:rsidR="00202C93" w:rsidRPr="00E45433" w:rsidRDefault="00202C93" w:rsidP="00C0792F">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SNMP Manger Name</w:t>
            </w:r>
          </w:p>
        </w:tc>
        <w:tc>
          <w:tcPr>
            <w:tcW w:w="1039" w:type="pct"/>
            <w:shd w:val="clear" w:color="auto" w:fill="ED7D31" w:themeFill="accent2"/>
          </w:tcPr>
          <w:p w14:paraId="716E8631" w14:textId="77777777" w:rsidR="00202C93" w:rsidRPr="00E45433" w:rsidRDefault="00202C93" w:rsidP="00C0792F">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rPr>
            </w:pPr>
            <w:r w:rsidRPr="00E45433">
              <w:rPr>
                <w:rFonts w:ascii="Montserrat" w:hAnsi="Montserrat" w:cs="Arial"/>
                <w:color w:val="000000" w:themeColor="text1"/>
              </w:rPr>
              <w:t>SNMP Manager IP/FQDN</w:t>
            </w:r>
          </w:p>
        </w:tc>
        <w:tc>
          <w:tcPr>
            <w:tcW w:w="1162" w:type="pct"/>
            <w:shd w:val="clear" w:color="auto" w:fill="ED7D31" w:themeFill="accent2"/>
          </w:tcPr>
          <w:p w14:paraId="381F0BB3" w14:textId="2FAAF772" w:rsidR="00202C93" w:rsidRPr="00E45433" w:rsidRDefault="00202C93" w:rsidP="00C0792F">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000000" w:themeColor="text1"/>
              </w:rPr>
            </w:pPr>
            <w:r w:rsidRPr="00E45433">
              <w:rPr>
                <w:rFonts w:ascii="Montserrat" w:hAnsi="Montserrat" w:cs="Arial"/>
                <w:color w:val="000000" w:themeColor="text1"/>
              </w:rPr>
              <w:t>Community String</w:t>
            </w:r>
          </w:p>
        </w:tc>
      </w:tr>
      <w:tr w:rsidR="00202C93" w:rsidRPr="00E45433" w14:paraId="18CFBCFE" w14:textId="77777777" w:rsidTr="00202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 w:type="pct"/>
          </w:tcPr>
          <w:p w14:paraId="49C93B6A" w14:textId="7FBEAFD2" w:rsidR="00202C93" w:rsidRPr="00E45433" w:rsidRDefault="00DA3390" w:rsidP="00360923">
            <w:pPr>
              <w:spacing w:before="40" w:after="40"/>
              <w:rPr>
                <w:rFonts w:ascii="Montserrat" w:hAnsi="Montserrat" w:cs="Arial"/>
                <w:b w:val="0"/>
                <w:bCs w:val="0"/>
                <w:i/>
                <w:color w:val="4472C4" w:themeColor="accent5"/>
              </w:rPr>
            </w:pPr>
            <w:r w:rsidRPr="00E45433">
              <w:rPr>
                <w:rFonts w:ascii="Montserrat" w:hAnsi="Montserrat" w:cs="Arial"/>
                <w:i/>
                <w:color w:val="4472C4" w:themeColor="accent5"/>
              </w:rPr>
              <w:fldChar w:fldCharType="begin"/>
            </w:r>
            <w:r w:rsidRPr="00E45433">
              <w:rPr>
                <w:rFonts w:ascii="Montserrat" w:hAnsi="Montserrat" w:cs="Arial"/>
                <w:b w:val="0"/>
                <w:bCs w:val="0"/>
                <w:i/>
                <w:color w:val="4472C4" w:themeColor="accent5"/>
              </w:rPr>
              <w:instrText xml:space="preserve"> MERGEFIELD t41devicename \* MERGEFORMAT </w:instrText>
            </w:r>
            <w:r w:rsidRPr="00E45433">
              <w:rPr>
                <w:rFonts w:ascii="Montserrat" w:hAnsi="Montserrat" w:cs="Arial"/>
                <w:i/>
                <w:color w:val="4472C4" w:themeColor="accent5"/>
              </w:rPr>
              <w:fldChar w:fldCharType="separate"/>
            </w:r>
            <w:r w:rsidRPr="00E45433">
              <w:rPr>
                <w:rFonts w:ascii="Montserrat" w:hAnsi="Montserrat" w:cs="Arial"/>
                <w:b w:val="0"/>
                <w:bCs w:val="0"/>
                <w:i/>
                <w:noProof/>
                <w:color w:val="4472C4" w:themeColor="accent5"/>
              </w:rPr>
              <w:t>«t41devicename»</w:t>
            </w:r>
            <w:r w:rsidRPr="00E45433">
              <w:rPr>
                <w:rFonts w:ascii="Montserrat" w:hAnsi="Montserrat" w:cs="Arial"/>
                <w:i/>
                <w:color w:val="4472C4" w:themeColor="accent5"/>
              </w:rPr>
              <w:fldChar w:fldCharType="end"/>
            </w:r>
          </w:p>
        </w:tc>
        <w:tc>
          <w:tcPr>
            <w:tcW w:w="942" w:type="pct"/>
          </w:tcPr>
          <w:p w14:paraId="0A485039" w14:textId="1F639148" w:rsidR="00202C93" w:rsidRPr="00E45433" w:rsidRDefault="00202C93" w:rsidP="00360923">
            <w:pPr>
              <w:spacing w:before="40" w:after="40"/>
              <w:cnfStyle w:val="000000100000" w:firstRow="0" w:lastRow="0" w:firstColumn="0" w:lastColumn="0" w:oddVBand="0" w:evenVBand="0" w:oddHBand="1" w:evenHBand="0" w:firstRowFirstColumn="0" w:firstRowLastColumn="0" w:lastRowFirstColumn="0" w:lastRowLastColumn="0"/>
              <w:rPr>
                <w:rFonts w:ascii="Montserrat" w:hAnsi="Montserrat" w:cs="Arial"/>
                <w:b/>
                <w:i/>
                <w:color w:val="4472C4" w:themeColor="accent5"/>
              </w:rPr>
            </w:pPr>
            <w:r w:rsidRPr="00E45433">
              <w:rPr>
                <w:rFonts w:ascii="Montserrat" w:hAnsi="Montserrat" w:cs="Arial"/>
                <w:i/>
                <w:color w:val="4472C4" w:themeColor="accent5"/>
              </w:rPr>
              <w:fldChar w:fldCharType="begin"/>
            </w:r>
            <w:r w:rsidRPr="00E45433">
              <w:rPr>
                <w:rFonts w:ascii="Montserrat" w:hAnsi="Montserrat" w:cs="Arial"/>
                <w:i/>
                <w:color w:val="4472C4" w:themeColor="accent5"/>
              </w:rPr>
              <w:instrText xml:space="preserve"> MERGEFIELD t41profilename \* MERGEFORMAT </w:instrText>
            </w:r>
            <w:r w:rsidRPr="00E45433">
              <w:rPr>
                <w:rFonts w:ascii="Montserrat" w:hAnsi="Montserrat" w:cs="Arial"/>
                <w:i/>
                <w:color w:val="4472C4" w:themeColor="accent5"/>
              </w:rPr>
              <w:fldChar w:fldCharType="separate"/>
            </w:r>
            <w:r w:rsidRPr="00E45433">
              <w:rPr>
                <w:rFonts w:ascii="Montserrat" w:hAnsi="Montserrat" w:cs="Arial"/>
                <w:i/>
                <w:noProof/>
                <w:color w:val="4472C4" w:themeColor="accent5"/>
              </w:rPr>
              <w:t>«t41profilename»</w:t>
            </w:r>
            <w:r w:rsidRPr="00E45433">
              <w:rPr>
                <w:rFonts w:ascii="Montserrat" w:hAnsi="Montserrat" w:cs="Arial"/>
                <w:i/>
                <w:color w:val="4472C4" w:themeColor="accent5"/>
              </w:rPr>
              <w:fldChar w:fldCharType="end"/>
            </w:r>
          </w:p>
        </w:tc>
        <w:tc>
          <w:tcPr>
            <w:tcW w:w="1073" w:type="pct"/>
          </w:tcPr>
          <w:p w14:paraId="133A5AEC" w14:textId="0EB8EF98" w:rsidR="00202C93" w:rsidRPr="00E45433" w:rsidRDefault="00202C93" w:rsidP="00360923">
            <w:pPr>
              <w:spacing w:before="40" w:after="40"/>
              <w:cnfStyle w:val="000000100000" w:firstRow="0" w:lastRow="0" w:firstColumn="0" w:lastColumn="0" w:oddVBand="0" w:evenVBand="0" w:oddHBand="1" w:evenHBand="0" w:firstRowFirstColumn="0" w:firstRowLastColumn="0" w:lastRowFirstColumn="0" w:lastRowLastColumn="0"/>
              <w:rPr>
                <w:rFonts w:ascii="Montserrat" w:hAnsi="Montserrat" w:cs="Arial"/>
                <w:i/>
                <w:color w:val="4472C4" w:themeColor="accent5"/>
              </w:rPr>
            </w:pPr>
            <w:r w:rsidRPr="00E45433">
              <w:rPr>
                <w:rFonts w:ascii="Montserrat" w:hAnsi="Montserrat" w:cs="Arial"/>
                <w:i/>
                <w:color w:val="4472C4" w:themeColor="accent5"/>
              </w:rPr>
              <w:fldChar w:fldCharType="begin"/>
            </w:r>
            <w:r w:rsidRPr="00E45433">
              <w:rPr>
                <w:rFonts w:ascii="Montserrat" w:hAnsi="Montserrat" w:cs="Arial"/>
                <w:i/>
                <w:color w:val="4472C4" w:themeColor="accent5"/>
              </w:rPr>
              <w:instrText xml:space="preserve"> MERGEFIELD t41managername \* MERGEFORMAT </w:instrText>
            </w:r>
            <w:r w:rsidRPr="00E45433">
              <w:rPr>
                <w:rFonts w:ascii="Montserrat" w:hAnsi="Montserrat" w:cs="Arial"/>
                <w:i/>
                <w:color w:val="4472C4" w:themeColor="accent5"/>
              </w:rPr>
              <w:fldChar w:fldCharType="separate"/>
            </w:r>
            <w:r w:rsidRPr="00E45433">
              <w:rPr>
                <w:rFonts w:ascii="Montserrat" w:hAnsi="Montserrat" w:cs="Arial"/>
                <w:i/>
                <w:noProof/>
                <w:color w:val="4472C4" w:themeColor="accent5"/>
              </w:rPr>
              <w:t>«t41managername»</w:t>
            </w:r>
            <w:r w:rsidRPr="00E45433">
              <w:rPr>
                <w:rFonts w:ascii="Montserrat" w:hAnsi="Montserrat" w:cs="Arial"/>
                <w:i/>
                <w:color w:val="4472C4" w:themeColor="accent5"/>
              </w:rPr>
              <w:fldChar w:fldCharType="end"/>
            </w:r>
          </w:p>
        </w:tc>
        <w:tc>
          <w:tcPr>
            <w:tcW w:w="1039" w:type="pct"/>
          </w:tcPr>
          <w:p w14:paraId="40BEDCC3" w14:textId="03B3CAAE" w:rsidR="00202C93" w:rsidRPr="00E45433" w:rsidRDefault="00202C93" w:rsidP="00360923">
            <w:pPr>
              <w:spacing w:before="40" w:after="40"/>
              <w:cnfStyle w:val="000000100000" w:firstRow="0" w:lastRow="0" w:firstColumn="0" w:lastColumn="0" w:oddVBand="0" w:evenVBand="0" w:oddHBand="1" w:evenHBand="0" w:firstRowFirstColumn="0" w:firstRowLastColumn="0" w:lastRowFirstColumn="0" w:lastRowLastColumn="0"/>
              <w:rPr>
                <w:rFonts w:ascii="Montserrat" w:hAnsi="Montserrat" w:cs="Arial"/>
                <w:i/>
                <w:color w:val="4472C4" w:themeColor="accent5"/>
              </w:rPr>
            </w:pPr>
            <w:r w:rsidRPr="00E45433">
              <w:rPr>
                <w:rFonts w:ascii="Montserrat" w:hAnsi="Montserrat" w:cs="Arial"/>
                <w:i/>
                <w:color w:val="4472C4" w:themeColor="accent5"/>
              </w:rPr>
              <w:fldChar w:fldCharType="begin"/>
            </w:r>
            <w:r w:rsidRPr="00E45433">
              <w:rPr>
                <w:rFonts w:ascii="Montserrat" w:hAnsi="Montserrat" w:cs="Arial"/>
                <w:i/>
                <w:color w:val="4472C4" w:themeColor="accent5"/>
              </w:rPr>
              <w:instrText xml:space="preserve"> MERGEFIELD t41managerip \* MERGEFORMAT </w:instrText>
            </w:r>
            <w:r w:rsidRPr="00E45433">
              <w:rPr>
                <w:rFonts w:ascii="Montserrat" w:hAnsi="Montserrat" w:cs="Arial"/>
                <w:i/>
                <w:color w:val="4472C4" w:themeColor="accent5"/>
              </w:rPr>
              <w:fldChar w:fldCharType="separate"/>
            </w:r>
            <w:r w:rsidRPr="00E45433">
              <w:rPr>
                <w:rFonts w:ascii="Montserrat" w:hAnsi="Montserrat" w:cs="Arial"/>
                <w:i/>
                <w:noProof/>
                <w:color w:val="4472C4" w:themeColor="accent5"/>
              </w:rPr>
              <w:t>«t41managerip»</w:t>
            </w:r>
            <w:r w:rsidRPr="00E45433">
              <w:rPr>
                <w:rFonts w:ascii="Montserrat" w:hAnsi="Montserrat" w:cs="Arial"/>
                <w:i/>
                <w:color w:val="4472C4" w:themeColor="accent5"/>
              </w:rPr>
              <w:fldChar w:fldCharType="end"/>
            </w:r>
          </w:p>
        </w:tc>
        <w:tc>
          <w:tcPr>
            <w:tcW w:w="1162" w:type="pct"/>
          </w:tcPr>
          <w:p w14:paraId="7527F430" w14:textId="7E144638" w:rsidR="00202C93" w:rsidRPr="00E45433" w:rsidRDefault="00202C93" w:rsidP="00360923">
            <w:pPr>
              <w:spacing w:before="40" w:after="40"/>
              <w:cnfStyle w:val="000000100000" w:firstRow="0" w:lastRow="0" w:firstColumn="0" w:lastColumn="0" w:oddVBand="0" w:evenVBand="0" w:oddHBand="1" w:evenHBand="0" w:firstRowFirstColumn="0" w:firstRowLastColumn="0" w:lastRowFirstColumn="0" w:lastRowLastColumn="0"/>
              <w:rPr>
                <w:rFonts w:ascii="Montserrat" w:hAnsi="Montserrat" w:cs="Arial"/>
                <w:i/>
                <w:color w:val="4472C4" w:themeColor="accent5"/>
              </w:rPr>
            </w:pPr>
            <w:r w:rsidRPr="00E45433">
              <w:rPr>
                <w:rFonts w:ascii="Montserrat" w:hAnsi="Montserrat" w:cs="Arial"/>
                <w:i/>
                <w:color w:val="4472C4" w:themeColor="accent5"/>
              </w:rPr>
              <w:fldChar w:fldCharType="begin"/>
            </w:r>
            <w:r w:rsidRPr="00E45433">
              <w:rPr>
                <w:rFonts w:ascii="Montserrat" w:hAnsi="Montserrat" w:cs="Arial"/>
                <w:i/>
                <w:color w:val="4472C4" w:themeColor="accent5"/>
              </w:rPr>
              <w:instrText xml:space="preserve"> MERGEFIELD t41communitystring \* MERGEFORMAT </w:instrText>
            </w:r>
            <w:r w:rsidRPr="00E45433">
              <w:rPr>
                <w:rFonts w:ascii="Montserrat" w:hAnsi="Montserrat" w:cs="Arial"/>
                <w:i/>
                <w:color w:val="4472C4" w:themeColor="accent5"/>
              </w:rPr>
              <w:fldChar w:fldCharType="separate"/>
            </w:r>
            <w:r w:rsidRPr="00E45433">
              <w:rPr>
                <w:rFonts w:ascii="Montserrat" w:hAnsi="Montserrat" w:cs="Arial"/>
                <w:i/>
                <w:noProof/>
                <w:color w:val="4472C4" w:themeColor="accent5"/>
              </w:rPr>
              <w:t>«t41communitystring»</w:t>
            </w:r>
            <w:r w:rsidRPr="00E45433">
              <w:rPr>
                <w:rFonts w:ascii="Montserrat" w:hAnsi="Montserrat" w:cs="Arial"/>
                <w:i/>
                <w:color w:val="4472C4" w:themeColor="accent5"/>
              </w:rPr>
              <w:fldChar w:fldCharType="end"/>
            </w:r>
          </w:p>
        </w:tc>
      </w:tr>
    </w:tbl>
    <w:p w14:paraId="22A1085B" w14:textId="03FD6AC1" w:rsidR="00370F1B" w:rsidRPr="00E45433" w:rsidRDefault="00A804DD" w:rsidP="00360923">
      <w:pPr>
        <w:pStyle w:val="PSDocH3"/>
        <w:rPr>
          <w:rFonts w:ascii="Montserrat" w:hAnsi="Montserrat" w:cs="Arial"/>
          <w:lang w:eastAsia="ko-KR"/>
        </w:rPr>
      </w:pPr>
      <w:bookmarkStart w:id="94" w:name="_Toc22810863"/>
      <w:r w:rsidRPr="00E45433">
        <w:rPr>
          <w:rFonts w:ascii="Montserrat" w:hAnsi="Montserrat" w:cs="Arial"/>
          <w:lang w:eastAsia="ko-KR"/>
        </w:rPr>
        <w:t>SNMPv2 Settings</w:t>
      </w:r>
      <w:bookmarkEnd w:id="94"/>
    </w:p>
    <w:p w14:paraId="2BF52A35" w14:textId="01968E4D" w:rsidR="002D638E" w:rsidRPr="00E45433" w:rsidRDefault="002D638E" w:rsidP="002D638E">
      <w:pPr>
        <w:rPr>
          <w:rFonts w:ascii="Montserrat" w:hAnsi="Montserrat" w:cs="Arial"/>
          <w:lang w:eastAsia="ko-KR"/>
        </w:rPr>
      </w:pPr>
      <w:r w:rsidRPr="00E45433">
        <w:rPr>
          <w:rFonts w:ascii="Montserrat" w:hAnsi="Montserrat" w:cs="Arial"/>
          <w:lang w:eastAsia="ko-KR"/>
        </w:rPr>
        <w:t xml:space="preserve">SNMPv2 settings are shown in </w:t>
      </w:r>
      <w:r w:rsidRPr="00E45433">
        <w:rPr>
          <w:rFonts w:ascii="Montserrat" w:hAnsi="Montserrat" w:cs="Arial"/>
          <w:lang w:eastAsia="ko-KR"/>
        </w:rPr>
        <w:fldChar w:fldCharType="begin"/>
      </w:r>
      <w:r w:rsidRPr="00E45433">
        <w:rPr>
          <w:rFonts w:ascii="Montserrat" w:hAnsi="Montserrat" w:cs="Arial"/>
          <w:lang w:eastAsia="ko-KR"/>
        </w:rPr>
        <w:instrText xml:space="preserve"> REF _Ref15369511 \h </w:instrText>
      </w:r>
      <w:r w:rsidR="00E45433" w:rsidRPr="00E45433">
        <w:rPr>
          <w:rFonts w:ascii="Montserrat" w:hAnsi="Montserrat" w:cs="Arial"/>
          <w:lang w:eastAsia="ko-KR"/>
        </w:rPr>
        <w:instrText xml:space="preserve"> \* MERGEFORMAT </w:instrText>
      </w:r>
      <w:r w:rsidRPr="00E45433">
        <w:rPr>
          <w:rFonts w:ascii="Montserrat" w:hAnsi="Montserrat" w:cs="Arial"/>
          <w:lang w:eastAsia="ko-KR"/>
        </w:rPr>
      </w:r>
      <w:r w:rsidRPr="00E45433">
        <w:rPr>
          <w:rFonts w:ascii="Montserrat" w:hAnsi="Montserrat" w:cs="Arial"/>
          <w:lang w:eastAsia="ko-KR"/>
        </w:rPr>
        <w:fldChar w:fldCharType="separate"/>
      </w:r>
      <w:r w:rsidR="005F541B" w:rsidRPr="00E45433">
        <w:rPr>
          <w:rFonts w:ascii="Montserrat" w:hAnsi="Montserrat" w:cs="Arial"/>
        </w:rPr>
        <w:t xml:space="preserve">Table </w:t>
      </w:r>
      <w:r w:rsidR="005F541B" w:rsidRPr="00E45433">
        <w:rPr>
          <w:rFonts w:ascii="Montserrat" w:hAnsi="Montserrat" w:cs="Arial"/>
          <w:noProof/>
        </w:rPr>
        <w:t>42</w:t>
      </w:r>
      <w:r w:rsidRPr="00E45433">
        <w:rPr>
          <w:rFonts w:ascii="Montserrat" w:hAnsi="Montserrat" w:cs="Arial"/>
          <w:lang w:eastAsia="ko-KR"/>
        </w:rPr>
        <w:fldChar w:fldCharType="end"/>
      </w:r>
      <w:r w:rsidRPr="00E45433">
        <w:rPr>
          <w:rFonts w:ascii="Montserrat" w:hAnsi="Montserrat" w:cs="Arial"/>
          <w:lang w:eastAsia="ko-KR"/>
        </w:rPr>
        <w:t xml:space="preserve">. </w:t>
      </w:r>
    </w:p>
    <w:p w14:paraId="16CA4907" w14:textId="3E4BCF5B" w:rsidR="00A804DD" w:rsidRPr="00E45433" w:rsidRDefault="00360923" w:rsidP="00370F1B">
      <w:pPr>
        <w:pStyle w:val="Caption"/>
        <w:rPr>
          <w:rFonts w:ascii="Montserrat" w:hAnsi="Montserrat" w:cs="Arial"/>
          <w:lang w:eastAsia="ko-KR"/>
        </w:rPr>
      </w:pPr>
      <w:bookmarkStart w:id="95" w:name="_Ref15369511"/>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42</w:t>
      </w:r>
      <w:r w:rsidR="00001F87" w:rsidRPr="00E45433">
        <w:rPr>
          <w:rFonts w:ascii="Montserrat" w:hAnsi="Montserrat" w:cs="Arial"/>
          <w:noProof/>
        </w:rPr>
        <w:fldChar w:fldCharType="end"/>
      </w:r>
      <w:bookmarkEnd w:id="95"/>
      <w:r w:rsidRPr="00E45433">
        <w:rPr>
          <w:rFonts w:ascii="Montserrat" w:hAnsi="Montserrat" w:cs="Arial"/>
          <w:noProof/>
        </w:rPr>
        <w:t xml:space="preserve"> </w:t>
      </w:r>
      <w:r w:rsidRPr="00E45433">
        <w:rPr>
          <w:rFonts w:ascii="Montserrat" w:hAnsi="Montserrat" w:cs="Arial"/>
        </w:rPr>
        <w:t>–</w:t>
      </w:r>
      <w:r w:rsidR="00370F1B" w:rsidRPr="00E45433">
        <w:rPr>
          <w:rFonts w:ascii="Montserrat" w:hAnsi="Montserrat" w:cs="Arial"/>
        </w:rPr>
        <w:t xml:space="preserve"> SNMPv2 Settings</w:t>
      </w:r>
    </w:p>
    <w:tbl>
      <w:tblPr>
        <w:tblStyle w:val="LightList-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1558"/>
        <w:gridCol w:w="2255"/>
        <w:gridCol w:w="1528"/>
        <w:gridCol w:w="1982"/>
      </w:tblGrid>
      <w:tr w:rsidR="00202C93" w:rsidRPr="00E45433" w14:paraId="5E8F0CBD" w14:textId="77777777" w:rsidTr="00E45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pct"/>
            <w:shd w:val="clear" w:color="auto" w:fill="ED7D31" w:themeFill="accent2"/>
          </w:tcPr>
          <w:p w14:paraId="46AB7BEA" w14:textId="5413D6DF" w:rsidR="00202C93" w:rsidRPr="00E45433" w:rsidRDefault="00202C93" w:rsidP="00C0792F">
            <w:pPr>
              <w:spacing w:before="80" w:after="80"/>
              <w:jc w:val="center"/>
              <w:rPr>
                <w:rFonts w:ascii="Montserrat" w:hAnsi="Montserrat" w:cs="Arial"/>
                <w:color w:val="000000" w:themeColor="text1"/>
              </w:rPr>
            </w:pPr>
            <w:r w:rsidRPr="00E45433">
              <w:rPr>
                <w:rFonts w:ascii="Montserrat" w:hAnsi="Montserrat" w:cs="Arial"/>
                <w:color w:val="000000" w:themeColor="text1"/>
              </w:rPr>
              <w:t>Device Name</w:t>
            </w:r>
          </w:p>
        </w:tc>
        <w:tc>
          <w:tcPr>
            <w:tcW w:w="901" w:type="pct"/>
            <w:shd w:val="clear" w:color="auto" w:fill="ED7D31" w:themeFill="accent2"/>
            <w:vAlign w:val="center"/>
          </w:tcPr>
          <w:p w14:paraId="69604D55" w14:textId="1406099D" w:rsidR="00202C93" w:rsidRPr="00E45433" w:rsidRDefault="00202C93" w:rsidP="00C0792F">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000000" w:themeColor="text1"/>
              </w:rPr>
            </w:pPr>
            <w:r w:rsidRPr="00E45433">
              <w:rPr>
                <w:rFonts w:ascii="Montserrat" w:hAnsi="Montserrat" w:cs="Arial"/>
                <w:color w:val="000000" w:themeColor="text1"/>
              </w:rPr>
              <w:t>Physical Location</w:t>
            </w:r>
          </w:p>
        </w:tc>
        <w:tc>
          <w:tcPr>
            <w:tcW w:w="1317" w:type="pct"/>
            <w:shd w:val="clear" w:color="auto" w:fill="ED7D31" w:themeFill="accent2"/>
            <w:vAlign w:val="center"/>
          </w:tcPr>
          <w:p w14:paraId="2E83B422" w14:textId="77777777" w:rsidR="00202C93" w:rsidRPr="00E45433" w:rsidRDefault="00202C93" w:rsidP="00C0792F">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Contact</w:t>
            </w:r>
          </w:p>
        </w:tc>
        <w:tc>
          <w:tcPr>
            <w:tcW w:w="866" w:type="pct"/>
            <w:shd w:val="clear" w:color="auto" w:fill="ED7D31" w:themeFill="accent2"/>
            <w:vAlign w:val="center"/>
          </w:tcPr>
          <w:p w14:paraId="0DA258AB" w14:textId="77777777" w:rsidR="00202C93" w:rsidRPr="00E45433" w:rsidRDefault="00202C93" w:rsidP="00C0792F">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Version</w:t>
            </w:r>
          </w:p>
        </w:tc>
        <w:tc>
          <w:tcPr>
            <w:tcW w:w="1015" w:type="pct"/>
            <w:shd w:val="clear" w:color="auto" w:fill="ED7D31" w:themeFill="accent2"/>
            <w:vAlign w:val="center"/>
          </w:tcPr>
          <w:p w14:paraId="28304335" w14:textId="77777777" w:rsidR="00202C93" w:rsidRPr="00E45433" w:rsidRDefault="00202C93" w:rsidP="00C0792F">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bCs w:val="0"/>
                <w:color w:val="auto"/>
              </w:rPr>
              <w:t>Community String</w:t>
            </w:r>
          </w:p>
        </w:tc>
      </w:tr>
      <w:tr w:rsidR="00202C93" w:rsidRPr="00E45433" w14:paraId="2F5FA8E4" w14:textId="77777777" w:rsidTr="00202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pct"/>
          </w:tcPr>
          <w:p w14:paraId="742886F9" w14:textId="0C63555E" w:rsidR="00202C93" w:rsidRPr="00E45433" w:rsidRDefault="00624FBF" w:rsidP="00360923">
            <w:pPr>
              <w:spacing w:before="40" w:after="40"/>
              <w:rPr>
                <w:rFonts w:ascii="Montserrat" w:hAnsi="Montserrat" w:cs="Arial"/>
                <w:i/>
                <w:color w:val="4472C4" w:themeColor="accent5"/>
              </w:rPr>
            </w:pPr>
            <w:r w:rsidRPr="00E45433">
              <w:rPr>
                <w:rFonts w:ascii="Montserrat" w:hAnsi="Montserrat" w:cs="Arial"/>
                <w:i/>
                <w:color w:val="4472C4" w:themeColor="accent5"/>
              </w:rPr>
              <w:fldChar w:fldCharType="begin"/>
            </w:r>
            <w:r w:rsidRPr="00E45433">
              <w:rPr>
                <w:rFonts w:ascii="Montserrat" w:hAnsi="Montserrat" w:cs="Arial"/>
                <w:i/>
                <w:color w:val="4472C4" w:themeColor="accent5"/>
              </w:rPr>
              <w:instrText xml:space="preserve"> MERGEFIELD t42devicename \* MERGEFORMAT </w:instrText>
            </w:r>
            <w:r w:rsidRPr="00E45433">
              <w:rPr>
                <w:rFonts w:ascii="Montserrat" w:hAnsi="Montserrat" w:cs="Arial"/>
                <w:i/>
                <w:color w:val="4472C4" w:themeColor="accent5"/>
              </w:rPr>
              <w:fldChar w:fldCharType="separate"/>
            </w:r>
            <w:r w:rsidRPr="00E45433">
              <w:rPr>
                <w:rFonts w:ascii="Montserrat" w:hAnsi="Montserrat" w:cs="Arial"/>
                <w:i/>
                <w:noProof/>
                <w:color w:val="4472C4" w:themeColor="accent5"/>
              </w:rPr>
              <w:t>«</w:t>
            </w:r>
            <w:r w:rsidRPr="00E45433">
              <w:rPr>
                <w:rFonts w:ascii="Montserrat" w:hAnsi="Montserrat" w:cs="Arial"/>
                <w:b w:val="0"/>
                <w:bCs w:val="0"/>
                <w:i/>
                <w:noProof/>
                <w:color w:val="4472C4" w:themeColor="accent5"/>
              </w:rPr>
              <w:t>t42devicename</w:t>
            </w:r>
            <w:r w:rsidRPr="00E45433">
              <w:rPr>
                <w:rFonts w:ascii="Montserrat" w:hAnsi="Montserrat" w:cs="Arial"/>
                <w:i/>
                <w:noProof/>
                <w:color w:val="4472C4" w:themeColor="accent5"/>
              </w:rPr>
              <w:t>»</w:t>
            </w:r>
            <w:r w:rsidRPr="00E45433">
              <w:rPr>
                <w:rFonts w:ascii="Montserrat" w:hAnsi="Montserrat" w:cs="Arial"/>
                <w:i/>
                <w:color w:val="4472C4" w:themeColor="accent5"/>
              </w:rPr>
              <w:fldChar w:fldCharType="end"/>
            </w:r>
          </w:p>
        </w:tc>
        <w:tc>
          <w:tcPr>
            <w:tcW w:w="901" w:type="pct"/>
          </w:tcPr>
          <w:p w14:paraId="30E88940" w14:textId="3BBD9C78" w:rsidR="00202C93" w:rsidRPr="00E45433" w:rsidRDefault="00202C93" w:rsidP="00360923">
            <w:pPr>
              <w:spacing w:before="40" w:after="40"/>
              <w:cnfStyle w:val="000000100000" w:firstRow="0" w:lastRow="0" w:firstColumn="0" w:lastColumn="0" w:oddVBand="0" w:evenVBand="0" w:oddHBand="1" w:evenHBand="0" w:firstRowFirstColumn="0" w:firstRowLastColumn="0" w:lastRowFirstColumn="0" w:lastRowLastColumn="0"/>
              <w:rPr>
                <w:rFonts w:ascii="Montserrat" w:hAnsi="Montserrat" w:cs="Arial"/>
                <w:b/>
                <w:i/>
                <w:color w:val="4472C4" w:themeColor="accent5"/>
              </w:rPr>
            </w:pPr>
            <w:r w:rsidRPr="00E45433">
              <w:rPr>
                <w:rFonts w:ascii="Montserrat" w:hAnsi="Montserrat" w:cs="Arial"/>
                <w:i/>
                <w:color w:val="4472C4" w:themeColor="accent5"/>
              </w:rPr>
              <w:fldChar w:fldCharType="begin"/>
            </w:r>
            <w:r w:rsidRPr="00E45433">
              <w:rPr>
                <w:rFonts w:ascii="Montserrat" w:hAnsi="Montserrat" w:cs="Arial"/>
                <w:i/>
                <w:color w:val="4472C4" w:themeColor="accent5"/>
              </w:rPr>
              <w:instrText xml:space="preserve"> MERGEFIELD t42location \* MERGEFORMAT </w:instrText>
            </w:r>
            <w:r w:rsidRPr="00E45433">
              <w:rPr>
                <w:rFonts w:ascii="Montserrat" w:hAnsi="Montserrat" w:cs="Arial"/>
                <w:i/>
                <w:color w:val="4472C4" w:themeColor="accent5"/>
              </w:rPr>
              <w:fldChar w:fldCharType="separate"/>
            </w:r>
            <w:r w:rsidRPr="00E45433">
              <w:rPr>
                <w:rFonts w:ascii="Montserrat" w:hAnsi="Montserrat" w:cs="Arial"/>
                <w:i/>
                <w:noProof/>
                <w:color w:val="4472C4" w:themeColor="accent5"/>
              </w:rPr>
              <w:t>«t42location»</w:t>
            </w:r>
            <w:r w:rsidRPr="00E45433">
              <w:rPr>
                <w:rFonts w:ascii="Montserrat" w:hAnsi="Montserrat" w:cs="Arial"/>
                <w:i/>
                <w:color w:val="4472C4" w:themeColor="accent5"/>
              </w:rPr>
              <w:fldChar w:fldCharType="end"/>
            </w:r>
          </w:p>
        </w:tc>
        <w:tc>
          <w:tcPr>
            <w:tcW w:w="1317" w:type="pct"/>
          </w:tcPr>
          <w:p w14:paraId="63E626E0" w14:textId="074DB566" w:rsidR="00202C93" w:rsidRPr="00E45433" w:rsidRDefault="00202C93" w:rsidP="00360923">
            <w:pPr>
              <w:spacing w:before="40" w:after="40"/>
              <w:cnfStyle w:val="000000100000" w:firstRow="0" w:lastRow="0" w:firstColumn="0" w:lastColumn="0" w:oddVBand="0" w:evenVBand="0" w:oddHBand="1" w:evenHBand="0" w:firstRowFirstColumn="0" w:firstRowLastColumn="0" w:lastRowFirstColumn="0" w:lastRowLastColumn="0"/>
              <w:rPr>
                <w:rFonts w:ascii="Montserrat" w:hAnsi="Montserrat" w:cs="Arial"/>
                <w:i/>
                <w:color w:val="4472C4" w:themeColor="accent5"/>
              </w:rPr>
            </w:pPr>
            <w:r w:rsidRPr="00E45433">
              <w:rPr>
                <w:rFonts w:ascii="Montserrat" w:hAnsi="Montserrat" w:cs="Arial"/>
                <w:i/>
                <w:color w:val="4472C4" w:themeColor="accent5"/>
              </w:rPr>
              <w:fldChar w:fldCharType="begin"/>
            </w:r>
            <w:r w:rsidRPr="00E45433">
              <w:rPr>
                <w:rFonts w:ascii="Montserrat" w:hAnsi="Montserrat" w:cs="Arial"/>
                <w:i/>
                <w:color w:val="4472C4" w:themeColor="accent5"/>
              </w:rPr>
              <w:instrText xml:space="preserve"> MERGEFIELD t42contact \* MERGEFORMAT </w:instrText>
            </w:r>
            <w:r w:rsidRPr="00E45433">
              <w:rPr>
                <w:rFonts w:ascii="Montserrat" w:hAnsi="Montserrat" w:cs="Arial"/>
                <w:i/>
                <w:color w:val="4472C4" w:themeColor="accent5"/>
              </w:rPr>
              <w:fldChar w:fldCharType="separate"/>
            </w:r>
            <w:r w:rsidRPr="00E45433">
              <w:rPr>
                <w:rFonts w:ascii="Montserrat" w:hAnsi="Montserrat" w:cs="Arial"/>
                <w:i/>
                <w:noProof/>
                <w:color w:val="4472C4" w:themeColor="accent5"/>
              </w:rPr>
              <w:t>«t42contact»</w:t>
            </w:r>
            <w:r w:rsidRPr="00E45433">
              <w:rPr>
                <w:rFonts w:ascii="Montserrat" w:hAnsi="Montserrat" w:cs="Arial"/>
                <w:i/>
                <w:color w:val="4472C4" w:themeColor="accent5"/>
              </w:rPr>
              <w:fldChar w:fldCharType="end"/>
            </w:r>
          </w:p>
        </w:tc>
        <w:tc>
          <w:tcPr>
            <w:tcW w:w="866" w:type="pct"/>
          </w:tcPr>
          <w:p w14:paraId="0F6E5C49" w14:textId="3F3F8230" w:rsidR="00202C93" w:rsidRPr="00E45433" w:rsidRDefault="00202C93"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i/>
                <w:color w:val="4472C4" w:themeColor="accent5"/>
              </w:rPr>
            </w:pPr>
            <w:r w:rsidRPr="00E45433">
              <w:rPr>
                <w:rFonts w:ascii="Montserrat" w:hAnsi="Montserrat" w:cs="Arial"/>
                <w:i/>
                <w:color w:val="4472C4" w:themeColor="accent5"/>
              </w:rPr>
              <w:fldChar w:fldCharType="begin"/>
            </w:r>
            <w:r w:rsidRPr="00E45433">
              <w:rPr>
                <w:rFonts w:ascii="Montserrat" w:hAnsi="Montserrat" w:cs="Arial"/>
                <w:i/>
                <w:color w:val="4472C4" w:themeColor="accent5"/>
              </w:rPr>
              <w:instrText xml:space="preserve"> MERGEFIELD t42version \* MERGEFORMAT </w:instrText>
            </w:r>
            <w:r w:rsidRPr="00E45433">
              <w:rPr>
                <w:rFonts w:ascii="Montserrat" w:hAnsi="Montserrat" w:cs="Arial"/>
                <w:i/>
                <w:color w:val="4472C4" w:themeColor="accent5"/>
              </w:rPr>
              <w:fldChar w:fldCharType="separate"/>
            </w:r>
            <w:r w:rsidRPr="00E45433">
              <w:rPr>
                <w:rFonts w:ascii="Montserrat" w:hAnsi="Montserrat" w:cs="Arial"/>
                <w:i/>
                <w:noProof/>
                <w:color w:val="4472C4" w:themeColor="accent5"/>
              </w:rPr>
              <w:t>«t42version»</w:t>
            </w:r>
            <w:r w:rsidRPr="00E45433">
              <w:rPr>
                <w:rFonts w:ascii="Montserrat" w:hAnsi="Montserrat" w:cs="Arial"/>
                <w:i/>
                <w:color w:val="4472C4" w:themeColor="accent5"/>
              </w:rPr>
              <w:fldChar w:fldCharType="end"/>
            </w:r>
          </w:p>
        </w:tc>
        <w:tc>
          <w:tcPr>
            <w:tcW w:w="1015" w:type="pct"/>
          </w:tcPr>
          <w:p w14:paraId="17D70821" w14:textId="454D1EAD" w:rsidR="00202C93" w:rsidRPr="00E45433" w:rsidRDefault="00202C93"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i/>
                <w:color w:val="4472C4" w:themeColor="accent5"/>
              </w:rPr>
            </w:pPr>
            <w:r w:rsidRPr="00E45433">
              <w:rPr>
                <w:rFonts w:ascii="Montserrat" w:hAnsi="Montserrat" w:cs="Arial"/>
                <w:i/>
                <w:color w:val="4472C4" w:themeColor="accent5"/>
              </w:rPr>
              <w:fldChar w:fldCharType="begin"/>
            </w:r>
            <w:r w:rsidRPr="00E45433">
              <w:rPr>
                <w:rFonts w:ascii="Montserrat" w:hAnsi="Montserrat" w:cs="Arial"/>
                <w:i/>
                <w:color w:val="4472C4" w:themeColor="accent5"/>
              </w:rPr>
              <w:instrText xml:space="preserve"> MERGEFIELD t42community \* MERGEFORMAT </w:instrText>
            </w:r>
            <w:r w:rsidRPr="00E45433">
              <w:rPr>
                <w:rFonts w:ascii="Montserrat" w:hAnsi="Montserrat" w:cs="Arial"/>
                <w:i/>
                <w:color w:val="4472C4" w:themeColor="accent5"/>
              </w:rPr>
              <w:fldChar w:fldCharType="separate"/>
            </w:r>
            <w:r w:rsidRPr="00E45433">
              <w:rPr>
                <w:rFonts w:ascii="Montserrat" w:hAnsi="Montserrat" w:cs="Arial"/>
                <w:i/>
                <w:noProof/>
                <w:color w:val="4472C4" w:themeColor="accent5"/>
              </w:rPr>
              <w:t>«t42community»</w:t>
            </w:r>
            <w:r w:rsidRPr="00E45433">
              <w:rPr>
                <w:rFonts w:ascii="Montserrat" w:hAnsi="Montserrat" w:cs="Arial"/>
                <w:i/>
                <w:color w:val="4472C4" w:themeColor="accent5"/>
              </w:rPr>
              <w:fldChar w:fldCharType="end"/>
            </w:r>
          </w:p>
        </w:tc>
      </w:tr>
    </w:tbl>
    <w:p w14:paraId="1ABFDE4B" w14:textId="4FF68243" w:rsidR="0027300E" w:rsidRPr="00E45433" w:rsidRDefault="0027300E" w:rsidP="000D199C">
      <w:pPr>
        <w:pStyle w:val="PSDocH3"/>
        <w:rPr>
          <w:rFonts w:ascii="Montserrat" w:hAnsi="Montserrat" w:cs="Arial"/>
          <w:lang w:eastAsia="ko-KR"/>
        </w:rPr>
      </w:pPr>
      <w:bookmarkStart w:id="96" w:name="_Toc22810864"/>
      <w:r w:rsidRPr="00E45433">
        <w:rPr>
          <w:rFonts w:ascii="Montserrat" w:hAnsi="Montserrat" w:cs="Arial"/>
          <w:lang w:eastAsia="ko-KR"/>
        </w:rPr>
        <w:t>SNMPv3 Settings</w:t>
      </w:r>
      <w:bookmarkEnd w:id="96"/>
    </w:p>
    <w:p w14:paraId="3EF01377" w14:textId="66027D8F" w:rsidR="002D638E" w:rsidRPr="00E45433" w:rsidRDefault="002D638E" w:rsidP="002D638E">
      <w:pPr>
        <w:rPr>
          <w:rFonts w:ascii="Montserrat" w:hAnsi="Montserrat" w:cs="Arial"/>
          <w:color w:val="538135" w:themeColor="accent6" w:themeShade="BF"/>
          <w:lang w:eastAsia="ko-KR"/>
        </w:rPr>
      </w:pPr>
      <w:r w:rsidRPr="00E45433">
        <w:rPr>
          <w:rFonts w:ascii="Montserrat" w:hAnsi="Montserrat" w:cs="Arial"/>
          <w:color w:val="538135" w:themeColor="accent6" w:themeShade="BF"/>
          <w:lang w:eastAsia="ko-KR"/>
        </w:rPr>
        <w:t xml:space="preserve">SNMPv3 settings are shown in </w:t>
      </w:r>
      <w:r w:rsidRPr="00E45433">
        <w:rPr>
          <w:rFonts w:ascii="Montserrat" w:hAnsi="Montserrat" w:cs="Arial"/>
          <w:color w:val="538135" w:themeColor="accent6" w:themeShade="BF"/>
          <w:lang w:eastAsia="ko-KR"/>
        </w:rPr>
        <w:fldChar w:fldCharType="begin"/>
      </w:r>
      <w:r w:rsidRPr="00E45433">
        <w:rPr>
          <w:rFonts w:ascii="Montserrat" w:hAnsi="Montserrat" w:cs="Arial"/>
          <w:color w:val="538135" w:themeColor="accent6" w:themeShade="BF"/>
          <w:lang w:eastAsia="ko-KR"/>
        </w:rPr>
        <w:instrText xml:space="preserve"> REF _Ref15369664 \h </w:instrText>
      </w:r>
      <w:r w:rsidR="00E45433" w:rsidRPr="00E45433">
        <w:rPr>
          <w:rFonts w:ascii="Montserrat" w:hAnsi="Montserrat" w:cs="Arial"/>
          <w:color w:val="538135" w:themeColor="accent6" w:themeShade="BF"/>
          <w:lang w:eastAsia="ko-KR"/>
        </w:rPr>
        <w:instrText xml:space="preserve"> \* MERGEFORMAT </w:instrText>
      </w:r>
      <w:r w:rsidRPr="00E45433">
        <w:rPr>
          <w:rFonts w:ascii="Montserrat" w:hAnsi="Montserrat" w:cs="Arial"/>
          <w:color w:val="538135" w:themeColor="accent6" w:themeShade="BF"/>
          <w:lang w:eastAsia="ko-KR"/>
        </w:rPr>
      </w:r>
      <w:r w:rsidRPr="00E45433">
        <w:rPr>
          <w:rFonts w:ascii="Montserrat" w:hAnsi="Montserrat" w:cs="Arial"/>
          <w:color w:val="538135" w:themeColor="accent6" w:themeShade="BF"/>
          <w:lang w:eastAsia="ko-KR"/>
        </w:rPr>
        <w:fldChar w:fldCharType="separate"/>
      </w:r>
      <w:r w:rsidR="005F541B" w:rsidRPr="00E45433">
        <w:rPr>
          <w:rFonts w:ascii="Montserrat" w:hAnsi="Montserrat" w:cs="Arial"/>
          <w:color w:val="538135" w:themeColor="accent6" w:themeShade="BF"/>
        </w:rPr>
        <w:t xml:space="preserve">Table </w:t>
      </w:r>
      <w:r w:rsidR="005F541B" w:rsidRPr="00E45433">
        <w:rPr>
          <w:rFonts w:ascii="Montserrat" w:hAnsi="Montserrat" w:cs="Arial"/>
          <w:noProof/>
          <w:color w:val="538135" w:themeColor="accent6" w:themeShade="BF"/>
        </w:rPr>
        <w:t>43</w:t>
      </w:r>
      <w:r w:rsidRPr="00E45433">
        <w:rPr>
          <w:rFonts w:ascii="Montserrat" w:hAnsi="Montserrat" w:cs="Arial"/>
          <w:color w:val="538135" w:themeColor="accent6" w:themeShade="BF"/>
          <w:lang w:eastAsia="ko-KR"/>
        </w:rPr>
        <w:fldChar w:fldCharType="end"/>
      </w:r>
      <w:r w:rsidR="00E631B5" w:rsidRPr="00E45433">
        <w:rPr>
          <w:rFonts w:ascii="Montserrat" w:hAnsi="Montserrat" w:cs="Arial"/>
          <w:color w:val="538135" w:themeColor="accent6" w:themeShade="BF"/>
          <w:lang w:eastAsia="ko-KR"/>
        </w:rPr>
        <w:t xml:space="preserve"> and </w:t>
      </w:r>
      <w:r w:rsidR="00E631B5" w:rsidRPr="00E45433">
        <w:rPr>
          <w:rFonts w:ascii="Montserrat" w:hAnsi="Montserrat" w:cs="Arial"/>
          <w:color w:val="538135" w:themeColor="accent6" w:themeShade="BF"/>
          <w:lang w:eastAsia="ko-KR"/>
        </w:rPr>
        <w:fldChar w:fldCharType="begin"/>
      </w:r>
      <w:r w:rsidR="00E631B5" w:rsidRPr="00E45433">
        <w:rPr>
          <w:rFonts w:ascii="Montserrat" w:hAnsi="Montserrat" w:cs="Arial"/>
          <w:color w:val="538135" w:themeColor="accent6" w:themeShade="BF"/>
          <w:lang w:eastAsia="ko-KR"/>
        </w:rPr>
        <w:instrText xml:space="preserve"> REF _Ref15369701 \h </w:instrText>
      </w:r>
      <w:r w:rsidR="00E45433" w:rsidRPr="00E45433">
        <w:rPr>
          <w:rFonts w:ascii="Montserrat" w:hAnsi="Montserrat" w:cs="Arial"/>
          <w:color w:val="538135" w:themeColor="accent6" w:themeShade="BF"/>
          <w:lang w:eastAsia="ko-KR"/>
        </w:rPr>
        <w:instrText xml:space="preserve"> \* MERGEFORMAT </w:instrText>
      </w:r>
      <w:r w:rsidR="00E631B5" w:rsidRPr="00E45433">
        <w:rPr>
          <w:rFonts w:ascii="Montserrat" w:hAnsi="Montserrat" w:cs="Arial"/>
          <w:color w:val="538135" w:themeColor="accent6" w:themeShade="BF"/>
          <w:lang w:eastAsia="ko-KR"/>
        </w:rPr>
      </w:r>
      <w:r w:rsidR="00E631B5" w:rsidRPr="00E45433">
        <w:rPr>
          <w:rFonts w:ascii="Montserrat" w:hAnsi="Montserrat" w:cs="Arial"/>
          <w:color w:val="538135" w:themeColor="accent6" w:themeShade="BF"/>
          <w:lang w:eastAsia="ko-KR"/>
        </w:rPr>
        <w:fldChar w:fldCharType="separate"/>
      </w:r>
      <w:r w:rsidR="005F541B" w:rsidRPr="00E45433">
        <w:rPr>
          <w:rFonts w:ascii="Montserrat" w:hAnsi="Montserrat" w:cs="Arial"/>
          <w:color w:val="538135" w:themeColor="accent6" w:themeShade="BF"/>
        </w:rPr>
        <w:t xml:space="preserve">Table </w:t>
      </w:r>
      <w:r w:rsidR="005F541B" w:rsidRPr="00E45433">
        <w:rPr>
          <w:rFonts w:ascii="Montserrat" w:hAnsi="Montserrat" w:cs="Arial"/>
          <w:noProof/>
          <w:color w:val="538135" w:themeColor="accent6" w:themeShade="BF"/>
        </w:rPr>
        <w:t>44</w:t>
      </w:r>
      <w:r w:rsidR="00E631B5" w:rsidRPr="00E45433">
        <w:rPr>
          <w:rFonts w:ascii="Montserrat" w:hAnsi="Montserrat" w:cs="Arial"/>
          <w:color w:val="538135" w:themeColor="accent6" w:themeShade="BF"/>
          <w:lang w:eastAsia="ko-KR"/>
        </w:rPr>
        <w:fldChar w:fldCharType="end"/>
      </w:r>
      <w:r w:rsidRPr="00E45433">
        <w:rPr>
          <w:rFonts w:ascii="Montserrat" w:hAnsi="Montserrat" w:cs="Arial"/>
          <w:color w:val="538135" w:themeColor="accent6" w:themeShade="BF"/>
          <w:lang w:eastAsia="ko-KR"/>
        </w:rPr>
        <w:t>.</w:t>
      </w:r>
    </w:p>
    <w:p w14:paraId="4DBFA123" w14:textId="1559137D" w:rsidR="00370F1B" w:rsidRPr="00E45433" w:rsidRDefault="00360923" w:rsidP="00EF42E5">
      <w:pPr>
        <w:pStyle w:val="Caption"/>
        <w:keepNext/>
        <w:rPr>
          <w:rFonts w:ascii="Montserrat" w:hAnsi="Montserrat" w:cs="Arial"/>
        </w:rPr>
      </w:pPr>
      <w:bookmarkStart w:id="97" w:name="_Ref15369664"/>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43</w:t>
      </w:r>
      <w:r w:rsidR="00001F87" w:rsidRPr="00E45433">
        <w:rPr>
          <w:rFonts w:ascii="Montserrat" w:hAnsi="Montserrat" w:cs="Arial"/>
          <w:noProof/>
        </w:rPr>
        <w:fldChar w:fldCharType="end"/>
      </w:r>
      <w:bookmarkEnd w:id="97"/>
      <w:r w:rsidRPr="00E45433">
        <w:rPr>
          <w:rFonts w:ascii="Montserrat" w:hAnsi="Montserrat" w:cs="Arial"/>
          <w:noProof/>
        </w:rPr>
        <w:t xml:space="preserve"> </w:t>
      </w:r>
      <w:r w:rsidRPr="00E45433">
        <w:rPr>
          <w:rFonts w:ascii="Montserrat" w:hAnsi="Montserrat" w:cs="Arial"/>
        </w:rPr>
        <w:t>–</w:t>
      </w:r>
      <w:r w:rsidR="00370F1B" w:rsidRPr="00E45433">
        <w:rPr>
          <w:rFonts w:ascii="Montserrat" w:hAnsi="Montserrat" w:cs="Arial"/>
        </w:rPr>
        <w:t xml:space="preserve"> Views</w:t>
      </w:r>
    </w:p>
    <w:tbl>
      <w:tblPr>
        <w:tblStyle w:val="LightList-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0"/>
        <w:gridCol w:w="1410"/>
        <w:gridCol w:w="1264"/>
        <w:gridCol w:w="1765"/>
        <w:gridCol w:w="1462"/>
        <w:gridCol w:w="1369"/>
      </w:tblGrid>
      <w:tr w:rsidR="00202C93" w:rsidRPr="00E45433" w14:paraId="7C6065C7" w14:textId="77777777" w:rsidTr="00E45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shd w:val="clear" w:color="auto" w:fill="ED7D31" w:themeFill="accent2"/>
          </w:tcPr>
          <w:p w14:paraId="001C5397" w14:textId="0BCF5B0D" w:rsidR="00202C93" w:rsidRPr="00E45433" w:rsidRDefault="00202C93" w:rsidP="00C0792F">
            <w:pPr>
              <w:spacing w:before="80" w:after="80"/>
              <w:jc w:val="center"/>
              <w:rPr>
                <w:rFonts w:ascii="Montserrat" w:hAnsi="Montserrat" w:cs="Arial"/>
              </w:rPr>
            </w:pPr>
            <w:r w:rsidRPr="00E45433">
              <w:rPr>
                <w:rFonts w:ascii="Montserrat" w:hAnsi="Montserrat" w:cs="Arial"/>
                <w:color w:val="000000" w:themeColor="text1"/>
              </w:rPr>
              <w:t>Device Name</w:t>
            </w:r>
          </w:p>
        </w:tc>
        <w:tc>
          <w:tcPr>
            <w:tcW w:w="689" w:type="pct"/>
            <w:shd w:val="clear" w:color="auto" w:fill="ED7D31" w:themeFill="accent2"/>
            <w:vAlign w:val="center"/>
          </w:tcPr>
          <w:p w14:paraId="4B9596E7" w14:textId="35C27557" w:rsidR="00202C93" w:rsidRPr="00E45433" w:rsidRDefault="00202C93" w:rsidP="00C0792F">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Name</w:t>
            </w:r>
          </w:p>
        </w:tc>
        <w:tc>
          <w:tcPr>
            <w:tcW w:w="750" w:type="pct"/>
            <w:shd w:val="clear" w:color="auto" w:fill="ED7D31" w:themeFill="accent2"/>
            <w:vAlign w:val="center"/>
          </w:tcPr>
          <w:p w14:paraId="44CAF7EE" w14:textId="77777777" w:rsidR="00202C93" w:rsidRPr="00E45433" w:rsidRDefault="00202C93" w:rsidP="00C0792F">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View</w:t>
            </w:r>
          </w:p>
        </w:tc>
        <w:tc>
          <w:tcPr>
            <w:tcW w:w="1634" w:type="pct"/>
            <w:shd w:val="clear" w:color="auto" w:fill="ED7D31" w:themeFill="accent2"/>
            <w:vAlign w:val="center"/>
          </w:tcPr>
          <w:p w14:paraId="39964166" w14:textId="77777777" w:rsidR="00202C93" w:rsidRPr="00E45433" w:rsidRDefault="00202C93" w:rsidP="00C0792F">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OID</w:t>
            </w:r>
          </w:p>
        </w:tc>
        <w:tc>
          <w:tcPr>
            <w:tcW w:w="713" w:type="pct"/>
            <w:shd w:val="clear" w:color="auto" w:fill="ED7D31" w:themeFill="accent2"/>
            <w:vAlign w:val="center"/>
          </w:tcPr>
          <w:p w14:paraId="5457BB06" w14:textId="77777777" w:rsidR="00202C93" w:rsidRPr="00E45433" w:rsidRDefault="00202C93" w:rsidP="00C0792F">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bCs w:val="0"/>
                <w:color w:val="auto"/>
              </w:rPr>
              <w:t>Option</w:t>
            </w:r>
          </w:p>
        </w:tc>
        <w:tc>
          <w:tcPr>
            <w:tcW w:w="678" w:type="pct"/>
            <w:shd w:val="clear" w:color="auto" w:fill="ED7D31" w:themeFill="accent2"/>
          </w:tcPr>
          <w:p w14:paraId="44AEAE45" w14:textId="77777777" w:rsidR="00202C93" w:rsidRPr="00E45433" w:rsidRDefault="00202C93" w:rsidP="00C0792F">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bCs w:val="0"/>
              </w:rPr>
            </w:pPr>
            <w:r w:rsidRPr="00E45433">
              <w:rPr>
                <w:rFonts w:ascii="Montserrat" w:hAnsi="Montserrat" w:cs="Arial"/>
                <w:bCs w:val="0"/>
                <w:color w:val="auto"/>
              </w:rPr>
              <w:t>Mask</w:t>
            </w:r>
          </w:p>
        </w:tc>
      </w:tr>
      <w:tr w:rsidR="00202C93" w:rsidRPr="00E45433" w14:paraId="4F3DA240" w14:textId="77777777" w:rsidTr="00202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217282FC" w14:textId="13AF7B22" w:rsidR="00202C93" w:rsidRPr="00E45433" w:rsidRDefault="00624FBF" w:rsidP="00370F1B">
            <w:pPr>
              <w:spacing w:before="40" w:after="40"/>
              <w:ind w:right="72"/>
              <w:rPr>
                <w:rStyle w:val="Hyperlink"/>
                <w:rFonts w:ascii="Montserrat" w:hAnsi="Montserrat" w:cs="Arial"/>
                <w:i/>
                <w:u w:val="none"/>
              </w:rPr>
            </w:pPr>
            <w:r w:rsidRPr="00E45433">
              <w:rPr>
                <w:rStyle w:val="Hyperlink"/>
                <w:rFonts w:ascii="Montserrat" w:hAnsi="Montserrat" w:cs="Arial"/>
                <w:i/>
                <w:u w:val="none"/>
              </w:rPr>
              <w:fldChar w:fldCharType="begin"/>
            </w:r>
            <w:r w:rsidRPr="00E45433">
              <w:rPr>
                <w:rStyle w:val="Hyperlink"/>
                <w:rFonts w:ascii="Montserrat" w:hAnsi="Montserrat" w:cs="Arial"/>
                <w:i/>
                <w:u w:val="none"/>
              </w:rPr>
              <w:instrText xml:space="preserve"> MERGEFIELD t43devicename \* MERGEFORMAT </w:instrText>
            </w:r>
            <w:r w:rsidRPr="00E45433">
              <w:rPr>
                <w:rStyle w:val="Hyperlink"/>
                <w:rFonts w:ascii="Montserrat" w:hAnsi="Montserrat" w:cs="Arial"/>
                <w:i/>
                <w:u w:val="none"/>
              </w:rPr>
              <w:fldChar w:fldCharType="separate"/>
            </w:r>
            <w:r w:rsidRPr="00E45433">
              <w:rPr>
                <w:rStyle w:val="Hyperlink"/>
                <w:rFonts w:ascii="Montserrat" w:hAnsi="Montserrat" w:cs="Arial"/>
                <w:i/>
                <w:noProof/>
                <w:u w:val="none"/>
              </w:rPr>
              <w:t>«</w:t>
            </w:r>
            <w:r w:rsidRPr="00E45433">
              <w:rPr>
                <w:rStyle w:val="Hyperlink"/>
                <w:rFonts w:ascii="Montserrat" w:hAnsi="Montserrat" w:cs="Arial"/>
                <w:b w:val="0"/>
                <w:bCs w:val="0"/>
                <w:i/>
                <w:noProof/>
                <w:u w:val="none"/>
              </w:rPr>
              <w:t>t43devicename»</w:t>
            </w:r>
            <w:r w:rsidRPr="00E45433">
              <w:rPr>
                <w:rStyle w:val="Hyperlink"/>
                <w:rFonts w:ascii="Montserrat" w:hAnsi="Montserrat" w:cs="Arial"/>
                <w:i/>
                <w:u w:val="none"/>
              </w:rPr>
              <w:fldChar w:fldCharType="end"/>
            </w:r>
          </w:p>
        </w:tc>
        <w:tc>
          <w:tcPr>
            <w:tcW w:w="689" w:type="pct"/>
          </w:tcPr>
          <w:p w14:paraId="192D85E5" w14:textId="59BF782F" w:rsidR="00202C93" w:rsidRPr="00E45433" w:rsidRDefault="00202C93" w:rsidP="00370F1B">
            <w:pPr>
              <w:spacing w:before="40" w:after="40"/>
              <w:ind w:right="72"/>
              <w:cnfStyle w:val="000000100000" w:firstRow="0" w:lastRow="0" w:firstColumn="0" w:lastColumn="0" w:oddVBand="0" w:evenVBand="0" w:oddHBand="1" w:evenHBand="0" w:firstRowFirstColumn="0" w:firstRowLastColumn="0" w:lastRowFirstColumn="0" w:lastRowLastColumn="0"/>
              <w:rPr>
                <w:rStyle w:val="Hyperlink"/>
                <w:rFonts w:ascii="Montserrat" w:hAnsi="Montserrat" w:cs="Arial"/>
                <w:b/>
                <w:i/>
                <w:u w:val="none"/>
              </w:rPr>
            </w:pPr>
            <w:r w:rsidRPr="00E45433">
              <w:rPr>
                <w:rStyle w:val="Hyperlink"/>
                <w:rFonts w:ascii="Montserrat" w:hAnsi="Montserrat" w:cs="Arial"/>
                <w:i/>
                <w:u w:val="none"/>
              </w:rPr>
              <w:fldChar w:fldCharType="begin"/>
            </w:r>
            <w:r w:rsidRPr="00E45433">
              <w:rPr>
                <w:rStyle w:val="Hyperlink"/>
                <w:rFonts w:ascii="Montserrat" w:hAnsi="Montserrat" w:cs="Arial"/>
                <w:i/>
                <w:u w:val="none"/>
              </w:rPr>
              <w:instrText xml:space="preserve"> MERGEFIELD t43name \* MERGEFORMAT </w:instrText>
            </w:r>
            <w:r w:rsidRPr="00E45433">
              <w:rPr>
                <w:rStyle w:val="Hyperlink"/>
                <w:rFonts w:ascii="Montserrat" w:hAnsi="Montserrat" w:cs="Arial"/>
                <w:i/>
                <w:u w:val="none"/>
              </w:rPr>
              <w:fldChar w:fldCharType="separate"/>
            </w:r>
            <w:r w:rsidRPr="00E45433">
              <w:rPr>
                <w:rStyle w:val="Hyperlink"/>
                <w:rFonts w:ascii="Montserrat" w:hAnsi="Montserrat" w:cs="Arial"/>
                <w:i/>
                <w:noProof/>
                <w:u w:val="none"/>
              </w:rPr>
              <w:t>«t43name»</w:t>
            </w:r>
            <w:r w:rsidRPr="00E45433">
              <w:rPr>
                <w:rStyle w:val="Hyperlink"/>
                <w:rFonts w:ascii="Montserrat" w:hAnsi="Montserrat" w:cs="Arial"/>
                <w:i/>
                <w:u w:val="none"/>
              </w:rPr>
              <w:fldChar w:fldCharType="end"/>
            </w:r>
          </w:p>
        </w:tc>
        <w:tc>
          <w:tcPr>
            <w:tcW w:w="750" w:type="pct"/>
          </w:tcPr>
          <w:p w14:paraId="02766CC0" w14:textId="608BEE26" w:rsidR="00202C93" w:rsidRPr="00E45433" w:rsidRDefault="00202C93" w:rsidP="00370F1B">
            <w:pPr>
              <w:spacing w:before="40" w:after="40"/>
              <w:ind w:right="72"/>
              <w:cnfStyle w:val="000000100000" w:firstRow="0" w:lastRow="0" w:firstColumn="0" w:lastColumn="0" w:oddVBand="0" w:evenVBand="0" w:oddHBand="1" w:evenHBand="0" w:firstRowFirstColumn="0" w:firstRowLastColumn="0" w:lastRowFirstColumn="0" w:lastRowLastColumn="0"/>
              <w:rPr>
                <w:rStyle w:val="Hyperlink"/>
                <w:rFonts w:ascii="Montserrat" w:hAnsi="Montserrat" w:cs="Arial"/>
                <w:i/>
                <w:u w:val="none"/>
              </w:rPr>
            </w:pPr>
            <w:r w:rsidRPr="00E45433">
              <w:rPr>
                <w:rStyle w:val="Hyperlink"/>
                <w:rFonts w:ascii="Montserrat" w:hAnsi="Montserrat" w:cs="Arial"/>
                <w:i/>
                <w:u w:val="none"/>
              </w:rPr>
              <w:fldChar w:fldCharType="begin"/>
            </w:r>
            <w:r w:rsidRPr="00E45433">
              <w:rPr>
                <w:rStyle w:val="Hyperlink"/>
                <w:rFonts w:ascii="Montserrat" w:hAnsi="Montserrat" w:cs="Arial"/>
                <w:i/>
                <w:u w:val="none"/>
              </w:rPr>
              <w:instrText xml:space="preserve"> MERGEFIELD t43view \* MERGEFORMAT </w:instrText>
            </w:r>
            <w:r w:rsidRPr="00E45433">
              <w:rPr>
                <w:rStyle w:val="Hyperlink"/>
                <w:rFonts w:ascii="Montserrat" w:hAnsi="Montserrat" w:cs="Arial"/>
                <w:i/>
                <w:u w:val="none"/>
              </w:rPr>
              <w:fldChar w:fldCharType="separate"/>
            </w:r>
            <w:r w:rsidRPr="00E45433">
              <w:rPr>
                <w:rStyle w:val="Hyperlink"/>
                <w:rFonts w:ascii="Montserrat" w:hAnsi="Montserrat" w:cs="Arial"/>
                <w:i/>
                <w:noProof/>
                <w:u w:val="none"/>
              </w:rPr>
              <w:t>«t43view»</w:t>
            </w:r>
            <w:r w:rsidRPr="00E45433">
              <w:rPr>
                <w:rStyle w:val="Hyperlink"/>
                <w:rFonts w:ascii="Montserrat" w:hAnsi="Montserrat" w:cs="Arial"/>
                <w:i/>
                <w:u w:val="none"/>
              </w:rPr>
              <w:fldChar w:fldCharType="end"/>
            </w:r>
          </w:p>
        </w:tc>
        <w:tc>
          <w:tcPr>
            <w:tcW w:w="1634" w:type="pct"/>
          </w:tcPr>
          <w:p w14:paraId="1436AAF7" w14:textId="68F059F5" w:rsidR="00202C93" w:rsidRPr="00E45433" w:rsidRDefault="00202C93" w:rsidP="00370F1B">
            <w:pPr>
              <w:spacing w:before="40" w:after="40"/>
              <w:ind w:right="72"/>
              <w:cnfStyle w:val="000000100000" w:firstRow="0" w:lastRow="0" w:firstColumn="0" w:lastColumn="0" w:oddVBand="0" w:evenVBand="0" w:oddHBand="1" w:evenHBand="0" w:firstRowFirstColumn="0" w:firstRowLastColumn="0" w:lastRowFirstColumn="0" w:lastRowLastColumn="0"/>
              <w:rPr>
                <w:rStyle w:val="Hyperlink"/>
                <w:rFonts w:ascii="Montserrat" w:hAnsi="Montserrat" w:cs="Arial"/>
                <w:i/>
                <w:u w:val="none"/>
              </w:rPr>
            </w:pPr>
            <w:r w:rsidRPr="00E45433">
              <w:rPr>
                <w:rStyle w:val="Hyperlink"/>
                <w:rFonts w:ascii="Montserrat" w:hAnsi="Montserrat" w:cs="Arial"/>
                <w:i/>
                <w:u w:val="none"/>
              </w:rPr>
              <w:fldChar w:fldCharType="begin"/>
            </w:r>
            <w:r w:rsidRPr="00E45433">
              <w:rPr>
                <w:rStyle w:val="Hyperlink"/>
                <w:rFonts w:ascii="Montserrat" w:hAnsi="Montserrat" w:cs="Arial"/>
                <w:i/>
                <w:u w:val="none"/>
              </w:rPr>
              <w:instrText xml:space="preserve"> MERGEFIELD t43oid \* MERGEFORMAT </w:instrText>
            </w:r>
            <w:r w:rsidRPr="00E45433">
              <w:rPr>
                <w:rStyle w:val="Hyperlink"/>
                <w:rFonts w:ascii="Montserrat" w:hAnsi="Montserrat" w:cs="Arial"/>
                <w:i/>
                <w:u w:val="none"/>
              </w:rPr>
              <w:fldChar w:fldCharType="separate"/>
            </w:r>
            <w:r w:rsidRPr="00E45433">
              <w:rPr>
                <w:rStyle w:val="Hyperlink"/>
                <w:rFonts w:ascii="Montserrat" w:hAnsi="Montserrat" w:cs="Arial"/>
                <w:i/>
                <w:noProof/>
                <w:u w:val="none"/>
              </w:rPr>
              <w:t>«t43oid»</w:t>
            </w:r>
            <w:r w:rsidRPr="00E45433">
              <w:rPr>
                <w:rStyle w:val="Hyperlink"/>
                <w:rFonts w:ascii="Montserrat" w:hAnsi="Montserrat" w:cs="Arial"/>
                <w:i/>
                <w:u w:val="none"/>
              </w:rPr>
              <w:fldChar w:fldCharType="end"/>
            </w:r>
          </w:p>
        </w:tc>
        <w:tc>
          <w:tcPr>
            <w:tcW w:w="713" w:type="pct"/>
          </w:tcPr>
          <w:p w14:paraId="10497577" w14:textId="03B8C9EB" w:rsidR="00202C93" w:rsidRPr="00E45433" w:rsidRDefault="00202C93" w:rsidP="00370F1B">
            <w:pPr>
              <w:spacing w:before="40" w:after="40"/>
              <w:ind w:right="72"/>
              <w:cnfStyle w:val="000000100000" w:firstRow="0" w:lastRow="0" w:firstColumn="0" w:lastColumn="0" w:oddVBand="0" w:evenVBand="0" w:oddHBand="1" w:evenHBand="0" w:firstRowFirstColumn="0" w:firstRowLastColumn="0" w:lastRowFirstColumn="0" w:lastRowLastColumn="0"/>
              <w:rPr>
                <w:rStyle w:val="Hyperlink"/>
                <w:rFonts w:ascii="Montserrat" w:hAnsi="Montserrat" w:cs="Arial"/>
                <w:i/>
                <w:u w:val="none"/>
              </w:rPr>
            </w:pPr>
            <w:r w:rsidRPr="00E45433">
              <w:rPr>
                <w:rStyle w:val="Hyperlink"/>
                <w:rFonts w:ascii="Montserrat" w:hAnsi="Montserrat" w:cs="Arial"/>
                <w:i/>
                <w:u w:val="none"/>
              </w:rPr>
              <w:fldChar w:fldCharType="begin"/>
            </w:r>
            <w:r w:rsidRPr="00E45433">
              <w:rPr>
                <w:rStyle w:val="Hyperlink"/>
                <w:rFonts w:ascii="Montserrat" w:hAnsi="Montserrat" w:cs="Arial"/>
                <w:i/>
                <w:u w:val="none"/>
              </w:rPr>
              <w:instrText xml:space="preserve"> MERGEFIELD t43option \* MERGEFORMAT </w:instrText>
            </w:r>
            <w:r w:rsidRPr="00E45433">
              <w:rPr>
                <w:rStyle w:val="Hyperlink"/>
                <w:rFonts w:ascii="Montserrat" w:hAnsi="Montserrat" w:cs="Arial"/>
                <w:i/>
                <w:u w:val="none"/>
              </w:rPr>
              <w:fldChar w:fldCharType="separate"/>
            </w:r>
            <w:r w:rsidRPr="00E45433">
              <w:rPr>
                <w:rStyle w:val="Hyperlink"/>
                <w:rFonts w:ascii="Montserrat" w:hAnsi="Montserrat" w:cs="Arial"/>
                <w:i/>
                <w:noProof/>
                <w:u w:val="none"/>
              </w:rPr>
              <w:t>«t43option»</w:t>
            </w:r>
            <w:r w:rsidRPr="00E45433">
              <w:rPr>
                <w:rStyle w:val="Hyperlink"/>
                <w:rFonts w:ascii="Montserrat" w:hAnsi="Montserrat" w:cs="Arial"/>
                <w:i/>
                <w:u w:val="none"/>
              </w:rPr>
              <w:fldChar w:fldCharType="end"/>
            </w:r>
          </w:p>
        </w:tc>
        <w:tc>
          <w:tcPr>
            <w:tcW w:w="678" w:type="pct"/>
          </w:tcPr>
          <w:p w14:paraId="6D2C1565" w14:textId="75D6ECCD" w:rsidR="00202C93" w:rsidRPr="00E45433" w:rsidRDefault="00202C93" w:rsidP="00370F1B">
            <w:pPr>
              <w:spacing w:before="40" w:after="40"/>
              <w:ind w:right="72"/>
              <w:cnfStyle w:val="000000100000" w:firstRow="0" w:lastRow="0" w:firstColumn="0" w:lastColumn="0" w:oddVBand="0" w:evenVBand="0" w:oddHBand="1" w:evenHBand="0" w:firstRowFirstColumn="0" w:firstRowLastColumn="0" w:lastRowFirstColumn="0" w:lastRowLastColumn="0"/>
              <w:rPr>
                <w:rStyle w:val="Hyperlink"/>
                <w:rFonts w:ascii="Montserrat" w:hAnsi="Montserrat" w:cs="Arial"/>
                <w:i/>
                <w:u w:val="none"/>
              </w:rPr>
            </w:pPr>
            <w:r w:rsidRPr="00E45433">
              <w:rPr>
                <w:rStyle w:val="Hyperlink"/>
                <w:rFonts w:ascii="Montserrat" w:hAnsi="Montserrat" w:cs="Arial"/>
                <w:i/>
                <w:u w:val="none"/>
              </w:rPr>
              <w:fldChar w:fldCharType="begin"/>
            </w:r>
            <w:r w:rsidRPr="00E45433">
              <w:rPr>
                <w:rStyle w:val="Hyperlink"/>
                <w:rFonts w:ascii="Montserrat" w:hAnsi="Montserrat" w:cs="Arial"/>
                <w:i/>
                <w:u w:val="none"/>
              </w:rPr>
              <w:instrText xml:space="preserve"> MERGEFIELD t43mask \* MERGEFORMAT </w:instrText>
            </w:r>
            <w:r w:rsidRPr="00E45433">
              <w:rPr>
                <w:rStyle w:val="Hyperlink"/>
                <w:rFonts w:ascii="Montserrat" w:hAnsi="Montserrat" w:cs="Arial"/>
                <w:i/>
                <w:u w:val="none"/>
              </w:rPr>
              <w:fldChar w:fldCharType="separate"/>
            </w:r>
            <w:r w:rsidRPr="00E45433">
              <w:rPr>
                <w:rStyle w:val="Hyperlink"/>
                <w:rFonts w:ascii="Montserrat" w:hAnsi="Montserrat" w:cs="Arial"/>
                <w:i/>
                <w:noProof/>
                <w:u w:val="none"/>
              </w:rPr>
              <w:t>«t43mask»</w:t>
            </w:r>
            <w:r w:rsidRPr="00E45433">
              <w:rPr>
                <w:rStyle w:val="Hyperlink"/>
                <w:rFonts w:ascii="Montserrat" w:hAnsi="Montserrat" w:cs="Arial"/>
                <w:i/>
                <w:u w:val="none"/>
              </w:rPr>
              <w:fldChar w:fldCharType="end"/>
            </w:r>
          </w:p>
        </w:tc>
      </w:tr>
    </w:tbl>
    <w:p w14:paraId="5E547382" w14:textId="2DB01AEE" w:rsidR="00EF42E5" w:rsidRPr="00E45433" w:rsidRDefault="00360923" w:rsidP="00A2594F">
      <w:pPr>
        <w:pStyle w:val="Caption"/>
        <w:keepNext/>
        <w:spacing w:before="120"/>
        <w:rPr>
          <w:rFonts w:ascii="Montserrat" w:hAnsi="Montserrat" w:cs="Arial"/>
        </w:rPr>
      </w:pPr>
      <w:bookmarkStart w:id="98" w:name="_Ref15369701"/>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44</w:t>
      </w:r>
      <w:r w:rsidR="00001F87" w:rsidRPr="00E45433">
        <w:rPr>
          <w:rFonts w:ascii="Montserrat" w:hAnsi="Montserrat" w:cs="Arial"/>
          <w:noProof/>
        </w:rPr>
        <w:fldChar w:fldCharType="end"/>
      </w:r>
      <w:bookmarkEnd w:id="98"/>
      <w:r w:rsidRPr="00E45433">
        <w:rPr>
          <w:rFonts w:ascii="Montserrat" w:hAnsi="Montserrat" w:cs="Arial"/>
          <w:noProof/>
        </w:rPr>
        <w:t xml:space="preserve"> </w:t>
      </w:r>
      <w:r w:rsidRPr="00E45433">
        <w:rPr>
          <w:rFonts w:ascii="Montserrat" w:hAnsi="Montserrat" w:cs="Arial"/>
        </w:rPr>
        <w:t>–</w:t>
      </w:r>
      <w:r w:rsidR="00EF42E5" w:rsidRPr="00E45433">
        <w:rPr>
          <w:rFonts w:ascii="Montserrat" w:hAnsi="Montserrat" w:cs="Arial"/>
        </w:rPr>
        <w:t xml:space="preserve"> Users</w:t>
      </w:r>
    </w:p>
    <w:tbl>
      <w:tblPr>
        <w:tblStyle w:val="LightList-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1"/>
        <w:gridCol w:w="1356"/>
        <w:gridCol w:w="1284"/>
        <w:gridCol w:w="2285"/>
        <w:gridCol w:w="2344"/>
      </w:tblGrid>
      <w:tr w:rsidR="00202C93" w:rsidRPr="00E45433" w14:paraId="58A2FFF9" w14:textId="77777777" w:rsidTr="00E45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shd w:val="clear" w:color="auto" w:fill="ED7D31" w:themeFill="accent2"/>
          </w:tcPr>
          <w:p w14:paraId="59B379B3" w14:textId="25DCFEA8" w:rsidR="00202C93" w:rsidRPr="00E45433" w:rsidRDefault="00202C93" w:rsidP="00C0792F">
            <w:pPr>
              <w:spacing w:before="80" w:after="80"/>
              <w:jc w:val="center"/>
              <w:rPr>
                <w:rFonts w:ascii="Montserrat" w:hAnsi="Montserrat" w:cs="Arial"/>
              </w:rPr>
            </w:pPr>
            <w:r w:rsidRPr="00E45433">
              <w:rPr>
                <w:rFonts w:ascii="Montserrat" w:hAnsi="Montserrat" w:cs="Arial"/>
                <w:color w:val="000000" w:themeColor="text1"/>
              </w:rPr>
              <w:t>Device Name</w:t>
            </w:r>
          </w:p>
        </w:tc>
        <w:tc>
          <w:tcPr>
            <w:tcW w:w="683" w:type="pct"/>
            <w:shd w:val="clear" w:color="auto" w:fill="ED7D31" w:themeFill="accent2"/>
            <w:vAlign w:val="center"/>
          </w:tcPr>
          <w:p w14:paraId="68E01FCF" w14:textId="5176E81D" w:rsidR="00202C93" w:rsidRPr="00E45433" w:rsidRDefault="00202C93" w:rsidP="00C0792F">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Users</w:t>
            </w:r>
          </w:p>
        </w:tc>
        <w:tc>
          <w:tcPr>
            <w:tcW w:w="830" w:type="pct"/>
            <w:shd w:val="clear" w:color="auto" w:fill="ED7D31" w:themeFill="accent2"/>
            <w:vAlign w:val="center"/>
          </w:tcPr>
          <w:p w14:paraId="79314361" w14:textId="77777777" w:rsidR="00202C93" w:rsidRPr="00E45433" w:rsidRDefault="00202C93" w:rsidP="00C0792F">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View</w:t>
            </w:r>
          </w:p>
        </w:tc>
        <w:tc>
          <w:tcPr>
            <w:tcW w:w="1430" w:type="pct"/>
            <w:shd w:val="clear" w:color="auto" w:fill="ED7D31" w:themeFill="accent2"/>
            <w:vAlign w:val="center"/>
          </w:tcPr>
          <w:p w14:paraId="71F2D1C0" w14:textId="77777777" w:rsidR="00202C93" w:rsidRPr="00E45433" w:rsidRDefault="00202C93" w:rsidP="00C0792F">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Auth Password</w:t>
            </w:r>
          </w:p>
        </w:tc>
        <w:tc>
          <w:tcPr>
            <w:tcW w:w="1429" w:type="pct"/>
            <w:shd w:val="clear" w:color="auto" w:fill="ED7D31" w:themeFill="accent2"/>
            <w:vAlign w:val="center"/>
          </w:tcPr>
          <w:p w14:paraId="0B65BA26" w14:textId="77777777" w:rsidR="00202C93" w:rsidRPr="00E45433" w:rsidRDefault="00202C93" w:rsidP="00C0792F">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proofErr w:type="spellStart"/>
            <w:r w:rsidRPr="00E45433">
              <w:rPr>
                <w:rFonts w:ascii="Montserrat" w:hAnsi="Montserrat" w:cs="Arial"/>
                <w:bCs w:val="0"/>
                <w:color w:val="auto"/>
              </w:rPr>
              <w:t>Priv</w:t>
            </w:r>
            <w:proofErr w:type="spellEnd"/>
            <w:r w:rsidRPr="00E45433">
              <w:rPr>
                <w:rFonts w:ascii="Montserrat" w:hAnsi="Montserrat" w:cs="Arial"/>
                <w:bCs w:val="0"/>
                <w:color w:val="auto"/>
              </w:rPr>
              <w:t xml:space="preserve"> Password</w:t>
            </w:r>
          </w:p>
        </w:tc>
      </w:tr>
      <w:tr w:rsidR="00202C93" w:rsidRPr="00E45433" w14:paraId="4541FAFA" w14:textId="77777777" w:rsidTr="00202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123EC93C" w14:textId="097D7C67" w:rsidR="00202C93" w:rsidRPr="00E45433" w:rsidRDefault="00202C93" w:rsidP="00370F1B">
            <w:pPr>
              <w:spacing w:before="40" w:after="40"/>
              <w:ind w:right="72"/>
              <w:rPr>
                <w:rStyle w:val="Hyperlink"/>
                <w:rFonts w:ascii="Montserrat" w:hAnsi="Montserrat" w:cs="Arial"/>
                <w:b w:val="0"/>
                <w:bCs w:val="0"/>
                <w:i/>
                <w:u w:val="none"/>
              </w:rPr>
            </w:pPr>
            <w:r w:rsidRPr="00E45433">
              <w:rPr>
                <w:rStyle w:val="Hyperlink"/>
                <w:rFonts w:ascii="Montserrat" w:hAnsi="Montserrat" w:cs="Arial"/>
                <w:i/>
                <w:u w:val="none"/>
              </w:rPr>
              <w:fldChar w:fldCharType="begin"/>
            </w:r>
            <w:r w:rsidRPr="00E45433">
              <w:rPr>
                <w:rStyle w:val="Hyperlink"/>
                <w:rFonts w:ascii="Montserrat" w:hAnsi="Montserrat" w:cs="Arial"/>
                <w:b w:val="0"/>
                <w:bCs w:val="0"/>
                <w:i/>
                <w:u w:val="none"/>
              </w:rPr>
              <w:instrText xml:space="preserve"> MERGEFIELD t44devicename \* MERGEFORMAT </w:instrText>
            </w:r>
            <w:r w:rsidRPr="00E45433">
              <w:rPr>
                <w:rStyle w:val="Hyperlink"/>
                <w:rFonts w:ascii="Montserrat" w:hAnsi="Montserrat" w:cs="Arial"/>
                <w:i/>
                <w:u w:val="none"/>
              </w:rPr>
              <w:fldChar w:fldCharType="separate"/>
            </w:r>
            <w:r w:rsidRPr="00E45433">
              <w:rPr>
                <w:rStyle w:val="Hyperlink"/>
                <w:rFonts w:ascii="Montserrat" w:hAnsi="Montserrat" w:cs="Arial"/>
                <w:b w:val="0"/>
                <w:bCs w:val="0"/>
                <w:i/>
                <w:noProof/>
                <w:u w:val="none"/>
              </w:rPr>
              <w:t>«t44devicename»</w:t>
            </w:r>
            <w:r w:rsidRPr="00E45433">
              <w:rPr>
                <w:rStyle w:val="Hyperlink"/>
                <w:rFonts w:ascii="Montserrat" w:hAnsi="Montserrat" w:cs="Arial"/>
                <w:i/>
                <w:u w:val="none"/>
              </w:rPr>
              <w:fldChar w:fldCharType="end"/>
            </w:r>
          </w:p>
        </w:tc>
        <w:tc>
          <w:tcPr>
            <w:tcW w:w="683" w:type="pct"/>
          </w:tcPr>
          <w:p w14:paraId="0042C7D5" w14:textId="5550A7B6" w:rsidR="00202C93" w:rsidRPr="00E45433" w:rsidRDefault="00202C93" w:rsidP="00370F1B">
            <w:pPr>
              <w:spacing w:before="40" w:after="40"/>
              <w:ind w:right="72"/>
              <w:cnfStyle w:val="000000100000" w:firstRow="0" w:lastRow="0" w:firstColumn="0" w:lastColumn="0" w:oddVBand="0" w:evenVBand="0" w:oddHBand="1" w:evenHBand="0" w:firstRowFirstColumn="0" w:firstRowLastColumn="0" w:lastRowFirstColumn="0" w:lastRowLastColumn="0"/>
              <w:rPr>
                <w:rStyle w:val="Hyperlink"/>
                <w:rFonts w:ascii="Montserrat" w:hAnsi="Montserrat" w:cs="Arial"/>
                <w:b/>
                <w:i/>
                <w:u w:val="none"/>
              </w:rPr>
            </w:pPr>
            <w:r w:rsidRPr="00E45433">
              <w:rPr>
                <w:rStyle w:val="Hyperlink"/>
                <w:rFonts w:ascii="Montserrat" w:hAnsi="Montserrat" w:cs="Arial"/>
                <w:i/>
                <w:u w:val="none"/>
              </w:rPr>
              <w:fldChar w:fldCharType="begin"/>
            </w:r>
            <w:r w:rsidRPr="00E45433">
              <w:rPr>
                <w:rStyle w:val="Hyperlink"/>
                <w:rFonts w:ascii="Montserrat" w:hAnsi="Montserrat" w:cs="Arial"/>
                <w:i/>
                <w:u w:val="none"/>
              </w:rPr>
              <w:instrText xml:space="preserve"> MERGEFIELD t44users \* MERGEFORMAT </w:instrText>
            </w:r>
            <w:r w:rsidRPr="00E45433">
              <w:rPr>
                <w:rStyle w:val="Hyperlink"/>
                <w:rFonts w:ascii="Montserrat" w:hAnsi="Montserrat" w:cs="Arial"/>
                <w:i/>
                <w:u w:val="none"/>
              </w:rPr>
              <w:fldChar w:fldCharType="separate"/>
            </w:r>
            <w:r w:rsidRPr="00E45433">
              <w:rPr>
                <w:rStyle w:val="Hyperlink"/>
                <w:rFonts w:ascii="Montserrat" w:hAnsi="Montserrat" w:cs="Arial"/>
                <w:i/>
                <w:noProof/>
                <w:u w:val="none"/>
              </w:rPr>
              <w:t>«t44users»</w:t>
            </w:r>
            <w:r w:rsidRPr="00E45433">
              <w:rPr>
                <w:rStyle w:val="Hyperlink"/>
                <w:rFonts w:ascii="Montserrat" w:hAnsi="Montserrat" w:cs="Arial"/>
                <w:i/>
                <w:u w:val="none"/>
              </w:rPr>
              <w:fldChar w:fldCharType="end"/>
            </w:r>
          </w:p>
        </w:tc>
        <w:tc>
          <w:tcPr>
            <w:tcW w:w="830" w:type="pct"/>
          </w:tcPr>
          <w:p w14:paraId="1CF8D7B9" w14:textId="14C30E6E" w:rsidR="00202C93" w:rsidRPr="00E45433" w:rsidRDefault="00202C93" w:rsidP="00370F1B">
            <w:pPr>
              <w:spacing w:before="40" w:after="40"/>
              <w:ind w:right="72"/>
              <w:cnfStyle w:val="000000100000" w:firstRow="0" w:lastRow="0" w:firstColumn="0" w:lastColumn="0" w:oddVBand="0" w:evenVBand="0" w:oddHBand="1" w:evenHBand="0" w:firstRowFirstColumn="0" w:firstRowLastColumn="0" w:lastRowFirstColumn="0" w:lastRowLastColumn="0"/>
              <w:rPr>
                <w:rStyle w:val="Hyperlink"/>
                <w:rFonts w:ascii="Montserrat" w:hAnsi="Montserrat" w:cs="Arial"/>
                <w:i/>
                <w:u w:val="none"/>
              </w:rPr>
            </w:pPr>
            <w:r w:rsidRPr="00E45433">
              <w:rPr>
                <w:rStyle w:val="Hyperlink"/>
                <w:rFonts w:ascii="Montserrat" w:hAnsi="Montserrat" w:cs="Arial"/>
                <w:i/>
                <w:u w:val="none"/>
              </w:rPr>
              <w:fldChar w:fldCharType="begin"/>
            </w:r>
            <w:r w:rsidRPr="00E45433">
              <w:rPr>
                <w:rStyle w:val="Hyperlink"/>
                <w:rFonts w:ascii="Montserrat" w:hAnsi="Montserrat" w:cs="Arial"/>
                <w:i/>
                <w:u w:val="none"/>
              </w:rPr>
              <w:instrText xml:space="preserve"> MERGEFIELD t44view \* MERGEFORMAT </w:instrText>
            </w:r>
            <w:r w:rsidRPr="00E45433">
              <w:rPr>
                <w:rStyle w:val="Hyperlink"/>
                <w:rFonts w:ascii="Montserrat" w:hAnsi="Montserrat" w:cs="Arial"/>
                <w:i/>
                <w:u w:val="none"/>
              </w:rPr>
              <w:fldChar w:fldCharType="separate"/>
            </w:r>
            <w:r w:rsidRPr="00E45433">
              <w:rPr>
                <w:rStyle w:val="Hyperlink"/>
                <w:rFonts w:ascii="Montserrat" w:hAnsi="Montserrat" w:cs="Arial"/>
                <w:i/>
                <w:noProof/>
                <w:u w:val="none"/>
              </w:rPr>
              <w:t>«t44view»</w:t>
            </w:r>
            <w:r w:rsidRPr="00E45433">
              <w:rPr>
                <w:rStyle w:val="Hyperlink"/>
                <w:rFonts w:ascii="Montserrat" w:hAnsi="Montserrat" w:cs="Arial"/>
                <w:i/>
                <w:u w:val="none"/>
              </w:rPr>
              <w:fldChar w:fldCharType="end"/>
            </w:r>
          </w:p>
        </w:tc>
        <w:tc>
          <w:tcPr>
            <w:tcW w:w="1430" w:type="pct"/>
          </w:tcPr>
          <w:p w14:paraId="1178A788" w14:textId="54994940" w:rsidR="00202C93" w:rsidRPr="00E45433" w:rsidRDefault="00202C93" w:rsidP="00370F1B">
            <w:pPr>
              <w:spacing w:before="40" w:after="40"/>
              <w:ind w:right="72"/>
              <w:cnfStyle w:val="000000100000" w:firstRow="0" w:lastRow="0" w:firstColumn="0" w:lastColumn="0" w:oddVBand="0" w:evenVBand="0" w:oddHBand="1" w:evenHBand="0" w:firstRowFirstColumn="0" w:firstRowLastColumn="0" w:lastRowFirstColumn="0" w:lastRowLastColumn="0"/>
              <w:rPr>
                <w:rStyle w:val="Hyperlink"/>
                <w:rFonts w:ascii="Montserrat" w:hAnsi="Montserrat" w:cs="Arial"/>
                <w:i/>
                <w:u w:val="none"/>
              </w:rPr>
            </w:pPr>
          </w:p>
        </w:tc>
        <w:tc>
          <w:tcPr>
            <w:tcW w:w="1429" w:type="pct"/>
          </w:tcPr>
          <w:p w14:paraId="5CBFCDAB" w14:textId="514777F9" w:rsidR="00202C93" w:rsidRPr="00E45433" w:rsidRDefault="00202C93" w:rsidP="00370F1B">
            <w:pPr>
              <w:spacing w:before="40" w:after="40"/>
              <w:ind w:right="72"/>
              <w:cnfStyle w:val="000000100000" w:firstRow="0" w:lastRow="0" w:firstColumn="0" w:lastColumn="0" w:oddVBand="0" w:evenVBand="0" w:oddHBand="1" w:evenHBand="0" w:firstRowFirstColumn="0" w:firstRowLastColumn="0" w:lastRowFirstColumn="0" w:lastRowLastColumn="0"/>
              <w:rPr>
                <w:rStyle w:val="Hyperlink"/>
                <w:rFonts w:ascii="Montserrat" w:hAnsi="Montserrat" w:cs="Arial"/>
                <w:i/>
                <w:u w:val="none"/>
              </w:rPr>
            </w:pPr>
          </w:p>
        </w:tc>
      </w:tr>
    </w:tbl>
    <w:p w14:paraId="11F43054" w14:textId="77777777" w:rsidR="00623EB6" w:rsidRPr="00E45433" w:rsidRDefault="003E5B06" w:rsidP="00D6720C">
      <w:pPr>
        <w:pStyle w:val="PSDocH3"/>
        <w:rPr>
          <w:rFonts w:ascii="Montserrat" w:hAnsi="Montserrat" w:cs="Arial"/>
          <w:lang w:eastAsia="ko-KR"/>
        </w:rPr>
      </w:pPr>
      <w:bookmarkStart w:id="99" w:name="_Toc22810865"/>
      <w:r w:rsidRPr="00E45433">
        <w:rPr>
          <w:rFonts w:ascii="Montserrat" w:hAnsi="Montserrat" w:cs="Arial"/>
          <w:lang w:eastAsia="ko-KR"/>
        </w:rPr>
        <w:t>Reporting</w:t>
      </w:r>
      <w:bookmarkEnd w:id="99"/>
      <w:r w:rsidRPr="00E45433">
        <w:rPr>
          <w:rFonts w:ascii="Montserrat" w:hAnsi="Montserrat" w:cs="Arial"/>
          <w:lang w:eastAsia="ko-KR"/>
        </w:rPr>
        <w:t xml:space="preserve"> </w:t>
      </w:r>
    </w:p>
    <w:p w14:paraId="5FEEB019" w14:textId="77777777" w:rsidR="00830300" w:rsidRPr="00E45433" w:rsidRDefault="000D199C" w:rsidP="008C5130">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Describe</w:t>
      </w:r>
      <w:r w:rsidR="00830300" w:rsidRPr="00E45433">
        <w:rPr>
          <w:rFonts w:ascii="Montserrat" w:hAnsi="Montserrat" w:cs="Arial"/>
          <w:color w:val="538135" w:themeColor="accent6" w:themeShade="BF"/>
        </w:rPr>
        <w:t xml:space="preserve"> the customers reporting settings</w:t>
      </w:r>
      <w:r w:rsidRPr="00E45433">
        <w:rPr>
          <w:rFonts w:ascii="Montserrat" w:hAnsi="Montserrat" w:cs="Arial"/>
          <w:color w:val="538135" w:themeColor="accent6" w:themeShade="BF"/>
        </w:rPr>
        <w:t>.</w:t>
      </w:r>
      <w:r w:rsidR="00830300" w:rsidRPr="00E45433">
        <w:rPr>
          <w:rFonts w:ascii="Montserrat" w:hAnsi="Montserrat" w:cs="Arial"/>
          <w:color w:val="538135" w:themeColor="accent6" w:themeShade="BF"/>
        </w:rPr>
        <w:t xml:space="preserve"> Include any customer reports created, email profiles and report groups.</w:t>
      </w:r>
    </w:p>
    <w:p w14:paraId="45C881BC" w14:textId="3D6BCB47" w:rsidR="009E3766" w:rsidRPr="00E45433" w:rsidRDefault="009E3766" w:rsidP="00360923">
      <w:pPr>
        <w:pStyle w:val="PSDocH1"/>
        <w:rPr>
          <w:rFonts w:ascii="Montserrat" w:hAnsi="Montserrat" w:cs="Arial"/>
        </w:rPr>
      </w:pPr>
      <w:bookmarkStart w:id="100" w:name="_Toc22810866"/>
      <w:r w:rsidRPr="00E45433">
        <w:rPr>
          <w:rFonts w:ascii="Montserrat" w:hAnsi="Montserrat" w:cs="Arial"/>
        </w:rPr>
        <w:t xml:space="preserve">Cloud Services </w:t>
      </w:r>
      <w:r w:rsidR="00956E42" w:rsidRPr="00E45433">
        <w:rPr>
          <w:rFonts w:ascii="Montserrat" w:hAnsi="Montserrat" w:cs="Arial"/>
        </w:rPr>
        <w:t>and</w:t>
      </w:r>
      <w:r w:rsidRPr="00E45433">
        <w:rPr>
          <w:rFonts w:ascii="Montserrat" w:hAnsi="Montserrat" w:cs="Arial"/>
        </w:rPr>
        <w:t xml:space="preserve"> Integration Pieces</w:t>
      </w:r>
      <w:bookmarkEnd w:id="100"/>
    </w:p>
    <w:p w14:paraId="3825F2CC" w14:textId="0B26E33E" w:rsidR="009E3766" w:rsidRPr="00E45433" w:rsidRDefault="009E3766" w:rsidP="00CF2F14">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 xml:space="preserve">This section is devoted to the documentation of the </w:t>
      </w:r>
      <w:r w:rsidR="00CE4D63" w:rsidRPr="00E45433">
        <w:rPr>
          <w:rFonts w:ascii="Montserrat" w:hAnsi="Montserrat" w:cs="Arial"/>
          <w:color w:val="538135" w:themeColor="accent6" w:themeShade="BF"/>
        </w:rPr>
        <w:t>c</w:t>
      </w:r>
      <w:r w:rsidRPr="00E45433">
        <w:rPr>
          <w:rFonts w:ascii="Montserrat" w:hAnsi="Montserrat" w:cs="Arial"/>
          <w:color w:val="538135" w:themeColor="accent6" w:themeShade="BF"/>
        </w:rPr>
        <w:t xml:space="preserve">onfigured Cloud </w:t>
      </w:r>
      <w:r w:rsidR="00CE4D63" w:rsidRPr="00E45433">
        <w:rPr>
          <w:rFonts w:ascii="Montserrat" w:hAnsi="Montserrat" w:cs="Arial"/>
          <w:color w:val="538135" w:themeColor="accent6" w:themeShade="BF"/>
        </w:rPr>
        <w:t>S</w:t>
      </w:r>
      <w:r w:rsidRPr="00E45433">
        <w:rPr>
          <w:rFonts w:ascii="Montserrat" w:hAnsi="Montserrat" w:cs="Arial"/>
          <w:color w:val="538135" w:themeColor="accent6" w:themeShade="BF"/>
        </w:rPr>
        <w:t>ervices and Plugin Integrations</w:t>
      </w:r>
      <w:r w:rsidR="002A566E" w:rsidRPr="00E45433">
        <w:rPr>
          <w:rFonts w:ascii="Montserrat" w:hAnsi="Montserrat" w:cs="Arial"/>
          <w:color w:val="538135" w:themeColor="accent6" w:themeShade="BF"/>
        </w:rPr>
        <w:t xml:space="preserve"> for Panorama.</w:t>
      </w:r>
      <w:r w:rsidR="00164CD7" w:rsidRPr="00E45433">
        <w:rPr>
          <w:rFonts w:ascii="Montserrat" w:hAnsi="Montserrat" w:cs="Arial"/>
          <w:color w:val="538135" w:themeColor="accent6" w:themeShade="BF"/>
        </w:rPr>
        <w:t xml:space="preserve"> </w:t>
      </w:r>
      <w:r w:rsidR="002A566E" w:rsidRPr="00E45433">
        <w:rPr>
          <w:rFonts w:ascii="Montserrat" w:hAnsi="Montserrat" w:cs="Arial"/>
          <w:color w:val="538135" w:themeColor="accent6" w:themeShade="BF"/>
        </w:rPr>
        <w:t>Include details such as version of plugin, configured region, subscription model</w:t>
      </w:r>
      <w:r w:rsidR="007803B3" w:rsidRPr="00E45433">
        <w:rPr>
          <w:rFonts w:ascii="Montserrat" w:hAnsi="Montserrat" w:cs="Arial"/>
          <w:color w:val="538135" w:themeColor="accent6" w:themeShade="BF"/>
        </w:rPr>
        <w:t>,</w:t>
      </w:r>
      <w:r w:rsidR="002A566E" w:rsidRPr="00E45433">
        <w:rPr>
          <w:rFonts w:ascii="Montserrat" w:hAnsi="Montserrat" w:cs="Arial"/>
          <w:color w:val="538135" w:themeColor="accent6" w:themeShade="BF"/>
        </w:rPr>
        <w:t xml:space="preserve"> etc. </w:t>
      </w:r>
    </w:p>
    <w:p w14:paraId="22E04C5C" w14:textId="77777777" w:rsidR="00FF1FB7" w:rsidRPr="00E45433" w:rsidRDefault="00FF1FB7" w:rsidP="00164CD7">
      <w:pPr>
        <w:pStyle w:val="PSDocH2"/>
        <w:rPr>
          <w:rFonts w:ascii="Montserrat" w:hAnsi="Montserrat" w:cs="Arial"/>
          <w:lang w:eastAsia="ko-KR"/>
        </w:rPr>
      </w:pPr>
      <w:bookmarkStart w:id="101" w:name="_Toc22810867"/>
      <w:r w:rsidRPr="00E45433">
        <w:rPr>
          <w:rFonts w:ascii="Montserrat" w:hAnsi="Montserrat" w:cs="Arial"/>
          <w:lang w:eastAsia="ko-KR"/>
        </w:rPr>
        <w:t>Cortex Data Lake</w:t>
      </w:r>
      <w:bookmarkEnd w:id="101"/>
    </w:p>
    <w:p w14:paraId="11DE2D82" w14:textId="77777777" w:rsidR="002A566E" w:rsidRPr="00E45433" w:rsidRDefault="004426B9" w:rsidP="002A566E">
      <w:pPr>
        <w:rPr>
          <w:rFonts w:ascii="Montserrat" w:hAnsi="Montserrat" w:cs="Arial"/>
          <w:i/>
          <w:color w:val="C00000"/>
          <w:lang w:eastAsia="ko-KR"/>
        </w:rPr>
      </w:pPr>
      <w:r w:rsidRPr="00E45433">
        <w:rPr>
          <w:rFonts w:ascii="Montserrat" w:hAnsi="Montserrat" w:cs="Arial"/>
          <w:i/>
          <w:color w:val="C00000"/>
          <w:lang w:eastAsia="ko-KR"/>
        </w:rPr>
        <w:t>&lt; Enter details in an organized format. Could be a table, a bullet list, or a form. &gt;</w:t>
      </w:r>
    </w:p>
    <w:p w14:paraId="13847DAA" w14:textId="77777777" w:rsidR="00FF1FB7" w:rsidRPr="00E45433" w:rsidRDefault="00FF1FB7" w:rsidP="00164CD7">
      <w:pPr>
        <w:pStyle w:val="PSDocH2"/>
        <w:rPr>
          <w:rFonts w:ascii="Montserrat" w:hAnsi="Montserrat" w:cs="Arial"/>
          <w:lang w:eastAsia="ko-KR"/>
        </w:rPr>
      </w:pPr>
      <w:bookmarkStart w:id="102" w:name="_Toc22810868"/>
      <w:r w:rsidRPr="00E45433">
        <w:rPr>
          <w:rFonts w:ascii="Montserrat" w:hAnsi="Montserrat" w:cs="Arial"/>
          <w:lang w:eastAsia="ko-KR"/>
        </w:rPr>
        <w:t>Prisma Access</w:t>
      </w:r>
      <w:r w:rsidR="00164CD7" w:rsidRPr="00E45433">
        <w:rPr>
          <w:rFonts w:ascii="Montserrat" w:hAnsi="Montserrat" w:cs="Arial"/>
          <w:lang w:eastAsia="ko-KR"/>
        </w:rPr>
        <w:t xml:space="preserve"> / Prisma Public Cloud / Prisma SaaS</w:t>
      </w:r>
      <w:bookmarkEnd w:id="102"/>
    </w:p>
    <w:p w14:paraId="5CD5A764" w14:textId="77777777" w:rsidR="008E6A99" w:rsidRPr="00E45433" w:rsidRDefault="004426B9" w:rsidP="008E6A99">
      <w:pPr>
        <w:rPr>
          <w:rFonts w:ascii="Montserrat" w:hAnsi="Montserrat" w:cs="Arial"/>
          <w:color w:val="C00000"/>
          <w:lang w:eastAsia="ko-KR"/>
        </w:rPr>
      </w:pPr>
      <w:r w:rsidRPr="00E45433">
        <w:rPr>
          <w:rFonts w:ascii="Montserrat" w:hAnsi="Montserrat" w:cs="Arial"/>
          <w:i/>
          <w:color w:val="C00000"/>
          <w:lang w:eastAsia="ko-KR"/>
        </w:rPr>
        <w:t>&lt; Enter details in an organized format. Could be a table, a bullet list, or a form. &gt;</w:t>
      </w:r>
    </w:p>
    <w:p w14:paraId="0B838FDB" w14:textId="3A1AF0B7" w:rsidR="00FF1FB7" w:rsidRPr="00E45433" w:rsidRDefault="00956E42" w:rsidP="00164CD7">
      <w:pPr>
        <w:pStyle w:val="PSDocH2"/>
        <w:rPr>
          <w:rFonts w:ascii="Montserrat" w:hAnsi="Montserrat" w:cs="Arial"/>
          <w:lang w:eastAsia="ko-KR"/>
        </w:rPr>
      </w:pPr>
      <w:bookmarkStart w:id="103" w:name="_Toc22810869"/>
      <w:r w:rsidRPr="00E45433">
        <w:rPr>
          <w:rFonts w:ascii="Montserrat" w:hAnsi="Montserrat" w:cs="Arial"/>
          <w:lang w:eastAsia="ko-KR"/>
        </w:rPr>
        <w:t>Cortex</w:t>
      </w:r>
      <w:bookmarkEnd w:id="103"/>
    </w:p>
    <w:p w14:paraId="513286F2" w14:textId="77777777" w:rsidR="008E6A99" w:rsidRPr="00E45433" w:rsidRDefault="004426B9" w:rsidP="008E6A99">
      <w:pPr>
        <w:rPr>
          <w:rFonts w:ascii="Montserrat" w:hAnsi="Montserrat" w:cs="Arial"/>
          <w:color w:val="C00000"/>
          <w:lang w:eastAsia="ko-KR"/>
        </w:rPr>
      </w:pPr>
      <w:r w:rsidRPr="00E45433">
        <w:rPr>
          <w:rFonts w:ascii="Montserrat" w:hAnsi="Montserrat" w:cs="Arial"/>
          <w:i/>
          <w:color w:val="C00000"/>
          <w:lang w:eastAsia="ko-KR"/>
        </w:rPr>
        <w:t>&lt; Enter details in an organized format. Could be a table, a bullet list, or a form. &gt;</w:t>
      </w:r>
    </w:p>
    <w:p w14:paraId="1A6FC935" w14:textId="77777777" w:rsidR="008E6A99" w:rsidRPr="00E45433" w:rsidRDefault="00164CD7" w:rsidP="00164CD7">
      <w:pPr>
        <w:pStyle w:val="PSDocH2"/>
        <w:rPr>
          <w:rFonts w:ascii="Montserrat" w:hAnsi="Montserrat" w:cs="Arial"/>
          <w:lang w:eastAsia="ko-KR"/>
        </w:rPr>
      </w:pPr>
      <w:bookmarkStart w:id="104" w:name="_Toc22810870"/>
      <w:r w:rsidRPr="00E45433">
        <w:rPr>
          <w:rFonts w:ascii="Montserrat" w:hAnsi="Montserrat" w:cs="Arial"/>
          <w:lang w:eastAsia="ko-KR"/>
        </w:rPr>
        <w:lastRenderedPageBreak/>
        <w:t>VM Series</w:t>
      </w:r>
      <w:bookmarkEnd w:id="104"/>
    </w:p>
    <w:p w14:paraId="4D86C12F" w14:textId="77777777" w:rsidR="00164CD7" w:rsidRPr="00E45433" w:rsidRDefault="00164CD7" w:rsidP="00164CD7">
      <w:pPr>
        <w:rPr>
          <w:rFonts w:ascii="Montserrat" w:hAnsi="Montserrat" w:cs="Arial"/>
          <w:color w:val="C00000"/>
          <w:szCs w:val="20"/>
        </w:rPr>
      </w:pPr>
      <w:r w:rsidRPr="00E45433">
        <w:rPr>
          <w:rFonts w:ascii="Montserrat" w:hAnsi="Montserrat" w:cs="Arial"/>
          <w:color w:val="C00000"/>
          <w:spacing w:val="4"/>
          <w:szCs w:val="20"/>
          <w:shd w:val="clear" w:color="auto" w:fill="FFFFFF"/>
        </w:rPr>
        <w:t>Amazon Web Services (AWS), GCP, Microsoft Azure, Oracle Cloud, Alibaba Cloud, and VMware NSX</w:t>
      </w:r>
    </w:p>
    <w:p w14:paraId="45ADF420" w14:textId="77777777" w:rsidR="004426B9" w:rsidRPr="00E45433" w:rsidRDefault="004426B9" w:rsidP="004426B9">
      <w:pPr>
        <w:rPr>
          <w:rFonts w:ascii="Montserrat" w:hAnsi="Montserrat" w:cs="Arial"/>
          <w:i/>
          <w:color w:val="C00000"/>
          <w:lang w:eastAsia="ko-KR"/>
        </w:rPr>
      </w:pPr>
      <w:r w:rsidRPr="00E45433">
        <w:rPr>
          <w:rFonts w:ascii="Montserrat" w:hAnsi="Montserrat" w:cs="Arial"/>
          <w:i/>
          <w:color w:val="C00000"/>
          <w:lang w:eastAsia="ko-KR"/>
        </w:rPr>
        <w:t>&lt; Enter details in an organized format. Could be a table, a bullet list, or a form. &gt;</w:t>
      </w:r>
    </w:p>
    <w:p w14:paraId="3D7B577A" w14:textId="2F672AEF" w:rsidR="008E6A99" w:rsidRPr="00E45433" w:rsidRDefault="00164CD7" w:rsidP="00164CD7">
      <w:pPr>
        <w:pStyle w:val="PSDocH2"/>
        <w:rPr>
          <w:rFonts w:ascii="Montserrat" w:hAnsi="Montserrat" w:cs="Arial"/>
          <w:lang w:eastAsia="ko-KR"/>
        </w:rPr>
      </w:pPr>
      <w:bookmarkStart w:id="105" w:name="_Toc22810871"/>
      <w:proofErr w:type="spellStart"/>
      <w:r w:rsidRPr="00E45433">
        <w:rPr>
          <w:rFonts w:ascii="Montserrat" w:hAnsi="Montserrat" w:cs="Arial"/>
          <w:lang w:eastAsia="ko-KR"/>
        </w:rPr>
        <w:t>Auto</w:t>
      </w:r>
      <w:r w:rsidR="00956E42" w:rsidRPr="00E45433">
        <w:rPr>
          <w:rFonts w:ascii="Montserrat" w:hAnsi="Montserrat" w:cs="Arial"/>
          <w:lang w:eastAsia="ko-KR"/>
        </w:rPr>
        <w:t>F</w:t>
      </w:r>
      <w:r w:rsidRPr="00E45433">
        <w:rPr>
          <w:rFonts w:ascii="Montserrat" w:hAnsi="Montserrat" w:cs="Arial"/>
          <w:lang w:eastAsia="ko-KR"/>
        </w:rPr>
        <w:t>ocus</w:t>
      </w:r>
      <w:bookmarkEnd w:id="105"/>
      <w:proofErr w:type="spellEnd"/>
    </w:p>
    <w:p w14:paraId="3FD7B3B8" w14:textId="77777777" w:rsidR="004426B9" w:rsidRPr="00E45433" w:rsidRDefault="004426B9" w:rsidP="004426B9">
      <w:pPr>
        <w:rPr>
          <w:rFonts w:ascii="Montserrat" w:hAnsi="Montserrat" w:cs="Arial"/>
          <w:i/>
          <w:color w:val="C00000"/>
          <w:lang w:eastAsia="ko-KR"/>
        </w:rPr>
      </w:pPr>
      <w:r w:rsidRPr="00E45433">
        <w:rPr>
          <w:rFonts w:ascii="Montserrat" w:hAnsi="Montserrat" w:cs="Arial"/>
          <w:i/>
          <w:color w:val="C00000"/>
          <w:lang w:eastAsia="ko-KR"/>
        </w:rPr>
        <w:t>&lt; Enter details in an organized format. Could be a table, a bullet list, or a form. &gt;</w:t>
      </w:r>
    </w:p>
    <w:p w14:paraId="51166FDC" w14:textId="77777777" w:rsidR="00164CD7" w:rsidRPr="00E45433" w:rsidRDefault="00164CD7" w:rsidP="00164CD7">
      <w:pPr>
        <w:pStyle w:val="PSDocH2"/>
        <w:rPr>
          <w:rFonts w:ascii="Montserrat" w:hAnsi="Montserrat" w:cs="Arial"/>
          <w:lang w:eastAsia="ko-KR"/>
        </w:rPr>
      </w:pPr>
      <w:bookmarkStart w:id="106" w:name="_Toc22810872"/>
      <w:r w:rsidRPr="00E45433">
        <w:rPr>
          <w:rFonts w:ascii="Montserrat" w:hAnsi="Montserrat" w:cs="Arial"/>
          <w:lang w:eastAsia="ko-KR"/>
        </w:rPr>
        <w:t>Threat Vault</w:t>
      </w:r>
      <w:bookmarkEnd w:id="106"/>
    </w:p>
    <w:p w14:paraId="64CE38D7" w14:textId="77777777" w:rsidR="00164CD7" w:rsidRPr="00E45433" w:rsidRDefault="00164CD7" w:rsidP="00164CD7">
      <w:pPr>
        <w:rPr>
          <w:rFonts w:ascii="Montserrat" w:hAnsi="Montserrat" w:cs="Arial"/>
          <w:i/>
          <w:color w:val="C00000"/>
          <w:lang w:eastAsia="ko-KR"/>
        </w:rPr>
      </w:pPr>
      <w:r w:rsidRPr="00E45433">
        <w:rPr>
          <w:rFonts w:ascii="Montserrat" w:hAnsi="Montserrat" w:cs="Arial"/>
          <w:i/>
          <w:color w:val="C00000"/>
          <w:lang w:eastAsia="ko-KR"/>
        </w:rPr>
        <w:t>&lt; Enter details in an organized format. Could be a table, a bullet list, or a form. &gt;</w:t>
      </w:r>
    </w:p>
    <w:p w14:paraId="3F8941C0" w14:textId="4CA7D866" w:rsidR="00164CD7" w:rsidRPr="00E45433" w:rsidRDefault="00164CD7" w:rsidP="00360923">
      <w:pPr>
        <w:pStyle w:val="PSDocH1"/>
        <w:rPr>
          <w:rFonts w:ascii="Montserrat" w:hAnsi="Montserrat" w:cs="Arial"/>
        </w:rPr>
      </w:pPr>
      <w:bookmarkStart w:id="107" w:name="_Toc22810873"/>
      <w:r w:rsidRPr="00E45433">
        <w:rPr>
          <w:rFonts w:ascii="Montserrat" w:hAnsi="Montserrat" w:cs="Arial"/>
        </w:rPr>
        <w:t>Third Party Integrations</w:t>
      </w:r>
      <w:bookmarkEnd w:id="107"/>
    </w:p>
    <w:p w14:paraId="0FAC3DCB" w14:textId="3C3D6D13" w:rsidR="005E4D9A" w:rsidRPr="00E45433" w:rsidRDefault="00164CD7" w:rsidP="005B1689">
      <w:pPr>
        <w:pStyle w:val="TemplateNotes"/>
        <w:ind w:left="-720"/>
        <w:rPr>
          <w:rFonts w:ascii="Montserrat" w:hAnsi="Montserrat" w:cs="Arial"/>
          <w:color w:val="538135" w:themeColor="accent6" w:themeShade="BF"/>
        </w:rPr>
      </w:pPr>
      <w:r w:rsidRPr="00E45433">
        <w:rPr>
          <w:rFonts w:ascii="Montserrat" w:hAnsi="Montserrat" w:cs="Arial"/>
          <w:color w:val="538135" w:themeColor="accent6" w:themeShade="BF"/>
        </w:rPr>
        <w:t>This section is devoted to the documentation of the any third</w:t>
      </w:r>
      <w:r w:rsidR="00705D6D" w:rsidRPr="00E45433">
        <w:rPr>
          <w:rFonts w:ascii="Montserrat" w:hAnsi="Montserrat" w:cs="Arial"/>
          <w:color w:val="538135" w:themeColor="accent6" w:themeShade="BF"/>
        </w:rPr>
        <w:t>-</w:t>
      </w:r>
      <w:r w:rsidRPr="00E45433">
        <w:rPr>
          <w:rFonts w:ascii="Montserrat" w:hAnsi="Montserrat" w:cs="Arial"/>
          <w:color w:val="538135" w:themeColor="accent6" w:themeShade="BF"/>
        </w:rPr>
        <w:t>party tools integrated into the Palo Alto Networks deployed solution</w:t>
      </w:r>
      <w:r w:rsidR="00D122E6" w:rsidRPr="00E45433">
        <w:rPr>
          <w:rFonts w:ascii="Montserrat" w:hAnsi="Montserrat" w:cs="Arial"/>
          <w:color w:val="538135" w:themeColor="accent6" w:themeShade="BF"/>
        </w:rPr>
        <w:t xml:space="preserve">. This can include an XML API integrations and technology partners such as Tufin. </w:t>
      </w:r>
      <w:bookmarkStart w:id="108" w:name="_Toc488914622"/>
    </w:p>
    <w:p w14:paraId="496D271C" w14:textId="77777777" w:rsidR="00360923" w:rsidRPr="00E45433" w:rsidRDefault="00360923">
      <w:pPr>
        <w:spacing w:after="160" w:line="259" w:lineRule="auto"/>
        <w:rPr>
          <w:rFonts w:ascii="Montserrat" w:eastAsiaTheme="majorEastAsia" w:hAnsi="Montserrat" w:cs="Arial"/>
          <w:b/>
          <w:bCs/>
          <w:color w:val="2E74B5" w:themeColor="accent1" w:themeShade="BF"/>
          <w:sz w:val="28"/>
          <w:szCs w:val="28"/>
        </w:rPr>
      </w:pPr>
      <w:r w:rsidRPr="00E45433">
        <w:rPr>
          <w:rFonts w:ascii="Montserrat" w:hAnsi="Montserrat" w:cs="Arial"/>
        </w:rPr>
        <w:br w:type="page"/>
      </w:r>
    </w:p>
    <w:p w14:paraId="58DB38AF" w14:textId="3718B1E3" w:rsidR="00120131" w:rsidRPr="00E45433" w:rsidRDefault="00120131" w:rsidP="00360923">
      <w:pPr>
        <w:pStyle w:val="PSDocH1"/>
        <w:rPr>
          <w:rFonts w:ascii="Montserrat" w:hAnsi="Montserrat" w:cs="Arial"/>
        </w:rPr>
      </w:pPr>
      <w:bookmarkStart w:id="109" w:name="_Toc22810874"/>
      <w:r w:rsidRPr="00E45433">
        <w:rPr>
          <w:rFonts w:ascii="Montserrat" w:hAnsi="Montserrat" w:cs="Arial"/>
        </w:rPr>
        <w:lastRenderedPageBreak/>
        <w:t>Document Properties</w:t>
      </w:r>
      <w:bookmarkEnd w:id="108"/>
      <w:bookmarkEnd w:id="109"/>
    </w:p>
    <w:p w14:paraId="6D1A65CB" w14:textId="730742DD" w:rsidR="00120131" w:rsidRPr="00E45433" w:rsidRDefault="00120131" w:rsidP="00120131">
      <w:pPr>
        <w:rPr>
          <w:rFonts w:ascii="Montserrat" w:hAnsi="Montserrat" w:cs="Arial"/>
        </w:rPr>
      </w:pPr>
      <w:r w:rsidRPr="00E45433">
        <w:rPr>
          <w:rFonts w:ascii="Montserrat" w:hAnsi="Montserrat" w:cs="Arial"/>
        </w:rPr>
        <w:t xml:space="preserve">This document is prepared for the sole use by </w:t>
      </w:r>
      <w:r w:rsidR="00001F87" w:rsidRPr="00E45433">
        <w:rPr>
          <w:rFonts w:ascii="Montserrat" w:hAnsi="Montserrat" w:cs="Arial"/>
        </w:rPr>
        <w:fldChar w:fldCharType="begin"/>
      </w:r>
      <w:r w:rsidR="00001F87" w:rsidRPr="00E45433">
        <w:rPr>
          <w:rFonts w:ascii="Montserrat" w:hAnsi="Montserrat" w:cs="Arial"/>
        </w:rPr>
        <w:instrText xml:space="preserve"> MERGEFIELD Customer \* MERGEFORMAT </w:instrText>
      </w:r>
      <w:r w:rsidR="00001F87" w:rsidRPr="00E45433">
        <w:rPr>
          <w:rFonts w:ascii="Montserrat" w:hAnsi="Montserrat" w:cs="Arial"/>
        </w:rPr>
        <w:fldChar w:fldCharType="separate"/>
      </w:r>
      <w:r w:rsidR="000E25B8">
        <w:rPr>
          <w:rFonts w:ascii="Montserrat" w:hAnsi="Montserrat" w:cs="Arial"/>
          <w:noProof/>
        </w:rPr>
        <w:t>{{Customer}}</w:t>
      </w:r>
      <w:r w:rsidR="00001F87" w:rsidRPr="00E45433">
        <w:rPr>
          <w:rFonts w:ascii="Montserrat" w:hAnsi="Montserrat" w:cs="Arial"/>
          <w:noProof/>
        </w:rPr>
        <w:fldChar w:fldCharType="end"/>
      </w:r>
      <w:r w:rsidR="005243F9" w:rsidRPr="00E45433">
        <w:rPr>
          <w:rFonts w:ascii="Montserrat" w:hAnsi="Montserrat" w:cs="Arial"/>
        </w:rPr>
        <w:t>.</w:t>
      </w:r>
    </w:p>
    <w:p w14:paraId="28BFFCE1" w14:textId="77777777" w:rsidR="00794A60" w:rsidRPr="00E45433" w:rsidRDefault="00794A60" w:rsidP="00360923">
      <w:pPr>
        <w:pStyle w:val="PSDocH2"/>
        <w:rPr>
          <w:rFonts w:ascii="Montserrat" w:hAnsi="Montserrat" w:cs="Arial"/>
        </w:rPr>
      </w:pPr>
      <w:bookmarkStart w:id="110" w:name="_Toc22810875"/>
      <w:r w:rsidRPr="00E45433">
        <w:rPr>
          <w:rFonts w:ascii="Montserrat" w:hAnsi="Montserrat" w:cs="Arial"/>
        </w:rPr>
        <w:t>Contributors</w:t>
      </w:r>
      <w:bookmarkEnd w:id="110"/>
    </w:p>
    <w:p w14:paraId="68551F60" w14:textId="77777777" w:rsidR="00120131" w:rsidRPr="00E45433" w:rsidRDefault="00120131" w:rsidP="00360923">
      <w:pPr>
        <w:pStyle w:val="TemplateNotes"/>
        <w:ind w:left="0" w:hanging="720"/>
        <w:contextualSpacing/>
        <w:rPr>
          <w:rFonts w:ascii="Montserrat" w:hAnsi="Montserrat" w:cs="Arial"/>
          <w:color w:val="538135" w:themeColor="accent6" w:themeShade="BF"/>
        </w:rPr>
      </w:pPr>
      <w:r w:rsidRPr="00E45433">
        <w:rPr>
          <w:rFonts w:ascii="Montserrat" w:hAnsi="Montserrat" w:cs="Arial"/>
          <w:color w:val="538135" w:themeColor="accent6" w:themeShade="BF"/>
        </w:rPr>
        <w:t>Enter complete information for all people with their role, could include customer resources:</w:t>
      </w:r>
    </w:p>
    <w:p w14:paraId="24A18556" w14:textId="77777777" w:rsidR="00120131" w:rsidRPr="00E45433" w:rsidRDefault="00120131" w:rsidP="00705D6D">
      <w:pPr>
        <w:pStyle w:val="TemplateNotes"/>
        <w:ind w:left="-720"/>
        <w:contextualSpacing/>
        <w:rPr>
          <w:rFonts w:ascii="Montserrat" w:hAnsi="Montserrat" w:cs="Arial"/>
          <w:color w:val="538135" w:themeColor="accent6" w:themeShade="BF"/>
        </w:rPr>
      </w:pPr>
      <w:r w:rsidRPr="00E45433">
        <w:rPr>
          <w:rFonts w:ascii="Montserrat" w:hAnsi="Montserrat" w:cs="Arial"/>
          <w:color w:val="538135" w:themeColor="accent6" w:themeShade="BF"/>
        </w:rPr>
        <w:t>Role types: Author/Contributor/Reviewer</w:t>
      </w:r>
    </w:p>
    <w:p w14:paraId="6384F773" w14:textId="7E6B7FC3" w:rsidR="00120131" w:rsidRPr="00E45433" w:rsidRDefault="00120131" w:rsidP="00705D6D">
      <w:pPr>
        <w:pStyle w:val="TemplateNotes"/>
        <w:ind w:left="-720"/>
        <w:contextualSpacing/>
        <w:rPr>
          <w:rFonts w:ascii="Montserrat" w:hAnsi="Montserrat" w:cs="Arial"/>
          <w:color w:val="538135" w:themeColor="accent6" w:themeShade="BF"/>
        </w:rPr>
      </w:pPr>
      <w:r w:rsidRPr="00E45433">
        <w:rPr>
          <w:rFonts w:ascii="Montserrat" w:hAnsi="Montserrat" w:cs="Arial"/>
          <w:color w:val="538135" w:themeColor="accent6" w:themeShade="BF"/>
        </w:rPr>
        <w:t>Title example: Professional Services Consultant</w:t>
      </w:r>
    </w:p>
    <w:p w14:paraId="1F411585" w14:textId="7509937A" w:rsidR="00360923" w:rsidRPr="00E45433" w:rsidRDefault="00360923" w:rsidP="00360923">
      <w:pPr>
        <w:pStyle w:val="Caption"/>
        <w:keepNext/>
        <w:rPr>
          <w:rFonts w:ascii="Montserrat" w:hAnsi="Montserrat" w:cs="Arial"/>
        </w:rPr>
      </w:pPr>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45</w:t>
      </w:r>
      <w:r w:rsidR="00001F87" w:rsidRPr="00E45433">
        <w:rPr>
          <w:rFonts w:ascii="Montserrat" w:hAnsi="Montserrat" w:cs="Arial"/>
          <w:noProof/>
        </w:rPr>
        <w:fldChar w:fldCharType="end"/>
      </w:r>
      <w:r w:rsidRPr="00E45433">
        <w:rPr>
          <w:rFonts w:ascii="Montserrat" w:hAnsi="Montserrat" w:cs="Arial"/>
          <w:noProof/>
        </w:rPr>
        <w:t xml:space="preserve"> </w:t>
      </w:r>
      <w:r w:rsidRPr="00E45433">
        <w:rPr>
          <w:rFonts w:ascii="Montserrat" w:hAnsi="Montserrat" w:cs="Arial"/>
        </w:rPr>
        <w:t xml:space="preserve">– </w:t>
      </w:r>
      <w:r w:rsidR="005B1689" w:rsidRPr="00E45433">
        <w:rPr>
          <w:rFonts w:ascii="Montserrat" w:hAnsi="Montserrat" w:cs="Arial"/>
        </w:rPr>
        <w:t>Contributors</w:t>
      </w:r>
    </w:p>
    <w:tbl>
      <w:tblPr>
        <w:tblStyle w:val="LightList-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307"/>
        <w:gridCol w:w="3279"/>
        <w:gridCol w:w="3205"/>
      </w:tblGrid>
      <w:tr w:rsidR="00120131" w:rsidRPr="00E45433" w14:paraId="22CAE6BE" w14:textId="77777777" w:rsidTr="00E45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pct"/>
            <w:shd w:val="clear" w:color="auto" w:fill="ED7D31" w:themeFill="accent2"/>
            <w:vAlign w:val="center"/>
          </w:tcPr>
          <w:p w14:paraId="7F15F45B" w14:textId="77777777" w:rsidR="00120131" w:rsidRPr="00E45433" w:rsidRDefault="00120131" w:rsidP="00E954D3">
            <w:pPr>
              <w:spacing w:before="80" w:after="80"/>
              <w:jc w:val="center"/>
              <w:rPr>
                <w:rFonts w:ascii="Montserrat" w:hAnsi="Montserrat" w:cs="Arial"/>
                <w:color w:val="auto"/>
              </w:rPr>
            </w:pPr>
            <w:bookmarkStart w:id="111" w:name="_Toc288736078"/>
            <w:r w:rsidRPr="00E45433">
              <w:rPr>
                <w:rFonts w:ascii="Montserrat" w:hAnsi="Montserrat" w:cs="Arial"/>
                <w:color w:val="auto"/>
              </w:rPr>
              <w:t>Name</w:t>
            </w:r>
          </w:p>
        </w:tc>
        <w:tc>
          <w:tcPr>
            <w:tcW w:w="780" w:type="pct"/>
            <w:shd w:val="clear" w:color="auto" w:fill="ED7D31" w:themeFill="accent2"/>
            <w:vAlign w:val="center"/>
          </w:tcPr>
          <w:p w14:paraId="084C3163" w14:textId="77777777" w:rsidR="00120131" w:rsidRPr="00E45433" w:rsidRDefault="00120131" w:rsidP="00E954D3">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Role</w:t>
            </w:r>
          </w:p>
        </w:tc>
        <w:tc>
          <w:tcPr>
            <w:tcW w:w="1834" w:type="pct"/>
            <w:shd w:val="clear" w:color="auto" w:fill="ED7D31" w:themeFill="accent2"/>
            <w:vAlign w:val="center"/>
          </w:tcPr>
          <w:p w14:paraId="6E0F4CD9" w14:textId="77777777" w:rsidR="00120131" w:rsidRPr="00E45433" w:rsidRDefault="00120131" w:rsidP="00E954D3">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color w:val="auto"/>
              </w:rPr>
              <w:t>Title</w:t>
            </w:r>
          </w:p>
        </w:tc>
        <w:tc>
          <w:tcPr>
            <w:tcW w:w="1471" w:type="pct"/>
            <w:shd w:val="clear" w:color="auto" w:fill="ED7D31" w:themeFill="accent2"/>
            <w:vAlign w:val="center"/>
          </w:tcPr>
          <w:p w14:paraId="5C040F46" w14:textId="77777777" w:rsidR="00120131" w:rsidRPr="00E45433" w:rsidRDefault="00120131" w:rsidP="00E954D3">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color w:val="auto"/>
              </w:rPr>
            </w:pPr>
            <w:r w:rsidRPr="00E45433">
              <w:rPr>
                <w:rFonts w:ascii="Montserrat" w:hAnsi="Montserrat" w:cs="Arial"/>
                <w:bCs w:val="0"/>
                <w:color w:val="auto"/>
              </w:rPr>
              <w:t xml:space="preserve">Contact </w:t>
            </w:r>
            <w:r w:rsidRPr="00E45433">
              <w:rPr>
                <w:rFonts w:ascii="Montserrat" w:hAnsi="Montserrat" w:cs="Arial"/>
                <w:color w:val="auto"/>
              </w:rPr>
              <w:t>Information</w:t>
            </w:r>
          </w:p>
        </w:tc>
      </w:tr>
      <w:tr w:rsidR="00120131" w:rsidRPr="00E45433" w14:paraId="77553354" w14:textId="77777777" w:rsidTr="00255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pct"/>
            <w:tcBorders>
              <w:top w:val="none" w:sz="0" w:space="0" w:color="auto"/>
              <w:left w:val="none" w:sz="0" w:space="0" w:color="auto"/>
              <w:bottom w:val="none" w:sz="0" w:space="0" w:color="auto"/>
            </w:tcBorders>
          </w:tcPr>
          <w:p w14:paraId="5D02D998" w14:textId="77777777" w:rsidR="00120131" w:rsidRPr="00E45433" w:rsidRDefault="00BA19DC" w:rsidP="00360923">
            <w:pPr>
              <w:spacing w:before="40" w:after="40"/>
              <w:rPr>
                <w:rFonts w:ascii="Montserrat" w:hAnsi="Montserrat" w:cs="Arial"/>
                <w:b w:val="0"/>
                <w:i/>
                <w:color w:val="C00000"/>
              </w:rPr>
            </w:pPr>
            <w:r w:rsidRPr="00E45433">
              <w:rPr>
                <w:rFonts w:ascii="Montserrat" w:hAnsi="Montserrat" w:cs="Arial"/>
                <w:b w:val="0"/>
                <w:i/>
                <w:color w:val="C00000"/>
              </w:rPr>
              <w:t>John Doe</w:t>
            </w:r>
          </w:p>
        </w:tc>
        <w:tc>
          <w:tcPr>
            <w:tcW w:w="780" w:type="pct"/>
            <w:tcBorders>
              <w:top w:val="none" w:sz="0" w:space="0" w:color="auto"/>
              <w:bottom w:val="none" w:sz="0" w:space="0" w:color="auto"/>
            </w:tcBorders>
          </w:tcPr>
          <w:p w14:paraId="51627C80" w14:textId="77777777" w:rsidR="00120131" w:rsidRPr="00E45433" w:rsidRDefault="00C65A1C" w:rsidP="00360923">
            <w:pPr>
              <w:spacing w:before="40" w:after="40"/>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r w:rsidRPr="00E45433">
              <w:rPr>
                <w:rFonts w:ascii="Montserrat" w:hAnsi="Montserrat" w:cs="Arial"/>
                <w:i/>
                <w:color w:val="C00000"/>
              </w:rPr>
              <w:t>Pro-Serv</w:t>
            </w:r>
          </w:p>
        </w:tc>
        <w:tc>
          <w:tcPr>
            <w:tcW w:w="1834" w:type="pct"/>
            <w:tcBorders>
              <w:top w:val="none" w:sz="0" w:space="0" w:color="auto"/>
              <w:bottom w:val="none" w:sz="0" w:space="0" w:color="auto"/>
            </w:tcBorders>
          </w:tcPr>
          <w:p w14:paraId="4A4F2400" w14:textId="77777777" w:rsidR="00120131" w:rsidRPr="00E45433" w:rsidRDefault="00C65A1C"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r w:rsidRPr="00E45433">
              <w:rPr>
                <w:rFonts w:ascii="Montserrat" w:hAnsi="Montserrat" w:cs="Arial"/>
                <w:i/>
                <w:color w:val="C00000"/>
              </w:rPr>
              <w:t>Sr. Professional Service Consultant</w:t>
            </w:r>
          </w:p>
        </w:tc>
        <w:tc>
          <w:tcPr>
            <w:tcW w:w="1471" w:type="pct"/>
            <w:tcBorders>
              <w:top w:val="none" w:sz="0" w:space="0" w:color="auto"/>
              <w:bottom w:val="none" w:sz="0" w:space="0" w:color="auto"/>
              <w:right w:val="none" w:sz="0" w:space="0" w:color="auto"/>
            </w:tcBorders>
          </w:tcPr>
          <w:p w14:paraId="5924E43F" w14:textId="77777777" w:rsidR="00120131" w:rsidRPr="00E45433" w:rsidRDefault="00DC6919"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hyperlink r:id="rId29" w:history="1">
              <w:r w:rsidR="00BA19DC" w:rsidRPr="00E45433">
                <w:rPr>
                  <w:rStyle w:val="Hyperlink"/>
                  <w:rFonts w:ascii="Montserrat" w:hAnsi="Montserrat" w:cs="Arial"/>
                  <w:i/>
                  <w:color w:val="C00000"/>
                </w:rPr>
                <w:t>jdoe@paloaltonetworks.com</w:t>
              </w:r>
            </w:hyperlink>
          </w:p>
        </w:tc>
      </w:tr>
      <w:tr w:rsidR="00120131" w:rsidRPr="00E45433" w14:paraId="3F4C2EAD" w14:textId="77777777" w:rsidTr="00255062">
        <w:tc>
          <w:tcPr>
            <w:cnfStyle w:val="001000000000" w:firstRow="0" w:lastRow="0" w:firstColumn="1" w:lastColumn="0" w:oddVBand="0" w:evenVBand="0" w:oddHBand="0" w:evenHBand="0" w:firstRowFirstColumn="0" w:firstRowLastColumn="0" w:lastRowFirstColumn="0" w:lastRowLastColumn="0"/>
            <w:tcW w:w="915" w:type="pct"/>
          </w:tcPr>
          <w:p w14:paraId="1A9F13AE" w14:textId="77777777" w:rsidR="00120131" w:rsidRPr="00E45433" w:rsidRDefault="00120131" w:rsidP="00360923">
            <w:pPr>
              <w:spacing w:before="40" w:after="40"/>
              <w:rPr>
                <w:rFonts w:ascii="Montserrat" w:hAnsi="Montserrat" w:cs="Arial"/>
                <w:b w:val="0"/>
              </w:rPr>
            </w:pPr>
          </w:p>
        </w:tc>
        <w:tc>
          <w:tcPr>
            <w:tcW w:w="780" w:type="pct"/>
          </w:tcPr>
          <w:p w14:paraId="63C2BEEB" w14:textId="77777777" w:rsidR="00120131" w:rsidRPr="00E45433" w:rsidRDefault="00120131" w:rsidP="00360923">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1834" w:type="pct"/>
          </w:tcPr>
          <w:p w14:paraId="41232CDD" w14:textId="77777777" w:rsidR="00120131" w:rsidRPr="00E45433" w:rsidRDefault="00120131"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1471" w:type="pct"/>
          </w:tcPr>
          <w:p w14:paraId="7D7CFEE9" w14:textId="77777777" w:rsidR="00120131" w:rsidRPr="00E45433" w:rsidRDefault="00120131"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r>
    </w:tbl>
    <w:p w14:paraId="68A76A67" w14:textId="77777777" w:rsidR="00120131" w:rsidRPr="00E45433" w:rsidRDefault="00120131" w:rsidP="00360923">
      <w:pPr>
        <w:pStyle w:val="PSDocH2"/>
        <w:rPr>
          <w:rFonts w:ascii="Montserrat" w:hAnsi="Montserrat" w:cs="Arial"/>
        </w:rPr>
      </w:pPr>
      <w:bookmarkStart w:id="112" w:name="_Toc488914624"/>
      <w:bookmarkStart w:id="113" w:name="_Toc22810876"/>
      <w:r w:rsidRPr="00E45433">
        <w:rPr>
          <w:rFonts w:ascii="Montserrat" w:hAnsi="Montserrat" w:cs="Arial"/>
        </w:rPr>
        <w:t>Revision History</w:t>
      </w:r>
      <w:bookmarkEnd w:id="111"/>
      <w:bookmarkEnd w:id="112"/>
      <w:bookmarkEnd w:id="113"/>
    </w:p>
    <w:p w14:paraId="79A9DD29" w14:textId="77777777" w:rsidR="00794A60" w:rsidRPr="00E45433" w:rsidRDefault="00794A60" w:rsidP="00360923">
      <w:pPr>
        <w:pStyle w:val="TemplateNotes"/>
        <w:ind w:left="0" w:hanging="720"/>
        <w:contextualSpacing/>
        <w:rPr>
          <w:rFonts w:ascii="Montserrat" w:hAnsi="Montserrat" w:cs="Arial"/>
          <w:color w:val="538135" w:themeColor="accent6" w:themeShade="BF"/>
        </w:rPr>
      </w:pPr>
      <w:r w:rsidRPr="00E45433">
        <w:rPr>
          <w:rFonts w:ascii="Montserrat" w:hAnsi="Montserrat" w:cs="Arial"/>
          <w:color w:val="538135" w:themeColor="accent6" w:themeShade="BF"/>
        </w:rPr>
        <w:t>Enter complete information for all revisions and be concise on comments:</w:t>
      </w:r>
    </w:p>
    <w:p w14:paraId="1B2FB9A4" w14:textId="77777777" w:rsidR="00794A60" w:rsidRPr="00E45433" w:rsidRDefault="00794A60" w:rsidP="00705D6D">
      <w:pPr>
        <w:pStyle w:val="TemplateNotes"/>
        <w:ind w:left="-720"/>
        <w:contextualSpacing/>
        <w:rPr>
          <w:rFonts w:ascii="Montserrat" w:hAnsi="Montserrat" w:cs="Arial"/>
          <w:color w:val="538135" w:themeColor="accent6" w:themeShade="BF"/>
        </w:rPr>
      </w:pPr>
      <w:r w:rsidRPr="00E45433">
        <w:rPr>
          <w:rFonts w:ascii="Montserrat" w:hAnsi="Montserrat" w:cs="Arial"/>
          <w:color w:val="538135" w:themeColor="accent6" w:themeShade="BF"/>
        </w:rPr>
        <w:t>Status types: Draft/In Review/Complete</w:t>
      </w:r>
    </w:p>
    <w:p w14:paraId="10F18439" w14:textId="1EE3506E" w:rsidR="00794A60" w:rsidRPr="00E45433" w:rsidRDefault="00794A60" w:rsidP="00705D6D">
      <w:pPr>
        <w:pStyle w:val="TemplateNotes"/>
        <w:ind w:left="-720"/>
        <w:contextualSpacing/>
        <w:rPr>
          <w:rFonts w:ascii="Montserrat" w:hAnsi="Montserrat" w:cs="Arial"/>
          <w:color w:val="538135" w:themeColor="accent6" w:themeShade="BF"/>
        </w:rPr>
      </w:pPr>
      <w:r w:rsidRPr="00E45433">
        <w:rPr>
          <w:rFonts w:ascii="Montserrat" w:hAnsi="Montserrat" w:cs="Arial"/>
          <w:color w:val="538135" w:themeColor="accent6" w:themeShade="BF"/>
        </w:rPr>
        <w:t>Comments example: Initial draft/Added to Management and Routing sections/Draft complete – in review</w:t>
      </w:r>
    </w:p>
    <w:p w14:paraId="44F6A096" w14:textId="3B1BC34D" w:rsidR="00360923" w:rsidRPr="00E45433" w:rsidRDefault="00360923" w:rsidP="00360923">
      <w:pPr>
        <w:pStyle w:val="Caption"/>
        <w:keepNext/>
        <w:rPr>
          <w:rFonts w:ascii="Montserrat" w:hAnsi="Montserrat" w:cs="Arial"/>
        </w:rPr>
      </w:pPr>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46</w:t>
      </w:r>
      <w:r w:rsidR="00001F87" w:rsidRPr="00E45433">
        <w:rPr>
          <w:rFonts w:ascii="Montserrat" w:hAnsi="Montserrat" w:cs="Arial"/>
          <w:noProof/>
        </w:rPr>
        <w:fldChar w:fldCharType="end"/>
      </w:r>
      <w:r w:rsidRPr="00E45433">
        <w:rPr>
          <w:rFonts w:ascii="Montserrat" w:hAnsi="Montserrat" w:cs="Arial"/>
          <w:noProof/>
        </w:rPr>
        <w:t xml:space="preserve"> </w:t>
      </w:r>
      <w:r w:rsidRPr="00E45433">
        <w:rPr>
          <w:rFonts w:ascii="Montserrat" w:hAnsi="Montserrat" w:cs="Arial"/>
        </w:rPr>
        <w:t xml:space="preserve">– </w:t>
      </w:r>
      <w:r w:rsidR="005B1689" w:rsidRPr="00E45433">
        <w:rPr>
          <w:rFonts w:ascii="Montserrat" w:hAnsi="Montserrat" w:cs="Arial"/>
        </w:rPr>
        <w:t>Revision History</w:t>
      </w:r>
    </w:p>
    <w:tbl>
      <w:tblPr>
        <w:tblStyle w:val="LightList-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3"/>
        <w:gridCol w:w="1104"/>
        <w:gridCol w:w="1833"/>
        <w:gridCol w:w="1147"/>
        <w:gridCol w:w="3923"/>
      </w:tblGrid>
      <w:tr w:rsidR="00120131" w:rsidRPr="00E45433" w14:paraId="0B4F5674" w14:textId="77777777" w:rsidTr="00E45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2" w:type="pct"/>
            <w:shd w:val="clear" w:color="auto" w:fill="ED7D31" w:themeFill="accent2"/>
            <w:vAlign w:val="center"/>
          </w:tcPr>
          <w:p w14:paraId="1C6A48AA" w14:textId="77777777" w:rsidR="00120131" w:rsidRPr="00E45433" w:rsidRDefault="00120131" w:rsidP="00360923">
            <w:pPr>
              <w:spacing w:before="80" w:after="80"/>
              <w:jc w:val="center"/>
              <w:rPr>
                <w:rFonts w:ascii="Montserrat" w:hAnsi="Montserrat" w:cs="Arial"/>
                <w:i/>
                <w:color w:val="auto"/>
              </w:rPr>
            </w:pPr>
            <w:r w:rsidRPr="00E45433">
              <w:rPr>
                <w:rFonts w:ascii="Montserrat" w:hAnsi="Montserrat" w:cs="Arial"/>
                <w:i/>
                <w:color w:val="auto"/>
              </w:rPr>
              <w:t>Date</w:t>
            </w:r>
          </w:p>
        </w:tc>
        <w:tc>
          <w:tcPr>
            <w:tcW w:w="551" w:type="pct"/>
            <w:shd w:val="clear" w:color="auto" w:fill="ED7D31" w:themeFill="accent2"/>
            <w:vAlign w:val="center"/>
          </w:tcPr>
          <w:p w14:paraId="34725FF3" w14:textId="77777777" w:rsidR="00120131" w:rsidRPr="00E45433" w:rsidRDefault="00120131" w:rsidP="00360923">
            <w:pPr>
              <w:spacing w:before="80" w:after="80"/>
              <w:jc w:val="center"/>
              <w:cnfStyle w:val="100000000000" w:firstRow="1" w:lastRow="0" w:firstColumn="0" w:lastColumn="0" w:oddVBand="0" w:evenVBand="0" w:oddHBand="0" w:evenHBand="0" w:firstRowFirstColumn="0" w:firstRowLastColumn="0" w:lastRowFirstColumn="0" w:lastRowLastColumn="0"/>
              <w:rPr>
                <w:rFonts w:ascii="Montserrat" w:hAnsi="Montserrat" w:cs="Arial"/>
                <w:i/>
                <w:color w:val="auto"/>
              </w:rPr>
            </w:pPr>
            <w:r w:rsidRPr="00E45433">
              <w:rPr>
                <w:rFonts w:ascii="Montserrat" w:hAnsi="Montserrat" w:cs="Arial"/>
                <w:i/>
                <w:color w:val="auto"/>
              </w:rPr>
              <w:t>Revision</w:t>
            </w:r>
          </w:p>
        </w:tc>
        <w:tc>
          <w:tcPr>
            <w:tcW w:w="994" w:type="pct"/>
            <w:shd w:val="clear" w:color="auto" w:fill="ED7D31" w:themeFill="accent2"/>
            <w:vAlign w:val="center"/>
          </w:tcPr>
          <w:p w14:paraId="22D7BDFA" w14:textId="77777777" w:rsidR="00120131" w:rsidRPr="00E45433" w:rsidRDefault="00120131" w:rsidP="00360923">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i/>
                <w:color w:val="auto"/>
              </w:rPr>
            </w:pPr>
            <w:r w:rsidRPr="00E45433">
              <w:rPr>
                <w:rFonts w:ascii="Montserrat" w:hAnsi="Montserrat" w:cs="Arial"/>
                <w:i/>
                <w:color w:val="auto"/>
              </w:rPr>
              <w:t>Changes By</w:t>
            </w:r>
          </w:p>
        </w:tc>
        <w:tc>
          <w:tcPr>
            <w:tcW w:w="612" w:type="pct"/>
            <w:shd w:val="clear" w:color="auto" w:fill="ED7D31" w:themeFill="accent2"/>
            <w:vAlign w:val="center"/>
          </w:tcPr>
          <w:p w14:paraId="499FEB59" w14:textId="77777777" w:rsidR="00120131" w:rsidRPr="00E45433" w:rsidRDefault="00120131" w:rsidP="00360923">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bCs w:val="0"/>
                <w:i/>
                <w:color w:val="auto"/>
              </w:rPr>
            </w:pPr>
            <w:r w:rsidRPr="00E45433">
              <w:rPr>
                <w:rFonts w:ascii="Montserrat" w:hAnsi="Montserrat" w:cs="Arial"/>
                <w:bCs w:val="0"/>
                <w:i/>
                <w:color w:val="auto"/>
              </w:rPr>
              <w:t>Status</w:t>
            </w:r>
          </w:p>
        </w:tc>
        <w:tc>
          <w:tcPr>
            <w:tcW w:w="2111" w:type="pct"/>
            <w:shd w:val="clear" w:color="auto" w:fill="ED7D31" w:themeFill="accent2"/>
            <w:vAlign w:val="center"/>
          </w:tcPr>
          <w:p w14:paraId="171492C5" w14:textId="77777777" w:rsidR="00120131" w:rsidRPr="00E45433" w:rsidRDefault="00120131" w:rsidP="00360923">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i/>
                <w:color w:val="auto"/>
              </w:rPr>
            </w:pPr>
            <w:r w:rsidRPr="00E45433">
              <w:rPr>
                <w:rFonts w:ascii="Montserrat" w:hAnsi="Montserrat" w:cs="Arial"/>
                <w:i/>
                <w:color w:val="auto"/>
              </w:rPr>
              <w:t>Comments</w:t>
            </w:r>
          </w:p>
        </w:tc>
      </w:tr>
      <w:tr w:rsidR="00120131" w:rsidRPr="00E45433" w14:paraId="4BBEEC53" w14:textId="77777777" w:rsidTr="00255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2" w:type="pct"/>
            <w:tcBorders>
              <w:top w:val="none" w:sz="0" w:space="0" w:color="auto"/>
              <w:left w:val="none" w:sz="0" w:space="0" w:color="auto"/>
              <w:bottom w:val="none" w:sz="0" w:space="0" w:color="auto"/>
            </w:tcBorders>
          </w:tcPr>
          <w:p w14:paraId="7DB44D2B" w14:textId="77777777" w:rsidR="00120131" w:rsidRPr="00E45433" w:rsidRDefault="00120131" w:rsidP="00360923">
            <w:pPr>
              <w:spacing w:before="40" w:after="40"/>
              <w:rPr>
                <w:rFonts w:ascii="Montserrat" w:hAnsi="Montserrat" w:cs="Arial"/>
                <w:b w:val="0"/>
                <w:i/>
                <w:color w:val="C00000"/>
              </w:rPr>
            </w:pPr>
            <w:r w:rsidRPr="00E45433">
              <w:rPr>
                <w:rFonts w:ascii="Montserrat" w:hAnsi="Montserrat" w:cs="Arial"/>
                <w:b w:val="0"/>
                <w:i/>
                <w:color w:val="C00000"/>
              </w:rPr>
              <w:t xml:space="preserve">dd MON </w:t>
            </w:r>
            <w:proofErr w:type="spellStart"/>
            <w:r w:rsidRPr="00E45433">
              <w:rPr>
                <w:rFonts w:ascii="Montserrat" w:hAnsi="Montserrat" w:cs="Arial"/>
                <w:b w:val="0"/>
                <w:i/>
                <w:color w:val="C00000"/>
              </w:rPr>
              <w:t>yyyy</w:t>
            </w:r>
            <w:proofErr w:type="spellEnd"/>
          </w:p>
        </w:tc>
        <w:tc>
          <w:tcPr>
            <w:tcW w:w="551" w:type="pct"/>
            <w:tcBorders>
              <w:top w:val="none" w:sz="0" w:space="0" w:color="auto"/>
              <w:bottom w:val="none" w:sz="0" w:space="0" w:color="auto"/>
            </w:tcBorders>
          </w:tcPr>
          <w:p w14:paraId="09017132" w14:textId="77777777" w:rsidR="00120131" w:rsidRPr="00E45433" w:rsidRDefault="00120131" w:rsidP="00360923">
            <w:pPr>
              <w:spacing w:before="40" w:after="40"/>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r w:rsidRPr="00E45433">
              <w:rPr>
                <w:rFonts w:ascii="Montserrat" w:hAnsi="Montserrat" w:cs="Arial"/>
                <w:i/>
                <w:color w:val="C00000"/>
              </w:rPr>
              <w:t>&lt;</w:t>
            </w:r>
            <w:proofErr w:type="spellStart"/>
            <w:r w:rsidRPr="00E45433">
              <w:rPr>
                <w:rFonts w:ascii="Montserrat" w:hAnsi="Montserrat" w:cs="Arial"/>
                <w:i/>
                <w:color w:val="C00000"/>
              </w:rPr>
              <w:t>x.y</w:t>
            </w:r>
            <w:proofErr w:type="spellEnd"/>
            <w:r w:rsidRPr="00E45433">
              <w:rPr>
                <w:rFonts w:ascii="Montserrat" w:hAnsi="Montserrat" w:cs="Arial"/>
                <w:i/>
                <w:color w:val="C00000"/>
              </w:rPr>
              <w:t>&gt;</w:t>
            </w:r>
          </w:p>
        </w:tc>
        <w:tc>
          <w:tcPr>
            <w:tcW w:w="994" w:type="pct"/>
            <w:tcBorders>
              <w:top w:val="none" w:sz="0" w:space="0" w:color="auto"/>
              <w:bottom w:val="none" w:sz="0" w:space="0" w:color="auto"/>
            </w:tcBorders>
          </w:tcPr>
          <w:p w14:paraId="17604756"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r w:rsidRPr="00E45433">
              <w:rPr>
                <w:rFonts w:ascii="Montserrat" w:hAnsi="Montserrat" w:cs="Arial"/>
                <w:i/>
                <w:color w:val="C00000"/>
              </w:rPr>
              <w:t>&lt;your name&gt;</w:t>
            </w:r>
          </w:p>
        </w:tc>
        <w:tc>
          <w:tcPr>
            <w:tcW w:w="612" w:type="pct"/>
            <w:tcBorders>
              <w:top w:val="none" w:sz="0" w:space="0" w:color="auto"/>
              <w:bottom w:val="none" w:sz="0" w:space="0" w:color="auto"/>
            </w:tcBorders>
          </w:tcPr>
          <w:p w14:paraId="639D5C3F"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r w:rsidRPr="00E45433">
              <w:rPr>
                <w:rFonts w:ascii="Montserrat" w:hAnsi="Montserrat" w:cs="Arial"/>
                <w:i/>
                <w:color w:val="C00000"/>
              </w:rPr>
              <w:t>&lt;status&gt;</w:t>
            </w:r>
          </w:p>
        </w:tc>
        <w:tc>
          <w:tcPr>
            <w:tcW w:w="2111" w:type="pct"/>
            <w:tcBorders>
              <w:top w:val="none" w:sz="0" w:space="0" w:color="auto"/>
              <w:bottom w:val="none" w:sz="0" w:space="0" w:color="auto"/>
              <w:right w:val="none" w:sz="0" w:space="0" w:color="auto"/>
            </w:tcBorders>
          </w:tcPr>
          <w:p w14:paraId="26E8CAF5"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i/>
                <w:color w:val="C00000"/>
              </w:rPr>
            </w:pPr>
            <w:r w:rsidRPr="00E45433">
              <w:rPr>
                <w:rFonts w:ascii="Montserrat" w:hAnsi="Montserrat" w:cs="Arial"/>
                <w:i/>
                <w:color w:val="C00000"/>
              </w:rPr>
              <w:t>&lt;comments on version/changes&gt;</w:t>
            </w:r>
          </w:p>
        </w:tc>
      </w:tr>
      <w:tr w:rsidR="00120131" w:rsidRPr="00E45433" w14:paraId="338B924F" w14:textId="77777777" w:rsidTr="00255062">
        <w:tc>
          <w:tcPr>
            <w:cnfStyle w:val="001000000000" w:firstRow="0" w:lastRow="0" w:firstColumn="1" w:lastColumn="0" w:oddVBand="0" w:evenVBand="0" w:oddHBand="0" w:evenHBand="0" w:firstRowFirstColumn="0" w:firstRowLastColumn="0" w:lastRowFirstColumn="0" w:lastRowLastColumn="0"/>
            <w:tcW w:w="732" w:type="pct"/>
          </w:tcPr>
          <w:p w14:paraId="767D0564" w14:textId="77777777" w:rsidR="00120131" w:rsidRPr="00E45433" w:rsidRDefault="00120131" w:rsidP="00360923">
            <w:pPr>
              <w:spacing w:before="40" w:after="40"/>
              <w:rPr>
                <w:rFonts w:ascii="Montserrat" w:hAnsi="Montserrat" w:cs="Arial"/>
                <w:b w:val="0"/>
              </w:rPr>
            </w:pPr>
          </w:p>
        </w:tc>
        <w:tc>
          <w:tcPr>
            <w:tcW w:w="551" w:type="pct"/>
          </w:tcPr>
          <w:p w14:paraId="3544B3FB" w14:textId="77777777" w:rsidR="00120131" w:rsidRPr="00E45433" w:rsidRDefault="00120131" w:rsidP="00360923">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994" w:type="pct"/>
          </w:tcPr>
          <w:p w14:paraId="27B97854" w14:textId="77777777" w:rsidR="00120131" w:rsidRPr="00E45433" w:rsidRDefault="00120131"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612" w:type="pct"/>
          </w:tcPr>
          <w:p w14:paraId="114A07AF" w14:textId="77777777" w:rsidR="00120131" w:rsidRPr="00E45433" w:rsidRDefault="00120131"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2111" w:type="pct"/>
          </w:tcPr>
          <w:p w14:paraId="60157DE5" w14:textId="77777777" w:rsidR="00120131" w:rsidRPr="00E45433" w:rsidRDefault="00120131"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r>
      <w:tr w:rsidR="00120131" w:rsidRPr="00E45433" w14:paraId="5605B979" w14:textId="77777777" w:rsidTr="00255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2" w:type="pct"/>
            <w:tcBorders>
              <w:top w:val="none" w:sz="0" w:space="0" w:color="auto"/>
              <w:left w:val="none" w:sz="0" w:space="0" w:color="auto"/>
              <w:bottom w:val="none" w:sz="0" w:space="0" w:color="auto"/>
            </w:tcBorders>
          </w:tcPr>
          <w:p w14:paraId="0C78AB8E" w14:textId="77777777" w:rsidR="00120131" w:rsidRPr="00E45433" w:rsidRDefault="00120131" w:rsidP="00360923">
            <w:pPr>
              <w:spacing w:before="40" w:after="40"/>
              <w:rPr>
                <w:rFonts w:ascii="Montserrat" w:hAnsi="Montserrat" w:cs="Arial"/>
                <w:b w:val="0"/>
              </w:rPr>
            </w:pPr>
          </w:p>
        </w:tc>
        <w:tc>
          <w:tcPr>
            <w:tcW w:w="551" w:type="pct"/>
            <w:tcBorders>
              <w:top w:val="none" w:sz="0" w:space="0" w:color="auto"/>
              <w:bottom w:val="none" w:sz="0" w:space="0" w:color="auto"/>
            </w:tcBorders>
          </w:tcPr>
          <w:p w14:paraId="0C5A2BAC" w14:textId="77777777" w:rsidR="00120131" w:rsidRPr="00E45433" w:rsidRDefault="00120131" w:rsidP="00360923">
            <w:pPr>
              <w:spacing w:before="40" w:after="40"/>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c>
          <w:tcPr>
            <w:tcW w:w="994" w:type="pct"/>
            <w:tcBorders>
              <w:top w:val="none" w:sz="0" w:space="0" w:color="auto"/>
              <w:bottom w:val="none" w:sz="0" w:space="0" w:color="auto"/>
            </w:tcBorders>
          </w:tcPr>
          <w:p w14:paraId="7A4A2B17"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c>
          <w:tcPr>
            <w:tcW w:w="612" w:type="pct"/>
            <w:tcBorders>
              <w:top w:val="none" w:sz="0" w:space="0" w:color="auto"/>
              <w:bottom w:val="none" w:sz="0" w:space="0" w:color="auto"/>
            </w:tcBorders>
          </w:tcPr>
          <w:p w14:paraId="0A6407BF"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c>
          <w:tcPr>
            <w:tcW w:w="2111" w:type="pct"/>
            <w:tcBorders>
              <w:top w:val="none" w:sz="0" w:space="0" w:color="auto"/>
              <w:bottom w:val="none" w:sz="0" w:space="0" w:color="auto"/>
              <w:right w:val="none" w:sz="0" w:space="0" w:color="auto"/>
            </w:tcBorders>
          </w:tcPr>
          <w:p w14:paraId="3A89DD90"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r>
      <w:tr w:rsidR="00120131" w:rsidRPr="00E45433" w14:paraId="59F7DFD7" w14:textId="77777777" w:rsidTr="00255062">
        <w:tc>
          <w:tcPr>
            <w:cnfStyle w:val="001000000000" w:firstRow="0" w:lastRow="0" w:firstColumn="1" w:lastColumn="0" w:oddVBand="0" w:evenVBand="0" w:oddHBand="0" w:evenHBand="0" w:firstRowFirstColumn="0" w:firstRowLastColumn="0" w:lastRowFirstColumn="0" w:lastRowLastColumn="0"/>
            <w:tcW w:w="732" w:type="pct"/>
          </w:tcPr>
          <w:p w14:paraId="34A940D5" w14:textId="77777777" w:rsidR="00120131" w:rsidRPr="00E45433" w:rsidRDefault="00120131" w:rsidP="00360923">
            <w:pPr>
              <w:spacing w:before="40" w:after="40"/>
              <w:rPr>
                <w:rFonts w:ascii="Montserrat" w:hAnsi="Montserrat" w:cs="Arial"/>
                <w:b w:val="0"/>
              </w:rPr>
            </w:pPr>
          </w:p>
        </w:tc>
        <w:tc>
          <w:tcPr>
            <w:tcW w:w="551" w:type="pct"/>
          </w:tcPr>
          <w:p w14:paraId="5C28F81B" w14:textId="77777777" w:rsidR="00120131" w:rsidRPr="00E45433" w:rsidRDefault="00120131" w:rsidP="00360923">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994" w:type="pct"/>
          </w:tcPr>
          <w:p w14:paraId="2AC2FDA6" w14:textId="77777777" w:rsidR="00120131" w:rsidRPr="00E45433" w:rsidRDefault="00120131"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612" w:type="pct"/>
          </w:tcPr>
          <w:p w14:paraId="15899AFB" w14:textId="77777777" w:rsidR="00120131" w:rsidRPr="00E45433" w:rsidRDefault="00120131"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2111" w:type="pct"/>
          </w:tcPr>
          <w:p w14:paraId="5B0B4235" w14:textId="77777777" w:rsidR="00120131" w:rsidRPr="00E45433" w:rsidRDefault="00120131"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r>
      <w:tr w:rsidR="00120131" w:rsidRPr="00E45433" w14:paraId="6E90BECE" w14:textId="77777777" w:rsidTr="00255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2" w:type="pct"/>
            <w:tcBorders>
              <w:top w:val="none" w:sz="0" w:space="0" w:color="auto"/>
              <w:left w:val="none" w:sz="0" w:space="0" w:color="auto"/>
              <w:bottom w:val="none" w:sz="0" w:space="0" w:color="auto"/>
            </w:tcBorders>
          </w:tcPr>
          <w:p w14:paraId="15532D39" w14:textId="77777777" w:rsidR="00120131" w:rsidRPr="00E45433" w:rsidRDefault="00120131" w:rsidP="00360923">
            <w:pPr>
              <w:spacing w:before="40" w:after="40"/>
              <w:rPr>
                <w:rFonts w:ascii="Montserrat" w:hAnsi="Montserrat" w:cs="Arial"/>
                <w:b w:val="0"/>
              </w:rPr>
            </w:pPr>
          </w:p>
        </w:tc>
        <w:tc>
          <w:tcPr>
            <w:tcW w:w="551" w:type="pct"/>
            <w:tcBorders>
              <w:top w:val="none" w:sz="0" w:space="0" w:color="auto"/>
              <w:bottom w:val="none" w:sz="0" w:space="0" w:color="auto"/>
            </w:tcBorders>
          </w:tcPr>
          <w:p w14:paraId="32FAAFAF" w14:textId="77777777" w:rsidR="00120131" w:rsidRPr="00E45433" w:rsidRDefault="00120131" w:rsidP="00360923">
            <w:pPr>
              <w:spacing w:before="40" w:after="40"/>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c>
          <w:tcPr>
            <w:tcW w:w="994" w:type="pct"/>
            <w:tcBorders>
              <w:top w:val="none" w:sz="0" w:space="0" w:color="auto"/>
              <w:bottom w:val="none" w:sz="0" w:space="0" w:color="auto"/>
            </w:tcBorders>
          </w:tcPr>
          <w:p w14:paraId="5632AD75"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c>
          <w:tcPr>
            <w:tcW w:w="612" w:type="pct"/>
            <w:tcBorders>
              <w:top w:val="none" w:sz="0" w:space="0" w:color="auto"/>
              <w:bottom w:val="none" w:sz="0" w:space="0" w:color="auto"/>
            </w:tcBorders>
          </w:tcPr>
          <w:p w14:paraId="71353605"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c>
          <w:tcPr>
            <w:tcW w:w="2111" w:type="pct"/>
            <w:tcBorders>
              <w:top w:val="none" w:sz="0" w:space="0" w:color="auto"/>
              <w:bottom w:val="none" w:sz="0" w:space="0" w:color="auto"/>
              <w:right w:val="none" w:sz="0" w:space="0" w:color="auto"/>
            </w:tcBorders>
          </w:tcPr>
          <w:p w14:paraId="216659D3" w14:textId="77777777" w:rsidR="00120131" w:rsidRPr="00E45433" w:rsidRDefault="00120131" w:rsidP="00360923">
            <w:pPr>
              <w:spacing w:before="40" w:after="40"/>
              <w:ind w:right="72"/>
              <w:cnfStyle w:val="000000100000" w:firstRow="0" w:lastRow="0" w:firstColumn="0" w:lastColumn="0" w:oddVBand="0" w:evenVBand="0" w:oddHBand="1" w:evenHBand="0" w:firstRowFirstColumn="0" w:firstRowLastColumn="0" w:lastRowFirstColumn="0" w:lastRowLastColumn="0"/>
              <w:rPr>
                <w:rFonts w:ascii="Montserrat" w:hAnsi="Montserrat" w:cs="Arial"/>
              </w:rPr>
            </w:pPr>
          </w:p>
        </w:tc>
      </w:tr>
      <w:tr w:rsidR="00DA2DA2" w:rsidRPr="00E45433" w14:paraId="5EFDFFA7" w14:textId="77777777" w:rsidTr="00255062">
        <w:tc>
          <w:tcPr>
            <w:cnfStyle w:val="001000000000" w:firstRow="0" w:lastRow="0" w:firstColumn="1" w:lastColumn="0" w:oddVBand="0" w:evenVBand="0" w:oddHBand="0" w:evenHBand="0" w:firstRowFirstColumn="0" w:firstRowLastColumn="0" w:lastRowFirstColumn="0" w:lastRowLastColumn="0"/>
            <w:tcW w:w="732" w:type="pct"/>
          </w:tcPr>
          <w:p w14:paraId="735F3876" w14:textId="77777777" w:rsidR="00DA2DA2" w:rsidRPr="00E45433" w:rsidRDefault="00DA2DA2" w:rsidP="00360923">
            <w:pPr>
              <w:spacing w:before="40" w:after="40"/>
              <w:rPr>
                <w:rFonts w:ascii="Montserrat" w:hAnsi="Montserrat" w:cs="Arial"/>
                <w:b w:val="0"/>
              </w:rPr>
            </w:pPr>
          </w:p>
        </w:tc>
        <w:tc>
          <w:tcPr>
            <w:tcW w:w="551" w:type="pct"/>
          </w:tcPr>
          <w:p w14:paraId="2705FDEE" w14:textId="77777777" w:rsidR="00DA2DA2" w:rsidRPr="00E45433" w:rsidRDefault="00DA2DA2" w:rsidP="00360923">
            <w:pPr>
              <w:spacing w:before="40" w:after="40"/>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994" w:type="pct"/>
          </w:tcPr>
          <w:p w14:paraId="2BEB5F11" w14:textId="77777777" w:rsidR="00DA2DA2" w:rsidRPr="00E45433" w:rsidRDefault="00DA2DA2"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612" w:type="pct"/>
          </w:tcPr>
          <w:p w14:paraId="7FAACD36" w14:textId="77777777" w:rsidR="00DA2DA2" w:rsidRPr="00E45433" w:rsidRDefault="00DA2DA2"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c>
          <w:tcPr>
            <w:tcW w:w="2111" w:type="pct"/>
          </w:tcPr>
          <w:p w14:paraId="568FA01B" w14:textId="77777777" w:rsidR="00DA2DA2" w:rsidRPr="00E45433" w:rsidRDefault="00DA2DA2" w:rsidP="00360923">
            <w:pPr>
              <w:spacing w:before="40" w:after="40"/>
              <w:ind w:right="72"/>
              <w:cnfStyle w:val="000000000000" w:firstRow="0" w:lastRow="0" w:firstColumn="0" w:lastColumn="0" w:oddVBand="0" w:evenVBand="0" w:oddHBand="0" w:evenHBand="0" w:firstRowFirstColumn="0" w:firstRowLastColumn="0" w:lastRowFirstColumn="0" w:lastRowLastColumn="0"/>
              <w:rPr>
                <w:rFonts w:ascii="Montserrat" w:hAnsi="Montserrat" w:cs="Arial"/>
              </w:rPr>
            </w:pPr>
          </w:p>
        </w:tc>
      </w:tr>
    </w:tbl>
    <w:p w14:paraId="46A5BABF" w14:textId="77777777" w:rsidR="00360923" w:rsidRPr="00E45433" w:rsidRDefault="00360923">
      <w:pPr>
        <w:spacing w:after="160" w:line="259" w:lineRule="auto"/>
        <w:rPr>
          <w:rFonts w:ascii="Montserrat" w:eastAsiaTheme="majorEastAsia" w:hAnsi="Montserrat" w:cs="Arial"/>
          <w:b/>
          <w:bCs/>
          <w:color w:val="2E74B5" w:themeColor="accent1" w:themeShade="BF"/>
          <w:sz w:val="28"/>
          <w:szCs w:val="28"/>
        </w:rPr>
      </w:pPr>
      <w:bookmarkStart w:id="114" w:name="_Toc489270511"/>
      <w:r w:rsidRPr="00E45433">
        <w:rPr>
          <w:rFonts w:ascii="Montserrat" w:hAnsi="Montserrat" w:cs="Arial"/>
        </w:rPr>
        <w:br w:type="page"/>
      </w:r>
    </w:p>
    <w:p w14:paraId="5FFE070F" w14:textId="45A784FD" w:rsidR="008B08B8" w:rsidRPr="00E45433" w:rsidRDefault="008B08B8" w:rsidP="00360923">
      <w:pPr>
        <w:pStyle w:val="PSDocH1"/>
        <w:rPr>
          <w:rFonts w:ascii="Montserrat" w:hAnsi="Montserrat" w:cs="Arial"/>
        </w:rPr>
      </w:pPr>
      <w:bookmarkStart w:id="115" w:name="_Toc22810877"/>
      <w:r w:rsidRPr="00E45433">
        <w:rPr>
          <w:rFonts w:ascii="Montserrat" w:hAnsi="Montserrat" w:cs="Arial"/>
        </w:rPr>
        <w:lastRenderedPageBreak/>
        <w:t>Palo Alto Networks Resources</w:t>
      </w:r>
      <w:bookmarkEnd w:id="114"/>
      <w:bookmarkEnd w:id="115"/>
    </w:p>
    <w:p w14:paraId="2F61B406" w14:textId="43A04E9F" w:rsidR="008B08B8" w:rsidRPr="00E45433" w:rsidRDefault="008B08B8" w:rsidP="008B08B8">
      <w:pPr>
        <w:rPr>
          <w:rFonts w:ascii="Montserrat" w:hAnsi="Montserrat" w:cs="Arial"/>
        </w:rPr>
      </w:pPr>
      <w:r w:rsidRPr="00E45433">
        <w:rPr>
          <w:rFonts w:ascii="Montserrat" w:hAnsi="Montserrat" w:cs="Arial"/>
        </w:rPr>
        <w:t xml:space="preserve">Palo Alto Networks has a team of resources committed to making the </w:t>
      </w:r>
      <w:r w:rsidR="00001F87" w:rsidRPr="00E45433">
        <w:rPr>
          <w:rFonts w:ascii="Montserrat" w:hAnsi="Montserrat" w:cs="Arial"/>
        </w:rPr>
        <w:fldChar w:fldCharType="begin"/>
      </w:r>
      <w:r w:rsidR="00001F87" w:rsidRPr="00E45433">
        <w:rPr>
          <w:rFonts w:ascii="Montserrat" w:hAnsi="Montserrat" w:cs="Arial"/>
        </w:rPr>
        <w:instrText xml:space="preserve"> MERGEFIELD Customer \* MERGEFORMAT </w:instrText>
      </w:r>
      <w:r w:rsidR="00001F87" w:rsidRPr="00E45433">
        <w:rPr>
          <w:rFonts w:ascii="Montserrat" w:hAnsi="Montserrat" w:cs="Arial"/>
        </w:rPr>
        <w:fldChar w:fldCharType="separate"/>
      </w:r>
      <w:r w:rsidR="000E25B8">
        <w:rPr>
          <w:rFonts w:ascii="Montserrat" w:hAnsi="Montserrat" w:cs="Arial"/>
          <w:noProof/>
        </w:rPr>
        <w:t>{{Customer}}</w:t>
      </w:r>
      <w:r w:rsidR="00001F87" w:rsidRPr="00E45433">
        <w:rPr>
          <w:rFonts w:ascii="Montserrat" w:hAnsi="Montserrat" w:cs="Arial"/>
          <w:noProof/>
        </w:rPr>
        <w:fldChar w:fldCharType="end"/>
      </w:r>
      <w:r w:rsidR="008962AF" w:rsidRPr="00E45433">
        <w:rPr>
          <w:rFonts w:ascii="Montserrat" w:hAnsi="Montserrat" w:cs="Arial"/>
        </w:rPr>
        <w:t xml:space="preserve"> </w:t>
      </w:r>
      <w:r w:rsidRPr="00E45433">
        <w:rPr>
          <w:rFonts w:ascii="Montserrat" w:hAnsi="Montserrat" w:cs="Arial"/>
        </w:rPr>
        <w:t xml:space="preserve">deployment successful. The following individuals are assigned to work on the </w:t>
      </w:r>
      <w:r w:rsidR="00001F87" w:rsidRPr="00E45433">
        <w:rPr>
          <w:rFonts w:ascii="Montserrat" w:hAnsi="Montserrat" w:cs="Arial"/>
        </w:rPr>
        <w:fldChar w:fldCharType="begin"/>
      </w:r>
      <w:r w:rsidR="00001F87" w:rsidRPr="00E45433">
        <w:rPr>
          <w:rFonts w:ascii="Montserrat" w:hAnsi="Montserrat" w:cs="Arial"/>
        </w:rPr>
        <w:instrText xml:space="preserve"> MERGEFIELD Customer \* MERGEFORMAT </w:instrText>
      </w:r>
      <w:r w:rsidR="00001F87" w:rsidRPr="00E45433">
        <w:rPr>
          <w:rFonts w:ascii="Montserrat" w:hAnsi="Montserrat" w:cs="Arial"/>
        </w:rPr>
        <w:fldChar w:fldCharType="separate"/>
      </w:r>
      <w:r w:rsidR="000E25B8">
        <w:rPr>
          <w:rFonts w:ascii="Montserrat" w:hAnsi="Montserrat" w:cs="Arial"/>
          <w:noProof/>
        </w:rPr>
        <w:t>{{Customer}}</w:t>
      </w:r>
      <w:r w:rsidR="00001F87" w:rsidRPr="00E45433">
        <w:rPr>
          <w:rFonts w:ascii="Montserrat" w:hAnsi="Montserrat" w:cs="Arial"/>
          <w:noProof/>
        </w:rPr>
        <w:fldChar w:fldCharType="end"/>
      </w:r>
      <w:r w:rsidR="008962AF" w:rsidRPr="00E45433">
        <w:rPr>
          <w:rFonts w:ascii="Montserrat" w:hAnsi="Montserrat" w:cs="Arial"/>
        </w:rPr>
        <w:t xml:space="preserve"> </w:t>
      </w:r>
      <w:r w:rsidRPr="00E45433">
        <w:rPr>
          <w:rFonts w:ascii="Montserrat" w:hAnsi="Montserrat" w:cs="Arial"/>
        </w:rPr>
        <w:t>deployment.</w:t>
      </w:r>
    </w:p>
    <w:p w14:paraId="52442165" w14:textId="77777777" w:rsidR="008B08B8" w:rsidRPr="00E45433" w:rsidRDefault="008B08B8" w:rsidP="00360923">
      <w:pPr>
        <w:pStyle w:val="TemplateNotes"/>
        <w:ind w:left="0" w:hanging="720"/>
        <w:rPr>
          <w:rFonts w:ascii="Montserrat" w:hAnsi="Montserrat" w:cs="Arial"/>
          <w:color w:val="538135" w:themeColor="accent6" w:themeShade="BF"/>
        </w:rPr>
      </w:pPr>
      <w:r w:rsidRPr="00E45433">
        <w:rPr>
          <w:rFonts w:ascii="Montserrat" w:hAnsi="Montserrat" w:cs="Arial"/>
          <w:color w:val="538135" w:themeColor="accent6" w:themeShade="BF"/>
        </w:rPr>
        <w:t>Describe each member of the Palo Alto Networks team, their role, and contact information.</w:t>
      </w:r>
    </w:p>
    <w:p w14:paraId="447B6FE9" w14:textId="697C9CED" w:rsidR="00360923" w:rsidRPr="00E45433" w:rsidRDefault="00360923" w:rsidP="00360923">
      <w:pPr>
        <w:pStyle w:val="Caption"/>
        <w:keepNext/>
        <w:rPr>
          <w:rFonts w:ascii="Montserrat" w:hAnsi="Montserrat" w:cs="Arial"/>
        </w:rPr>
      </w:pPr>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47</w:t>
      </w:r>
      <w:r w:rsidR="00001F87" w:rsidRPr="00E45433">
        <w:rPr>
          <w:rFonts w:ascii="Montserrat" w:hAnsi="Montserrat" w:cs="Arial"/>
          <w:noProof/>
        </w:rPr>
        <w:fldChar w:fldCharType="end"/>
      </w:r>
      <w:r w:rsidRPr="00E45433">
        <w:rPr>
          <w:rFonts w:ascii="Montserrat" w:hAnsi="Montserrat" w:cs="Arial"/>
          <w:noProof/>
        </w:rPr>
        <w:t xml:space="preserve"> </w:t>
      </w:r>
      <w:r w:rsidRPr="00E45433">
        <w:rPr>
          <w:rFonts w:ascii="Montserrat" w:hAnsi="Montserrat" w:cs="Arial"/>
        </w:rPr>
        <w:t xml:space="preserve">– </w:t>
      </w:r>
      <w:r w:rsidR="00227A12" w:rsidRPr="00E45433">
        <w:rPr>
          <w:rFonts w:ascii="Montserrat" w:hAnsi="Montserrat" w:cs="Arial"/>
        </w:rPr>
        <w:t>Palo Alto Networks Resources</w:t>
      </w:r>
    </w:p>
    <w:tbl>
      <w:tblPr>
        <w:tblStyle w:val="LightList-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9"/>
        <w:gridCol w:w="2403"/>
        <w:gridCol w:w="3948"/>
      </w:tblGrid>
      <w:tr w:rsidR="00360923" w:rsidRPr="00E45433" w14:paraId="3E913207" w14:textId="77777777" w:rsidTr="00E45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pct"/>
            <w:shd w:val="clear" w:color="auto" w:fill="ED7D31" w:themeFill="accent2"/>
            <w:vAlign w:val="center"/>
          </w:tcPr>
          <w:p w14:paraId="0855535E" w14:textId="531E3080" w:rsidR="00360923" w:rsidRPr="00E45433" w:rsidRDefault="00360923" w:rsidP="00360923">
            <w:pPr>
              <w:spacing w:before="80" w:after="80"/>
              <w:jc w:val="center"/>
              <w:rPr>
                <w:rFonts w:ascii="Montserrat" w:hAnsi="Montserrat" w:cs="Arial"/>
                <w:i/>
                <w:color w:val="auto"/>
              </w:rPr>
            </w:pPr>
            <w:r w:rsidRPr="00E45433">
              <w:rPr>
                <w:rFonts w:ascii="Montserrat" w:hAnsi="Montserrat" w:cs="Arial"/>
                <w:i/>
                <w:color w:val="auto"/>
              </w:rPr>
              <w:t>Role</w:t>
            </w:r>
          </w:p>
        </w:tc>
        <w:tc>
          <w:tcPr>
            <w:tcW w:w="1285" w:type="pct"/>
            <w:shd w:val="clear" w:color="auto" w:fill="ED7D31" w:themeFill="accent2"/>
            <w:vAlign w:val="center"/>
          </w:tcPr>
          <w:p w14:paraId="66D23B13" w14:textId="7B9BE595" w:rsidR="00360923" w:rsidRPr="00E45433" w:rsidRDefault="00360923" w:rsidP="00360923">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bCs w:val="0"/>
                <w:i/>
                <w:color w:val="auto"/>
              </w:rPr>
            </w:pPr>
            <w:r w:rsidRPr="00E45433">
              <w:rPr>
                <w:rFonts w:ascii="Montserrat" w:hAnsi="Montserrat" w:cs="Arial"/>
                <w:i/>
                <w:color w:val="auto"/>
              </w:rPr>
              <w:t>Name</w:t>
            </w:r>
          </w:p>
        </w:tc>
        <w:tc>
          <w:tcPr>
            <w:tcW w:w="2111" w:type="pct"/>
            <w:shd w:val="clear" w:color="auto" w:fill="ED7D31" w:themeFill="accent2"/>
            <w:vAlign w:val="center"/>
          </w:tcPr>
          <w:p w14:paraId="2A3140D7" w14:textId="67E7CB42" w:rsidR="00360923" w:rsidRPr="00E45433" w:rsidRDefault="00360923" w:rsidP="00360923">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i/>
                <w:color w:val="auto"/>
              </w:rPr>
            </w:pPr>
            <w:r w:rsidRPr="00E45433">
              <w:rPr>
                <w:rFonts w:ascii="Montserrat" w:hAnsi="Montserrat" w:cs="Arial"/>
                <w:i/>
                <w:color w:val="auto"/>
              </w:rPr>
              <w:t>Contact Information</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9"/>
        <w:gridCol w:w="2403"/>
        <w:gridCol w:w="3948"/>
      </w:tblGrid>
      <w:tr w:rsidR="008B08B8" w:rsidRPr="00E45433" w14:paraId="6B4FD3E8" w14:textId="77777777" w:rsidTr="00255062">
        <w:trPr>
          <w:trHeight w:val="351"/>
        </w:trPr>
        <w:tc>
          <w:tcPr>
            <w:tcW w:w="1604" w:type="pct"/>
          </w:tcPr>
          <w:p w14:paraId="21070BA1" w14:textId="50DA0FEB"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 xml:space="preserve">Professional Services </w:t>
            </w:r>
            <w:r w:rsidR="00B07E8C" w:rsidRPr="00E45433">
              <w:rPr>
                <w:rFonts w:ascii="Montserrat" w:hAnsi="Montserrat" w:cs="Arial"/>
                <w:i/>
                <w:color w:val="C00000"/>
              </w:rPr>
              <w:t>Engineer</w:t>
            </w:r>
          </w:p>
        </w:tc>
        <w:tc>
          <w:tcPr>
            <w:tcW w:w="1285" w:type="pct"/>
          </w:tcPr>
          <w:p w14:paraId="2655E09A"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Engineer Name</w:t>
            </w:r>
          </w:p>
        </w:tc>
        <w:tc>
          <w:tcPr>
            <w:tcW w:w="2111" w:type="pct"/>
          </w:tcPr>
          <w:p w14:paraId="479647DD"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engineer@paloaltonetworks.com</w:t>
            </w:r>
          </w:p>
        </w:tc>
      </w:tr>
      <w:tr w:rsidR="008B08B8" w:rsidRPr="00E45433" w14:paraId="7140A221" w14:textId="77777777" w:rsidTr="00255062">
        <w:trPr>
          <w:trHeight w:val="354"/>
        </w:trPr>
        <w:tc>
          <w:tcPr>
            <w:tcW w:w="1604" w:type="pct"/>
          </w:tcPr>
          <w:p w14:paraId="70815753"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Professional Services PM</w:t>
            </w:r>
          </w:p>
        </w:tc>
        <w:tc>
          <w:tcPr>
            <w:tcW w:w="1285" w:type="pct"/>
          </w:tcPr>
          <w:p w14:paraId="2D0008A9"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Project Manager Name</w:t>
            </w:r>
          </w:p>
        </w:tc>
        <w:tc>
          <w:tcPr>
            <w:tcW w:w="2111" w:type="pct"/>
          </w:tcPr>
          <w:p w14:paraId="7558F875"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pm@paloaltonetworks.com</w:t>
            </w:r>
          </w:p>
        </w:tc>
      </w:tr>
    </w:tbl>
    <w:p w14:paraId="1782F7BB" w14:textId="77777777" w:rsidR="008B08B8" w:rsidRPr="00E45433" w:rsidRDefault="008B08B8" w:rsidP="00360923">
      <w:pPr>
        <w:pStyle w:val="PSDocH1"/>
        <w:rPr>
          <w:rFonts w:ascii="Montserrat" w:hAnsi="Montserrat" w:cs="Arial"/>
        </w:rPr>
      </w:pPr>
      <w:bookmarkStart w:id="116" w:name="_Toc489270512"/>
      <w:bookmarkStart w:id="117" w:name="_Toc22810878"/>
      <w:r w:rsidRPr="00E45433">
        <w:rPr>
          <w:rFonts w:ascii="Montserrat" w:hAnsi="Montserrat" w:cs="Arial"/>
        </w:rPr>
        <w:t>Customer Resources</w:t>
      </w:r>
      <w:bookmarkEnd w:id="116"/>
      <w:bookmarkEnd w:id="117"/>
    </w:p>
    <w:p w14:paraId="16666EA5" w14:textId="7F74894A" w:rsidR="008B08B8" w:rsidRPr="00E45433" w:rsidRDefault="008B08B8" w:rsidP="00360923">
      <w:pPr>
        <w:pStyle w:val="TemplateNotes"/>
        <w:ind w:left="0" w:hanging="720"/>
        <w:rPr>
          <w:rFonts w:ascii="Montserrat" w:hAnsi="Montserrat" w:cs="Arial"/>
          <w:color w:val="538135" w:themeColor="accent6" w:themeShade="BF"/>
        </w:rPr>
      </w:pPr>
      <w:r w:rsidRPr="00E45433">
        <w:rPr>
          <w:rFonts w:ascii="Montserrat" w:hAnsi="Montserrat" w:cs="Arial"/>
          <w:color w:val="538135" w:themeColor="accent6" w:themeShade="BF"/>
        </w:rPr>
        <w:t>Describe each member of the customer team, their role, and contact information.</w:t>
      </w:r>
    </w:p>
    <w:p w14:paraId="5A20FB41" w14:textId="0FB12C00" w:rsidR="00360923" w:rsidRPr="00E45433" w:rsidRDefault="00360923" w:rsidP="00360923">
      <w:pPr>
        <w:pStyle w:val="Caption"/>
        <w:keepNext/>
        <w:rPr>
          <w:rFonts w:ascii="Montserrat" w:hAnsi="Montserrat" w:cs="Arial"/>
        </w:rPr>
      </w:pPr>
      <w:r w:rsidRPr="00E45433">
        <w:rPr>
          <w:rFonts w:ascii="Montserrat" w:hAnsi="Montserrat" w:cs="Arial"/>
        </w:rPr>
        <w:t xml:space="preserve">Table </w:t>
      </w:r>
      <w:r w:rsidR="00001F87" w:rsidRPr="00E45433">
        <w:rPr>
          <w:rFonts w:ascii="Montserrat" w:hAnsi="Montserrat" w:cs="Arial"/>
        </w:rPr>
        <w:fldChar w:fldCharType="begin"/>
      </w:r>
      <w:r w:rsidR="00001F87" w:rsidRPr="00E45433">
        <w:rPr>
          <w:rFonts w:ascii="Montserrat" w:hAnsi="Montserrat" w:cs="Arial"/>
        </w:rPr>
        <w:instrText xml:space="preserve"> SEQ Table \* ARABIC </w:instrText>
      </w:r>
      <w:r w:rsidR="00001F87" w:rsidRPr="00E45433">
        <w:rPr>
          <w:rFonts w:ascii="Montserrat" w:hAnsi="Montserrat" w:cs="Arial"/>
        </w:rPr>
        <w:fldChar w:fldCharType="separate"/>
      </w:r>
      <w:r w:rsidR="005F541B" w:rsidRPr="00E45433">
        <w:rPr>
          <w:rFonts w:ascii="Montserrat" w:hAnsi="Montserrat" w:cs="Arial"/>
          <w:noProof/>
        </w:rPr>
        <w:t>48</w:t>
      </w:r>
      <w:r w:rsidR="00001F87" w:rsidRPr="00E45433">
        <w:rPr>
          <w:rFonts w:ascii="Montserrat" w:hAnsi="Montserrat" w:cs="Arial"/>
          <w:noProof/>
        </w:rPr>
        <w:fldChar w:fldCharType="end"/>
      </w:r>
      <w:r w:rsidRPr="00E45433">
        <w:rPr>
          <w:rFonts w:ascii="Montserrat" w:hAnsi="Montserrat" w:cs="Arial"/>
          <w:noProof/>
        </w:rPr>
        <w:t xml:space="preserve"> </w:t>
      </w:r>
      <w:r w:rsidRPr="00E45433">
        <w:rPr>
          <w:rFonts w:ascii="Montserrat" w:hAnsi="Montserrat" w:cs="Arial"/>
        </w:rPr>
        <w:t xml:space="preserve">– </w:t>
      </w:r>
      <w:r w:rsidR="00227A12" w:rsidRPr="00E45433">
        <w:rPr>
          <w:rFonts w:ascii="Montserrat" w:hAnsi="Montserrat" w:cs="Arial"/>
        </w:rPr>
        <w:t>Customer Resources</w:t>
      </w:r>
    </w:p>
    <w:tbl>
      <w:tblPr>
        <w:tblStyle w:val="LightList-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9"/>
        <w:gridCol w:w="2403"/>
        <w:gridCol w:w="3948"/>
      </w:tblGrid>
      <w:tr w:rsidR="00360923" w:rsidRPr="00E45433" w14:paraId="0DD7B3D0" w14:textId="77777777" w:rsidTr="00E45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pct"/>
            <w:shd w:val="clear" w:color="auto" w:fill="ED7D31" w:themeFill="accent2"/>
            <w:vAlign w:val="center"/>
          </w:tcPr>
          <w:p w14:paraId="04D3E9F9" w14:textId="77777777" w:rsidR="00360923" w:rsidRPr="00E45433" w:rsidRDefault="00360923" w:rsidP="0023247C">
            <w:pPr>
              <w:spacing w:before="80" w:after="80"/>
              <w:jc w:val="center"/>
              <w:rPr>
                <w:rFonts w:ascii="Montserrat" w:hAnsi="Montserrat" w:cs="Arial"/>
                <w:i/>
                <w:color w:val="auto"/>
              </w:rPr>
            </w:pPr>
            <w:r w:rsidRPr="00E45433">
              <w:rPr>
                <w:rFonts w:ascii="Montserrat" w:hAnsi="Montserrat" w:cs="Arial"/>
                <w:i/>
                <w:color w:val="auto"/>
              </w:rPr>
              <w:t>Role</w:t>
            </w:r>
          </w:p>
        </w:tc>
        <w:tc>
          <w:tcPr>
            <w:tcW w:w="1285" w:type="pct"/>
            <w:shd w:val="clear" w:color="auto" w:fill="ED7D31" w:themeFill="accent2"/>
            <w:vAlign w:val="center"/>
          </w:tcPr>
          <w:p w14:paraId="50C3AB7B" w14:textId="77777777" w:rsidR="00360923" w:rsidRPr="00E45433" w:rsidRDefault="00360923" w:rsidP="0023247C">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bCs w:val="0"/>
                <w:i/>
                <w:color w:val="auto"/>
              </w:rPr>
            </w:pPr>
            <w:r w:rsidRPr="00E45433">
              <w:rPr>
                <w:rFonts w:ascii="Montserrat" w:hAnsi="Montserrat" w:cs="Arial"/>
                <w:i/>
                <w:color w:val="auto"/>
              </w:rPr>
              <w:t>Name</w:t>
            </w:r>
          </w:p>
        </w:tc>
        <w:tc>
          <w:tcPr>
            <w:tcW w:w="2111" w:type="pct"/>
            <w:shd w:val="clear" w:color="auto" w:fill="ED7D31" w:themeFill="accent2"/>
            <w:vAlign w:val="center"/>
          </w:tcPr>
          <w:p w14:paraId="7D966618" w14:textId="77777777" w:rsidR="00360923" w:rsidRPr="00E45433" w:rsidRDefault="00360923" w:rsidP="0023247C">
            <w:pPr>
              <w:spacing w:before="80" w:after="80"/>
              <w:ind w:right="72"/>
              <w:jc w:val="center"/>
              <w:cnfStyle w:val="100000000000" w:firstRow="1" w:lastRow="0" w:firstColumn="0" w:lastColumn="0" w:oddVBand="0" w:evenVBand="0" w:oddHBand="0" w:evenHBand="0" w:firstRowFirstColumn="0" w:firstRowLastColumn="0" w:lastRowFirstColumn="0" w:lastRowLastColumn="0"/>
              <w:rPr>
                <w:rFonts w:ascii="Montserrat" w:hAnsi="Montserrat" w:cs="Arial"/>
                <w:i/>
                <w:color w:val="auto"/>
              </w:rPr>
            </w:pPr>
            <w:r w:rsidRPr="00E45433">
              <w:rPr>
                <w:rFonts w:ascii="Montserrat" w:hAnsi="Montserrat" w:cs="Arial"/>
                <w:i/>
                <w:color w:val="auto"/>
              </w:rPr>
              <w:t>Contact Information</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9"/>
        <w:gridCol w:w="2403"/>
        <w:gridCol w:w="3948"/>
      </w:tblGrid>
      <w:tr w:rsidR="008B08B8" w:rsidRPr="00E45433" w14:paraId="3E0ED002" w14:textId="77777777" w:rsidTr="00255062">
        <w:trPr>
          <w:trHeight w:val="351"/>
        </w:trPr>
        <w:tc>
          <w:tcPr>
            <w:tcW w:w="1604" w:type="pct"/>
          </w:tcPr>
          <w:p w14:paraId="72AF5BC6" w14:textId="185498C5"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Customer Role Title 1</w:t>
            </w:r>
          </w:p>
        </w:tc>
        <w:tc>
          <w:tcPr>
            <w:tcW w:w="1285" w:type="pct"/>
          </w:tcPr>
          <w:p w14:paraId="4C609EBC"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Customer Name</w:t>
            </w:r>
          </w:p>
        </w:tc>
        <w:tc>
          <w:tcPr>
            <w:tcW w:w="2111" w:type="pct"/>
          </w:tcPr>
          <w:p w14:paraId="31B66A0A"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customer@company.com</w:t>
            </w:r>
          </w:p>
        </w:tc>
      </w:tr>
      <w:tr w:rsidR="008B08B8" w:rsidRPr="00E45433" w14:paraId="52427407" w14:textId="77777777" w:rsidTr="00255062">
        <w:trPr>
          <w:trHeight w:val="354"/>
        </w:trPr>
        <w:tc>
          <w:tcPr>
            <w:tcW w:w="1604" w:type="pct"/>
          </w:tcPr>
          <w:p w14:paraId="594EB66A"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Customer Role Title 2</w:t>
            </w:r>
          </w:p>
        </w:tc>
        <w:tc>
          <w:tcPr>
            <w:tcW w:w="1285" w:type="pct"/>
          </w:tcPr>
          <w:p w14:paraId="3BB8EA9B"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Customer Name</w:t>
            </w:r>
          </w:p>
        </w:tc>
        <w:tc>
          <w:tcPr>
            <w:tcW w:w="2111" w:type="pct"/>
          </w:tcPr>
          <w:p w14:paraId="400D1DF1" w14:textId="77777777" w:rsidR="008B08B8" w:rsidRPr="00E45433" w:rsidRDefault="008B08B8" w:rsidP="00360923">
            <w:pPr>
              <w:spacing w:before="40" w:after="40"/>
              <w:rPr>
                <w:rFonts w:ascii="Montserrat" w:hAnsi="Montserrat" w:cs="Arial"/>
                <w:i/>
                <w:color w:val="C00000"/>
              </w:rPr>
            </w:pPr>
            <w:r w:rsidRPr="00E45433">
              <w:rPr>
                <w:rFonts w:ascii="Montserrat" w:hAnsi="Montserrat" w:cs="Arial"/>
                <w:i/>
                <w:color w:val="C00000"/>
              </w:rPr>
              <w:t>customer@company.com</w:t>
            </w:r>
          </w:p>
        </w:tc>
      </w:tr>
    </w:tbl>
    <w:p w14:paraId="5A6A0356" w14:textId="77777777" w:rsidR="008B08B8" w:rsidRPr="00E45433" w:rsidRDefault="008B08B8" w:rsidP="002D5051">
      <w:pPr>
        <w:pStyle w:val="Heading1"/>
        <w:rPr>
          <w:rFonts w:ascii="Montserrat" w:hAnsi="Montserrat" w:cs="Arial"/>
        </w:rPr>
      </w:pPr>
    </w:p>
    <w:sectPr w:rsidR="008B08B8" w:rsidRPr="00E45433" w:rsidSect="00D654AE">
      <w:headerReference w:type="even" r:id="rId30"/>
      <w:headerReference w:type="default" r:id="rId31"/>
      <w:footerReference w:type="default" r:id="rId32"/>
      <w:head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0772F" w14:textId="77777777" w:rsidR="00DC6919" w:rsidRDefault="00DC6919">
      <w:r>
        <w:separator/>
      </w:r>
    </w:p>
  </w:endnote>
  <w:endnote w:type="continuationSeparator" w:id="0">
    <w:p w14:paraId="2AB35E87" w14:textId="77777777" w:rsidR="00DC6919" w:rsidRDefault="00DC6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bon LT Std">
    <w:altName w:val="Cambria"/>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DINOT-Medium">
    <w:altName w:val="Calibri"/>
    <w:charset w:val="00"/>
    <w:family w:val="auto"/>
    <w:pitch w:val="variable"/>
    <w:sig w:usb0="800000AF" w:usb1="4000206A" w:usb2="00000000" w:usb3="00000000" w:csb0="00000001"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Bold">
    <w:altName w:val="Arial"/>
    <w:panose1 w:val="020B0704020202020204"/>
    <w:charset w:val="00"/>
    <w:family w:val="auto"/>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DINOT-Light">
    <w:altName w:val="Calibri"/>
    <w:charset w:val="00"/>
    <w:family w:val="auto"/>
    <w:pitch w:val="variable"/>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68D29" w14:textId="77777777" w:rsidR="00635836" w:rsidRPr="001B7352" w:rsidRDefault="00635836" w:rsidP="000D779B">
    <w:pPr>
      <w:pStyle w:val="Footer"/>
      <w:jc w:val="center"/>
      <w:rPr>
        <w:rFonts w:asciiTheme="minorHAnsi" w:hAnsiTheme="minorHAnsi"/>
        <w:b/>
      </w:rPr>
    </w:pPr>
  </w:p>
  <w:p w14:paraId="7CE21EDB" w14:textId="77777777" w:rsidR="00635836" w:rsidRDefault="00635836" w:rsidP="000D779B">
    <w:pPr>
      <w:pStyle w:val="Footer"/>
      <w:jc w:val="center"/>
      <w:rPr>
        <w:rFonts w:asciiTheme="minorHAnsi" w:eastAsiaTheme="minorHAnsi" w:hAnsiTheme="minorHAnsi"/>
        <w:color w:val="000000"/>
        <w:szCs w:val="20"/>
      </w:rPr>
    </w:pPr>
    <w:r w:rsidRPr="001B7352">
      <w:rPr>
        <w:rFonts w:asciiTheme="minorHAnsi" w:hAnsiTheme="minorHAnsi"/>
        <w:b/>
        <w:noProof/>
      </w:rPr>
      <mc:AlternateContent>
        <mc:Choice Requires="wps">
          <w:drawing>
            <wp:anchor distT="0" distB="0" distL="114300" distR="114300" simplePos="0" relativeHeight="251666432" behindDoc="0" locked="0" layoutInCell="1" allowOverlap="1" wp14:anchorId="2D0B9D78" wp14:editId="31A4DBA9">
              <wp:simplePos x="0" y="0"/>
              <wp:positionH relativeFrom="column">
                <wp:posOffset>0</wp:posOffset>
              </wp:positionH>
              <wp:positionV relativeFrom="paragraph">
                <wp:posOffset>-635</wp:posOffset>
              </wp:positionV>
              <wp:extent cx="6004112" cy="0"/>
              <wp:effectExtent l="0" t="0" r="34925" b="19050"/>
              <wp:wrapNone/>
              <wp:docPr id="4" name="Straight Connector 4"/>
              <wp:cNvGraphicFramePr/>
              <a:graphic xmlns:a="http://schemas.openxmlformats.org/drawingml/2006/main">
                <a:graphicData uri="http://schemas.microsoft.com/office/word/2010/wordprocessingShape">
                  <wps:wsp>
                    <wps:cNvCnPr/>
                    <wps:spPr>
                      <a:xfrm>
                        <a:off x="0" y="0"/>
                        <a:ext cx="60041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2EA88" id="Straight Connector 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2.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" strokecolor="#5b9bd5 [3204]" strokeweight=".5pt">
              <v:stroke joinstyle="miter"/>
            </v:line>
          </w:pict>
        </mc:Fallback>
      </mc:AlternateContent>
    </w:r>
  </w:p>
  <w:p w14:paraId="09C6A3E9" w14:textId="3DD28FDE" w:rsidR="00635836" w:rsidRPr="00173D30" w:rsidRDefault="00635836" w:rsidP="000D779B">
    <w:pPr>
      <w:pStyle w:val="Footer"/>
      <w:jc w:val="center"/>
      <w:rPr>
        <w:rFonts w:asciiTheme="minorHAnsi" w:eastAsiaTheme="minorHAnsi" w:hAnsiTheme="minorHAnsi"/>
        <w:color w:val="000000"/>
        <w:sz w:val="21"/>
        <w:szCs w:val="21"/>
      </w:rPr>
    </w:pPr>
    <w:r w:rsidRPr="00173D30">
      <w:rPr>
        <w:rFonts w:asciiTheme="minorHAnsi" w:eastAsiaTheme="minorHAnsi" w:hAnsiTheme="minorHAnsi"/>
        <w:color w:val="000000"/>
        <w:szCs w:val="20"/>
      </w:rPr>
      <w:t>©20</w:t>
    </w:r>
    <w:r w:rsidR="00E45433">
      <w:rPr>
        <w:rFonts w:asciiTheme="minorHAnsi" w:eastAsiaTheme="minorHAnsi" w:hAnsiTheme="minorHAnsi"/>
        <w:color w:val="000000"/>
        <w:szCs w:val="20"/>
      </w:rPr>
      <w:t>20</w:t>
    </w:r>
    <w:r w:rsidRPr="00173D30">
      <w:rPr>
        <w:rFonts w:asciiTheme="minorHAnsi" w:eastAsiaTheme="minorHAnsi" w:hAnsiTheme="minorHAnsi"/>
        <w:color w:val="000000"/>
        <w:szCs w:val="20"/>
      </w:rPr>
      <w:t xml:space="preserve"> Palo Alto Networks, Inc.</w:t>
    </w:r>
    <w:r w:rsidRPr="00173D30">
      <w:rPr>
        <w:rFonts w:asciiTheme="minorHAnsi" w:hAnsiTheme="minorHAnsi"/>
      </w:rPr>
      <w:t xml:space="preserve">                      </w:t>
    </w:r>
    <w:r>
      <w:rPr>
        <w:rFonts w:asciiTheme="minorHAnsi" w:hAnsiTheme="minorHAnsi"/>
      </w:rPr>
      <w:t xml:space="preserve">  </w:t>
    </w:r>
    <w:r w:rsidRPr="00173D30">
      <w:rPr>
        <w:rFonts w:asciiTheme="minorHAnsi" w:hAnsiTheme="minorHAnsi"/>
      </w:rPr>
      <w:t xml:space="preserve">    </w:t>
    </w:r>
    <w:r>
      <w:rPr>
        <w:rFonts w:asciiTheme="minorHAnsi" w:hAnsiTheme="minorHAnsi"/>
      </w:rPr>
      <w:t xml:space="preserve">  </w:t>
    </w:r>
    <w:r w:rsidRPr="00173D30">
      <w:rPr>
        <w:rFonts w:asciiTheme="minorHAnsi" w:hAnsiTheme="minorHAnsi"/>
      </w:rPr>
      <w:t xml:space="preserve">                </w:t>
    </w:r>
    <w:r w:rsidRPr="00173D30">
      <w:rPr>
        <w:rFonts w:asciiTheme="minorHAnsi" w:hAnsiTheme="minorHAnsi"/>
      </w:rPr>
      <w:fldChar w:fldCharType="begin"/>
    </w:r>
    <w:r w:rsidRPr="00173D30">
      <w:rPr>
        <w:rFonts w:asciiTheme="minorHAnsi" w:hAnsiTheme="minorHAnsi"/>
      </w:rPr>
      <w:instrText xml:space="preserve"> PAGE   \* MERGEFORMAT </w:instrText>
    </w:r>
    <w:r w:rsidRPr="00173D30">
      <w:rPr>
        <w:rFonts w:asciiTheme="minorHAnsi" w:hAnsiTheme="minorHAnsi"/>
      </w:rPr>
      <w:fldChar w:fldCharType="separate"/>
    </w:r>
    <w:r w:rsidRPr="00C04632">
      <w:rPr>
        <w:noProof/>
      </w:rPr>
      <w:t>38</w:t>
    </w:r>
    <w:r w:rsidRPr="00173D30">
      <w:rPr>
        <w:rFonts w:asciiTheme="minorHAnsi" w:hAnsiTheme="minorHAnsi"/>
        <w:noProof/>
      </w:rPr>
      <w:fldChar w:fldCharType="end"/>
    </w:r>
    <w:r w:rsidRPr="00173D30">
      <w:rPr>
        <w:rFonts w:asciiTheme="minorHAnsi" w:hAnsiTheme="minorHAnsi"/>
        <w:noProof/>
      </w:rPr>
      <w:t xml:space="preserve">       </w:t>
    </w:r>
    <w:r>
      <w:rPr>
        <w:rFonts w:asciiTheme="minorHAnsi" w:hAnsiTheme="minorHAnsi"/>
        <w:noProof/>
      </w:rPr>
      <w:t xml:space="preserve">                           </w:t>
    </w:r>
    <w:r w:rsidRPr="00173D30">
      <w:rPr>
        <w:rFonts w:asciiTheme="minorHAnsi" w:hAnsiTheme="minorHAnsi"/>
        <w:noProof/>
      </w:rPr>
      <w:t xml:space="preserve">              </w:t>
    </w:r>
    <w:r w:rsidRPr="00173D30">
      <w:rPr>
        <w:rFonts w:asciiTheme="minorHAnsi" w:eastAsiaTheme="minorHAnsi" w:hAnsiTheme="minorHAnsi"/>
        <w:color w:val="000000"/>
        <w:szCs w:val="20"/>
      </w:rPr>
      <w:t>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8BB21" w14:textId="77777777" w:rsidR="00DC6919" w:rsidRDefault="00DC6919">
      <w:r>
        <w:separator/>
      </w:r>
    </w:p>
  </w:footnote>
  <w:footnote w:type="continuationSeparator" w:id="0">
    <w:p w14:paraId="49D699A1" w14:textId="77777777" w:rsidR="00DC6919" w:rsidRDefault="00DC6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64195" w14:textId="77777777" w:rsidR="00635836" w:rsidRDefault="00DC6919">
    <w:pPr>
      <w:pStyle w:val="Header"/>
    </w:pPr>
    <w:r>
      <w:rPr>
        <w:noProof/>
      </w:rPr>
      <w:pict w14:anchorId="062B6F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0;margin-top:0;width:468pt;height:156pt;z-index:251662336;mso-wrap-edited:f;mso-width-percent:0;mso-height-percent:0;mso-width-percent:0;mso-height-percent:0"/>
      </w:pict>
    </w:r>
    <w:r>
      <w:rPr>
        <w:noProof/>
      </w:rPr>
      <w:pict w14:anchorId="03E9C92E">
        <v:shape id="_x0000_s1026" type="#_x0000_t136" alt="" style="position:absolute;margin-left:0;margin-top:0;width:439.9pt;height:219.95pt;rotation:315;z-index:-251658240;mso-wrap-edited:f;mso-width-percent:0;mso-height-percent:0;mso-position-horizontal:center;mso-position-horizontal-relative:margin;mso-position-vertical:center;mso-position-vertical-relative:margin;mso-width-percent:0;mso-height-percent:0" wrapcoords="20459 3760 19944 4423 19171 3391 18693 3023 18546 3244 17736 3317 17258 3907 17184 3981 16927 5087 16853 6561 16375 7225 16117 7298 16080 7593 16117 8404 16080 8478 16853 11574 14535 7225 13836 7151 13762 7077 12916 7077 12217 7298 11849 7593 11665 7814 11260 8699 10598 7593 9751 6709 9052 7519 8647 7298 8095 7151 7875 7298 7764 7741 7801 8478 5152 3833 4673 3833 4600 3686 4232 3539 3680 3391 773 3539 699 3612 699 17251 846 17545 4011 17545 4710 17251 5299 16734 5740 15997 6108 15039 6513 15850 8059 17767 8169 17545 8390 17693 8758 17398 8795 12090 10745 15997 12217 18283 12474 17767 13284 17767 13909 17324 14866 17545 15676 17545 15418 15408 15823 16145 17258 17767 17332 17545 17626 17693 17810 17398 17847 16882 17847 13565 18803 15408 20570 17988 20754 17693 21490 17545 21747 17177 21416 15924 20570 14007 20570 8994 21306 8846 21674 8404 21416 7372 20570 5676 20570 4055 20459 3760" fillcolor="red" stroked="f">
          <v:fill opacity="9830f"/>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BE1A" w14:textId="21AD26EC" w:rsidR="00635836" w:rsidRPr="00DA2CFA" w:rsidRDefault="00635836" w:rsidP="00F87476">
    <w:pPr>
      <w:pStyle w:val="Header"/>
      <w:tabs>
        <w:tab w:val="left" w:pos="2580"/>
        <w:tab w:val="left" w:pos="2985"/>
      </w:tabs>
      <w:spacing w:line="276" w:lineRule="auto"/>
      <w:rPr>
        <w:b/>
        <w:bCs/>
        <w:color w:val="44546A" w:themeColor="text2"/>
        <w:sz w:val="28"/>
        <w:szCs w:val="28"/>
      </w:rPr>
    </w:pPr>
    <w:r>
      <w:rPr>
        <w:noProof/>
      </w:rPr>
      <w:drawing>
        <wp:inline distT="0" distB="0" distL="0" distR="0" wp14:anchorId="6E7C3B68" wp14:editId="215E6D3E">
          <wp:extent cx="1429524" cy="261447"/>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429524" cy="261447"/>
                  </a:xfrm>
                  <a:prstGeom prst="rect">
                    <a:avLst/>
                  </a:prstGeom>
                </pic:spPr>
              </pic:pic>
            </a:graphicData>
          </a:graphic>
        </wp:inline>
      </w:drawing>
    </w:r>
    <w:r w:rsidR="00E45433">
      <w:rPr>
        <w:b/>
        <w:bCs/>
        <w:color w:val="44546A" w:themeColor="text2"/>
        <w:sz w:val="28"/>
        <w:szCs w:val="28"/>
      </w:rPr>
      <w:t xml:space="preserve"> </w:t>
    </w:r>
    <w:r w:rsidR="00E45433" w:rsidRPr="00E45433">
      <w:rPr>
        <w:rFonts w:ascii="Montserrat" w:hAnsi="Montserrat"/>
        <w:b/>
        <w:bCs/>
        <w:color w:val="44546A" w:themeColor="text2"/>
        <w:sz w:val="28"/>
        <w:szCs w:val="28"/>
      </w:rPr>
      <w:t>Professional Services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4EEB1" w14:textId="498E2F22" w:rsidR="00635836" w:rsidRDefault="00DC6919" w:rsidP="002B4F0B">
    <w:pPr>
      <w:pStyle w:val="Header"/>
    </w:pPr>
    <w:r>
      <w:rPr>
        <w:noProof/>
      </w:rPr>
      <w:pict w14:anchorId="530982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1in;height:1in;z-index:251664384;mso-wrap-edited:f;mso-width-percent:0;mso-height-percent:0;mso-position-horizontal-relative:text;mso-position-vertical-relative:text;mso-width-percent:0;mso-height-percent:0"/>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78B"/>
    <w:multiLevelType w:val="hybridMultilevel"/>
    <w:tmpl w:val="8E42DDC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2E7097A"/>
    <w:multiLevelType w:val="hybridMultilevel"/>
    <w:tmpl w:val="9D3C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94B13"/>
    <w:multiLevelType w:val="hybridMultilevel"/>
    <w:tmpl w:val="3BFCB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54DEC"/>
    <w:multiLevelType w:val="hybridMultilevel"/>
    <w:tmpl w:val="2916A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D7AAE"/>
    <w:multiLevelType w:val="hybridMultilevel"/>
    <w:tmpl w:val="6FAE0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5C68A2"/>
    <w:multiLevelType w:val="hybridMultilevel"/>
    <w:tmpl w:val="AFD4D716"/>
    <w:lvl w:ilvl="0" w:tplc="04090001">
      <w:start w:val="1"/>
      <w:numFmt w:val="bullet"/>
      <w:lvlText w:val=""/>
      <w:lvlJc w:val="left"/>
      <w:pPr>
        <w:ind w:left="771" w:hanging="360"/>
      </w:pPr>
      <w:rPr>
        <w:rFonts w:ascii="Symbol" w:hAnsi="Symbol" w:hint="default"/>
      </w:rPr>
    </w:lvl>
    <w:lvl w:ilvl="1" w:tplc="04090001">
      <w:start w:val="1"/>
      <w:numFmt w:val="bullet"/>
      <w:lvlText w:val=""/>
      <w:lvlJc w:val="left"/>
      <w:pPr>
        <w:ind w:left="1491" w:hanging="360"/>
      </w:pPr>
      <w:rPr>
        <w:rFonts w:ascii="Symbol" w:hAnsi="Symbol"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1656055B"/>
    <w:multiLevelType w:val="hybridMultilevel"/>
    <w:tmpl w:val="68A2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EE6E5F"/>
    <w:multiLevelType w:val="hybridMultilevel"/>
    <w:tmpl w:val="FD44BBEE"/>
    <w:lvl w:ilvl="0" w:tplc="CD64FC8E">
      <w:start w:val="1"/>
      <w:numFmt w:val="bullet"/>
      <w:lvlText w:val="−"/>
      <w:lvlJc w:val="left"/>
      <w:pPr>
        <w:ind w:left="1800" w:hanging="360"/>
      </w:pPr>
      <w:rPr>
        <w:rFonts w:ascii="Calibri" w:hAnsi="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7997F7B"/>
    <w:multiLevelType w:val="hybridMultilevel"/>
    <w:tmpl w:val="EB00DF6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912A81"/>
    <w:multiLevelType w:val="hybridMultilevel"/>
    <w:tmpl w:val="7E68E6D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0" w15:restartNumberingAfterBreak="0">
    <w:nsid w:val="18971007"/>
    <w:multiLevelType w:val="hybridMultilevel"/>
    <w:tmpl w:val="20EC4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D679CF"/>
    <w:multiLevelType w:val="hybridMultilevel"/>
    <w:tmpl w:val="033A011C"/>
    <w:lvl w:ilvl="0" w:tplc="CD64FC8E">
      <w:start w:val="1"/>
      <w:numFmt w:val="bullet"/>
      <w:lvlText w:val="−"/>
      <w:lvlJc w:val="left"/>
      <w:pPr>
        <w:ind w:left="1800" w:hanging="360"/>
      </w:pPr>
      <w:rPr>
        <w:rFonts w:ascii="Calibri" w:hAnsi="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AFB4D1D"/>
    <w:multiLevelType w:val="hybridMultilevel"/>
    <w:tmpl w:val="FFDC4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990250"/>
    <w:multiLevelType w:val="hybridMultilevel"/>
    <w:tmpl w:val="C7408C3A"/>
    <w:lvl w:ilvl="0" w:tplc="CD64FC8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0C784A"/>
    <w:multiLevelType w:val="hybridMultilevel"/>
    <w:tmpl w:val="F1700E20"/>
    <w:lvl w:ilvl="0" w:tplc="CD64FC8E">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2A129D7"/>
    <w:multiLevelType w:val="hybridMultilevel"/>
    <w:tmpl w:val="B9265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1B07B4"/>
    <w:multiLevelType w:val="hybridMultilevel"/>
    <w:tmpl w:val="B34262EE"/>
    <w:lvl w:ilvl="0" w:tplc="E5FA6840">
      <w:start w:val="1"/>
      <w:numFmt w:val="bullet"/>
      <w:lvlText w:val=""/>
      <w:lvlJc w:val="left"/>
      <w:pPr>
        <w:ind w:left="720" w:hanging="360"/>
      </w:pPr>
      <w:rPr>
        <w:rFonts w:ascii="Symbol" w:hAnsi="Symbol" w:hint="default"/>
      </w:rPr>
    </w:lvl>
    <w:lvl w:ilvl="1" w:tplc="CD64FC8E">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8768D3"/>
    <w:multiLevelType w:val="hybridMultilevel"/>
    <w:tmpl w:val="580ADEE4"/>
    <w:lvl w:ilvl="0" w:tplc="476EC0BA">
      <w:start w:val="1"/>
      <w:numFmt w:val="bullet"/>
      <w:pStyle w:val="ListParagraph"/>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032215"/>
    <w:multiLevelType w:val="hybridMultilevel"/>
    <w:tmpl w:val="6DA2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D357C"/>
    <w:multiLevelType w:val="hybridMultilevel"/>
    <w:tmpl w:val="B51A4A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FE2981"/>
    <w:multiLevelType w:val="hybridMultilevel"/>
    <w:tmpl w:val="14B6EB62"/>
    <w:lvl w:ilvl="0" w:tplc="CD64FC8E">
      <w:start w:val="1"/>
      <w:numFmt w:val="bullet"/>
      <w:lvlText w:val="−"/>
      <w:lvlJc w:val="left"/>
      <w:pPr>
        <w:ind w:left="1080" w:hanging="360"/>
      </w:pPr>
      <w:rPr>
        <w:rFonts w:ascii="Calibri" w:hAnsi="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E76250B"/>
    <w:multiLevelType w:val="hybridMultilevel"/>
    <w:tmpl w:val="58981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F1562BE"/>
    <w:multiLevelType w:val="hybridMultilevel"/>
    <w:tmpl w:val="B68C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122149"/>
    <w:multiLevelType w:val="hybridMultilevel"/>
    <w:tmpl w:val="74FE9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2471B4D"/>
    <w:multiLevelType w:val="hybridMultilevel"/>
    <w:tmpl w:val="4C0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BF0800"/>
    <w:multiLevelType w:val="multilevel"/>
    <w:tmpl w:val="78E210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pStyle w:val="Style4"/>
      <w:lvlText w:val="%3."/>
      <w:lvlJc w:val="left"/>
      <w:pPr>
        <w:ind w:left="720" w:hanging="720"/>
      </w:pPr>
      <w:rPr>
        <w:rFonts w:hint="default"/>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57E6C26"/>
    <w:multiLevelType w:val="hybridMultilevel"/>
    <w:tmpl w:val="53429262"/>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A022C5D"/>
    <w:multiLevelType w:val="hybridMultilevel"/>
    <w:tmpl w:val="471EA114"/>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A227AD5"/>
    <w:multiLevelType w:val="hybridMultilevel"/>
    <w:tmpl w:val="25EC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1F298D"/>
    <w:multiLevelType w:val="hybridMultilevel"/>
    <w:tmpl w:val="9B4AF578"/>
    <w:lvl w:ilvl="0" w:tplc="CD64FC8E">
      <w:start w:val="1"/>
      <w:numFmt w:val="bullet"/>
      <w:lvlText w:val="−"/>
      <w:lvlJc w:val="left"/>
      <w:pPr>
        <w:ind w:left="1800" w:hanging="360"/>
      </w:pPr>
      <w:rPr>
        <w:rFonts w:ascii="Calibri" w:hAnsi="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3E05085F"/>
    <w:multiLevelType w:val="hybridMultilevel"/>
    <w:tmpl w:val="9950F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207ED4"/>
    <w:multiLevelType w:val="hybridMultilevel"/>
    <w:tmpl w:val="AFE09412"/>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07B777D"/>
    <w:multiLevelType w:val="hybridMultilevel"/>
    <w:tmpl w:val="820A2A6C"/>
    <w:styleLink w:val="List21"/>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Wingdings"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Wingdings"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Wingdings"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47D4617F"/>
    <w:multiLevelType w:val="hybridMultilevel"/>
    <w:tmpl w:val="28A0E8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49906F35"/>
    <w:multiLevelType w:val="hybridMultilevel"/>
    <w:tmpl w:val="19EA9FA4"/>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B913855"/>
    <w:multiLevelType w:val="hybridMultilevel"/>
    <w:tmpl w:val="BD645CCE"/>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BE14C4E"/>
    <w:multiLevelType w:val="hybridMultilevel"/>
    <w:tmpl w:val="136E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883409"/>
    <w:multiLevelType w:val="hybridMultilevel"/>
    <w:tmpl w:val="90B01A94"/>
    <w:lvl w:ilvl="0" w:tplc="CD64FC8E">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CA76B38"/>
    <w:multiLevelType w:val="hybridMultilevel"/>
    <w:tmpl w:val="15327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DC94F81"/>
    <w:multiLevelType w:val="hybridMultilevel"/>
    <w:tmpl w:val="B4247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5E4EBE"/>
    <w:multiLevelType w:val="hybridMultilevel"/>
    <w:tmpl w:val="476086A6"/>
    <w:lvl w:ilvl="0" w:tplc="CD64FC8E">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1DA7129"/>
    <w:multiLevelType w:val="hybridMultilevel"/>
    <w:tmpl w:val="804A23C0"/>
    <w:lvl w:ilvl="0" w:tplc="CD64FC8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3BA606F"/>
    <w:multiLevelType w:val="hybridMultilevel"/>
    <w:tmpl w:val="15E0B75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4464D0C"/>
    <w:multiLevelType w:val="hybridMultilevel"/>
    <w:tmpl w:val="3CD6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40149E"/>
    <w:multiLevelType w:val="hybridMultilevel"/>
    <w:tmpl w:val="4968A01C"/>
    <w:lvl w:ilvl="0" w:tplc="CD64FC8E">
      <w:start w:val="1"/>
      <w:numFmt w:val="bullet"/>
      <w:lvlText w:val="−"/>
      <w:lvlJc w:val="left"/>
      <w:pPr>
        <w:ind w:left="1491" w:hanging="360"/>
      </w:pPr>
      <w:rPr>
        <w:rFonts w:ascii="Calibri" w:hAnsi="Calibri"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45" w15:restartNumberingAfterBreak="0">
    <w:nsid w:val="57773859"/>
    <w:multiLevelType w:val="hybridMultilevel"/>
    <w:tmpl w:val="C19C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8115F7E"/>
    <w:multiLevelType w:val="hybridMultilevel"/>
    <w:tmpl w:val="4CC6D864"/>
    <w:lvl w:ilvl="0" w:tplc="CD64FC8E">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90E4349"/>
    <w:multiLevelType w:val="hybridMultilevel"/>
    <w:tmpl w:val="69FA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4A1D58"/>
    <w:multiLevelType w:val="hybridMultilevel"/>
    <w:tmpl w:val="486E3400"/>
    <w:lvl w:ilvl="0" w:tplc="04090001">
      <w:start w:val="1"/>
      <w:numFmt w:val="bullet"/>
      <w:lvlText w:val=""/>
      <w:lvlJc w:val="left"/>
      <w:pPr>
        <w:ind w:left="771" w:hanging="360"/>
      </w:pPr>
      <w:rPr>
        <w:rFonts w:ascii="Symbol" w:hAnsi="Symbol" w:hint="default"/>
      </w:rPr>
    </w:lvl>
    <w:lvl w:ilvl="1" w:tplc="CD64FC8E">
      <w:start w:val="1"/>
      <w:numFmt w:val="bullet"/>
      <w:lvlText w:val="−"/>
      <w:lvlJc w:val="left"/>
      <w:pPr>
        <w:ind w:left="1491" w:hanging="360"/>
      </w:pPr>
      <w:rPr>
        <w:rFonts w:ascii="Calibri" w:hAnsi="Calibri"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9" w15:restartNumberingAfterBreak="0">
    <w:nsid w:val="5AA4133B"/>
    <w:multiLevelType w:val="hybridMultilevel"/>
    <w:tmpl w:val="E878D8E4"/>
    <w:lvl w:ilvl="0" w:tplc="CD64FC8E">
      <w:start w:val="1"/>
      <w:numFmt w:val="bullet"/>
      <w:lvlText w:val="−"/>
      <w:lvlJc w:val="left"/>
      <w:pPr>
        <w:ind w:left="1080" w:hanging="360"/>
      </w:pPr>
      <w:rPr>
        <w:rFonts w:ascii="Calibri" w:hAnsi="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5D097DA8"/>
    <w:multiLevelType w:val="hybridMultilevel"/>
    <w:tmpl w:val="CFF8E97C"/>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5548F"/>
    <w:multiLevelType w:val="hybridMultilevel"/>
    <w:tmpl w:val="901853D4"/>
    <w:lvl w:ilvl="0" w:tplc="04090001">
      <w:start w:val="1"/>
      <w:numFmt w:val="bullet"/>
      <w:lvlText w:val=""/>
      <w:lvlJc w:val="left"/>
      <w:pPr>
        <w:ind w:left="360" w:hanging="360"/>
      </w:pPr>
      <w:rPr>
        <w:rFonts w:ascii="Symbol" w:hAnsi="Symbol" w:hint="default"/>
      </w:rPr>
    </w:lvl>
    <w:lvl w:ilvl="1" w:tplc="CD64FC8E">
      <w:start w:val="1"/>
      <w:numFmt w:val="bullet"/>
      <w:lvlText w:val="−"/>
      <w:lvlJc w:val="left"/>
      <w:pPr>
        <w:ind w:left="1080" w:hanging="360"/>
      </w:pPr>
      <w:rPr>
        <w:rFonts w:ascii="Calibri" w:hAnsi="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09A4724"/>
    <w:multiLevelType w:val="hybridMultilevel"/>
    <w:tmpl w:val="E294C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20473B1"/>
    <w:multiLevelType w:val="hybridMultilevel"/>
    <w:tmpl w:val="9760EBC6"/>
    <w:lvl w:ilvl="0" w:tplc="A7366FFE">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6314300C"/>
    <w:multiLevelType w:val="hybridMultilevel"/>
    <w:tmpl w:val="7118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34513F2"/>
    <w:multiLevelType w:val="hybridMultilevel"/>
    <w:tmpl w:val="D69A5468"/>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8ED24F8"/>
    <w:multiLevelType w:val="hybridMultilevel"/>
    <w:tmpl w:val="E26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FB2048"/>
    <w:multiLevelType w:val="hybridMultilevel"/>
    <w:tmpl w:val="8ECA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9860ADA"/>
    <w:multiLevelType w:val="hybridMultilevel"/>
    <w:tmpl w:val="4C6402D2"/>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ACD009F"/>
    <w:multiLevelType w:val="hybridMultilevel"/>
    <w:tmpl w:val="50AEAB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6B671ACA"/>
    <w:multiLevelType w:val="hybridMultilevel"/>
    <w:tmpl w:val="C0D06062"/>
    <w:lvl w:ilvl="0" w:tplc="E5FA6840">
      <w:start w:val="1"/>
      <w:numFmt w:val="bullet"/>
      <w:lvlText w:val=""/>
      <w:lvlJc w:val="left"/>
      <w:pPr>
        <w:ind w:left="720" w:hanging="360"/>
      </w:pPr>
      <w:rPr>
        <w:rFonts w:ascii="Symbol" w:hAnsi="Symbol" w:hint="default"/>
      </w:rPr>
    </w:lvl>
    <w:lvl w:ilvl="1" w:tplc="CD64FC8E">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B9B6C6A"/>
    <w:multiLevelType w:val="hybridMultilevel"/>
    <w:tmpl w:val="D17C2CAC"/>
    <w:lvl w:ilvl="0" w:tplc="CD64FC8E">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6BE20654"/>
    <w:multiLevelType w:val="hybridMultilevel"/>
    <w:tmpl w:val="C3F8BE7E"/>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C792210"/>
    <w:multiLevelType w:val="hybridMultilevel"/>
    <w:tmpl w:val="061E1A2C"/>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D8268E1"/>
    <w:multiLevelType w:val="hybridMultilevel"/>
    <w:tmpl w:val="81B8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FDC0D7B"/>
    <w:multiLevelType w:val="hybridMultilevel"/>
    <w:tmpl w:val="B470999C"/>
    <w:lvl w:ilvl="0" w:tplc="CD64FC8E">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2502BC8"/>
    <w:multiLevelType w:val="hybridMultilevel"/>
    <w:tmpl w:val="C2B058C6"/>
    <w:lvl w:ilvl="0" w:tplc="04090001">
      <w:start w:val="1"/>
      <w:numFmt w:val="bullet"/>
      <w:lvlText w:val=""/>
      <w:lvlJc w:val="left"/>
      <w:pPr>
        <w:ind w:left="720" w:hanging="360"/>
      </w:pPr>
      <w:rPr>
        <w:rFonts w:ascii="Symbol" w:hAnsi="Symbol" w:hint="default"/>
      </w:rPr>
    </w:lvl>
    <w:lvl w:ilvl="1" w:tplc="CD64FC8E">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38C043E"/>
    <w:multiLevelType w:val="hybridMultilevel"/>
    <w:tmpl w:val="70BC3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D90D8D"/>
    <w:multiLevelType w:val="hybridMultilevel"/>
    <w:tmpl w:val="3FCC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49432C5"/>
    <w:multiLevelType w:val="hybridMultilevel"/>
    <w:tmpl w:val="64DE09A4"/>
    <w:lvl w:ilvl="0" w:tplc="04090001">
      <w:start w:val="1"/>
      <w:numFmt w:val="bullet"/>
      <w:lvlText w:val=""/>
      <w:lvlJc w:val="left"/>
      <w:pPr>
        <w:ind w:left="720" w:hanging="360"/>
      </w:pPr>
      <w:rPr>
        <w:rFonts w:ascii="Symbol" w:hAnsi="Symbol" w:hint="default"/>
      </w:rPr>
    </w:lvl>
    <w:lvl w:ilvl="1" w:tplc="CD64FC8E">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7C87B6D"/>
    <w:multiLevelType w:val="hybridMultilevel"/>
    <w:tmpl w:val="BE9E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81106BF"/>
    <w:multiLevelType w:val="hybridMultilevel"/>
    <w:tmpl w:val="09CC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8D43A7D"/>
    <w:multiLevelType w:val="hybridMultilevel"/>
    <w:tmpl w:val="23AE2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BE26EC8"/>
    <w:multiLevelType w:val="hybridMultilevel"/>
    <w:tmpl w:val="75723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2"/>
  </w:num>
  <w:num w:numId="3">
    <w:abstractNumId w:val="25"/>
  </w:num>
  <w:num w:numId="4">
    <w:abstractNumId w:val="16"/>
  </w:num>
  <w:num w:numId="5">
    <w:abstractNumId w:val="53"/>
  </w:num>
  <w:num w:numId="6">
    <w:abstractNumId w:val="60"/>
  </w:num>
  <w:num w:numId="7">
    <w:abstractNumId w:val="0"/>
  </w:num>
  <w:num w:numId="8">
    <w:abstractNumId w:val="52"/>
  </w:num>
  <w:num w:numId="9">
    <w:abstractNumId w:val="10"/>
  </w:num>
  <w:num w:numId="10">
    <w:abstractNumId w:val="67"/>
  </w:num>
  <w:num w:numId="11">
    <w:abstractNumId w:val="33"/>
  </w:num>
  <w:num w:numId="12">
    <w:abstractNumId w:val="9"/>
  </w:num>
  <w:num w:numId="13">
    <w:abstractNumId w:val="6"/>
  </w:num>
  <w:num w:numId="14">
    <w:abstractNumId w:val="39"/>
  </w:num>
  <w:num w:numId="15">
    <w:abstractNumId w:val="36"/>
  </w:num>
  <w:num w:numId="16">
    <w:abstractNumId w:val="30"/>
  </w:num>
  <w:num w:numId="17">
    <w:abstractNumId w:val="22"/>
  </w:num>
  <w:num w:numId="18">
    <w:abstractNumId w:val="50"/>
  </w:num>
  <w:num w:numId="19">
    <w:abstractNumId w:val="72"/>
  </w:num>
  <w:num w:numId="20">
    <w:abstractNumId w:val="2"/>
  </w:num>
  <w:num w:numId="21">
    <w:abstractNumId w:val="40"/>
  </w:num>
  <w:num w:numId="22">
    <w:abstractNumId w:val="61"/>
  </w:num>
  <w:num w:numId="23">
    <w:abstractNumId w:val="23"/>
  </w:num>
  <w:num w:numId="24">
    <w:abstractNumId w:val="46"/>
  </w:num>
  <w:num w:numId="25">
    <w:abstractNumId w:val="49"/>
  </w:num>
  <w:num w:numId="26">
    <w:abstractNumId w:val="20"/>
  </w:num>
  <w:num w:numId="27">
    <w:abstractNumId w:val="42"/>
  </w:num>
  <w:num w:numId="28">
    <w:abstractNumId w:val="43"/>
  </w:num>
  <w:num w:numId="29">
    <w:abstractNumId w:val="73"/>
  </w:num>
  <w:num w:numId="30">
    <w:abstractNumId w:val="69"/>
  </w:num>
  <w:num w:numId="31">
    <w:abstractNumId w:val="31"/>
  </w:num>
  <w:num w:numId="32">
    <w:abstractNumId w:val="35"/>
  </w:num>
  <w:num w:numId="33">
    <w:abstractNumId w:val="27"/>
  </w:num>
  <w:num w:numId="34">
    <w:abstractNumId w:val="7"/>
  </w:num>
  <w:num w:numId="35">
    <w:abstractNumId w:val="13"/>
  </w:num>
  <w:num w:numId="36">
    <w:abstractNumId w:val="57"/>
  </w:num>
  <w:num w:numId="37">
    <w:abstractNumId w:val="19"/>
  </w:num>
  <w:num w:numId="38">
    <w:abstractNumId w:val="29"/>
  </w:num>
  <w:num w:numId="39">
    <w:abstractNumId w:val="66"/>
  </w:num>
  <w:num w:numId="40">
    <w:abstractNumId w:val="58"/>
  </w:num>
  <w:num w:numId="41">
    <w:abstractNumId w:val="21"/>
  </w:num>
  <w:num w:numId="42">
    <w:abstractNumId w:val="11"/>
  </w:num>
  <w:num w:numId="43">
    <w:abstractNumId w:val="70"/>
  </w:num>
  <w:num w:numId="44">
    <w:abstractNumId w:val="38"/>
  </w:num>
  <w:num w:numId="45">
    <w:abstractNumId w:val="12"/>
  </w:num>
  <w:num w:numId="46">
    <w:abstractNumId w:val="4"/>
  </w:num>
  <w:num w:numId="47">
    <w:abstractNumId w:val="41"/>
  </w:num>
  <w:num w:numId="48">
    <w:abstractNumId w:val="15"/>
  </w:num>
  <w:num w:numId="49">
    <w:abstractNumId w:val="3"/>
  </w:num>
  <w:num w:numId="50">
    <w:abstractNumId w:val="71"/>
  </w:num>
  <w:num w:numId="51">
    <w:abstractNumId w:val="14"/>
  </w:num>
  <w:num w:numId="52">
    <w:abstractNumId w:val="59"/>
  </w:num>
  <w:num w:numId="53">
    <w:abstractNumId w:val="48"/>
  </w:num>
  <w:num w:numId="54">
    <w:abstractNumId w:val="5"/>
  </w:num>
  <w:num w:numId="55">
    <w:abstractNumId w:val="44"/>
  </w:num>
  <w:num w:numId="56">
    <w:abstractNumId w:val="47"/>
  </w:num>
  <w:num w:numId="57">
    <w:abstractNumId w:val="68"/>
  </w:num>
  <w:num w:numId="58">
    <w:abstractNumId w:val="37"/>
  </w:num>
  <w:num w:numId="59">
    <w:abstractNumId w:val="64"/>
  </w:num>
  <w:num w:numId="60">
    <w:abstractNumId w:val="34"/>
  </w:num>
  <w:num w:numId="61">
    <w:abstractNumId w:val="45"/>
  </w:num>
  <w:num w:numId="62">
    <w:abstractNumId w:val="65"/>
  </w:num>
  <w:num w:numId="63">
    <w:abstractNumId w:val="1"/>
  </w:num>
  <w:num w:numId="64">
    <w:abstractNumId w:val="18"/>
  </w:num>
  <w:num w:numId="65">
    <w:abstractNumId w:val="55"/>
  </w:num>
  <w:num w:numId="66">
    <w:abstractNumId w:val="28"/>
  </w:num>
  <w:num w:numId="67">
    <w:abstractNumId w:val="62"/>
  </w:num>
  <w:num w:numId="68">
    <w:abstractNumId w:val="8"/>
  </w:num>
  <w:num w:numId="69">
    <w:abstractNumId w:val="63"/>
  </w:num>
  <w:num w:numId="70">
    <w:abstractNumId w:val="26"/>
  </w:num>
  <w:num w:numId="71">
    <w:abstractNumId w:val="24"/>
  </w:num>
  <w:num w:numId="72">
    <w:abstractNumId w:val="54"/>
  </w:num>
  <w:num w:numId="73">
    <w:abstractNumId w:val="17"/>
  </w:num>
  <w:num w:numId="74">
    <w:abstractNumId w:val="51"/>
  </w:num>
  <w:num w:numId="75">
    <w:abstractNumId w:val="56"/>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0B2"/>
    <w:rsid w:val="000001A0"/>
    <w:rsid w:val="0000028F"/>
    <w:rsid w:val="00000390"/>
    <w:rsid w:val="000007E7"/>
    <w:rsid w:val="000009BE"/>
    <w:rsid w:val="000009F3"/>
    <w:rsid w:val="00000A51"/>
    <w:rsid w:val="00000B4C"/>
    <w:rsid w:val="00000C23"/>
    <w:rsid w:val="00000DFE"/>
    <w:rsid w:val="00000F43"/>
    <w:rsid w:val="00000F53"/>
    <w:rsid w:val="0000117E"/>
    <w:rsid w:val="00001477"/>
    <w:rsid w:val="00001485"/>
    <w:rsid w:val="0000166A"/>
    <w:rsid w:val="00001932"/>
    <w:rsid w:val="000019F8"/>
    <w:rsid w:val="00001C0D"/>
    <w:rsid w:val="00001F87"/>
    <w:rsid w:val="00002051"/>
    <w:rsid w:val="000020F1"/>
    <w:rsid w:val="0000265E"/>
    <w:rsid w:val="00002772"/>
    <w:rsid w:val="000027F6"/>
    <w:rsid w:val="00002CAC"/>
    <w:rsid w:val="00003003"/>
    <w:rsid w:val="000030CF"/>
    <w:rsid w:val="00003552"/>
    <w:rsid w:val="000037D9"/>
    <w:rsid w:val="00003891"/>
    <w:rsid w:val="00003E5D"/>
    <w:rsid w:val="00003E70"/>
    <w:rsid w:val="000044BF"/>
    <w:rsid w:val="000044C0"/>
    <w:rsid w:val="000044FD"/>
    <w:rsid w:val="00004673"/>
    <w:rsid w:val="00004AF1"/>
    <w:rsid w:val="00004E29"/>
    <w:rsid w:val="00004ED5"/>
    <w:rsid w:val="00005077"/>
    <w:rsid w:val="000050CE"/>
    <w:rsid w:val="0000512C"/>
    <w:rsid w:val="00005534"/>
    <w:rsid w:val="000055BA"/>
    <w:rsid w:val="0000562D"/>
    <w:rsid w:val="000059FF"/>
    <w:rsid w:val="00005B39"/>
    <w:rsid w:val="00005B63"/>
    <w:rsid w:val="00005BB1"/>
    <w:rsid w:val="00005BB3"/>
    <w:rsid w:val="00005C9F"/>
    <w:rsid w:val="00005DB1"/>
    <w:rsid w:val="00005E27"/>
    <w:rsid w:val="00005F9B"/>
    <w:rsid w:val="0000601F"/>
    <w:rsid w:val="00006464"/>
    <w:rsid w:val="00006675"/>
    <w:rsid w:val="00006811"/>
    <w:rsid w:val="000068EE"/>
    <w:rsid w:val="000068F2"/>
    <w:rsid w:val="00006B72"/>
    <w:rsid w:val="00006D69"/>
    <w:rsid w:val="00006D73"/>
    <w:rsid w:val="00006E3D"/>
    <w:rsid w:val="00006F1A"/>
    <w:rsid w:val="00006F67"/>
    <w:rsid w:val="00006FFC"/>
    <w:rsid w:val="00007312"/>
    <w:rsid w:val="0000742A"/>
    <w:rsid w:val="0000754F"/>
    <w:rsid w:val="00007575"/>
    <w:rsid w:val="00007621"/>
    <w:rsid w:val="0000763A"/>
    <w:rsid w:val="0000765D"/>
    <w:rsid w:val="00007800"/>
    <w:rsid w:val="00007CFE"/>
    <w:rsid w:val="00007D04"/>
    <w:rsid w:val="00007D75"/>
    <w:rsid w:val="00007D84"/>
    <w:rsid w:val="00007DDB"/>
    <w:rsid w:val="00007F71"/>
    <w:rsid w:val="00007FB7"/>
    <w:rsid w:val="000100CB"/>
    <w:rsid w:val="00010170"/>
    <w:rsid w:val="0001049A"/>
    <w:rsid w:val="00010658"/>
    <w:rsid w:val="000106B6"/>
    <w:rsid w:val="00010931"/>
    <w:rsid w:val="000109FD"/>
    <w:rsid w:val="00010AFD"/>
    <w:rsid w:val="00010BFB"/>
    <w:rsid w:val="000110C3"/>
    <w:rsid w:val="000111C4"/>
    <w:rsid w:val="00011212"/>
    <w:rsid w:val="00011795"/>
    <w:rsid w:val="00011833"/>
    <w:rsid w:val="0001193A"/>
    <w:rsid w:val="00011C46"/>
    <w:rsid w:val="00011C47"/>
    <w:rsid w:val="00011D85"/>
    <w:rsid w:val="00011E09"/>
    <w:rsid w:val="00011FAF"/>
    <w:rsid w:val="000123FE"/>
    <w:rsid w:val="00012504"/>
    <w:rsid w:val="0001257E"/>
    <w:rsid w:val="00012846"/>
    <w:rsid w:val="000128BD"/>
    <w:rsid w:val="00012CD2"/>
    <w:rsid w:val="00012CF9"/>
    <w:rsid w:val="00012DEE"/>
    <w:rsid w:val="00012EF3"/>
    <w:rsid w:val="00012F02"/>
    <w:rsid w:val="0001303F"/>
    <w:rsid w:val="00013085"/>
    <w:rsid w:val="00013103"/>
    <w:rsid w:val="0001328F"/>
    <w:rsid w:val="00013575"/>
    <w:rsid w:val="0001372D"/>
    <w:rsid w:val="00013884"/>
    <w:rsid w:val="00013886"/>
    <w:rsid w:val="00013A5C"/>
    <w:rsid w:val="00013C5B"/>
    <w:rsid w:val="000140A1"/>
    <w:rsid w:val="00014166"/>
    <w:rsid w:val="00014418"/>
    <w:rsid w:val="0001459F"/>
    <w:rsid w:val="000145F4"/>
    <w:rsid w:val="0001463E"/>
    <w:rsid w:val="00014679"/>
    <w:rsid w:val="000146AF"/>
    <w:rsid w:val="00014762"/>
    <w:rsid w:val="00014842"/>
    <w:rsid w:val="0001499D"/>
    <w:rsid w:val="000149D4"/>
    <w:rsid w:val="00014BB2"/>
    <w:rsid w:val="00014C2A"/>
    <w:rsid w:val="00014C9F"/>
    <w:rsid w:val="00014E16"/>
    <w:rsid w:val="00015138"/>
    <w:rsid w:val="00015317"/>
    <w:rsid w:val="000153DB"/>
    <w:rsid w:val="0001542D"/>
    <w:rsid w:val="000155BA"/>
    <w:rsid w:val="00015687"/>
    <w:rsid w:val="00015701"/>
    <w:rsid w:val="0001581E"/>
    <w:rsid w:val="000159D5"/>
    <w:rsid w:val="000159F7"/>
    <w:rsid w:val="00015AC4"/>
    <w:rsid w:val="00015C2F"/>
    <w:rsid w:val="000161EA"/>
    <w:rsid w:val="000164C3"/>
    <w:rsid w:val="000166B1"/>
    <w:rsid w:val="000168C8"/>
    <w:rsid w:val="00016C04"/>
    <w:rsid w:val="00016D33"/>
    <w:rsid w:val="00016D75"/>
    <w:rsid w:val="00016DA8"/>
    <w:rsid w:val="00016EC1"/>
    <w:rsid w:val="00016ED5"/>
    <w:rsid w:val="00016F8F"/>
    <w:rsid w:val="00017003"/>
    <w:rsid w:val="0001705E"/>
    <w:rsid w:val="0001731E"/>
    <w:rsid w:val="000174BD"/>
    <w:rsid w:val="00017858"/>
    <w:rsid w:val="00017879"/>
    <w:rsid w:val="00017CAC"/>
    <w:rsid w:val="00017CD2"/>
    <w:rsid w:val="00017E69"/>
    <w:rsid w:val="00017E6C"/>
    <w:rsid w:val="00017E99"/>
    <w:rsid w:val="00017EFD"/>
    <w:rsid w:val="00020050"/>
    <w:rsid w:val="000200B2"/>
    <w:rsid w:val="000200EC"/>
    <w:rsid w:val="00020368"/>
    <w:rsid w:val="00020551"/>
    <w:rsid w:val="00020625"/>
    <w:rsid w:val="00020788"/>
    <w:rsid w:val="00020875"/>
    <w:rsid w:val="00020BCA"/>
    <w:rsid w:val="00020C6A"/>
    <w:rsid w:val="00021001"/>
    <w:rsid w:val="000210A7"/>
    <w:rsid w:val="000210B8"/>
    <w:rsid w:val="000210FC"/>
    <w:rsid w:val="000213AE"/>
    <w:rsid w:val="0002148A"/>
    <w:rsid w:val="00021516"/>
    <w:rsid w:val="0002183A"/>
    <w:rsid w:val="0002192F"/>
    <w:rsid w:val="000219A1"/>
    <w:rsid w:val="000219E1"/>
    <w:rsid w:val="00021C18"/>
    <w:rsid w:val="0002205C"/>
    <w:rsid w:val="0002205F"/>
    <w:rsid w:val="00022185"/>
    <w:rsid w:val="00022299"/>
    <w:rsid w:val="000224C8"/>
    <w:rsid w:val="000226C6"/>
    <w:rsid w:val="00023095"/>
    <w:rsid w:val="000232C2"/>
    <w:rsid w:val="0002331C"/>
    <w:rsid w:val="00023581"/>
    <w:rsid w:val="00023631"/>
    <w:rsid w:val="0002376E"/>
    <w:rsid w:val="00023800"/>
    <w:rsid w:val="00023B12"/>
    <w:rsid w:val="00023FA6"/>
    <w:rsid w:val="00023FAB"/>
    <w:rsid w:val="00023FBC"/>
    <w:rsid w:val="0002400F"/>
    <w:rsid w:val="000243B0"/>
    <w:rsid w:val="00024458"/>
    <w:rsid w:val="000244DB"/>
    <w:rsid w:val="000244E9"/>
    <w:rsid w:val="00024669"/>
    <w:rsid w:val="0002477B"/>
    <w:rsid w:val="00024A0D"/>
    <w:rsid w:val="0002508F"/>
    <w:rsid w:val="00025502"/>
    <w:rsid w:val="000255DA"/>
    <w:rsid w:val="000259DB"/>
    <w:rsid w:val="00025A8A"/>
    <w:rsid w:val="00025BE7"/>
    <w:rsid w:val="00025C00"/>
    <w:rsid w:val="00025C0C"/>
    <w:rsid w:val="000260AD"/>
    <w:rsid w:val="000260BE"/>
    <w:rsid w:val="000260C4"/>
    <w:rsid w:val="00026451"/>
    <w:rsid w:val="00026516"/>
    <w:rsid w:val="000266BD"/>
    <w:rsid w:val="00026722"/>
    <w:rsid w:val="000268B7"/>
    <w:rsid w:val="0002691E"/>
    <w:rsid w:val="000269B2"/>
    <w:rsid w:val="00026AAF"/>
    <w:rsid w:val="00026AE6"/>
    <w:rsid w:val="00026B3D"/>
    <w:rsid w:val="00026D6D"/>
    <w:rsid w:val="00026FEC"/>
    <w:rsid w:val="00027290"/>
    <w:rsid w:val="000272DD"/>
    <w:rsid w:val="0002764A"/>
    <w:rsid w:val="000279B1"/>
    <w:rsid w:val="00027C63"/>
    <w:rsid w:val="00027C87"/>
    <w:rsid w:val="00027C97"/>
    <w:rsid w:val="00027CA7"/>
    <w:rsid w:val="00027DA1"/>
    <w:rsid w:val="00027E59"/>
    <w:rsid w:val="00027E78"/>
    <w:rsid w:val="00030237"/>
    <w:rsid w:val="000305E5"/>
    <w:rsid w:val="0003060F"/>
    <w:rsid w:val="000306CE"/>
    <w:rsid w:val="00030715"/>
    <w:rsid w:val="0003097F"/>
    <w:rsid w:val="00030C14"/>
    <w:rsid w:val="00030F9E"/>
    <w:rsid w:val="00031033"/>
    <w:rsid w:val="0003154B"/>
    <w:rsid w:val="000315B6"/>
    <w:rsid w:val="000316D8"/>
    <w:rsid w:val="000317A0"/>
    <w:rsid w:val="00031ABF"/>
    <w:rsid w:val="00031B8D"/>
    <w:rsid w:val="00031C55"/>
    <w:rsid w:val="00031DB3"/>
    <w:rsid w:val="00031EE9"/>
    <w:rsid w:val="00031F5B"/>
    <w:rsid w:val="000320E4"/>
    <w:rsid w:val="000321CA"/>
    <w:rsid w:val="000322A1"/>
    <w:rsid w:val="000328DB"/>
    <w:rsid w:val="000329FF"/>
    <w:rsid w:val="00032A2A"/>
    <w:rsid w:val="00032ABE"/>
    <w:rsid w:val="00032AE2"/>
    <w:rsid w:val="00032CF9"/>
    <w:rsid w:val="00032F47"/>
    <w:rsid w:val="000330B6"/>
    <w:rsid w:val="00033666"/>
    <w:rsid w:val="00033799"/>
    <w:rsid w:val="00033AD3"/>
    <w:rsid w:val="00033AEC"/>
    <w:rsid w:val="00033B4D"/>
    <w:rsid w:val="00033C97"/>
    <w:rsid w:val="00033DE0"/>
    <w:rsid w:val="00033DE8"/>
    <w:rsid w:val="00033E8B"/>
    <w:rsid w:val="00034046"/>
    <w:rsid w:val="00034062"/>
    <w:rsid w:val="0003448C"/>
    <w:rsid w:val="00034542"/>
    <w:rsid w:val="000347BD"/>
    <w:rsid w:val="000348C8"/>
    <w:rsid w:val="000349E9"/>
    <w:rsid w:val="00034B14"/>
    <w:rsid w:val="00034D47"/>
    <w:rsid w:val="0003508F"/>
    <w:rsid w:val="000351E5"/>
    <w:rsid w:val="00035306"/>
    <w:rsid w:val="000354D3"/>
    <w:rsid w:val="000355E2"/>
    <w:rsid w:val="00035734"/>
    <w:rsid w:val="00035994"/>
    <w:rsid w:val="00035E20"/>
    <w:rsid w:val="00036247"/>
    <w:rsid w:val="0003631B"/>
    <w:rsid w:val="000363D5"/>
    <w:rsid w:val="000364A4"/>
    <w:rsid w:val="0003660D"/>
    <w:rsid w:val="00036BA3"/>
    <w:rsid w:val="00036F78"/>
    <w:rsid w:val="0003704F"/>
    <w:rsid w:val="000370CA"/>
    <w:rsid w:val="00037141"/>
    <w:rsid w:val="00037199"/>
    <w:rsid w:val="00037366"/>
    <w:rsid w:val="0003768A"/>
    <w:rsid w:val="00037717"/>
    <w:rsid w:val="00037805"/>
    <w:rsid w:val="0003790D"/>
    <w:rsid w:val="00037999"/>
    <w:rsid w:val="00037A95"/>
    <w:rsid w:val="00037CED"/>
    <w:rsid w:val="00037DCC"/>
    <w:rsid w:val="00037DFE"/>
    <w:rsid w:val="00037E3F"/>
    <w:rsid w:val="00037EA9"/>
    <w:rsid w:val="00037F9E"/>
    <w:rsid w:val="00040066"/>
    <w:rsid w:val="00040312"/>
    <w:rsid w:val="0004046E"/>
    <w:rsid w:val="00040A15"/>
    <w:rsid w:val="00040AF2"/>
    <w:rsid w:val="00040C47"/>
    <w:rsid w:val="00040CEA"/>
    <w:rsid w:val="00040D8F"/>
    <w:rsid w:val="00040DBA"/>
    <w:rsid w:val="00040E1B"/>
    <w:rsid w:val="0004137D"/>
    <w:rsid w:val="0004142B"/>
    <w:rsid w:val="0004181F"/>
    <w:rsid w:val="0004188C"/>
    <w:rsid w:val="00041A3D"/>
    <w:rsid w:val="00041B37"/>
    <w:rsid w:val="00041C5F"/>
    <w:rsid w:val="00041CA6"/>
    <w:rsid w:val="00041E45"/>
    <w:rsid w:val="00041FCA"/>
    <w:rsid w:val="00042035"/>
    <w:rsid w:val="000420A5"/>
    <w:rsid w:val="00042105"/>
    <w:rsid w:val="00042232"/>
    <w:rsid w:val="00042574"/>
    <w:rsid w:val="000426B2"/>
    <w:rsid w:val="000426FC"/>
    <w:rsid w:val="00042D76"/>
    <w:rsid w:val="00042DA7"/>
    <w:rsid w:val="00042E19"/>
    <w:rsid w:val="00042EED"/>
    <w:rsid w:val="00043270"/>
    <w:rsid w:val="0004327F"/>
    <w:rsid w:val="0004355F"/>
    <w:rsid w:val="0004362D"/>
    <w:rsid w:val="00043665"/>
    <w:rsid w:val="00043671"/>
    <w:rsid w:val="000437B7"/>
    <w:rsid w:val="000438DF"/>
    <w:rsid w:val="00043E82"/>
    <w:rsid w:val="00043EE0"/>
    <w:rsid w:val="00043F55"/>
    <w:rsid w:val="00044246"/>
    <w:rsid w:val="000444AD"/>
    <w:rsid w:val="00044805"/>
    <w:rsid w:val="00044982"/>
    <w:rsid w:val="00044D87"/>
    <w:rsid w:val="000453A5"/>
    <w:rsid w:val="00045526"/>
    <w:rsid w:val="000455D5"/>
    <w:rsid w:val="00045714"/>
    <w:rsid w:val="00045761"/>
    <w:rsid w:val="00045812"/>
    <w:rsid w:val="00045857"/>
    <w:rsid w:val="00045872"/>
    <w:rsid w:val="00045A05"/>
    <w:rsid w:val="00045FAD"/>
    <w:rsid w:val="0004615F"/>
    <w:rsid w:val="000462FA"/>
    <w:rsid w:val="000463A7"/>
    <w:rsid w:val="0004654E"/>
    <w:rsid w:val="0004662E"/>
    <w:rsid w:val="00046676"/>
    <w:rsid w:val="00046C23"/>
    <w:rsid w:val="00046D8B"/>
    <w:rsid w:val="000470C2"/>
    <w:rsid w:val="00047179"/>
    <w:rsid w:val="00047449"/>
    <w:rsid w:val="000475CD"/>
    <w:rsid w:val="000476F5"/>
    <w:rsid w:val="0004775A"/>
    <w:rsid w:val="00047B0E"/>
    <w:rsid w:val="00047C90"/>
    <w:rsid w:val="00047DFF"/>
    <w:rsid w:val="000500DA"/>
    <w:rsid w:val="00050170"/>
    <w:rsid w:val="0005017F"/>
    <w:rsid w:val="00050363"/>
    <w:rsid w:val="00050562"/>
    <w:rsid w:val="000505F5"/>
    <w:rsid w:val="00050634"/>
    <w:rsid w:val="0005088D"/>
    <w:rsid w:val="000509AA"/>
    <w:rsid w:val="00050AAF"/>
    <w:rsid w:val="00050E83"/>
    <w:rsid w:val="00050EBA"/>
    <w:rsid w:val="0005101B"/>
    <w:rsid w:val="00051229"/>
    <w:rsid w:val="0005126E"/>
    <w:rsid w:val="000513B5"/>
    <w:rsid w:val="000513BC"/>
    <w:rsid w:val="000514D9"/>
    <w:rsid w:val="000515D2"/>
    <w:rsid w:val="000515E0"/>
    <w:rsid w:val="00051682"/>
    <w:rsid w:val="0005170F"/>
    <w:rsid w:val="000518B1"/>
    <w:rsid w:val="000518F7"/>
    <w:rsid w:val="0005197D"/>
    <w:rsid w:val="00051C69"/>
    <w:rsid w:val="00051CF1"/>
    <w:rsid w:val="00051DB8"/>
    <w:rsid w:val="00051DDE"/>
    <w:rsid w:val="00051EB0"/>
    <w:rsid w:val="000520D5"/>
    <w:rsid w:val="00052353"/>
    <w:rsid w:val="000523B0"/>
    <w:rsid w:val="00052479"/>
    <w:rsid w:val="00052847"/>
    <w:rsid w:val="00052940"/>
    <w:rsid w:val="00052BEF"/>
    <w:rsid w:val="00052C7A"/>
    <w:rsid w:val="00052CEE"/>
    <w:rsid w:val="00052DA0"/>
    <w:rsid w:val="00052F3C"/>
    <w:rsid w:val="0005326C"/>
    <w:rsid w:val="0005329B"/>
    <w:rsid w:val="00053381"/>
    <w:rsid w:val="00053389"/>
    <w:rsid w:val="00053B48"/>
    <w:rsid w:val="00053CE4"/>
    <w:rsid w:val="00053CF4"/>
    <w:rsid w:val="00053D7B"/>
    <w:rsid w:val="00053E95"/>
    <w:rsid w:val="00053EF9"/>
    <w:rsid w:val="00054063"/>
    <w:rsid w:val="00054421"/>
    <w:rsid w:val="0005464A"/>
    <w:rsid w:val="0005480B"/>
    <w:rsid w:val="00054847"/>
    <w:rsid w:val="0005486E"/>
    <w:rsid w:val="00054884"/>
    <w:rsid w:val="0005489E"/>
    <w:rsid w:val="00054916"/>
    <w:rsid w:val="0005497E"/>
    <w:rsid w:val="00054A89"/>
    <w:rsid w:val="00054AFD"/>
    <w:rsid w:val="00054B64"/>
    <w:rsid w:val="00054CF0"/>
    <w:rsid w:val="00054E36"/>
    <w:rsid w:val="00054FCA"/>
    <w:rsid w:val="00055009"/>
    <w:rsid w:val="000554B1"/>
    <w:rsid w:val="000555A4"/>
    <w:rsid w:val="0005581D"/>
    <w:rsid w:val="000559D4"/>
    <w:rsid w:val="00055AE6"/>
    <w:rsid w:val="00055D32"/>
    <w:rsid w:val="00056448"/>
    <w:rsid w:val="0005677D"/>
    <w:rsid w:val="00056C08"/>
    <w:rsid w:val="00056D10"/>
    <w:rsid w:val="00056D4A"/>
    <w:rsid w:val="00056D7F"/>
    <w:rsid w:val="00056F12"/>
    <w:rsid w:val="00057028"/>
    <w:rsid w:val="00057037"/>
    <w:rsid w:val="00057148"/>
    <w:rsid w:val="0005731A"/>
    <w:rsid w:val="00057D7C"/>
    <w:rsid w:val="00057F95"/>
    <w:rsid w:val="000602AC"/>
    <w:rsid w:val="00060670"/>
    <w:rsid w:val="0006097A"/>
    <w:rsid w:val="00060B5F"/>
    <w:rsid w:val="00060D82"/>
    <w:rsid w:val="00060EE2"/>
    <w:rsid w:val="00060F3A"/>
    <w:rsid w:val="00061224"/>
    <w:rsid w:val="000613CB"/>
    <w:rsid w:val="0006196B"/>
    <w:rsid w:val="00061CAB"/>
    <w:rsid w:val="00061CBE"/>
    <w:rsid w:val="00061E97"/>
    <w:rsid w:val="00061FEC"/>
    <w:rsid w:val="00062037"/>
    <w:rsid w:val="00062AA9"/>
    <w:rsid w:val="00062AD1"/>
    <w:rsid w:val="00062EEB"/>
    <w:rsid w:val="0006312E"/>
    <w:rsid w:val="00063191"/>
    <w:rsid w:val="0006332D"/>
    <w:rsid w:val="00063371"/>
    <w:rsid w:val="00063391"/>
    <w:rsid w:val="000633B1"/>
    <w:rsid w:val="00063425"/>
    <w:rsid w:val="00063454"/>
    <w:rsid w:val="00063705"/>
    <w:rsid w:val="00063821"/>
    <w:rsid w:val="00063900"/>
    <w:rsid w:val="00063ADE"/>
    <w:rsid w:val="00063D14"/>
    <w:rsid w:val="00063E58"/>
    <w:rsid w:val="00063E94"/>
    <w:rsid w:val="00063F56"/>
    <w:rsid w:val="000641CE"/>
    <w:rsid w:val="00064220"/>
    <w:rsid w:val="00064237"/>
    <w:rsid w:val="000643A1"/>
    <w:rsid w:val="000643FD"/>
    <w:rsid w:val="0006441C"/>
    <w:rsid w:val="00064623"/>
    <w:rsid w:val="0006476F"/>
    <w:rsid w:val="000648F8"/>
    <w:rsid w:val="00064B5E"/>
    <w:rsid w:val="00064BCE"/>
    <w:rsid w:val="00064BD6"/>
    <w:rsid w:val="00064C89"/>
    <w:rsid w:val="00064CF8"/>
    <w:rsid w:val="00064DA0"/>
    <w:rsid w:val="00064F00"/>
    <w:rsid w:val="00064F1F"/>
    <w:rsid w:val="00064FA1"/>
    <w:rsid w:val="000651B9"/>
    <w:rsid w:val="00065247"/>
    <w:rsid w:val="000655F3"/>
    <w:rsid w:val="00065601"/>
    <w:rsid w:val="0006583C"/>
    <w:rsid w:val="00065933"/>
    <w:rsid w:val="00065A24"/>
    <w:rsid w:val="00065B16"/>
    <w:rsid w:val="00065C9D"/>
    <w:rsid w:val="00065D17"/>
    <w:rsid w:val="00065E24"/>
    <w:rsid w:val="00065E4F"/>
    <w:rsid w:val="000665C4"/>
    <w:rsid w:val="00066627"/>
    <w:rsid w:val="000666E5"/>
    <w:rsid w:val="00066A77"/>
    <w:rsid w:val="00066B74"/>
    <w:rsid w:val="00066B9A"/>
    <w:rsid w:val="00066B9E"/>
    <w:rsid w:val="00066CA7"/>
    <w:rsid w:val="00066D99"/>
    <w:rsid w:val="00066ED6"/>
    <w:rsid w:val="00067180"/>
    <w:rsid w:val="00067212"/>
    <w:rsid w:val="00067318"/>
    <w:rsid w:val="00067382"/>
    <w:rsid w:val="000677FD"/>
    <w:rsid w:val="00067A2D"/>
    <w:rsid w:val="00067C21"/>
    <w:rsid w:val="00067EF6"/>
    <w:rsid w:val="00070186"/>
    <w:rsid w:val="000701ED"/>
    <w:rsid w:val="00070368"/>
    <w:rsid w:val="000704F8"/>
    <w:rsid w:val="00070503"/>
    <w:rsid w:val="00070DB3"/>
    <w:rsid w:val="00071018"/>
    <w:rsid w:val="00071093"/>
    <w:rsid w:val="0007117D"/>
    <w:rsid w:val="000713A4"/>
    <w:rsid w:val="000715C4"/>
    <w:rsid w:val="0007165F"/>
    <w:rsid w:val="00071813"/>
    <w:rsid w:val="000718D5"/>
    <w:rsid w:val="0007190E"/>
    <w:rsid w:val="0007193C"/>
    <w:rsid w:val="00071C70"/>
    <w:rsid w:val="00071D7F"/>
    <w:rsid w:val="00071F68"/>
    <w:rsid w:val="00072186"/>
    <w:rsid w:val="000723F9"/>
    <w:rsid w:val="0007254C"/>
    <w:rsid w:val="00072697"/>
    <w:rsid w:val="00072783"/>
    <w:rsid w:val="000727EA"/>
    <w:rsid w:val="000728CD"/>
    <w:rsid w:val="00072BF6"/>
    <w:rsid w:val="00072C6F"/>
    <w:rsid w:val="00072C81"/>
    <w:rsid w:val="00072CE8"/>
    <w:rsid w:val="00072D96"/>
    <w:rsid w:val="00073230"/>
    <w:rsid w:val="0007324F"/>
    <w:rsid w:val="00073543"/>
    <w:rsid w:val="0007363A"/>
    <w:rsid w:val="00073720"/>
    <w:rsid w:val="00073B49"/>
    <w:rsid w:val="00073CBE"/>
    <w:rsid w:val="00073CDE"/>
    <w:rsid w:val="00073F22"/>
    <w:rsid w:val="00074099"/>
    <w:rsid w:val="000740CD"/>
    <w:rsid w:val="0007432B"/>
    <w:rsid w:val="0007457C"/>
    <w:rsid w:val="000746E4"/>
    <w:rsid w:val="000749BE"/>
    <w:rsid w:val="00074B6A"/>
    <w:rsid w:val="00074F29"/>
    <w:rsid w:val="00074F93"/>
    <w:rsid w:val="00075002"/>
    <w:rsid w:val="0007502D"/>
    <w:rsid w:val="0007544B"/>
    <w:rsid w:val="0007546D"/>
    <w:rsid w:val="000754B8"/>
    <w:rsid w:val="00075537"/>
    <w:rsid w:val="0007573C"/>
    <w:rsid w:val="0007574E"/>
    <w:rsid w:val="000758B5"/>
    <w:rsid w:val="000759DD"/>
    <w:rsid w:val="000763CD"/>
    <w:rsid w:val="00076428"/>
    <w:rsid w:val="00076585"/>
    <w:rsid w:val="0007661F"/>
    <w:rsid w:val="00076EEF"/>
    <w:rsid w:val="000770ED"/>
    <w:rsid w:val="00077130"/>
    <w:rsid w:val="0007720D"/>
    <w:rsid w:val="0007779F"/>
    <w:rsid w:val="0007780F"/>
    <w:rsid w:val="00077A38"/>
    <w:rsid w:val="00077AC8"/>
    <w:rsid w:val="00077BFF"/>
    <w:rsid w:val="00077C28"/>
    <w:rsid w:val="00077C2E"/>
    <w:rsid w:val="00077C6D"/>
    <w:rsid w:val="00077E1E"/>
    <w:rsid w:val="00077EB5"/>
    <w:rsid w:val="00077F03"/>
    <w:rsid w:val="00077F0B"/>
    <w:rsid w:val="00080023"/>
    <w:rsid w:val="00080127"/>
    <w:rsid w:val="000801F4"/>
    <w:rsid w:val="00080254"/>
    <w:rsid w:val="00080458"/>
    <w:rsid w:val="00080490"/>
    <w:rsid w:val="00080960"/>
    <w:rsid w:val="000809A5"/>
    <w:rsid w:val="00080A59"/>
    <w:rsid w:val="00080AED"/>
    <w:rsid w:val="00080B89"/>
    <w:rsid w:val="00080E9B"/>
    <w:rsid w:val="00081090"/>
    <w:rsid w:val="0008143C"/>
    <w:rsid w:val="000814AF"/>
    <w:rsid w:val="00081640"/>
    <w:rsid w:val="0008176A"/>
    <w:rsid w:val="00081851"/>
    <w:rsid w:val="000818E6"/>
    <w:rsid w:val="000819A7"/>
    <w:rsid w:val="00081CC6"/>
    <w:rsid w:val="00081D0D"/>
    <w:rsid w:val="00081D89"/>
    <w:rsid w:val="00081D9B"/>
    <w:rsid w:val="0008218F"/>
    <w:rsid w:val="000822DD"/>
    <w:rsid w:val="00082442"/>
    <w:rsid w:val="0008246E"/>
    <w:rsid w:val="000825F3"/>
    <w:rsid w:val="00082BC3"/>
    <w:rsid w:val="00082BFE"/>
    <w:rsid w:val="00082C6C"/>
    <w:rsid w:val="00082D54"/>
    <w:rsid w:val="00083487"/>
    <w:rsid w:val="000835A9"/>
    <w:rsid w:val="00083636"/>
    <w:rsid w:val="00083687"/>
    <w:rsid w:val="000838D4"/>
    <w:rsid w:val="000838ED"/>
    <w:rsid w:val="00083916"/>
    <w:rsid w:val="0008394B"/>
    <w:rsid w:val="00083ACF"/>
    <w:rsid w:val="00083B87"/>
    <w:rsid w:val="00083D8C"/>
    <w:rsid w:val="0008404D"/>
    <w:rsid w:val="000840C0"/>
    <w:rsid w:val="00084113"/>
    <w:rsid w:val="00084229"/>
    <w:rsid w:val="0008428E"/>
    <w:rsid w:val="00084292"/>
    <w:rsid w:val="000842C0"/>
    <w:rsid w:val="000843CE"/>
    <w:rsid w:val="0008469B"/>
    <w:rsid w:val="000847FB"/>
    <w:rsid w:val="000850DB"/>
    <w:rsid w:val="0008519D"/>
    <w:rsid w:val="00085247"/>
    <w:rsid w:val="0008529E"/>
    <w:rsid w:val="00085413"/>
    <w:rsid w:val="0008541F"/>
    <w:rsid w:val="00085445"/>
    <w:rsid w:val="000856EF"/>
    <w:rsid w:val="00085750"/>
    <w:rsid w:val="00085933"/>
    <w:rsid w:val="00085CF3"/>
    <w:rsid w:val="00085D5E"/>
    <w:rsid w:val="00085EC5"/>
    <w:rsid w:val="00085EE1"/>
    <w:rsid w:val="00085FA3"/>
    <w:rsid w:val="00086036"/>
    <w:rsid w:val="00086083"/>
    <w:rsid w:val="0008615C"/>
    <w:rsid w:val="0008616D"/>
    <w:rsid w:val="00086448"/>
    <w:rsid w:val="000864C0"/>
    <w:rsid w:val="0008657C"/>
    <w:rsid w:val="000865E2"/>
    <w:rsid w:val="00086700"/>
    <w:rsid w:val="0008674E"/>
    <w:rsid w:val="00086784"/>
    <w:rsid w:val="0008695F"/>
    <w:rsid w:val="00086B3C"/>
    <w:rsid w:val="00086B8E"/>
    <w:rsid w:val="00086DB0"/>
    <w:rsid w:val="00086F1F"/>
    <w:rsid w:val="00087043"/>
    <w:rsid w:val="0008717C"/>
    <w:rsid w:val="00087315"/>
    <w:rsid w:val="000874CD"/>
    <w:rsid w:val="0008752F"/>
    <w:rsid w:val="0008758A"/>
    <w:rsid w:val="00087614"/>
    <w:rsid w:val="00087757"/>
    <w:rsid w:val="000877B1"/>
    <w:rsid w:val="00087AE1"/>
    <w:rsid w:val="00087AED"/>
    <w:rsid w:val="00087B5E"/>
    <w:rsid w:val="00087D7C"/>
    <w:rsid w:val="00087D92"/>
    <w:rsid w:val="00087DCD"/>
    <w:rsid w:val="00090182"/>
    <w:rsid w:val="000901EC"/>
    <w:rsid w:val="0009041E"/>
    <w:rsid w:val="00090423"/>
    <w:rsid w:val="00090610"/>
    <w:rsid w:val="0009062E"/>
    <w:rsid w:val="00090876"/>
    <w:rsid w:val="00090911"/>
    <w:rsid w:val="00090947"/>
    <w:rsid w:val="00090AFD"/>
    <w:rsid w:val="00090B20"/>
    <w:rsid w:val="00090C5B"/>
    <w:rsid w:val="00090CA2"/>
    <w:rsid w:val="00090CF8"/>
    <w:rsid w:val="00090DDC"/>
    <w:rsid w:val="00090F6A"/>
    <w:rsid w:val="0009113A"/>
    <w:rsid w:val="0009117E"/>
    <w:rsid w:val="0009138F"/>
    <w:rsid w:val="00091B1E"/>
    <w:rsid w:val="00091F18"/>
    <w:rsid w:val="000922EC"/>
    <w:rsid w:val="00092A64"/>
    <w:rsid w:val="00092B36"/>
    <w:rsid w:val="00092D83"/>
    <w:rsid w:val="00092EA2"/>
    <w:rsid w:val="000930FB"/>
    <w:rsid w:val="0009312D"/>
    <w:rsid w:val="00093141"/>
    <w:rsid w:val="000932BF"/>
    <w:rsid w:val="00093359"/>
    <w:rsid w:val="000933A0"/>
    <w:rsid w:val="000934D6"/>
    <w:rsid w:val="000935D5"/>
    <w:rsid w:val="000936DD"/>
    <w:rsid w:val="00093D4D"/>
    <w:rsid w:val="00093E4F"/>
    <w:rsid w:val="00093FED"/>
    <w:rsid w:val="00094254"/>
    <w:rsid w:val="000942BF"/>
    <w:rsid w:val="00094392"/>
    <w:rsid w:val="000945DE"/>
    <w:rsid w:val="00094783"/>
    <w:rsid w:val="00094A32"/>
    <w:rsid w:val="00094AFC"/>
    <w:rsid w:val="00094BA4"/>
    <w:rsid w:val="00094E09"/>
    <w:rsid w:val="00094F2E"/>
    <w:rsid w:val="0009517C"/>
    <w:rsid w:val="00095195"/>
    <w:rsid w:val="00095211"/>
    <w:rsid w:val="0009555F"/>
    <w:rsid w:val="000955E2"/>
    <w:rsid w:val="00095678"/>
    <w:rsid w:val="000957E2"/>
    <w:rsid w:val="0009581B"/>
    <w:rsid w:val="000958B4"/>
    <w:rsid w:val="00095B38"/>
    <w:rsid w:val="00095DFC"/>
    <w:rsid w:val="00095FA8"/>
    <w:rsid w:val="000960DF"/>
    <w:rsid w:val="0009614B"/>
    <w:rsid w:val="0009621C"/>
    <w:rsid w:val="0009640D"/>
    <w:rsid w:val="00096591"/>
    <w:rsid w:val="00096E90"/>
    <w:rsid w:val="00096F8B"/>
    <w:rsid w:val="00097433"/>
    <w:rsid w:val="0009761F"/>
    <w:rsid w:val="000976BF"/>
    <w:rsid w:val="0009776A"/>
    <w:rsid w:val="0009787A"/>
    <w:rsid w:val="0009790C"/>
    <w:rsid w:val="00097B0E"/>
    <w:rsid w:val="00097B75"/>
    <w:rsid w:val="00097BCF"/>
    <w:rsid w:val="00097C56"/>
    <w:rsid w:val="00097D74"/>
    <w:rsid w:val="00097E3F"/>
    <w:rsid w:val="000A0033"/>
    <w:rsid w:val="000A00F7"/>
    <w:rsid w:val="000A01DD"/>
    <w:rsid w:val="000A0452"/>
    <w:rsid w:val="000A05D3"/>
    <w:rsid w:val="000A06D5"/>
    <w:rsid w:val="000A06FF"/>
    <w:rsid w:val="000A0829"/>
    <w:rsid w:val="000A0A09"/>
    <w:rsid w:val="000A0BBB"/>
    <w:rsid w:val="000A12B3"/>
    <w:rsid w:val="000A1476"/>
    <w:rsid w:val="000A152A"/>
    <w:rsid w:val="000A15CA"/>
    <w:rsid w:val="000A1746"/>
    <w:rsid w:val="000A17A5"/>
    <w:rsid w:val="000A1803"/>
    <w:rsid w:val="000A1C23"/>
    <w:rsid w:val="000A1C6F"/>
    <w:rsid w:val="000A1CB3"/>
    <w:rsid w:val="000A1CBE"/>
    <w:rsid w:val="000A1F8F"/>
    <w:rsid w:val="000A2099"/>
    <w:rsid w:val="000A22C2"/>
    <w:rsid w:val="000A23B2"/>
    <w:rsid w:val="000A2438"/>
    <w:rsid w:val="000A2850"/>
    <w:rsid w:val="000A287A"/>
    <w:rsid w:val="000A28FF"/>
    <w:rsid w:val="000A29E2"/>
    <w:rsid w:val="000A2AF4"/>
    <w:rsid w:val="000A2BF1"/>
    <w:rsid w:val="000A2C40"/>
    <w:rsid w:val="000A2F45"/>
    <w:rsid w:val="000A353B"/>
    <w:rsid w:val="000A35A8"/>
    <w:rsid w:val="000A378F"/>
    <w:rsid w:val="000A3EBD"/>
    <w:rsid w:val="000A450A"/>
    <w:rsid w:val="000A4678"/>
    <w:rsid w:val="000A4790"/>
    <w:rsid w:val="000A4CDF"/>
    <w:rsid w:val="000A4FFF"/>
    <w:rsid w:val="000A500E"/>
    <w:rsid w:val="000A5163"/>
    <w:rsid w:val="000A524E"/>
    <w:rsid w:val="000A54C4"/>
    <w:rsid w:val="000A54E1"/>
    <w:rsid w:val="000A5581"/>
    <w:rsid w:val="000A5583"/>
    <w:rsid w:val="000A5689"/>
    <w:rsid w:val="000A5A8D"/>
    <w:rsid w:val="000A5AA4"/>
    <w:rsid w:val="000A5D69"/>
    <w:rsid w:val="000A6099"/>
    <w:rsid w:val="000A6300"/>
    <w:rsid w:val="000A635C"/>
    <w:rsid w:val="000A6564"/>
    <w:rsid w:val="000A6572"/>
    <w:rsid w:val="000A6CAE"/>
    <w:rsid w:val="000A6DEC"/>
    <w:rsid w:val="000A6E37"/>
    <w:rsid w:val="000A7238"/>
    <w:rsid w:val="000A72F0"/>
    <w:rsid w:val="000A7811"/>
    <w:rsid w:val="000A79A1"/>
    <w:rsid w:val="000A7ECC"/>
    <w:rsid w:val="000A7F4E"/>
    <w:rsid w:val="000B019B"/>
    <w:rsid w:val="000B0398"/>
    <w:rsid w:val="000B09C9"/>
    <w:rsid w:val="000B0A9C"/>
    <w:rsid w:val="000B0D28"/>
    <w:rsid w:val="000B1040"/>
    <w:rsid w:val="000B10A2"/>
    <w:rsid w:val="000B12E4"/>
    <w:rsid w:val="000B14A4"/>
    <w:rsid w:val="000B1552"/>
    <w:rsid w:val="000B1AE0"/>
    <w:rsid w:val="000B1B28"/>
    <w:rsid w:val="000B1C99"/>
    <w:rsid w:val="000B20FA"/>
    <w:rsid w:val="000B21A0"/>
    <w:rsid w:val="000B2230"/>
    <w:rsid w:val="000B2324"/>
    <w:rsid w:val="000B2849"/>
    <w:rsid w:val="000B291D"/>
    <w:rsid w:val="000B2976"/>
    <w:rsid w:val="000B29FA"/>
    <w:rsid w:val="000B2A46"/>
    <w:rsid w:val="000B2B29"/>
    <w:rsid w:val="000B2BA0"/>
    <w:rsid w:val="000B2C12"/>
    <w:rsid w:val="000B2C5E"/>
    <w:rsid w:val="000B2C96"/>
    <w:rsid w:val="000B2CF7"/>
    <w:rsid w:val="000B2EE9"/>
    <w:rsid w:val="000B3206"/>
    <w:rsid w:val="000B3296"/>
    <w:rsid w:val="000B352E"/>
    <w:rsid w:val="000B35EA"/>
    <w:rsid w:val="000B35F8"/>
    <w:rsid w:val="000B3B65"/>
    <w:rsid w:val="000B3B7D"/>
    <w:rsid w:val="000B406A"/>
    <w:rsid w:val="000B422F"/>
    <w:rsid w:val="000B431B"/>
    <w:rsid w:val="000B4700"/>
    <w:rsid w:val="000B4886"/>
    <w:rsid w:val="000B4E0D"/>
    <w:rsid w:val="000B4E22"/>
    <w:rsid w:val="000B533B"/>
    <w:rsid w:val="000B5438"/>
    <w:rsid w:val="000B5449"/>
    <w:rsid w:val="000B560A"/>
    <w:rsid w:val="000B584C"/>
    <w:rsid w:val="000B5B9E"/>
    <w:rsid w:val="000B5BEB"/>
    <w:rsid w:val="000B5C08"/>
    <w:rsid w:val="000B5ED0"/>
    <w:rsid w:val="000B61AA"/>
    <w:rsid w:val="000B63A2"/>
    <w:rsid w:val="000B653F"/>
    <w:rsid w:val="000B6BC7"/>
    <w:rsid w:val="000B6BF5"/>
    <w:rsid w:val="000B6BFE"/>
    <w:rsid w:val="000B6C86"/>
    <w:rsid w:val="000B6DD1"/>
    <w:rsid w:val="000B7002"/>
    <w:rsid w:val="000B7120"/>
    <w:rsid w:val="000B720B"/>
    <w:rsid w:val="000B7286"/>
    <w:rsid w:val="000B73A2"/>
    <w:rsid w:val="000B7587"/>
    <w:rsid w:val="000B7663"/>
    <w:rsid w:val="000B7766"/>
    <w:rsid w:val="000B7895"/>
    <w:rsid w:val="000B7995"/>
    <w:rsid w:val="000B7BEF"/>
    <w:rsid w:val="000B7CE8"/>
    <w:rsid w:val="000C016E"/>
    <w:rsid w:val="000C0180"/>
    <w:rsid w:val="000C019E"/>
    <w:rsid w:val="000C029F"/>
    <w:rsid w:val="000C030E"/>
    <w:rsid w:val="000C0345"/>
    <w:rsid w:val="000C050D"/>
    <w:rsid w:val="000C06D8"/>
    <w:rsid w:val="000C0A7C"/>
    <w:rsid w:val="000C0A99"/>
    <w:rsid w:val="000C1015"/>
    <w:rsid w:val="000C1266"/>
    <w:rsid w:val="000C12E7"/>
    <w:rsid w:val="000C157E"/>
    <w:rsid w:val="000C1693"/>
    <w:rsid w:val="000C17DE"/>
    <w:rsid w:val="000C19C6"/>
    <w:rsid w:val="000C1C40"/>
    <w:rsid w:val="000C1C7B"/>
    <w:rsid w:val="000C1DC9"/>
    <w:rsid w:val="000C216D"/>
    <w:rsid w:val="000C21EC"/>
    <w:rsid w:val="000C276A"/>
    <w:rsid w:val="000C277E"/>
    <w:rsid w:val="000C2785"/>
    <w:rsid w:val="000C28BF"/>
    <w:rsid w:val="000C2A14"/>
    <w:rsid w:val="000C2A25"/>
    <w:rsid w:val="000C2B05"/>
    <w:rsid w:val="000C2BA6"/>
    <w:rsid w:val="000C31B2"/>
    <w:rsid w:val="000C330E"/>
    <w:rsid w:val="000C343E"/>
    <w:rsid w:val="000C358A"/>
    <w:rsid w:val="000C4372"/>
    <w:rsid w:val="000C4908"/>
    <w:rsid w:val="000C49AB"/>
    <w:rsid w:val="000C49EF"/>
    <w:rsid w:val="000C4F59"/>
    <w:rsid w:val="000C4FB2"/>
    <w:rsid w:val="000C5073"/>
    <w:rsid w:val="000C50C8"/>
    <w:rsid w:val="000C5101"/>
    <w:rsid w:val="000C5459"/>
    <w:rsid w:val="000C5478"/>
    <w:rsid w:val="000C56C6"/>
    <w:rsid w:val="000C56D2"/>
    <w:rsid w:val="000C574E"/>
    <w:rsid w:val="000C5A4C"/>
    <w:rsid w:val="000C5C36"/>
    <w:rsid w:val="000C5F21"/>
    <w:rsid w:val="000C6605"/>
    <w:rsid w:val="000C6875"/>
    <w:rsid w:val="000C6A2A"/>
    <w:rsid w:val="000C6BB2"/>
    <w:rsid w:val="000C6CF2"/>
    <w:rsid w:val="000C6CFE"/>
    <w:rsid w:val="000C6E4B"/>
    <w:rsid w:val="000C6F54"/>
    <w:rsid w:val="000C745C"/>
    <w:rsid w:val="000C7541"/>
    <w:rsid w:val="000C75AB"/>
    <w:rsid w:val="000C784D"/>
    <w:rsid w:val="000C7882"/>
    <w:rsid w:val="000C7C17"/>
    <w:rsid w:val="000C7CF0"/>
    <w:rsid w:val="000C7E14"/>
    <w:rsid w:val="000C7F0E"/>
    <w:rsid w:val="000D0578"/>
    <w:rsid w:val="000D0933"/>
    <w:rsid w:val="000D0B92"/>
    <w:rsid w:val="000D0F5E"/>
    <w:rsid w:val="000D0F91"/>
    <w:rsid w:val="000D1147"/>
    <w:rsid w:val="000D122C"/>
    <w:rsid w:val="000D174B"/>
    <w:rsid w:val="000D17A6"/>
    <w:rsid w:val="000D17B4"/>
    <w:rsid w:val="000D186F"/>
    <w:rsid w:val="000D1942"/>
    <w:rsid w:val="000D199C"/>
    <w:rsid w:val="000D1AEF"/>
    <w:rsid w:val="000D1E60"/>
    <w:rsid w:val="000D1EF4"/>
    <w:rsid w:val="000D21E8"/>
    <w:rsid w:val="000D24FA"/>
    <w:rsid w:val="000D25EC"/>
    <w:rsid w:val="000D2698"/>
    <w:rsid w:val="000D283F"/>
    <w:rsid w:val="000D2992"/>
    <w:rsid w:val="000D2AEB"/>
    <w:rsid w:val="000D2B2F"/>
    <w:rsid w:val="000D2B70"/>
    <w:rsid w:val="000D2BE7"/>
    <w:rsid w:val="000D2D29"/>
    <w:rsid w:val="000D30D4"/>
    <w:rsid w:val="000D321A"/>
    <w:rsid w:val="000D32E7"/>
    <w:rsid w:val="000D333D"/>
    <w:rsid w:val="000D34D7"/>
    <w:rsid w:val="000D3575"/>
    <w:rsid w:val="000D35F5"/>
    <w:rsid w:val="000D3620"/>
    <w:rsid w:val="000D3783"/>
    <w:rsid w:val="000D37E5"/>
    <w:rsid w:val="000D39BD"/>
    <w:rsid w:val="000D3D8B"/>
    <w:rsid w:val="000D3E2D"/>
    <w:rsid w:val="000D3F4C"/>
    <w:rsid w:val="000D4017"/>
    <w:rsid w:val="000D401C"/>
    <w:rsid w:val="000D4216"/>
    <w:rsid w:val="000D4534"/>
    <w:rsid w:val="000D4760"/>
    <w:rsid w:val="000D4B33"/>
    <w:rsid w:val="000D4CE1"/>
    <w:rsid w:val="000D4DFE"/>
    <w:rsid w:val="000D4E1B"/>
    <w:rsid w:val="000D5007"/>
    <w:rsid w:val="000D5864"/>
    <w:rsid w:val="000D5AC1"/>
    <w:rsid w:val="000D5F3A"/>
    <w:rsid w:val="000D61D9"/>
    <w:rsid w:val="000D6239"/>
    <w:rsid w:val="000D6259"/>
    <w:rsid w:val="000D6357"/>
    <w:rsid w:val="000D64E3"/>
    <w:rsid w:val="000D67CF"/>
    <w:rsid w:val="000D6B29"/>
    <w:rsid w:val="000D6DD7"/>
    <w:rsid w:val="000D6E0A"/>
    <w:rsid w:val="000D6E98"/>
    <w:rsid w:val="000D71B2"/>
    <w:rsid w:val="000D756C"/>
    <w:rsid w:val="000D7734"/>
    <w:rsid w:val="000D779B"/>
    <w:rsid w:val="000D782D"/>
    <w:rsid w:val="000D791E"/>
    <w:rsid w:val="000D7B40"/>
    <w:rsid w:val="000D7E04"/>
    <w:rsid w:val="000D7F58"/>
    <w:rsid w:val="000E0039"/>
    <w:rsid w:val="000E00CA"/>
    <w:rsid w:val="000E0323"/>
    <w:rsid w:val="000E03A1"/>
    <w:rsid w:val="000E03CA"/>
    <w:rsid w:val="000E03F8"/>
    <w:rsid w:val="000E0427"/>
    <w:rsid w:val="000E0A10"/>
    <w:rsid w:val="000E0A87"/>
    <w:rsid w:val="000E0FD7"/>
    <w:rsid w:val="000E1066"/>
    <w:rsid w:val="000E10F5"/>
    <w:rsid w:val="000E12C7"/>
    <w:rsid w:val="000E15D7"/>
    <w:rsid w:val="000E1713"/>
    <w:rsid w:val="000E17FF"/>
    <w:rsid w:val="000E1850"/>
    <w:rsid w:val="000E18CB"/>
    <w:rsid w:val="000E19FA"/>
    <w:rsid w:val="000E1A98"/>
    <w:rsid w:val="000E1AA7"/>
    <w:rsid w:val="000E1DD5"/>
    <w:rsid w:val="000E1EC1"/>
    <w:rsid w:val="000E225D"/>
    <w:rsid w:val="000E258B"/>
    <w:rsid w:val="000E25B8"/>
    <w:rsid w:val="000E2AE3"/>
    <w:rsid w:val="000E2C07"/>
    <w:rsid w:val="000E2C45"/>
    <w:rsid w:val="000E30A7"/>
    <w:rsid w:val="000E30E2"/>
    <w:rsid w:val="000E3194"/>
    <w:rsid w:val="000E31D3"/>
    <w:rsid w:val="000E3228"/>
    <w:rsid w:val="000E328C"/>
    <w:rsid w:val="000E337D"/>
    <w:rsid w:val="000E3443"/>
    <w:rsid w:val="000E36BF"/>
    <w:rsid w:val="000E3AE3"/>
    <w:rsid w:val="000E3FF2"/>
    <w:rsid w:val="000E4456"/>
    <w:rsid w:val="000E460C"/>
    <w:rsid w:val="000E4712"/>
    <w:rsid w:val="000E47BC"/>
    <w:rsid w:val="000E47F7"/>
    <w:rsid w:val="000E4B9D"/>
    <w:rsid w:val="000E4C1C"/>
    <w:rsid w:val="000E4EC6"/>
    <w:rsid w:val="000E527B"/>
    <w:rsid w:val="000E54C1"/>
    <w:rsid w:val="000E572D"/>
    <w:rsid w:val="000E5793"/>
    <w:rsid w:val="000E5A41"/>
    <w:rsid w:val="000E5AB1"/>
    <w:rsid w:val="000E5DFF"/>
    <w:rsid w:val="000E6473"/>
    <w:rsid w:val="000E667D"/>
    <w:rsid w:val="000E68E0"/>
    <w:rsid w:val="000E6C71"/>
    <w:rsid w:val="000E6E13"/>
    <w:rsid w:val="000E7044"/>
    <w:rsid w:val="000E71A2"/>
    <w:rsid w:val="000E71F3"/>
    <w:rsid w:val="000E727D"/>
    <w:rsid w:val="000E72FD"/>
    <w:rsid w:val="000E732E"/>
    <w:rsid w:val="000E7377"/>
    <w:rsid w:val="000E74E4"/>
    <w:rsid w:val="000E7524"/>
    <w:rsid w:val="000E764F"/>
    <w:rsid w:val="000E766A"/>
    <w:rsid w:val="000E7783"/>
    <w:rsid w:val="000E77F5"/>
    <w:rsid w:val="000E78BC"/>
    <w:rsid w:val="000E7B1E"/>
    <w:rsid w:val="000E7BBC"/>
    <w:rsid w:val="000E7CAB"/>
    <w:rsid w:val="000E7FCA"/>
    <w:rsid w:val="000F0023"/>
    <w:rsid w:val="000F021F"/>
    <w:rsid w:val="000F0441"/>
    <w:rsid w:val="000F0687"/>
    <w:rsid w:val="000F082C"/>
    <w:rsid w:val="000F0D28"/>
    <w:rsid w:val="000F0D3B"/>
    <w:rsid w:val="000F0E3F"/>
    <w:rsid w:val="000F0F94"/>
    <w:rsid w:val="000F1046"/>
    <w:rsid w:val="000F1062"/>
    <w:rsid w:val="000F118A"/>
    <w:rsid w:val="000F1600"/>
    <w:rsid w:val="000F1A85"/>
    <w:rsid w:val="000F1F38"/>
    <w:rsid w:val="000F2081"/>
    <w:rsid w:val="000F208C"/>
    <w:rsid w:val="000F260D"/>
    <w:rsid w:val="000F284E"/>
    <w:rsid w:val="000F293D"/>
    <w:rsid w:val="000F2A1C"/>
    <w:rsid w:val="000F2AF0"/>
    <w:rsid w:val="000F2B24"/>
    <w:rsid w:val="000F2B68"/>
    <w:rsid w:val="000F2ECE"/>
    <w:rsid w:val="000F2F84"/>
    <w:rsid w:val="000F306B"/>
    <w:rsid w:val="000F312E"/>
    <w:rsid w:val="000F3148"/>
    <w:rsid w:val="000F33E6"/>
    <w:rsid w:val="000F33EF"/>
    <w:rsid w:val="000F3425"/>
    <w:rsid w:val="000F358A"/>
    <w:rsid w:val="000F35BB"/>
    <w:rsid w:val="000F3685"/>
    <w:rsid w:val="000F36BB"/>
    <w:rsid w:val="000F3807"/>
    <w:rsid w:val="000F38F2"/>
    <w:rsid w:val="000F3988"/>
    <w:rsid w:val="000F3BA2"/>
    <w:rsid w:val="000F3BB7"/>
    <w:rsid w:val="000F3CE9"/>
    <w:rsid w:val="000F3DB0"/>
    <w:rsid w:val="000F3DFA"/>
    <w:rsid w:val="000F3E2A"/>
    <w:rsid w:val="000F3E6F"/>
    <w:rsid w:val="000F440B"/>
    <w:rsid w:val="000F48E5"/>
    <w:rsid w:val="000F4951"/>
    <w:rsid w:val="000F49A5"/>
    <w:rsid w:val="000F4A82"/>
    <w:rsid w:val="000F4E49"/>
    <w:rsid w:val="000F5079"/>
    <w:rsid w:val="000F5250"/>
    <w:rsid w:val="000F55E3"/>
    <w:rsid w:val="000F57DD"/>
    <w:rsid w:val="000F5C78"/>
    <w:rsid w:val="000F5DF2"/>
    <w:rsid w:val="000F6259"/>
    <w:rsid w:val="000F63EB"/>
    <w:rsid w:val="000F6511"/>
    <w:rsid w:val="000F66C6"/>
    <w:rsid w:val="000F68CF"/>
    <w:rsid w:val="000F6B00"/>
    <w:rsid w:val="000F6BD7"/>
    <w:rsid w:val="000F6C3C"/>
    <w:rsid w:val="000F6DED"/>
    <w:rsid w:val="000F71C6"/>
    <w:rsid w:val="000F7312"/>
    <w:rsid w:val="000F7A47"/>
    <w:rsid w:val="000F7B56"/>
    <w:rsid w:val="000F7D5B"/>
    <w:rsid w:val="000F7D8A"/>
    <w:rsid w:val="000F7F36"/>
    <w:rsid w:val="00100068"/>
    <w:rsid w:val="0010008A"/>
    <w:rsid w:val="00100440"/>
    <w:rsid w:val="0010075A"/>
    <w:rsid w:val="00100993"/>
    <w:rsid w:val="001009CD"/>
    <w:rsid w:val="00100A59"/>
    <w:rsid w:val="00100DA9"/>
    <w:rsid w:val="00100E50"/>
    <w:rsid w:val="00101095"/>
    <w:rsid w:val="001010DD"/>
    <w:rsid w:val="001010F3"/>
    <w:rsid w:val="001011BF"/>
    <w:rsid w:val="001011E4"/>
    <w:rsid w:val="00101287"/>
    <w:rsid w:val="00101482"/>
    <w:rsid w:val="0010150E"/>
    <w:rsid w:val="00101876"/>
    <w:rsid w:val="00101919"/>
    <w:rsid w:val="00101955"/>
    <w:rsid w:val="00101ED6"/>
    <w:rsid w:val="00101F54"/>
    <w:rsid w:val="00101FC8"/>
    <w:rsid w:val="001023C9"/>
    <w:rsid w:val="00102538"/>
    <w:rsid w:val="0010275A"/>
    <w:rsid w:val="00102B68"/>
    <w:rsid w:val="00102C85"/>
    <w:rsid w:val="00102D0D"/>
    <w:rsid w:val="0010305A"/>
    <w:rsid w:val="00103083"/>
    <w:rsid w:val="00103096"/>
    <w:rsid w:val="0010313A"/>
    <w:rsid w:val="00103318"/>
    <w:rsid w:val="00103726"/>
    <w:rsid w:val="00103818"/>
    <w:rsid w:val="00103BA7"/>
    <w:rsid w:val="00103EFF"/>
    <w:rsid w:val="00104353"/>
    <w:rsid w:val="0010446B"/>
    <w:rsid w:val="00104705"/>
    <w:rsid w:val="00104757"/>
    <w:rsid w:val="001048FB"/>
    <w:rsid w:val="00104B7E"/>
    <w:rsid w:val="00104DBF"/>
    <w:rsid w:val="00104E28"/>
    <w:rsid w:val="00104E68"/>
    <w:rsid w:val="00104F8D"/>
    <w:rsid w:val="0010501D"/>
    <w:rsid w:val="00105051"/>
    <w:rsid w:val="00105313"/>
    <w:rsid w:val="001053B0"/>
    <w:rsid w:val="001055CD"/>
    <w:rsid w:val="00105604"/>
    <w:rsid w:val="0010563A"/>
    <w:rsid w:val="0010568F"/>
    <w:rsid w:val="0010569D"/>
    <w:rsid w:val="00105943"/>
    <w:rsid w:val="001059F2"/>
    <w:rsid w:val="00105A11"/>
    <w:rsid w:val="00105A40"/>
    <w:rsid w:val="00105A8E"/>
    <w:rsid w:val="00105B09"/>
    <w:rsid w:val="00105E42"/>
    <w:rsid w:val="0010608C"/>
    <w:rsid w:val="00106422"/>
    <w:rsid w:val="001066F7"/>
    <w:rsid w:val="001066FB"/>
    <w:rsid w:val="00106853"/>
    <w:rsid w:val="00106AF8"/>
    <w:rsid w:val="00106C53"/>
    <w:rsid w:val="00106D14"/>
    <w:rsid w:val="00106D4E"/>
    <w:rsid w:val="00107118"/>
    <w:rsid w:val="00107586"/>
    <w:rsid w:val="00107703"/>
    <w:rsid w:val="001077C3"/>
    <w:rsid w:val="00107861"/>
    <w:rsid w:val="00107CE4"/>
    <w:rsid w:val="00107F5E"/>
    <w:rsid w:val="0011017A"/>
    <w:rsid w:val="001104DB"/>
    <w:rsid w:val="00110B59"/>
    <w:rsid w:val="00110F7B"/>
    <w:rsid w:val="001111A0"/>
    <w:rsid w:val="001116BF"/>
    <w:rsid w:val="00111756"/>
    <w:rsid w:val="00111921"/>
    <w:rsid w:val="0011197D"/>
    <w:rsid w:val="00111A2B"/>
    <w:rsid w:val="00111AEE"/>
    <w:rsid w:val="00112277"/>
    <w:rsid w:val="00112560"/>
    <w:rsid w:val="00112796"/>
    <w:rsid w:val="001129BB"/>
    <w:rsid w:val="00112A3C"/>
    <w:rsid w:val="00113020"/>
    <w:rsid w:val="001134C8"/>
    <w:rsid w:val="001136DA"/>
    <w:rsid w:val="00113961"/>
    <w:rsid w:val="001139DE"/>
    <w:rsid w:val="00113FF8"/>
    <w:rsid w:val="0011414D"/>
    <w:rsid w:val="00114282"/>
    <w:rsid w:val="00114473"/>
    <w:rsid w:val="0011474B"/>
    <w:rsid w:val="0011498B"/>
    <w:rsid w:val="00114D7E"/>
    <w:rsid w:val="00114DFD"/>
    <w:rsid w:val="00114FD6"/>
    <w:rsid w:val="00114FFD"/>
    <w:rsid w:val="00115005"/>
    <w:rsid w:val="00115100"/>
    <w:rsid w:val="001152F8"/>
    <w:rsid w:val="00115306"/>
    <w:rsid w:val="00115487"/>
    <w:rsid w:val="001154DA"/>
    <w:rsid w:val="001154EB"/>
    <w:rsid w:val="00115599"/>
    <w:rsid w:val="001156D3"/>
    <w:rsid w:val="001157B1"/>
    <w:rsid w:val="00115BD5"/>
    <w:rsid w:val="00115C85"/>
    <w:rsid w:val="00115D93"/>
    <w:rsid w:val="00115E27"/>
    <w:rsid w:val="00115E64"/>
    <w:rsid w:val="0011611C"/>
    <w:rsid w:val="00116202"/>
    <w:rsid w:val="0011625A"/>
    <w:rsid w:val="001162FC"/>
    <w:rsid w:val="001165C5"/>
    <w:rsid w:val="001165E4"/>
    <w:rsid w:val="001167BB"/>
    <w:rsid w:val="001168A8"/>
    <w:rsid w:val="00116A13"/>
    <w:rsid w:val="00116D1E"/>
    <w:rsid w:val="00116E32"/>
    <w:rsid w:val="00116E7D"/>
    <w:rsid w:val="00117070"/>
    <w:rsid w:val="001173DF"/>
    <w:rsid w:val="00117470"/>
    <w:rsid w:val="00117516"/>
    <w:rsid w:val="00117622"/>
    <w:rsid w:val="001178AC"/>
    <w:rsid w:val="00117A2D"/>
    <w:rsid w:val="00117A31"/>
    <w:rsid w:val="00120131"/>
    <w:rsid w:val="001203C5"/>
    <w:rsid w:val="00120468"/>
    <w:rsid w:val="0012080B"/>
    <w:rsid w:val="00120835"/>
    <w:rsid w:val="0012096A"/>
    <w:rsid w:val="001209C3"/>
    <w:rsid w:val="001209FD"/>
    <w:rsid w:val="00120A58"/>
    <w:rsid w:val="00120AA7"/>
    <w:rsid w:val="00120C04"/>
    <w:rsid w:val="00120F91"/>
    <w:rsid w:val="0012100F"/>
    <w:rsid w:val="001210EB"/>
    <w:rsid w:val="00121198"/>
    <w:rsid w:val="001211B0"/>
    <w:rsid w:val="001212DB"/>
    <w:rsid w:val="0012147E"/>
    <w:rsid w:val="001214BD"/>
    <w:rsid w:val="001218C1"/>
    <w:rsid w:val="00121DD4"/>
    <w:rsid w:val="00121ECA"/>
    <w:rsid w:val="00121F8B"/>
    <w:rsid w:val="001224E7"/>
    <w:rsid w:val="00122613"/>
    <w:rsid w:val="0012264D"/>
    <w:rsid w:val="001226ED"/>
    <w:rsid w:val="001228DA"/>
    <w:rsid w:val="001229E4"/>
    <w:rsid w:val="001229F9"/>
    <w:rsid w:val="00122B4F"/>
    <w:rsid w:val="00122D81"/>
    <w:rsid w:val="00122D96"/>
    <w:rsid w:val="00122F06"/>
    <w:rsid w:val="00123038"/>
    <w:rsid w:val="00123146"/>
    <w:rsid w:val="001231DA"/>
    <w:rsid w:val="001231E0"/>
    <w:rsid w:val="00123268"/>
    <w:rsid w:val="001232C3"/>
    <w:rsid w:val="0012340D"/>
    <w:rsid w:val="001237D2"/>
    <w:rsid w:val="0012380C"/>
    <w:rsid w:val="001238FD"/>
    <w:rsid w:val="00123B64"/>
    <w:rsid w:val="00123C59"/>
    <w:rsid w:val="00123E0F"/>
    <w:rsid w:val="001241CB"/>
    <w:rsid w:val="00124244"/>
    <w:rsid w:val="001244FC"/>
    <w:rsid w:val="001246C3"/>
    <w:rsid w:val="001246FC"/>
    <w:rsid w:val="00124897"/>
    <w:rsid w:val="00124C2D"/>
    <w:rsid w:val="00124D10"/>
    <w:rsid w:val="00124DB9"/>
    <w:rsid w:val="00124FED"/>
    <w:rsid w:val="00125121"/>
    <w:rsid w:val="001251B7"/>
    <w:rsid w:val="00125540"/>
    <w:rsid w:val="00125687"/>
    <w:rsid w:val="001256AA"/>
    <w:rsid w:val="00125706"/>
    <w:rsid w:val="001257E7"/>
    <w:rsid w:val="00125BF6"/>
    <w:rsid w:val="00125EB0"/>
    <w:rsid w:val="0012606A"/>
    <w:rsid w:val="00126256"/>
    <w:rsid w:val="00126309"/>
    <w:rsid w:val="0012640B"/>
    <w:rsid w:val="0012663E"/>
    <w:rsid w:val="001266B1"/>
    <w:rsid w:val="001266E5"/>
    <w:rsid w:val="0012671F"/>
    <w:rsid w:val="0012681C"/>
    <w:rsid w:val="00126879"/>
    <w:rsid w:val="00126A3C"/>
    <w:rsid w:val="00126BDC"/>
    <w:rsid w:val="00126CAD"/>
    <w:rsid w:val="00126D78"/>
    <w:rsid w:val="00126EEB"/>
    <w:rsid w:val="00126F18"/>
    <w:rsid w:val="00127252"/>
    <w:rsid w:val="001275FC"/>
    <w:rsid w:val="001276D4"/>
    <w:rsid w:val="001276D6"/>
    <w:rsid w:val="00127F0A"/>
    <w:rsid w:val="00130347"/>
    <w:rsid w:val="00130684"/>
    <w:rsid w:val="001306BA"/>
    <w:rsid w:val="00130746"/>
    <w:rsid w:val="00130753"/>
    <w:rsid w:val="001308E9"/>
    <w:rsid w:val="001309C2"/>
    <w:rsid w:val="00130CFC"/>
    <w:rsid w:val="00130F22"/>
    <w:rsid w:val="0013101C"/>
    <w:rsid w:val="0013149B"/>
    <w:rsid w:val="00131662"/>
    <w:rsid w:val="00131892"/>
    <w:rsid w:val="00131A4F"/>
    <w:rsid w:val="00131B31"/>
    <w:rsid w:val="00131B43"/>
    <w:rsid w:val="00131D2D"/>
    <w:rsid w:val="00131DDA"/>
    <w:rsid w:val="00131F07"/>
    <w:rsid w:val="00131F48"/>
    <w:rsid w:val="001321C0"/>
    <w:rsid w:val="0013225A"/>
    <w:rsid w:val="00132468"/>
    <w:rsid w:val="0013258F"/>
    <w:rsid w:val="00132A2D"/>
    <w:rsid w:val="00132A8B"/>
    <w:rsid w:val="00132B41"/>
    <w:rsid w:val="00132EB9"/>
    <w:rsid w:val="001330BE"/>
    <w:rsid w:val="001330EB"/>
    <w:rsid w:val="001332CE"/>
    <w:rsid w:val="00133323"/>
    <w:rsid w:val="0013334C"/>
    <w:rsid w:val="001334AE"/>
    <w:rsid w:val="00133648"/>
    <w:rsid w:val="00134104"/>
    <w:rsid w:val="0013420F"/>
    <w:rsid w:val="0013441E"/>
    <w:rsid w:val="001344F5"/>
    <w:rsid w:val="00134784"/>
    <w:rsid w:val="001347C9"/>
    <w:rsid w:val="00134C6E"/>
    <w:rsid w:val="00134CC4"/>
    <w:rsid w:val="00134F8F"/>
    <w:rsid w:val="001351E9"/>
    <w:rsid w:val="00135256"/>
    <w:rsid w:val="00135296"/>
    <w:rsid w:val="00135351"/>
    <w:rsid w:val="001353E7"/>
    <w:rsid w:val="00135545"/>
    <w:rsid w:val="00135594"/>
    <w:rsid w:val="0013578E"/>
    <w:rsid w:val="00135910"/>
    <w:rsid w:val="00135930"/>
    <w:rsid w:val="00135C8B"/>
    <w:rsid w:val="00135EB0"/>
    <w:rsid w:val="00136102"/>
    <w:rsid w:val="00136115"/>
    <w:rsid w:val="00136233"/>
    <w:rsid w:val="001363BD"/>
    <w:rsid w:val="001363EA"/>
    <w:rsid w:val="0013686C"/>
    <w:rsid w:val="00136989"/>
    <w:rsid w:val="00136C16"/>
    <w:rsid w:val="00136C2E"/>
    <w:rsid w:val="00136F04"/>
    <w:rsid w:val="00136F52"/>
    <w:rsid w:val="00137073"/>
    <w:rsid w:val="001377F7"/>
    <w:rsid w:val="00137806"/>
    <w:rsid w:val="00137AD2"/>
    <w:rsid w:val="00137B27"/>
    <w:rsid w:val="00137B2A"/>
    <w:rsid w:val="00137B9F"/>
    <w:rsid w:val="00137CDD"/>
    <w:rsid w:val="00137D4F"/>
    <w:rsid w:val="00137EE1"/>
    <w:rsid w:val="00140143"/>
    <w:rsid w:val="001401CC"/>
    <w:rsid w:val="0014055B"/>
    <w:rsid w:val="001409D0"/>
    <w:rsid w:val="00140D54"/>
    <w:rsid w:val="00140D64"/>
    <w:rsid w:val="00141085"/>
    <w:rsid w:val="001411E4"/>
    <w:rsid w:val="0014130F"/>
    <w:rsid w:val="00141413"/>
    <w:rsid w:val="00141589"/>
    <w:rsid w:val="0014166E"/>
    <w:rsid w:val="001419F7"/>
    <w:rsid w:val="00141B70"/>
    <w:rsid w:val="00141B77"/>
    <w:rsid w:val="00141D47"/>
    <w:rsid w:val="00141F34"/>
    <w:rsid w:val="001420C3"/>
    <w:rsid w:val="0014260B"/>
    <w:rsid w:val="001426B0"/>
    <w:rsid w:val="001427B8"/>
    <w:rsid w:val="00142AD0"/>
    <w:rsid w:val="00142B3F"/>
    <w:rsid w:val="00142B54"/>
    <w:rsid w:val="00142D4A"/>
    <w:rsid w:val="00142F04"/>
    <w:rsid w:val="00143143"/>
    <w:rsid w:val="0014332D"/>
    <w:rsid w:val="00143530"/>
    <w:rsid w:val="00143586"/>
    <w:rsid w:val="00143623"/>
    <w:rsid w:val="001437F9"/>
    <w:rsid w:val="001438FB"/>
    <w:rsid w:val="001439D2"/>
    <w:rsid w:val="00143BA5"/>
    <w:rsid w:val="00143D07"/>
    <w:rsid w:val="00143D18"/>
    <w:rsid w:val="00143E79"/>
    <w:rsid w:val="00144B48"/>
    <w:rsid w:val="00144E07"/>
    <w:rsid w:val="00144F12"/>
    <w:rsid w:val="001452A4"/>
    <w:rsid w:val="00145517"/>
    <w:rsid w:val="00145614"/>
    <w:rsid w:val="001456FD"/>
    <w:rsid w:val="00145852"/>
    <w:rsid w:val="00145A2C"/>
    <w:rsid w:val="00145B7A"/>
    <w:rsid w:val="00145C5B"/>
    <w:rsid w:val="00145D4D"/>
    <w:rsid w:val="00145D67"/>
    <w:rsid w:val="00145D8A"/>
    <w:rsid w:val="00145DD7"/>
    <w:rsid w:val="00145FA1"/>
    <w:rsid w:val="001461B0"/>
    <w:rsid w:val="00146276"/>
    <w:rsid w:val="00146324"/>
    <w:rsid w:val="00146383"/>
    <w:rsid w:val="0014654E"/>
    <w:rsid w:val="00146618"/>
    <w:rsid w:val="001466A7"/>
    <w:rsid w:val="001466AF"/>
    <w:rsid w:val="0014684C"/>
    <w:rsid w:val="00146CB7"/>
    <w:rsid w:val="00146DDF"/>
    <w:rsid w:val="00146E7A"/>
    <w:rsid w:val="001470A3"/>
    <w:rsid w:val="0014773C"/>
    <w:rsid w:val="001477C2"/>
    <w:rsid w:val="0014781A"/>
    <w:rsid w:val="0014790D"/>
    <w:rsid w:val="00147944"/>
    <w:rsid w:val="001479F1"/>
    <w:rsid w:val="00147CC4"/>
    <w:rsid w:val="00147E12"/>
    <w:rsid w:val="00150155"/>
    <w:rsid w:val="00150252"/>
    <w:rsid w:val="001502FC"/>
    <w:rsid w:val="00150341"/>
    <w:rsid w:val="001503FC"/>
    <w:rsid w:val="0015054A"/>
    <w:rsid w:val="001505A9"/>
    <w:rsid w:val="00150896"/>
    <w:rsid w:val="001509DD"/>
    <w:rsid w:val="00150B2F"/>
    <w:rsid w:val="00150B42"/>
    <w:rsid w:val="00150EC0"/>
    <w:rsid w:val="00150F70"/>
    <w:rsid w:val="00150F96"/>
    <w:rsid w:val="00151113"/>
    <w:rsid w:val="00151354"/>
    <w:rsid w:val="001513A3"/>
    <w:rsid w:val="00151493"/>
    <w:rsid w:val="0015160C"/>
    <w:rsid w:val="0015162E"/>
    <w:rsid w:val="00151782"/>
    <w:rsid w:val="00151A18"/>
    <w:rsid w:val="00151D41"/>
    <w:rsid w:val="00152030"/>
    <w:rsid w:val="001520F8"/>
    <w:rsid w:val="001522D3"/>
    <w:rsid w:val="001524B3"/>
    <w:rsid w:val="0015253A"/>
    <w:rsid w:val="00152675"/>
    <w:rsid w:val="00152753"/>
    <w:rsid w:val="00152E66"/>
    <w:rsid w:val="0015327A"/>
    <w:rsid w:val="00153496"/>
    <w:rsid w:val="001535A2"/>
    <w:rsid w:val="0015367E"/>
    <w:rsid w:val="001536E0"/>
    <w:rsid w:val="00153750"/>
    <w:rsid w:val="00153776"/>
    <w:rsid w:val="00153972"/>
    <w:rsid w:val="00153CC1"/>
    <w:rsid w:val="0015402F"/>
    <w:rsid w:val="001541B6"/>
    <w:rsid w:val="00154368"/>
    <w:rsid w:val="001543AE"/>
    <w:rsid w:val="0015455C"/>
    <w:rsid w:val="001545A6"/>
    <w:rsid w:val="00154A26"/>
    <w:rsid w:val="00154A3E"/>
    <w:rsid w:val="00154A40"/>
    <w:rsid w:val="00154A69"/>
    <w:rsid w:val="00154B73"/>
    <w:rsid w:val="00154D8E"/>
    <w:rsid w:val="00154E67"/>
    <w:rsid w:val="00154FD9"/>
    <w:rsid w:val="001552FE"/>
    <w:rsid w:val="001553A3"/>
    <w:rsid w:val="00155AFB"/>
    <w:rsid w:val="00155C51"/>
    <w:rsid w:val="00155D06"/>
    <w:rsid w:val="00155D1E"/>
    <w:rsid w:val="00155E00"/>
    <w:rsid w:val="00155E02"/>
    <w:rsid w:val="00155F17"/>
    <w:rsid w:val="00155FA0"/>
    <w:rsid w:val="001560AA"/>
    <w:rsid w:val="00156155"/>
    <w:rsid w:val="00156156"/>
    <w:rsid w:val="001562AC"/>
    <w:rsid w:val="0015643D"/>
    <w:rsid w:val="00156505"/>
    <w:rsid w:val="0015672D"/>
    <w:rsid w:val="0015686D"/>
    <w:rsid w:val="00156A7F"/>
    <w:rsid w:val="00156E39"/>
    <w:rsid w:val="00156E3C"/>
    <w:rsid w:val="00156F17"/>
    <w:rsid w:val="00156F5E"/>
    <w:rsid w:val="00156F64"/>
    <w:rsid w:val="001573EE"/>
    <w:rsid w:val="00157583"/>
    <w:rsid w:val="0015762F"/>
    <w:rsid w:val="001578F5"/>
    <w:rsid w:val="00157C17"/>
    <w:rsid w:val="00157C22"/>
    <w:rsid w:val="00157CA9"/>
    <w:rsid w:val="00157D1E"/>
    <w:rsid w:val="00157F6E"/>
    <w:rsid w:val="00157FE7"/>
    <w:rsid w:val="00160155"/>
    <w:rsid w:val="0016026F"/>
    <w:rsid w:val="0016027D"/>
    <w:rsid w:val="001607A2"/>
    <w:rsid w:val="001609B7"/>
    <w:rsid w:val="00160AAB"/>
    <w:rsid w:val="00160C46"/>
    <w:rsid w:val="00160C9D"/>
    <w:rsid w:val="001611A8"/>
    <w:rsid w:val="00161331"/>
    <w:rsid w:val="00161425"/>
    <w:rsid w:val="00161483"/>
    <w:rsid w:val="001614DC"/>
    <w:rsid w:val="00161746"/>
    <w:rsid w:val="00161CE8"/>
    <w:rsid w:val="001622ED"/>
    <w:rsid w:val="0016255A"/>
    <w:rsid w:val="00162696"/>
    <w:rsid w:val="001629D4"/>
    <w:rsid w:val="00162C09"/>
    <w:rsid w:val="00162CD9"/>
    <w:rsid w:val="00162D1E"/>
    <w:rsid w:val="00162D33"/>
    <w:rsid w:val="00162DB9"/>
    <w:rsid w:val="00162E1E"/>
    <w:rsid w:val="00162F77"/>
    <w:rsid w:val="001634E6"/>
    <w:rsid w:val="001636E7"/>
    <w:rsid w:val="00163A87"/>
    <w:rsid w:val="00163DBE"/>
    <w:rsid w:val="0016403C"/>
    <w:rsid w:val="00164234"/>
    <w:rsid w:val="00164355"/>
    <w:rsid w:val="001644D7"/>
    <w:rsid w:val="00164567"/>
    <w:rsid w:val="00164579"/>
    <w:rsid w:val="00164649"/>
    <w:rsid w:val="001647CE"/>
    <w:rsid w:val="00164953"/>
    <w:rsid w:val="001649F2"/>
    <w:rsid w:val="00164B38"/>
    <w:rsid w:val="00164C29"/>
    <w:rsid w:val="00164CD7"/>
    <w:rsid w:val="00165142"/>
    <w:rsid w:val="00165174"/>
    <w:rsid w:val="001651E8"/>
    <w:rsid w:val="0016563A"/>
    <w:rsid w:val="00165726"/>
    <w:rsid w:val="00165820"/>
    <w:rsid w:val="00165AD3"/>
    <w:rsid w:val="00165B25"/>
    <w:rsid w:val="00165D1C"/>
    <w:rsid w:val="00165E14"/>
    <w:rsid w:val="00165E8A"/>
    <w:rsid w:val="0016602B"/>
    <w:rsid w:val="001660B6"/>
    <w:rsid w:val="001661BE"/>
    <w:rsid w:val="00166254"/>
    <w:rsid w:val="00166266"/>
    <w:rsid w:val="0016634F"/>
    <w:rsid w:val="00166352"/>
    <w:rsid w:val="00166546"/>
    <w:rsid w:val="00166673"/>
    <w:rsid w:val="001668E2"/>
    <w:rsid w:val="001669F7"/>
    <w:rsid w:val="00166AC9"/>
    <w:rsid w:val="00166B9C"/>
    <w:rsid w:val="00166BB2"/>
    <w:rsid w:val="00167192"/>
    <w:rsid w:val="00167197"/>
    <w:rsid w:val="00167473"/>
    <w:rsid w:val="0016752D"/>
    <w:rsid w:val="0016769E"/>
    <w:rsid w:val="0016795C"/>
    <w:rsid w:val="00167A84"/>
    <w:rsid w:val="00167AC5"/>
    <w:rsid w:val="00167C2C"/>
    <w:rsid w:val="00170296"/>
    <w:rsid w:val="001703D5"/>
    <w:rsid w:val="00170466"/>
    <w:rsid w:val="00170499"/>
    <w:rsid w:val="00170A07"/>
    <w:rsid w:val="00170AA3"/>
    <w:rsid w:val="00170AAF"/>
    <w:rsid w:val="00170F3F"/>
    <w:rsid w:val="0017106E"/>
    <w:rsid w:val="001710FC"/>
    <w:rsid w:val="0017132B"/>
    <w:rsid w:val="001714C1"/>
    <w:rsid w:val="0017176C"/>
    <w:rsid w:val="001719BB"/>
    <w:rsid w:val="00171B6A"/>
    <w:rsid w:val="00171CE3"/>
    <w:rsid w:val="00171EB3"/>
    <w:rsid w:val="00171F50"/>
    <w:rsid w:val="001720D8"/>
    <w:rsid w:val="0017216A"/>
    <w:rsid w:val="00172298"/>
    <w:rsid w:val="00172348"/>
    <w:rsid w:val="00172449"/>
    <w:rsid w:val="0017245E"/>
    <w:rsid w:val="001726CC"/>
    <w:rsid w:val="00172986"/>
    <w:rsid w:val="00172CF0"/>
    <w:rsid w:val="00172D2D"/>
    <w:rsid w:val="00172D63"/>
    <w:rsid w:val="00172EEE"/>
    <w:rsid w:val="00173404"/>
    <w:rsid w:val="001735B4"/>
    <w:rsid w:val="001737AF"/>
    <w:rsid w:val="001737F9"/>
    <w:rsid w:val="0017393D"/>
    <w:rsid w:val="00173C43"/>
    <w:rsid w:val="00173D30"/>
    <w:rsid w:val="00173DA9"/>
    <w:rsid w:val="00173E40"/>
    <w:rsid w:val="00173FF1"/>
    <w:rsid w:val="0017443B"/>
    <w:rsid w:val="001748F7"/>
    <w:rsid w:val="00174D44"/>
    <w:rsid w:val="00174EB3"/>
    <w:rsid w:val="00175099"/>
    <w:rsid w:val="00175267"/>
    <w:rsid w:val="00175415"/>
    <w:rsid w:val="0017559D"/>
    <w:rsid w:val="001755D3"/>
    <w:rsid w:val="001755FE"/>
    <w:rsid w:val="001759BC"/>
    <w:rsid w:val="00175BE2"/>
    <w:rsid w:val="00175DBC"/>
    <w:rsid w:val="00175F99"/>
    <w:rsid w:val="00176134"/>
    <w:rsid w:val="001761AA"/>
    <w:rsid w:val="00176310"/>
    <w:rsid w:val="0017637B"/>
    <w:rsid w:val="00176517"/>
    <w:rsid w:val="00176581"/>
    <w:rsid w:val="001765F5"/>
    <w:rsid w:val="00176678"/>
    <w:rsid w:val="001767A7"/>
    <w:rsid w:val="00176859"/>
    <w:rsid w:val="00176991"/>
    <w:rsid w:val="00176AF3"/>
    <w:rsid w:val="00176C9F"/>
    <w:rsid w:val="00176ED9"/>
    <w:rsid w:val="00176F2D"/>
    <w:rsid w:val="00177308"/>
    <w:rsid w:val="00177627"/>
    <w:rsid w:val="001778EC"/>
    <w:rsid w:val="0017793D"/>
    <w:rsid w:val="001779B1"/>
    <w:rsid w:val="00177B29"/>
    <w:rsid w:val="00177C49"/>
    <w:rsid w:val="00177DBF"/>
    <w:rsid w:val="00177F7B"/>
    <w:rsid w:val="001800F7"/>
    <w:rsid w:val="0018029A"/>
    <w:rsid w:val="001802DE"/>
    <w:rsid w:val="00180359"/>
    <w:rsid w:val="00180414"/>
    <w:rsid w:val="00180471"/>
    <w:rsid w:val="00180B56"/>
    <w:rsid w:val="00180C12"/>
    <w:rsid w:val="00181177"/>
    <w:rsid w:val="0018160C"/>
    <w:rsid w:val="001818B8"/>
    <w:rsid w:val="001818F9"/>
    <w:rsid w:val="00181A1F"/>
    <w:rsid w:val="00181A59"/>
    <w:rsid w:val="00181E5C"/>
    <w:rsid w:val="00182026"/>
    <w:rsid w:val="0018214C"/>
    <w:rsid w:val="00182339"/>
    <w:rsid w:val="00182620"/>
    <w:rsid w:val="00182880"/>
    <w:rsid w:val="00182C8F"/>
    <w:rsid w:val="00182EB8"/>
    <w:rsid w:val="00182F7D"/>
    <w:rsid w:val="00183044"/>
    <w:rsid w:val="001830D8"/>
    <w:rsid w:val="00183123"/>
    <w:rsid w:val="00183426"/>
    <w:rsid w:val="001834EF"/>
    <w:rsid w:val="001836EA"/>
    <w:rsid w:val="00183DD4"/>
    <w:rsid w:val="00183E21"/>
    <w:rsid w:val="00183FC3"/>
    <w:rsid w:val="001840A8"/>
    <w:rsid w:val="001847CF"/>
    <w:rsid w:val="00184C62"/>
    <w:rsid w:val="00184F5C"/>
    <w:rsid w:val="00184FA2"/>
    <w:rsid w:val="00184FA3"/>
    <w:rsid w:val="0018510A"/>
    <w:rsid w:val="001852E2"/>
    <w:rsid w:val="00185334"/>
    <w:rsid w:val="001853C5"/>
    <w:rsid w:val="001854AD"/>
    <w:rsid w:val="001858D9"/>
    <w:rsid w:val="00185A28"/>
    <w:rsid w:val="00185D8A"/>
    <w:rsid w:val="00185EE1"/>
    <w:rsid w:val="00185FDF"/>
    <w:rsid w:val="001860BB"/>
    <w:rsid w:val="001860D6"/>
    <w:rsid w:val="001862BA"/>
    <w:rsid w:val="001864EB"/>
    <w:rsid w:val="001865A1"/>
    <w:rsid w:val="00186771"/>
    <w:rsid w:val="0018687E"/>
    <w:rsid w:val="00186BD6"/>
    <w:rsid w:val="00186D09"/>
    <w:rsid w:val="00186D0E"/>
    <w:rsid w:val="00187009"/>
    <w:rsid w:val="0018711D"/>
    <w:rsid w:val="00187255"/>
    <w:rsid w:val="00187639"/>
    <w:rsid w:val="001876D3"/>
    <w:rsid w:val="00187817"/>
    <w:rsid w:val="00187C83"/>
    <w:rsid w:val="00187DB2"/>
    <w:rsid w:val="001903CB"/>
    <w:rsid w:val="0019067B"/>
    <w:rsid w:val="00190764"/>
    <w:rsid w:val="00190788"/>
    <w:rsid w:val="00190865"/>
    <w:rsid w:val="00190C78"/>
    <w:rsid w:val="00190CC3"/>
    <w:rsid w:val="00190D04"/>
    <w:rsid w:val="00191361"/>
    <w:rsid w:val="00191695"/>
    <w:rsid w:val="00191ADA"/>
    <w:rsid w:val="00191AF0"/>
    <w:rsid w:val="00191C8D"/>
    <w:rsid w:val="00191CA1"/>
    <w:rsid w:val="00192101"/>
    <w:rsid w:val="0019245A"/>
    <w:rsid w:val="0019250D"/>
    <w:rsid w:val="00192729"/>
    <w:rsid w:val="00192963"/>
    <w:rsid w:val="001929AB"/>
    <w:rsid w:val="001929C1"/>
    <w:rsid w:val="001929C9"/>
    <w:rsid w:val="00192A2B"/>
    <w:rsid w:val="00192FF7"/>
    <w:rsid w:val="00193018"/>
    <w:rsid w:val="001932AF"/>
    <w:rsid w:val="00193503"/>
    <w:rsid w:val="00193506"/>
    <w:rsid w:val="00193658"/>
    <w:rsid w:val="001936E5"/>
    <w:rsid w:val="00193B87"/>
    <w:rsid w:val="00193D5D"/>
    <w:rsid w:val="00194253"/>
    <w:rsid w:val="001945CF"/>
    <w:rsid w:val="0019482E"/>
    <w:rsid w:val="00194B1E"/>
    <w:rsid w:val="00194B98"/>
    <w:rsid w:val="00194C0C"/>
    <w:rsid w:val="00194C6B"/>
    <w:rsid w:val="00194FE5"/>
    <w:rsid w:val="001951F9"/>
    <w:rsid w:val="0019530B"/>
    <w:rsid w:val="00195323"/>
    <w:rsid w:val="00195623"/>
    <w:rsid w:val="0019576E"/>
    <w:rsid w:val="00195865"/>
    <w:rsid w:val="0019592E"/>
    <w:rsid w:val="00195AC0"/>
    <w:rsid w:val="00195D63"/>
    <w:rsid w:val="00195D74"/>
    <w:rsid w:val="00195EC8"/>
    <w:rsid w:val="0019614D"/>
    <w:rsid w:val="00196530"/>
    <w:rsid w:val="00196BF6"/>
    <w:rsid w:val="00196DDE"/>
    <w:rsid w:val="00196F05"/>
    <w:rsid w:val="00197303"/>
    <w:rsid w:val="00197309"/>
    <w:rsid w:val="00197AD1"/>
    <w:rsid w:val="00197C54"/>
    <w:rsid w:val="00197D9B"/>
    <w:rsid w:val="00197DBA"/>
    <w:rsid w:val="001A00F6"/>
    <w:rsid w:val="001A01C2"/>
    <w:rsid w:val="001A022B"/>
    <w:rsid w:val="001A0237"/>
    <w:rsid w:val="001A0706"/>
    <w:rsid w:val="001A0866"/>
    <w:rsid w:val="001A0975"/>
    <w:rsid w:val="001A0999"/>
    <w:rsid w:val="001A0C92"/>
    <w:rsid w:val="001A1042"/>
    <w:rsid w:val="001A1143"/>
    <w:rsid w:val="001A1162"/>
    <w:rsid w:val="001A12B2"/>
    <w:rsid w:val="001A1496"/>
    <w:rsid w:val="001A14A6"/>
    <w:rsid w:val="001A1717"/>
    <w:rsid w:val="001A187C"/>
    <w:rsid w:val="001A1951"/>
    <w:rsid w:val="001A1A04"/>
    <w:rsid w:val="001A1BF1"/>
    <w:rsid w:val="001A1CF8"/>
    <w:rsid w:val="001A1D7A"/>
    <w:rsid w:val="001A1F73"/>
    <w:rsid w:val="001A2055"/>
    <w:rsid w:val="001A207D"/>
    <w:rsid w:val="001A2118"/>
    <w:rsid w:val="001A22AE"/>
    <w:rsid w:val="001A22B2"/>
    <w:rsid w:val="001A22BE"/>
    <w:rsid w:val="001A24C4"/>
    <w:rsid w:val="001A2802"/>
    <w:rsid w:val="001A2911"/>
    <w:rsid w:val="001A295F"/>
    <w:rsid w:val="001A2968"/>
    <w:rsid w:val="001A2D0F"/>
    <w:rsid w:val="001A2D52"/>
    <w:rsid w:val="001A2DD9"/>
    <w:rsid w:val="001A2DE6"/>
    <w:rsid w:val="001A2E27"/>
    <w:rsid w:val="001A2F9E"/>
    <w:rsid w:val="001A30CD"/>
    <w:rsid w:val="001A392F"/>
    <w:rsid w:val="001A39CC"/>
    <w:rsid w:val="001A3A2B"/>
    <w:rsid w:val="001A3AF5"/>
    <w:rsid w:val="001A3BBA"/>
    <w:rsid w:val="001A3DCB"/>
    <w:rsid w:val="001A41ED"/>
    <w:rsid w:val="001A4606"/>
    <w:rsid w:val="001A47E7"/>
    <w:rsid w:val="001A48BE"/>
    <w:rsid w:val="001A4A9F"/>
    <w:rsid w:val="001A4ECC"/>
    <w:rsid w:val="001A5169"/>
    <w:rsid w:val="001A51CE"/>
    <w:rsid w:val="001A52D6"/>
    <w:rsid w:val="001A5353"/>
    <w:rsid w:val="001A53A6"/>
    <w:rsid w:val="001A5565"/>
    <w:rsid w:val="001A5569"/>
    <w:rsid w:val="001A556D"/>
    <w:rsid w:val="001A55A6"/>
    <w:rsid w:val="001A57A9"/>
    <w:rsid w:val="001A595C"/>
    <w:rsid w:val="001A5B8B"/>
    <w:rsid w:val="001A5C1B"/>
    <w:rsid w:val="001A5EC2"/>
    <w:rsid w:val="001A61B8"/>
    <w:rsid w:val="001A6216"/>
    <w:rsid w:val="001A6533"/>
    <w:rsid w:val="001A6610"/>
    <w:rsid w:val="001A6620"/>
    <w:rsid w:val="001A662A"/>
    <w:rsid w:val="001A6971"/>
    <w:rsid w:val="001A6B9D"/>
    <w:rsid w:val="001A6C00"/>
    <w:rsid w:val="001A6D13"/>
    <w:rsid w:val="001A6F91"/>
    <w:rsid w:val="001A724E"/>
    <w:rsid w:val="001A731D"/>
    <w:rsid w:val="001A761F"/>
    <w:rsid w:val="001A7900"/>
    <w:rsid w:val="001A7917"/>
    <w:rsid w:val="001A7B70"/>
    <w:rsid w:val="001A7C36"/>
    <w:rsid w:val="001A7F4D"/>
    <w:rsid w:val="001A7F92"/>
    <w:rsid w:val="001B0181"/>
    <w:rsid w:val="001B0286"/>
    <w:rsid w:val="001B0575"/>
    <w:rsid w:val="001B0E4B"/>
    <w:rsid w:val="001B0E55"/>
    <w:rsid w:val="001B0F07"/>
    <w:rsid w:val="001B103B"/>
    <w:rsid w:val="001B1156"/>
    <w:rsid w:val="001B12E0"/>
    <w:rsid w:val="001B1815"/>
    <w:rsid w:val="001B182F"/>
    <w:rsid w:val="001B1C76"/>
    <w:rsid w:val="001B1DC1"/>
    <w:rsid w:val="001B21F9"/>
    <w:rsid w:val="001B241E"/>
    <w:rsid w:val="001B250C"/>
    <w:rsid w:val="001B2619"/>
    <w:rsid w:val="001B272A"/>
    <w:rsid w:val="001B2763"/>
    <w:rsid w:val="001B28B0"/>
    <w:rsid w:val="001B2942"/>
    <w:rsid w:val="001B296C"/>
    <w:rsid w:val="001B2A83"/>
    <w:rsid w:val="001B2ABB"/>
    <w:rsid w:val="001B2CF2"/>
    <w:rsid w:val="001B2F6D"/>
    <w:rsid w:val="001B307D"/>
    <w:rsid w:val="001B308A"/>
    <w:rsid w:val="001B3097"/>
    <w:rsid w:val="001B30F1"/>
    <w:rsid w:val="001B30FB"/>
    <w:rsid w:val="001B31D4"/>
    <w:rsid w:val="001B33EE"/>
    <w:rsid w:val="001B3530"/>
    <w:rsid w:val="001B3571"/>
    <w:rsid w:val="001B3799"/>
    <w:rsid w:val="001B3837"/>
    <w:rsid w:val="001B3AD2"/>
    <w:rsid w:val="001B3C24"/>
    <w:rsid w:val="001B3D19"/>
    <w:rsid w:val="001B3D6D"/>
    <w:rsid w:val="001B3DAB"/>
    <w:rsid w:val="001B402A"/>
    <w:rsid w:val="001B412C"/>
    <w:rsid w:val="001B4162"/>
    <w:rsid w:val="001B4829"/>
    <w:rsid w:val="001B488B"/>
    <w:rsid w:val="001B48DD"/>
    <w:rsid w:val="001B4B98"/>
    <w:rsid w:val="001B4C46"/>
    <w:rsid w:val="001B4DFA"/>
    <w:rsid w:val="001B4FA7"/>
    <w:rsid w:val="001B5084"/>
    <w:rsid w:val="001B512D"/>
    <w:rsid w:val="001B5181"/>
    <w:rsid w:val="001B5356"/>
    <w:rsid w:val="001B5712"/>
    <w:rsid w:val="001B5A71"/>
    <w:rsid w:val="001B5BB8"/>
    <w:rsid w:val="001B5E20"/>
    <w:rsid w:val="001B616A"/>
    <w:rsid w:val="001B61D6"/>
    <w:rsid w:val="001B6217"/>
    <w:rsid w:val="001B696C"/>
    <w:rsid w:val="001B699D"/>
    <w:rsid w:val="001B6A70"/>
    <w:rsid w:val="001B6C6F"/>
    <w:rsid w:val="001B6FCA"/>
    <w:rsid w:val="001B7133"/>
    <w:rsid w:val="001B732B"/>
    <w:rsid w:val="001B732F"/>
    <w:rsid w:val="001B7352"/>
    <w:rsid w:val="001B73FB"/>
    <w:rsid w:val="001B75BE"/>
    <w:rsid w:val="001B773E"/>
    <w:rsid w:val="001B77AB"/>
    <w:rsid w:val="001B77D4"/>
    <w:rsid w:val="001B784F"/>
    <w:rsid w:val="001B78D9"/>
    <w:rsid w:val="001B795C"/>
    <w:rsid w:val="001B7AA7"/>
    <w:rsid w:val="001B7B49"/>
    <w:rsid w:val="001B7CA3"/>
    <w:rsid w:val="001B7CDE"/>
    <w:rsid w:val="001C0206"/>
    <w:rsid w:val="001C04B1"/>
    <w:rsid w:val="001C085C"/>
    <w:rsid w:val="001C0AB6"/>
    <w:rsid w:val="001C0AE2"/>
    <w:rsid w:val="001C0AE9"/>
    <w:rsid w:val="001C0AFF"/>
    <w:rsid w:val="001C0CD5"/>
    <w:rsid w:val="001C0FED"/>
    <w:rsid w:val="001C1029"/>
    <w:rsid w:val="001C10C1"/>
    <w:rsid w:val="001C1504"/>
    <w:rsid w:val="001C1929"/>
    <w:rsid w:val="001C1B48"/>
    <w:rsid w:val="001C1D59"/>
    <w:rsid w:val="001C1F5F"/>
    <w:rsid w:val="001C2001"/>
    <w:rsid w:val="001C2062"/>
    <w:rsid w:val="001C2171"/>
    <w:rsid w:val="001C257A"/>
    <w:rsid w:val="001C27A0"/>
    <w:rsid w:val="001C2982"/>
    <w:rsid w:val="001C29DE"/>
    <w:rsid w:val="001C29E5"/>
    <w:rsid w:val="001C2AC1"/>
    <w:rsid w:val="001C2C11"/>
    <w:rsid w:val="001C2CAA"/>
    <w:rsid w:val="001C2D03"/>
    <w:rsid w:val="001C2E25"/>
    <w:rsid w:val="001C2FF9"/>
    <w:rsid w:val="001C30A3"/>
    <w:rsid w:val="001C38ED"/>
    <w:rsid w:val="001C3950"/>
    <w:rsid w:val="001C3BEC"/>
    <w:rsid w:val="001C3D32"/>
    <w:rsid w:val="001C424F"/>
    <w:rsid w:val="001C459F"/>
    <w:rsid w:val="001C4BFB"/>
    <w:rsid w:val="001C4C18"/>
    <w:rsid w:val="001C4DE3"/>
    <w:rsid w:val="001C4F20"/>
    <w:rsid w:val="001C4F8E"/>
    <w:rsid w:val="001C51A3"/>
    <w:rsid w:val="001C52BC"/>
    <w:rsid w:val="001C531A"/>
    <w:rsid w:val="001C5329"/>
    <w:rsid w:val="001C53CE"/>
    <w:rsid w:val="001C55D2"/>
    <w:rsid w:val="001C572C"/>
    <w:rsid w:val="001C57C7"/>
    <w:rsid w:val="001C5E97"/>
    <w:rsid w:val="001C5FB5"/>
    <w:rsid w:val="001C5FC0"/>
    <w:rsid w:val="001C6188"/>
    <w:rsid w:val="001C6282"/>
    <w:rsid w:val="001C64A3"/>
    <w:rsid w:val="001C66BA"/>
    <w:rsid w:val="001C6F6F"/>
    <w:rsid w:val="001C700D"/>
    <w:rsid w:val="001C7093"/>
    <w:rsid w:val="001C7214"/>
    <w:rsid w:val="001C72D4"/>
    <w:rsid w:val="001C73E9"/>
    <w:rsid w:val="001C755B"/>
    <w:rsid w:val="001C7574"/>
    <w:rsid w:val="001C76D1"/>
    <w:rsid w:val="001C7753"/>
    <w:rsid w:val="001C78C3"/>
    <w:rsid w:val="001C793E"/>
    <w:rsid w:val="001C7981"/>
    <w:rsid w:val="001C7D0A"/>
    <w:rsid w:val="001C7D6D"/>
    <w:rsid w:val="001C7DE7"/>
    <w:rsid w:val="001C7F0C"/>
    <w:rsid w:val="001D00EB"/>
    <w:rsid w:val="001D0126"/>
    <w:rsid w:val="001D01C2"/>
    <w:rsid w:val="001D01DC"/>
    <w:rsid w:val="001D021A"/>
    <w:rsid w:val="001D02CD"/>
    <w:rsid w:val="001D02EB"/>
    <w:rsid w:val="001D040B"/>
    <w:rsid w:val="001D04A1"/>
    <w:rsid w:val="001D0553"/>
    <w:rsid w:val="001D05F4"/>
    <w:rsid w:val="001D0866"/>
    <w:rsid w:val="001D0A3C"/>
    <w:rsid w:val="001D0E2A"/>
    <w:rsid w:val="001D0EF0"/>
    <w:rsid w:val="001D0FD4"/>
    <w:rsid w:val="001D11B5"/>
    <w:rsid w:val="001D11D1"/>
    <w:rsid w:val="001D1946"/>
    <w:rsid w:val="001D196A"/>
    <w:rsid w:val="001D1AEB"/>
    <w:rsid w:val="001D2576"/>
    <w:rsid w:val="001D25E4"/>
    <w:rsid w:val="001D25E9"/>
    <w:rsid w:val="001D2656"/>
    <w:rsid w:val="001D2E3A"/>
    <w:rsid w:val="001D2FFD"/>
    <w:rsid w:val="001D3244"/>
    <w:rsid w:val="001D3501"/>
    <w:rsid w:val="001D351A"/>
    <w:rsid w:val="001D356A"/>
    <w:rsid w:val="001D36FA"/>
    <w:rsid w:val="001D3705"/>
    <w:rsid w:val="001D38FA"/>
    <w:rsid w:val="001D3D9C"/>
    <w:rsid w:val="001D3F5A"/>
    <w:rsid w:val="001D400E"/>
    <w:rsid w:val="001D4097"/>
    <w:rsid w:val="001D4191"/>
    <w:rsid w:val="001D4202"/>
    <w:rsid w:val="001D42B9"/>
    <w:rsid w:val="001D45B5"/>
    <w:rsid w:val="001D468A"/>
    <w:rsid w:val="001D46CC"/>
    <w:rsid w:val="001D47BC"/>
    <w:rsid w:val="001D49D0"/>
    <w:rsid w:val="001D4B32"/>
    <w:rsid w:val="001D4CDB"/>
    <w:rsid w:val="001D4DE7"/>
    <w:rsid w:val="001D4DF0"/>
    <w:rsid w:val="001D5134"/>
    <w:rsid w:val="001D5572"/>
    <w:rsid w:val="001D575C"/>
    <w:rsid w:val="001D5B1C"/>
    <w:rsid w:val="001D5FB6"/>
    <w:rsid w:val="001D609B"/>
    <w:rsid w:val="001D6173"/>
    <w:rsid w:val="001D6342"/>
    <w:rsid w:val="001D65C2"/>
    <w:rsid w:val="001D67FA"/>
    <w:rsid w:val="001D6982"/>
    <w:rsid w:val="001D6A88"/>
    <w:rsid w:val="001D6C9D"/>
    <w:rsid w:val="001D6E13"/>
    <w:rsid w:val="001D7378"/>
    <w:rsid w:val="001D7512"/>
    <w:rsid w:val="001D764A"/>
    <w:rsid w:val="001D7670"/>
    <w:rsid w:val="001D7904"/>
    <w:rsid w:val="001D7AF6"/>
    <w:rsid w:val="001D7B08"/>
    <w:rsid w:val="001D7F69"/>
    <w:rsid w:val="001E0067"/>
    <w:rsid w:val="001E0074"/>
    <w:rsid w:val="001E0181"/>
    <w:rsid w:val="001E0475"/>
    <w:rsid w:val="001E075C"/>
    <w:rsid w:val="001E08ED"/>
    <w:rsid w:val="001E090F"/>
    <w:rsid w:val="001E09FB"/>
    <w:rsid w:val="001E0AB9"/>
    <w:rsid w:val="001E0DB1"/>
    <w:rsid w:val="001E1309"/>
    <w:rsid w:val="001E130C"/>
    <w:rsid w:val="001E1374"/>
    <w:rsid w:val="001E17C5"/>
    <w:rsid w:val="001E18CB"/>
    <w:rsid w:val="001E19AD"/>
    <w:rsid w:val="001E1B65"/>
    <w:rsid w:val="001E1D18"/>
    <w:rsid w:val="001E2072"/>
    <w:rsid w:val="001E2078"/>
    <w:rsid w:val="001E220D"/>
    <w:rsid w:val="001E2590"/>
    <w:rsid w:val="001E25C0"/>
    <w:rsid w:val="001E25FF"/>
    <w:rsid w:val="001E2888"/>
    <w:rsid w:val="001E2DDE"/>
    <w:rsid w:val="001E2E6D"/>
    <w:rsid w:val="001E2FA1"/>
    <w:rsid w:val="001E2FD5"/>
    <w:rsid w:val="001E31F9"/>
    <w:rsid w:val="001E3325"/>
    <w:rsid w:val="001E3526"/>
    <w:rsid w:val="001E352C"/>
    <w:rsid w:val="001E3CAB"/>
    <w:rsid w:val="001E3CB3"/>
    <w:rsid w:val="001E3E84"/>
    <w:rsid w:val="001E42B5"/>
    <w:rsid w:val="001E4612"/>
    <w:rsid w:val="001E4781"/>
    <w:rsid w:val="001E48AA"/>
    <w:rsid w:val="001E4948"/>
    <w:rsid w:val="001E4A66"/>
    <w:rsid w:val="001E4CBD"/>
    <w:rsid w:val="001E4FD7"/>
    <w:rsid w:val="001E51F9"/>
    <w:rsid w:val="001E530E"/>
    <w:rsid w:val="001E539F"/>
    <w:rsid w:val="001E54E5"/>
    <w:rsid w:val="001E55C1"/>
    <w:rsid w:val="001E55D4"/>
    <w:rsid w:val="001E56CD"/>
    <w:rsid w:val="001E5742"/>
    <w:rsid w:val="001E5A2C"/>
    <w:rsid w:val="001E5BFC"/>
    <w:rsid w:val="001E5D8A"/>
    <w:rsid w:val="001E5F13"/>
    <w:rsid w:val="001E613D"/>
    <w:rsid w:val="001E61D9"/>
    <w:rsid w:val="001E6204"/>
    <w:rsid w:val="001E6211"/>
    <w:rsid w:val="001E6281"/>
    <w:rsid w:val="001E6285"/>
    <w:rsid w:val="001E62D8"/>
    <w:rsid w:val="001E636B"/>
    <w:rsid w:val="001E643A"/>
    <w:rsid w:val="001E64B4"/>
    <w:rsid w:val="001E6813"/>
    <w:rsid w:val="001E6942"/>
    <w:rsid w:val="001E6ABB"/>
    <w:rsid w:val="001E6C18"/>
    <w:rsid w:val="001E6C7E"/>
    <w:rsid w:val="001E6CEE"/>
    <w:rsid w:val="001E6D53"/>
    <w:rsid w:val="001E6F94"/>
    <w:rsid w:val="001E7046"/>
    <w:rsid w:val="001E711F"/>
    <w:rsid w:val="001E72D4"/>
    <w:rsid w:val="001E73B9"/>
    <w:rsid w:val="001E73FE"/>
    <w:rsid w:val="001E75A3"/>
    <w:rsid w:val="001E7685"/>
    <w:rsid w:val="001E76B5"/>
    <w:rsid w:val="001E7722"/>
    <w:rsid w:val="001E7A68"/>
    <w:rsid w:val="001E7C0B"/>
    <w:rsid w:val="001F007B"/>
    <w:rsid w:val="001F016B"/>
    <w:rsid w:val="001F02D8"/>
    <w:rsid w:val="001F02EC"/>
    <w:rsid w:val="001F04CE"/>
    <w:rsid w:val="001F067B"/>
    <w:rsid w:val="001F075F"/>
    <w:rsid w:val="001F092D"/>
    <w:rsid w:val="001F09B4"/>
    <w:rsid w:val="001F0C66"/>
    <w:rsid w:val="001F0C96"/>
    <w:rsid w:val="001F0F54"/>
    <w:rsid w:val="001F0FF6"/>
    <w:rsid w:val="001F11DB"/>
    <w:rsid w:val="001F1355"/>
    <w:rsid w:val="001F13D3"/>
    <w:rsid w:val="001F15AE"/>
    <w:rsid w:val="001F16D8"/>
    <w:rsid w:val="001F17DC"/>
    <w:rsid w:val="001F1B16"/>
    <w:rsid w:val="001F1C03"/>
    <w:rsid w:val="001F1D71"/>
    <w:rsid w:val="001F1DFF"/>
    <w:rsid w:val="001F20E4"/>
    <w:rsid w:val="001F219D"/>
    <w:rsid w:val="001F21D0"/>
    <w:rsid w:val="001F23A7"/>
    <w:rsid w:val="001F27A6"/>
    <w:rsid w:val="001F29A3"/>
    <w:rsid w:val="001F2D9E"/>
    <w:rsid w:val="001F3292"/>
    <w:rsid w:val="001F33C4"/>
    <w:rsid w:val="001F3635"/>
    <w:rsid w:val="001F3678"/>
    <w:rsid w:val="001F393C"/>
    <w:rsid w:val="001F3B4F"/>
    <w:rsid w:val="001F3BED"/>
    <w:rsid w:val="001F3E2D"/>
    <w:rsid w:val="001F4212"/>
    <w:rsid w:val="001F46B8"/>
    <w:rsid w:val="001F4883"/>
    <w:rsid w:val="001F48C9"/>
    <w:rsid w:val="001F49FF"/>
    <w:rsid w:val="001F4B54"/>
    <w:rsid w:val="001F4BA3"/>
    <w:rsid w:val="001F4C7A"/>
    <w:rsid w:val="001F4E68"/>
    <w:rsid w:val="001F4E6C"/>
    <w:rsid w:val="001F5609"/>
    <w:rsid w:val="001F5629"/>
    <w:rsid w:val="001F5643"/>
    <w:rsid w:val="001F5BF2"/>
    <w:rsid w:val="001F5E4F"/>
    <w:rsid w:val="001F5F3C"/>
    <w:rsid w:val="001F600E"/>
    <w:rsid w:val="001F6064"/>
    <w:rsid w:val="001F6152"/>
    <w:rsid w:val="001F63AC"/>
    <w:rsid w:val="001F657C"/>
    <w:rsid w:val="001F696B"/>
    <w:rsid w:val="001F69AF"/>
    <w:rsid w:val="001F69BF"/>
    <w:rsid w:val="001F6B76"/>
    <w:rsid w:val="001F6BE6"/>
    <w:rsid w:val="001F6C80"/>
    <w:rsid w:val="001F6C97"/>
    <w:rsid w:val="001F6CB8"/>
    <w:rsid w:val="001F70AC"/>
    <w:rsid w:val="001F7180"/>
    <w:rsid w:val="001F71E0"/>
    <w:rsid w:val="001F72AF"/>
    <w:rsid w:val="001F79C3"/>
    <w:rsid w:val="001F7C4D"/>
    <w:rsid w:val="001F7CFC"/>
    <w:rsid w:val="001F7D5F"/>
    <w:rsid w:val="001F7D7A"/>
    <w:rsid w:val="001F7EAC"/>
    <w:rsid w:val="001F7FE4"/>
    <w:rsid w:val="00200007"/>
    <w:rsid w:val="002000F3"/>
    <w:rsid w:val="00200166"/>
    <w:rsid w:val="00200199"/>
    <w:rsid w:val="00200215"/>
    <w:rsid w:val="0020029A"/>
    <w:rsid w:val="002003FA"/>
    <w:rsid w:val="00200468"/>
    <w:rsid w:val="00200583"/>
    <w:rsid w:val="002006A1"/>
    <w:rsid w:val="002006F2"/>
    <w:rsid w:val="0020070F"/>
    <w:rsid w:val="00200979"/>
    <w:rsid w:val="00200B16"/>
    <w:rsid w:val="00200E1D"/>
    <w:rsid w:val="00200E98"/>
    <w:rsid w:val="00200F44"/>
    <w:rsid w:val="00201568"/>
    <w:rsid w:val="0020158D"/>
    <w:rsid w:val="002016A0"/>
    <w:rsid w:val="00201C45"/>
    <w:rsid w:val="00201CF5"/>
    <w:rsid w:val="00201E3D"/>
    <w:rsid w:val="002026A9"/>
    <w:rsid w:val="00202774"/>
    <w:rsid w:val="00202C93"/>
    <w:rsid w:val="00202E25"/>
    <w:rsid w:val="00202F27"/>
    <w:rsid w:val="00202F64"/>
    <w:rsid w:val="00202F6B"/>
    <w:rsid w:val="00203261"/>
    <w:rsid w:val="00203301"/>
    <w:rsid w:val="0020361D"/>
    <w:rsid w:val="00203A51"/>
    <w:rsid w:val="00203BD3"/>
    <w:rsid w:val="00203D38"/>
    <w:rsid w:val="00203D40"/>
    <w:rsid w:val="00203F1C"/>
    <w:rsid w:val="00204024"/>
    <w:rsid w:val="002042A3"/>
    <w:rsid w:val="002044F9"/>
    <w:rsid w:val="00204987"/>
    <w:rsid w:val="00204AAB"/>
    <w:rsid w:val="00204BDE"/>
    <w:rsid w:val="00204DBE"/>
    <w:rsid w:val="00204FFD"/>
    <w:rsid w:val="002051AA"/>
    <w:rsid w:val="002054E8"/>
    <w:rsid w:val="0020566C"/>
    <w:rsid w:val="00205734"/>
    <w:rsid w:val="002058C1"/>
    <w:rsid w:val="00205B66"/>
    <w:rsid w:val="00205C05"/>
    <w:rsid w:val="0020644E"/>
    <w:rsid w:val="0020657B"/>
    <w:rsid w:val="002065CC"/>
    <w:rsid w:val="002065D8"/>
    <w:rsid w:val="002067BC"/>
    <w:rsid w:val="00206887"/>
    <w:rsid w:val="0020692D"/>
    <w:rsid w:val="00206A4D"/>
    <w:rsid w:val="00206C22"/>
    <w:rsid w:val="00206DFF"/>
    <w:rsid w:val="00206E3B"/>
    <w:rsid w:val="00206E88"/>
    <w:rsid w:val="00207009"/>
    <w:rsid w:val="0020702E"/>
    <w:rsid w:val="0020719C"/>
    <w:rsid w:val="00207323"/>
    <w:rsid w:val="00207549"/>
    <w:rsid w:val="00207599"/>
    <w:rsid w:val="002075A7"/>
    <w:rsid w:val="00207616"/>
    <w:rsid w:val="00207620"/>
    <w:rsid w:val="002079D7"/>
    <w:rsid w:val="00207BE0"/>
    <w:rsid w:val="00207C46"/>
    <w:rsid w:val="00207ED9"/>
    <w:rsid w:val="002100F1"/>
    <w:rsid w:val="00210376"/>
    <w:rsid w:val="00210565"/>
    <w:rsid w:val="0021058D"/>
    <w:rsid w:val="002105B9"/>
    <w:rsid w:val="00210742"/>
    <w:rsid w:val="0021079C"/>
    <w:rsid w:val="00210953"/>
    <w:rsid w:val="002109DB"/>
    <w:rsid w:val="00210A35"/>
    <w:rsid w:val="002110F0"/>
    <w:rsid w:val="002113E1"/>
    <w:rsid w:val="002115C2"/>
    <w:rsid w:val="002117CF"/>
    <w:rsid w:val="002118CA"/>
    <w:rsid w:val="00211953"/>
    <w:rsid w:val="00211E23"/>
    <w:rsid w:val="00211ECC"/>
    <w:rsid w:val="002124D7"/>
    <w:rsid w:val="002126D3"/>
    <w:rsid w:val="00212742"/>
    <w:rsid w:val="00212A14"/>
    <w:rsid w:val="00212B4D"/>
    <w:rsid w:val="00212B6B"/>
    <w:rsid w:val="00212D00"/>
    <w:rsid w:val="00212F61"/>
    <w:rsid w:val="00212FCD"/>
    <w:rsid w:val="0021312E"/>
    <w:rsid w:val="0021323B"/>
    <w:rsid w:val="0021337B"/>
    <w:rsid w:val="002135EC"/>
    <w:rsid w:val="002137F9"/>
    <w:rsid w:val="00213971"/>
    <w:rsid w:val="002139B4"/>
    <w:rsid w:val="00213AE3"/>
    <w:rsid w:val="00213D15"/>
    <w:rsid w:val="00213F8C"/>
    <w:rsid w:val="0021407C"/>
    <w:rsid w:val="00214644"/>
    <w:rsid w:val="0021466E"/>
    <w:rsid w:val="002146CE"/>
    <w:rsid w:val="0021489F"/>
    <w:rsid w:val="0021499C"/>
    <w:rsid w:val="00214B31"/>
    <w:rsid w:val="00214DA2"/>
    <w:rsid w:val="00214E24"/>
    <w:rsid w:val="00214F23"/>
    <w:rsid w:val="0021532E"/>
    <w:rsid w:val="00215E7C"/>
    <w:rsid w:val="002165B6"/>
    <w:rsid w:val="002165E3"/>
    <w:rsid w:val="0021662F"/>
    <w:rsid w:val="002168C2"/>
    <w:rsid w:val="00216B74"/>
    <w:rsid w:val="00216E54"/>
    <w:rsid w:val="00216F6F"/>
    <w:rsid w:val="00216F80"/>
    <w:rsid w:val="0021718D"/>
    <w:rsid w:val="002171F4"/>
    <w:rsid w:val="002172F2"/>
    <w:rsid w:val="0021730A"/>
    <w:rsid w:val="00217435"/>
    <w:rsid w:val="002174E0"/>
    <w:rsid w:val="002175E8"/>
    <w:rsid w:val="0021796A"/>
    <w:rsid w:val="00217A47"/>
    <w:rsid w:val="00217C16"/>
    <w:rsid w:val="0022015B"/>
    <w:rsid w:val="00220572"/>
    <w:rsid w:val="00220573"/>
    <w:rsid w:val="002207B8"/>
    <w:rsid w:val="00220D3E"/>
    <w:rsid w:val="00220E0A"/>
    <w:rsid w:val="00221103"/>
    <w:rsid w:val="0022146D"/>
    <w:rsid w:val="002214A3"/>
    <w:rsid w:val="00221821"/>
    <w:rsid w:val="00221EC2"/>
    <w:rsid w:val="00222242"/>
    <w:rsid w:val="002222B9"/>
    <w:rsid w:val="002224E6"/>
    <w:rsid w:val="002225B0"/>
    <w:rsid w:val="00222659"/>
    <w:rsid w:val="00222883"/>
    <w:rsid w:val="002229AD"/>
    <w:rsid w:val="00222C22"/>
    <w:rsid w:val="00222F7E"/>
    <w:rsid w:val="00223560"/>
    <w:rsid w:val="002236BE"/>
    <w:rsid w:val="00223A0D"/>
    <w:rsid w:val="00223B49"/>
    <w:rsid w:val="00223BF6"/>
    <w:rsid w:val="00223D84"/>
    <w:rsid w:val="0022428E"/>
    <w:rsid w:val="002242D1"/>
    <w:rsid w:val="0022433E"/>
    <w:rsid w:val="00224397"/>
    <w:rsid w:val="0022458C"/>
    <w:rsid w:val="002245A1"/>
    <w:rsid w:val="002246BA"/>
    <w:rsid w:val="0022478D"/>
    <w:rsid w:val="00224E23"/>
    <w:rsid w:val="0022517C"/>
    <w:rsid w:val="002253D5"/>
    <w:rsid w:val="0022583E"/>
    <w:rsid w:val="00225A7C"/>
    <w:rsid w:val="00225AE9"/>
    <w:rsid w:val="00225EF0"/>
    <w:rsid w:val="00225F97"/>
    <w:rsid w:val="002262BC"/>
    <w:rsid w:val="002262DF"/>
    <w:rsid w:val="002264F3"/>
    <w:rsid w:val="0022663D"/>
    <w:rsid w:val="002269B3"/>
    <w:rsid w:val="002269C3"/>
    <w:rsid w:val="00226A23"/>
    <w:rsid w:val="00226A3B"/>
    <w:rsid w:val="00226A9F"/>
    <w:rsid w:val="00226C22"/>
    <w:rsid w:val="00226E09"/>
    <w:rsid w:val="00226F10"/>
    <w:rsid w:val="00226F25"/>
    <w:rsid w:val="00226F34"/>
    <w:rsid w:val="0022740A"/>
    <w:rsid w:val="00227557"/>
    <w:rsid w:val="00227583"/>
    <w:rsid w:val="00227860"/>
    <w:rsid w:val="0022790A"/>
    <w:rsid w:val="0022795E"/>
    <w:rsid w:val="002279A3"/>
    <w:rsid w:val="00227A12"/>
    <w:rsid w:val="00227B9A"/>
    <w:rsid w:val="00227C38"/>
    <w:rsid w:val="00227E8C"/>
    <w:rsid w:val="00227E93"/>
    <w:rsid w:val="00227F15"/>
    <w:rsid w:val="00230098"/>
    <w:rsid w:val="0023025B"/>
    <w:rsid w:val="00230271"/>
    <w:rsid w:val="00230529"/>
    <w:rsid w:val="00230614"/>
    <w:rsid w:val="00230669"/>
    <w:rsid w:val="00230C36"/>
    <w:rsid w:val="00230D1E"/>
    <w:rsid w:val="00230EBC"/>
    <w:rsid w:val="00230EC6"/>
    <w:rsid w:val="00230FA2"/>
    <w:rsid w:val="0023105B"/>
    <w:rsid w:val="00231183"/>
    <w:rsid w:val="00231297"/>
    <w:rsid w:val="002315A0"/>
    <w:rsid w:val="002315A4"/>
    <w:rsid w:val="0023188A"/>
    <w:rsid w:val="0023190C"/>
    <w:rsid w:val="00231920"/>
    <w:rsid w:val="0023192F"/>
    <w:rsid w:val="002319C4"/>
    <w:rsid w:val="00231A58"/>
    <w:rsid w:val="00231D6B"/>
    <w:rsid w:val="00231DA3"/>
    <w:rsid w:val="00232248"/>
    <w:rsid w:val="0023247C"/>
    <w:rsid w:val="00232618"/>
    <w:rsid w:val="00232678"/>
    <w:rsid w:val="00232688"/>
    <w:rsid w:val="00232B48"/>
    <w:rsid w:val="00232FEC"/>
    <w:rsid w:val="002330DB"/>
    <w:rsid w:val="002330FE"/>
    <w:rsid w:val="002331FF"/>
    <w:rsid w:val="0023329E"/>
    <w:rsid w:val="002333B5"/>
    <w:rsid w:val="002333F5"/>
    <w:rsid w:val="00233539"/>
    <w:rsid w:val="00233602"/>
    <w:rsid w:val="0023363E"/>
    <w:rsid w:val="002336A6"/>
    <w:rsid w:val="00233821"/>
    <w:rsid w:val="00233857"/>
    <w:rsid w:val="00233C6A"/>
    <w:rsid w:val="00233D2F"/>
    <w:rsid w:val="00233D9B"/>
    <w:rsid w:val="00233EDE"/>
    <w:rsid w:val="00234045"/>
    <w:rsid w:val="00234386"/>
    <w:rsid w:val="0023450E"/>
    <w:rsid w:val="002345BA"/>
    <w:rsid w:val="002346B1"/>
    <w:rsid w:val="002346DC"/>
    <w:rsid w:val="0023495C"/>
    <w:rsid w:val="00234C13"/>
    <w:rsid w:val="00234C6C"/>
    <w:rsid w:val="00234CC8"/>
    <w:rsid w:val="00234D2F"/>
    <w:rsid w:val="00234EAF"/>
    <w:rsid w:val="00235128"/>
    <w:rsid w:val="00235601"/>
    <w:rsid w:val="00235706"/>
    <w:rsid w:val="00235988"/>
    <w:rsid w:val="00235C81"/>
    <w:rsid w:val="00235D1A"/>
    <w:rsid w:val="00235E90"/>
    <w:rsid w:val="00235FFE"/>
    <w:rsid w:val="002360D9"/>
    <w:rsid w:val="002361A9"/>
    <w:rsid w:val="00236315"/>
    <w:rsid w:val="0023631B"/>
    <w:rsid w:val="0023658D"/>
    <w:rsid w:val="0023669D"/>
    <w:rsid w:val="00236748"/>
    <w:rsid w:val="002367E1"/>
    <w:rsid w:val="0023680F"/>
    <w:rsid w:val="00236930"/>
    <w:rsid w:val="00236A96"/>
    <w:rsid w:val="00236C29"/>
    <w:rsid w:val="00236F16"/>
    <w:rsid w:val="00236F76"/>
    <w:rsid w:val="0023715A"/>
    <w:rsid w:val="00237328"/>
    <w:rsid w:val="0023756D"/>
    <w:rsid w:val="002375C4"/>
    <w:rsid w:val="00237626"/>
    <w:rsid w:val="0023769C"/>
    <w:rsid w:val="00237B87"/>
    <w:rsid w:val="00237C38"/>
    <w:rsid w:val="00237ED5"/>
    <w:rsid w:val="002400DD"/>
    <w:rsid w:val="00240272"/>
    <w:rsid w:val="002402B0"/>
    <w:rsid w:val="002402E5"/>
    <w:rsid w:val="002407A8"/>
    <w:rsid w:val="00240A14"/>
    <w:rsid w:val="00240B57"/>
    <w:rsid w:val="00240BE2"/>
    <w:rsid w:val="00240DA8"/>
    <w:rsid w:val="00241132"/>
    <w:rsid w:val="00241530"/>
    <w:rsid w:val="002416B8"/>
    <w:rsid w:val="002418A4"/>
    <w:rsid w:val="00241A66"/>
    <w:rsid w:val="00242341"/>
    <w:rsid w:val="002423A2"/>
    <w:rsid w:val="00242652"/>
    <w:rsid w:val="0024273F"/>
    <w:rsid w:val="002427C3"/>
    <w:rsid w:val="002427CA"/>
    <w:rsid w:val="00242A06"/>
    <w:rsid w:val="00242A3D"/>
    <w:rsid w:val="00242F95"/>
    <w:rsid w:val="00243331"/>
    <w:rsid w:val="00243737"/>
    <w:rsid w:val="002437B3"/>
    <w:rsid w:val="00243813"/>
    <w:rsid w:val="00243A98"/>
    <w:rsid w:val="00243B5A"/>
    <w:rsid w:val="00243C59"/>
    <w:rsid w:val="00243DA6"/>
    <w:rsid w:val="00244073"/>
    <w:rsid w:val="0024443B"/>
    <w:rsid w:val="0024457E"/>
    <w:rsid w:val="0024472B"/>
    <w:rsid w:val="00244AE0"/>
    <w:rsid w:val="00244AEE"/>
    <w:rsid w:val="00244B00"/>
    <w:rsid w:val="00244D03"/>
    <w:rsid w:val="00244EFD"/>
    <w:rsid w:val="002450A0"/>
    <w:rsid w:val="0024525D"/>
    <w:rsid w:val="0024533F"/>
    <w:rsid w:val="002457AE"/>
    <w:rsid w:val="0024587B"/>
    <w:rsid w:val="0024588E"/>
    <w:rsid w:val="002458E1"/>
    <w:rsid w:val="0024599E"/>
    <w:rsid w:val="00245A77"/>
    <w:rsid w:val="00245CCD"/>
    <w:rsid w:val="00245CF0"/>
    <w:rsid w:val="00245E3B"/>
    <w:rsid w:val="00245E79"/>
    <w:rsid w:val="00246082"/>
    <w:rsid w:val="002467C6"/>
    <w:rsid w:val="00246865"/>
    <w:rsid w:val="00246A58"/>
    <w:rsid w:val="00246B02"/>
    <w:rsid w:val="00246CF4"/>
    <w:rsid w:val="00246E1E"/>
    <w:rsid w:val="00246E1F"/>
    <w:rsid w:val="00247030"/>
    <w:rsid w:val="0024761E"/>
    <w:rsid w:val="00247802"/>
    <w:rsid w:val="00247814"/>
    <w:rsid w:val="0024781A"/>
    <w:rsid w:val="00247B28"/>
    <w:rsid w:val="00250595"/>
    <w:rsid w:val="0025062D"/>
    <w:rsid w:val="002507C6"/>
    <w:rsid w:val="00250933"/>
    <w:rsid w:val="00250C97"/>
    <w:rsid w:val="0025119A"/>
    <w:rsid w:val="002514BD"/>
    <w:rsid w:val="002514EC"/>
    <w:rsid w:val="00251823"/>
    <w:rsid w:val="00251CED"/>
    <w:rsid w:val="00251D06"/>
    <w:rsid w:val="00251E67"/>
    <w:rsid w:val="00251EAB"/>
    <w:rsid w:val="00251EB9"/>
    <w:rsid w:val="00251F70"/>
    <w:rsid w:val="002521C3"/>
    <w:rsid w:val="00252224"/>
    <w:rsid w:val="00252294"/>
    <w:rsid w:val="002522C5"/>
    <w:rsid w:val="00252377"/>
    <w:rsid w:val="00252551"/>
    <w:rsid w:val="002526E7"/>
    <w:rsid w:val="0025276B"/>
    <w:rsid w:val="0025281D"/>
    <w:rsid w:val="00252846"/>
    <w:rsid w:val="00252B27"/>
    <w:rsid w:val="00252C2C"/>
    <w:rsid w:val="00252E57"/>
    <w:rsid w:val="00252EC6"/>
    <w:rsid w:val="00253291"/>
    <w:rsid w:val="00253806"/>
    <w:rsid w:val="0025382D"/>
    <w:rsid w:val="00253ABE"/>
    <w:rsid w:val="002541FE"/>
    <w:rsid w:val="002543EA"/>
    <w:rsid w:val="002544F2"/>
    <w:rsid w:val="002545B8"/>
    <w:rsid w:val="00254680"/>
    <w:rsid w:val="0025478B"/>
    <w:rsid w:val="002547BD"/>
    <w:rsid w:val="002548A6"/>
    <w:rsid w:val="0025492E"/>
    <w:rsid w:val="002549AA"/>
    <w:rsid w:val="00254BA0"/>
    <w:rsid w:val="00254D08"/>
    <w:rsid w:val="00254D1C"/>
    <w:rsid w:val="00254D8A"/>
    <w:rsid w:val="00254E93"/>
    <w:rsid w:val="00254F0D"/>
    <w:rsid w:val="00255062"/>
    <w:rsid w:val="002553C3"/>
    <w:rsid w:val="00255441"/>
    <w:rsid w:val="0025553C"/>
    <w:rsid w:val="0025560F"/>
    <w:rsid w:val="00255724"/>
    <w:rsid w:val="002558C3"/>
    <w:rsid w:val="002559BB"/>
    <w:rsid w:val="00255BE6"/>
    <w:rsid w:val="00255D28"/>
    <w:rsid w:val="00255D7F"/>
    <w:rsid w:val="00256161"/>
    <w:rsid w:val="00256301"/>
    <w:rsid w:val="0025639F"/>
    <w:rsid w:val="002563CE"/>
    <w:rsid w:val="00256458"/>
    <w:rsid w:val="002564E5"/>
    <w:rsid w:val="00256501"/>
    <w:rsid w:val="00256544"/>
    <w:rsid w:val="002566DD"/>
    <w:rsid w:val="00256BD1"/>
    <w:rsid w:val="00256CE9"/>
    <w:rsid w:val="00256E37"/>
    <w:rsid w:val="00257020"/>
    <w:rsid w:val="002571F1"/>
    <w:rsid w:val="00257397"/>
    <w:rsid w:val="002573E0"/>
    <w:rsid w:val="002575A6"/>
    <w:rsid w:val="002575E5"/>
    <w:rsid w:val="0025787C"/>
    <w:rsid w:val="00257919"/>
    <w:rsid w:val="00257952"/>
    <w:rsid w:val="00257C47"/>
    <w:rsid w:val="00257D26"/>
    <w:rsid w:val="00257E5C"/>
    <w:rsid w:val="0026005C"/>
    <w:rsid w:val="002600C2"/>
    <w:rsid w:val="002603B0"/>
    <w:rsid w:val="00260413"/>
    <w:rsid w:val="00260715"/>
    <w:rsid w:val="00261152"/>
    <w:rsid w:val="002611EC"/>
    <w:rsid w:val="0026121A"/>
    <w:rsid w:val="0026174B"/>
    <w:rsid w:val="002619BD"/>
    <w:rsid w:val="00261F25"/>
    <w:rsid w:val="002622F8"/>
    <w:rsid w:val="0026244C"/>
    <w:rsid w:val="00262502"/>
    <w:rsid w:val="002626A0"/>
    <w:rsid w:val="0026277F"/>
    <w:rsid w:val="00262A1D"/>
    <w:rsid w:val="00262B2A"/>
    <w:rsid w:val="00262F9E"/>
    <w:rsid w:val="00262FE8"/>
    <w:rsid w:val="00263148"/>
    <w:rsid w:val="00263348"/>
    <w:rsid w:val="0026352D"/>
    <w:rsid w:val="0026358F"/>
    <w:rsid w:val="00263842"/>
    <w:rsid w:val="00263A74"/>
    <w:rsid w:val="00263ACE"/>
    <w:rsid w:val="00263E13"/>
    <w:rsid w:val="00263E3A"/>
    <w:rsid w:val="00263F02"/>
    <w:rsid w:val="00263F25"/>
    <w:rsid w:val="00263F58"/>
    <w:rsid w:val="00263FB8"/>
    <w:rsid w:val="00264269"/>
    <w:rsid w:val="0026441D"/>
    <w:rsid w:val="002646B0"/>
    <w:rsid w:val="0026472B"/>
    <w:rsid w:val="002649FA"/>
    <w:rsid w:val="00264A30"/>
    <w:rsid w:val="00264A8E"/>
    <w:rsid w:val="00264AC1"/>
    <w:rsid w:val="00264B6A"/>
    <w:rsid w:val="00264E05"/>
    <w:rsid w:val="002650AB"/>
    <w:rsid w:val="00265241"/>
    <w:rsid w:val="00265452"/>
    <w:rsid w:val="00265673"/>
    <w:rsid w:val="00265682"/>
    <w:rsid w:val="0026594A"/>
    <w:rsid w:val="00265A0D"/>
    <w:rsid w:val="00265ADA"/>
    <w:rsid w:val="00265AE4"/>
    <w:rsid w:val="00265D32"/>
    <w:rsid w:val="00265FBC"/>
    <w:rsid w:val="0026601A"/>
    <w:rsid w:val="002660FD"/>
    <w:rsid w:val="00266122"/>
    <w:rsid w:val="00266240"/>
    <w:rsid w:val="002664A1"/>
    <w:rsid w:val="00266585"/>
    <w:rsid w:val="00266594"/>
    <w:rsid w:val="00266913"/>
    <w:rsid w:val="002669AA"/>
    <w:rsid w:val="00266AA7"/>
    <w:rsid w:val="00266CE2"/>
    <w:rsid w:val="00266D41"/>
    <w:rsid w:val="0026703D"/>
    <w:rsid w:val="00267094"/>
    <w:rsid w:val="00267334"/>
    <w:rsid w:val="00267466"/>
    <w:rsid w:val="002674F2"/>
    <w:rsid w:val="00267644"/>
    <w:rsid w:val="002677A4"/>
    <w:rsid w:val="00267A2C"/>
    <w:rsid w:val="00267AE8"/>
    <w:rsid w:val="002702A2"/>
    <w:rsid w:val="00270613"/>
    <w:rsid w:val="0027084F"/>
    <w:rsid w:val="00270960"/>
    <w:rsid w:val="00270A61"/>
    <w:rsid w:val="00270AFF"/>
    <w:rsid w:val="00270B04"/>
    <w:rsid w:val="00270BA8"/>
    <w:rsid w:val="00270D2B"/>
    <w:rsid w:val="00270FC5"/>
    <w:rsid w:val="00270FFA"/>
    <w:rsid w:val="002710C3"/>
    <w:rsid w:val="00271374"/>
    <w:rsid w:val="0027140D"/>
    <w:rsid w:val="002715FF"/>
    <w:rsid w:val="0027161C"/>
    <w:rsid w:val="0027183B"/>
    <w:rsid w:val="00271881"/>
    <w:rsid w:val="00271DE5"/>
    <w:rsid w:val="00271E4D"/>
    <w:rsid w:val="0027212A"/>
    <w:rsid w:val="00272240"/>
    <w:rsid w:val="002726FB"/>
    <w:rsid w:val="00272DD2"/>
    <w:rsid w:val="00272DEC"/>
    <w:rsid w:val="00272F7F"/>
    <w:rsid w:val="0027300E"/>
    <w:rsid w:val="0027304C"/>
    <w:rsid w:val="0027310D"/>
    <w:rsid w:val="00273342"/>
    <w:rsid w:val="00273570"/>
    <w:rsid w:val="002735FB"/>
    <w:rsid w:val="00273677"/>
    <w:rsid w:val="002736F7"/>
    <w:rsid w:val="0027380F"/>
    <w:rsid w:val="00273942"/>
    <w:rsid w:val="00273A58"/>
    <w:rsid w:val="00273B10"/>
    <w:rsid w:val="00273B5A"/>
    <w:rsid w:val="00273C05"/>
    <w:rsid w:val="00273D25"/>
    <w:rsid w:val="00273D5E"/>
    <w:rsid w:val="002740E8"/>
    <w:rsid w:val="0027442E"/>
    <w:rsid w:val="00274831"/>
    <w:rsid w:val="00274D68"/>
    <w:rsid w:val="00274F1F"/>
    <w:rsid w:val="00274F58"/>
    <w:rsid w:val="0027507D"/>
    <w:rsid w:val="00275317"/>
    <w:rsid w:val="00275607"/>
    <w:rsid w:val="0027569D"/>
    <w:rsid w:val="002756AF"/>
    <w:rsid w:val="002757F2"/>
    <w:rsid w:val="002759F2"/>
    <w:rsid w:val="0027611B"/>
    <w:rsid w:val="002761A7"/>
    <w:rsid w:val="002762BC"/>
    <w:rsid w:val="00276339"/>
    <w:rsid w:val="0027646B"/>
    <w:rsid w:val="002764C2"/>
    <w:rsid w:val="00276558"/>
    <w:rsid w:val="002765FF"/>
    <w:rsid w:val="00276946"/>
    <w:rsid w:val="00276A26"/>
    <w:rsid w:val="00276E46"/>
    <w:rsid w:val="00276E4F"/>
    <w:rsid w:val="00276F49"/>
    <w:rsid w:val="002776CF"/>
    <w:rsid w:val="0027780B"/>
    <w:rsid w:val="00277832"/>
    <w:rsid w:val="002778F0"/>
    <w:rsid w:val="00277C62"/>
    <w:rsid w:val="00277D60"/>
    <w:rsid w:val="00277D64"/>
    <w:rsid w:val="00277EEC"/>
    <w:rsid w:val="00280580"/>
    <w:rsid w:val="002806E4"/>
    <w:rsid w:val="00280718"/>
    <w:rsid w:val="0028079D"/>
    <w:rsid w:val="0028082F"/>
    <w:rsid w:val="002809C5"/>
    <w:rsid w:val="002809DE"/>
    <w:rsid w:val="00280A98"/>
    <w:rsid w:val="00280D18"/>
    <w:rsid w:val="00281028"/>
    <w:rsid w:val="002811DE"/>
    <w:rsid w:val="00281537"/>
    <w:rsid w:val="00281751"/>
    <w:rsid w:val="00281993"/>
    <w:rsid w:val="00281F7D"/>
    <w:rsid w:val="0028244D"/>
    <w:rsid w:val="00282798"/>
    <w:rsid w:val="0028279A"/>
    <w:rsid w:val="00282916"/>
    <w:rsid w:val="00282940"/>
    <w:rsid w:val="00282B06"/>
    <w:rsid w:val="00282FFC"/>
    <w:rsid w:val="00283156"/>
    <w:rsid w:val="002835F2"/>
    <w:rsid w:val="00283614"/>
    <w:rsid w:val="00283782"/>
    <w:rsid w:val="00283C7E"/>
    <w:rsid w:val="00283DDF"/>
    <w:rsid w:val="00284031"/>
    <w:rsid w:val="002840EE"/>
    <w:rsid w:val="00284587"/>
    <w:rsid w:val="002845CC"/>
    <w:rsid w:val="002846D5"/>
    <w:rsid w:val="00284A61"/>
    <w:rsid w:val="00284A8F"/>
    <w:rsid w:val="00284B41"/>
    <w:rsid w:val="00284B57"/>
    <w:rsid w:val="00284E3D"/>
    <w:rsid w:val="00285005"/>
    <w:rsid w:val="0028530D"/>
    <w:rsid w:val="0028542B"/>
    <w:rsid w:val="002855BE"/>
    <w:rsid w:val="00285603"/>
    <w:rsid w:val="0028564C"/>
    <w:rsid w:val="00285968"/>
    <w:rsid w:val="0028598E"/>
    <w:rsid w:val="002859F1"/>
    <w:rsid w:val="00285C17"/>
    <w:rsid w:val="00285C18"/>
    <w:rsid w:val="00285D43"/>
    <w:rsid w:val="00285EBC"/>
    <w:rsid w:val="00286056"/>
    <w:rsid w:val="00286455"/>
    <w:rsid w:val="00286663"/>
    <w:rsid w:val="002868DB"/>
    <w:rsid w:val="00286915"/>
    <w:rsid w:val="002870F0"/>
    <w:rsid w:val="00287147"/>
    <w:rsid w:val="00287294"/>
    <w:rsid w:val="00287350"/>
    <w:rsid w:val="0028742F"/>
    <w:rsid w:val="00287647"/>
    <w:rsid w:val="00287AA2"/>
    <w:rsid w:val="00287B6A"/>
    <w:rsid w:val="00287E5A"/>
    <w:rsid w:val="002900A3"/>
    <w:rsid w:val="00290184"/>
    <w:rsid w:val="00290371"/>
    <w:rsid w:val="002903FF"/>
    <w:rsid w:val="0029065E"/>
    <w:rsid w:val="002906BD"/>
    <w:rsid w:val="00290947"/>
    <w:rsid w:val="00290CA0"/>
    <w:rsid w:val="00290DC7"/>
    <w:rsid w:val="00290DDF"/>
    <w:rsid w:val="00290F38"/>
    <w:rsid w:val="00290FCD"/>
    <w:rsid w:val="0029104E"/>
    <w:rsid w:val="00291217"/>
    <w:rsid w:val="002912B4"/>
    <w:rsid w:val="002912EF"/>
    <w:rsid w:val="00291513"/>
    <w:rsid w:val="002915F5"/>
    <w:rsid w:val="00291626"/>
    <w:rsid w:val="00291771"/>
    <w:rsid w:val="00291935"/>
    <w:rsid w:val="00291A5B"/>
    <w:rsid w:val="00291FB9"/>
    <w:rsid w:val="002922DF"/>
    <w:rsid w:val="0029235B"/>
    <w:rsid w:val="00292443"/>
    <w:rsid w:val="002925C5"/>
    <w:rsid w:val="002928B1"/>
    <w:rsid w:val="00292982"/>
    <w:rsid w:val="00292A03"/>
    <w:rsid w:val="00292CCD"/>
    <w:rsid w:val="00292E8C"/>
    <w:rsid w:val="00293A85"/>
    <w:rsid w:val="00293D82"/>
    <w:rsid w:val="00294427"/>
    <w:rsid w:val="00294458"/>
    <w:rsid w:val="0029449A"/>
    <w:rsid w:val="00294752"/>
    <w:rsid w:val="0029487C"/>
    <w:rsid w:val="00294F9C"/>
    <w:rsid w:val="0029503E"/>
    <w:rsid w:val="00295051"/>
    <w:rsid w:val="0029511B"/>
    <w:rsid w:val="00295169"/>
    <w:rsid w:val="002954E8"/>
    <w:rsid w:val="00295505"/>
    <w:rsid w:val="0029551E"/>
    <w:rsid w:val="002955BE"/>
    <w:rsid w:val="00295701"/>
    <w:rsid w:val="002957ED"/>
    <w:rsid w:val="002958D4"/>
    <w:rsid w:val="00295C13"/>
    <w:rsid w:val="00295D02"/>
    <w:rsid w:val="00295E83"/>
    <w:rsid w:val="00295F31"/>
    <w:rsid w:val="00295F7F"/>
    <w:rsid w:val="0029677B"/>
    <w:rsid w:val="002969D4"/>
    <w:rsid w:val="00296A3B"/>
    <w:rsid w:val="00296AC4"/>
    <w:rsid w:val="00296D29"/>
    <w:rsid w:val="00296DE9"/>
    <w:rsid w:val="00296DF6"/>
    <w:rsid w:val="00296FAD"/>
    <w:rsid w:val="002970D3"/>
    <w:rsid w:val="002971F5"/>
    <w:rsid w:val="002972B8"/>
    <w:rsid w:val="00297394"/>
    <w:rsid w:val="0029767C"/>
    <w:rsid w:val="00297829"/>
    <w:rsid w:val="0029782D"/>
    <w:rsid w:val="00297A30"/>
    <w:rsid w:val="002A02FE"/>
    <w:rsid w:val="002A043E"/>
    <w:rsid w:val="002A0BF6"/>
    <w:rsid w:val="002A0C5B"/>
    <w:rsid w:val="002A0F74"/>
    <w:rsid w:val="002A11D9"/>
    <w:rsid w:val="002A11FB"/>
    <w:rsid w:val="002A127F"/>
    <w:rsid w:val="002A12AC"/>
    <w:rsid w:val="002A1485"/>
    <w:rsid w:val="002A17AA"/>
    <w:rsid w:val="002A18E3"/>
    <w:rsid w:val="002A1EAE"/>
    <w:rsid w:val="002A1EEE"/>
    <w:rsid w:val="002A1FBD"/>
    <w:rsid w:val="002A2028"/>
    <w:rsid w:val="002A2161"/>
    <w:rsid w:val="002A2258"/>
    <w:rsid w:val="002A24DD"/>
    <w:rsid w:val="002A251D"/>
    <w:rsid w:val="002A26C1"/>
    <w:rsid w:val="002A2769"/>
    <w:rsid w:val="002A2B9C"/>
    <w:rsid w:val="002A2E63"/>
    <w:rsid w:val="002A3032"/>
    <w:rsid w:val="002A30C4"/>
    <w:rsid w:val="002A318E"/>
    <w:rsid w:val="002A33BD"/>
    <w:rsid w:val="002A3513"/>
    <w:rsid w:val="002A3574"/>
    <w:rsid w:val="002A3666"/>
    <w:rsid w:val="002A3671"/>
    <w:rsid w:val="002A3821"/>
    <w:rsid w:val="002A3972"/>
    <w:rsid w:val="002A3A20"/>
    <w:rsid w:val="002A3D16"/>
    <w:rsid w:val="002A3F53"/>
    <w:rsid w:val="002A40A9"/>
    <w:rsid w:val="002A427B"/>
    <w:rsid w:val="002A45C5"/>
    <w:rsid w:val="002A4741"/>
    <w:rsid w:val="002A4A11"/>
    <w:rsid w:val="002A4B90"/>
    <w:rsid w:val="002A4C33"/>
    <w:rsid w:val="002A4D90"/>
    <w:rsid w:val="002A4F11"/>
    <w:rsid w:val="002A50D1"/>
    <w:rsid w:val="002A50EA"/>
    <w:rsid w:val="002A511C"/>
    <w:rsid w:val="002A5427"/>
    <w:rsid w:val="002A55F1"/>
    <w:rsid w:val="002A566E"/>
    <w:rsid w:val="002A5A18"/>
    <w:rsid w:val="002A5A36"/>
    <w:rsid w:val="002A5CAF"/>
    <w:rsid w:val="002A5D06"/>
    <w:rsid w:val="002A5EAE"/>
    <w:rsid w:val="002A5EFC"/>
    <w:rsid w:val="002A5F1A"/>
    <w:rsid w:val="002A634D"/>
    <w:rsid w:val="002A65CB"/>
    <w:rsid w:val="002A6817"/>
    <w:rsid w:val="002A6933"/>
    <w:rsid w:val="002A6B45"/>
    <w:rsid w:val="002A6BE8"/>
    <w:rsid w:val="002A6C38"/>
    <w:rsid w:val="002A6D29"/>
    <w:rsid w:val="002A76C0"/>
    <w:rsid w:val="002A76FC"/>
    <w:rsid w:val="002A7954"/>
    <w:rsid w:val="002A7C28"/>
    <w:rsid w:val="002A7EB4"/>
    <w:rsid w:val="002B0037"/>
    <w:rsid w:val="002B03C4"/>
    <w:rsid w:val="002B047E"/>
    <w:rsid w:val="002B06EC"/>
    <w:rsid w:val="002B0752"/>
    <w:rsid w:val="002B07AA"/>
    <w:rsid w:val="002B0947"/>
    <w:rsid w:val="002B0C78"/>
    <w:rsid w:val="002B109B"/>
    <w:rsid w:val="002B114E"/>
    <w:rsid w:val="002B14CA"/>
    <w:rsid w:val="002B14E6"/>
    <w:rsid w:val="002B16BC"/>
    <w:rsid w:val="002B1D73"/>
    <w:rsid w:val="002B27F1"/>
    <w:rsid w:val="002B2A81"/>
    <w:rsid w:val="002B2BC2"/>
    <w:rsid w:val="002B2D24"/>
    <w:rsid w:val="002B2EB9"/>
    <w:rsid w:val="002B305E"/>
    <w:rsid w:val="002B3060"/>
    <w:rsid w:val="002B3776"/>
    <w:rsid w:val="002B3960"/>
    <w:rsid w:val="002B3D30"/>
    <w:rsid w:val="002B414A"/>
    <w:rsid w:val="002B4253"/>
    <w:rsid w:val="002B461A"/>
    <w:rsid w:val="002B4782"/>
    <w:rsid w:val="002B47E7"/>
    <w:rsid w:val="002B4965"/>
    <w:rsid w:val="002B4CA3"/>
    <w:rsid w:val="002B4E2D"/>
    <w:rsid w:val="002B4F0B"/>
    <w:rsid w:val="002B4F27"/>
    <w:rsid w:val="002B4F30"/>
    <w:rsid w:val="002B5070"/>
    <w:rsid w:val="002B51B9"/>
    <w:rsid w:val="002B51DC"/>
    <w:rsid w:val="002B570A"/>
    <w:rsid w:val="002B5A93"/>
    <w:rsid w:val="002B5C88"/>
    <w:rsid w:val="002B602A"/>
    <w:rsid w:val="002B6318"/>
    <w:rsid w:val="002B6486"/>
    <w:rsid w:val="002B661B"/>
    <w:rsid w:val="002B66DC"/>
    <w:rsid w:val="002B6A6C"/>
    <w:rsid w:val="002B6BDD"/>
    <w:rsid w:val="002B6CFD"/>
    <w:rsid w:val="002B6D0E"/>
    <w:rsid w:val="002B6D35"/>
    <w:rsid w:val="002B6E20"/>
    <w:rsid w:val="002B6EBE"/>
    <w:rsid w:val="002B6FAC"/>
    <w:rsid w:val="002B717C"/>
    <w:rsid w:val="002B7522"/>
    <w:rsid w:val="002B77C6"/>
    <w:rsid w:val="002B781E"/>
    <w:rsid w:val="002B7A43"/>
    <w:rsid w:val="002B7AB8"/>
    <w:rsid w:val="002B7B0A"/>
    <w:rsid w:val="002B7B1D"/>
    <w:rsid w:val="002C01BD"/>
    <w:rsid w:val="002C0531"/>
    <w:rsid w:val="002C05F7"/>
    <w:rsid w:val="002C06AD"/>
    <w:rsid w:val="002C07AA"/>
    <w:rsid w:val="002C0A4F"/>
    <w:rsid w:val="002C0D5D"/>
    <w:rsid w:val="002C1337"/>
    <w:rsid w:val="002C1428"/>
    <w:rsid w:val="002C16D1"/>
    <w:rsid w:val="002C195F"/>
    <w:rsid w:val="002C1A99"/>
    <w:rsid w:val="002C1AA2"/>
    <w:rsid w:val="002C1B03"/>
    <w:rsid w:val="002C1D0E"/>
    <w:rsid w:val="002C1D3F"/>
    <w:rsid w:val="002C2139"/>
    <w:rsid w:val="002C228C"/>
    <w:rsid w:val="002C2361"/>
    <w:rsid w:val="002C23DA"/>
    <w:rsid w:val="002C253D"/>
    <w:rsid w:val="002C26C5"/>
    <w:rsid w:val="002C27E9"/>
    <w:rsid w:val="002C2C1F"/>
    <w:rsid w:val="002C345C"/>
    <w:rsid w:val="002C3660"/>
    <w:rsid w:val="002C36C2"/>
    <w:rsid w:val="002C3ACF"/>
    <w:rsid w:val="002C3DB3"/>
    <w:rsid w:val="002C3DD8"/>
    <w:rsid w:val="002C3EE1"/>
    <w:rsid w:val="002C422E"/>
    <w:rsid w:val="002C4625"/>
    <w:rsid w:val="002C469A"/>
    <w:rsid w:val="002C469E"/>
    <w:rsid w:val="002C47B6"/>
    <w:rsid w:val="002C4825"/>
    <w:rsid w:val="002C4851"/>
    <w:rsid w:val="002C49BE"/>
    <w:rsid w:val="002C4AF1"/>
    <w:rsid w:val="002C4BC1"/>
    <w:rsid w:val="002C4C06"/>
    <w:rsid w:val="002C4CD4"/>
    <w:rsid w:val="002C4FDA"/>
    <w:rsid w:val="002C5250"/>
    <w:rsid w:val="002C55FF"/>
    <w:rsid w:val="002C56AA"/>
    <w:rsid w:val="002C56C4"/>
    <w:rsid w:val="002C5DF1"/>
    <w:rsid w:val="002C5E1E"/>
    <w:rsid w:val="002C5ED5"/>
    <w:rsid w:val="002C5F83"/>
    <w:rsid w:val="002C6354"/>
    <w:rsid w:val="002C63F6"/>
    <w:rsid w:val="002C64F2"/>
    <w:rsid w:val="002C653D"/>
    <w:rsid w:val="002C66DD"/>
    <w:rsid w:val="002C6A79"/>
    <w:rsid w:val="002C6CB4"/>
    <w:rsid w:val="002C7642"/>
    <w:rsid w:val="002C787C"/>
    <w:rsid w:val="002C7B5C"/>
    <w:rsid w:val="002C7C45"/>
    <w:rsid w:val="002D0166"/>
    <w:rsid w:val="002D0423"/>
    <w:rsid w:val="002D06E1"/>
    <w:rsid w:val="002D071E"/>
    <w:rsid w:val="002D07A0"/>
    <w:rsid w:val="002D0A16"/>
    <w:rsid w:val="002D0CEC"/>
    <w:rsid w:val="002D0FA8"/>
    <w:rsid w:val="002D1053"/>
    <w:rsid w:val="002D1588"/>
    <w:rsid w:val="002D17A6"/>
    <w:rsid w:val="002D196B"/>
    <w:rsid w:val="002D1A2F"/>
    <w:rsid w:val="002D1A82"/>
    <w:rsid w:val="002D1AE8"/>
    <w:rsid w:val="002D1C40"/>
    <w:rsid w:val="002D1E09"/>
    <w:rsid w:val="002D1E93"/>
    <w:rsid w:val="002D1FC6"/>
    <w:rsid w:val="002D21E4"/>
    <w:rsid w:val="002D257F"/>
    <w:rsid w:val="002D25B3"/>
    <w:rsid w:val="002D2692"/>
    <w:rsid w:val="002D26F2"/>
    <w:rsid w:val="002D2742"/>
    <w:rsid w:val="002D2A71"/>
    <w:rsid w:val="002D2B0D"/>
    <w:rsid w:val="002D2D92"/>
    <w:rsid w:val="002D2DAB"/>
    <w:rsid w:val="002D2DB1"/>
    <w:rsid w:val="002D36F1"/>
    <w:rsid w:val="002D3826"/>
    <w:rsid w:val="002D3A21"/>
    <w:rsid w:val="002D4072"/>
    <w:rsid w:val="002D408F"/>
    <w:rsid w:val="002D40D2"/>
    <w:rsid w:val="002D41ED"/>
    <w:rsid w:val="002D42B6"/>
    <w:rsid w:val="002D42B7"/>
    <w:rsid w:val="002D44BE"/>
    <w:rsid w:val="002D4652"/>
    <w:rsid w:val="002D4CCC"/>
    <w:rsid w:val="002D4CE3"/>
    <w:rsid w:val="002D4D90"/>
    <w:rsid w:val="002D5051"/>
    <w:rsid w:val="002D51D6"/>
    <w:rsid w:val="002D531D"/>
    <w:rsid w:val="002D53F9"/>
    <w:rsid w:val="002D5478"/>
    <w:rsid w:val="002D5520"/>
    <w:rsid w:val="002D55BA"/>
    <w:rsid w:val="002D55C3"/>
    <w:rsid w:val="002D5629"/>
    <w:rsid w:val="002D5772"/>
    <w:rsid w:val="002D5A33"/>
    <w:rsid w:val="002D5BCA"/>
    <w:rsid w:val="002D5CD0"/>
    <w:rsid w:val="002D5F0E"/>
    <w:rsid w:val="002D638E"/>
    <w:rsid w:val="002D6531"/>
    <w:rsid w:val="002D65C7"/>
    <w:rsid w:val="002D677E"/>
    <w:rsid w:val="002D681F"/>
    <w:rsid w:val="002D6AF0"/>
    <w:rsid w:val="002D6C96"/>
    <w:rsid w:val="002D6CE5"/>
    <w:rsid w:val="002D6CF3"/>
    <w:rsid w:val="002D6E27"/>
    <w:rsid w:val="002D6E28"/>
    <w:rsid w:val="002D6EB5"/>
    <w:rsid w:val="002D7016"/>
    <w:rsid w:val="002D7044"/>
    <w:rsid w:val="002D71CB"/>
    <w:rsid w:val="002D71CD"/>
    <w:rsid w:val="002D7267"/>
    <w:rsid w:val="002D7372"/>
    <w:rsid w:val="002D73AC"/>
    <w:rsid w:val="002D7503"/>
    <w:rsid w:val="002D7775"/>
    <w:rsid w:val="002D7792"/>
    <w:rsid w:val="002D7A22"/>
    <w:rsid w:val="002D7A97"/>
    <w:rsid w:val="002D7C47"/>
    <w:rsid w:val="002D7DE8"/>
    <w:rsid w:val="002D7DF9"/>
    <w:rsid w:val="002D7F20"/>
    <w:rsid w:val="002E0086"/>
    <w:rsid w:val="002E00BD"/>
    <w:rsid w:val="002E0199"/>
    <w:rsid w:val="002E09A8"/>
    <w:rsid w:val="002E0D04"/>
    <w:rsid w:val="002E0E24"/>
    <w:rsid w:val="002E0E88"/>
    <w:rsid w:val="002E0E9B"/>
    <w:rsid w:val="002E0F69"/>
    <w:rsid w:val="002E128B"/>
    <w:rsid w:val="002E16C9"/>
    <w:rsid w:val="002E1E6E"/>
    <w:rsid w:val="002E1F71"/>
    <w:rsid w:val="002E2091"/>
    <w:rsid w:val="002E2140"/>
    <w:rsid w:val="002E2534"/>
    <w:rsid w:val="002E2578"/>
    <w:rsid w:val="002E2608"/>
    <w:rsid w:val="002E270D"/>
    <w:rsid w:val="002E282B"/>
    <w:rsid w:val="002E28EB"/>
    <w:rsid w:val="002E2B4D"/>
    <w:rsid w:val="002E2E1E"/>
    <w:rsid w:val="002E2F45"/>
    <w:rsid w:val="002E3058"/>
    <w:rsid w:val="002E312E"/>
    <w:rsid w:val="002E360F"/>
    <w:rsid w:val="002E3624"/>
    <w:rsid w:val="002E3647"/>
    <w:rsid w:val="002E37E4"/>
    <w:rsid w:val="002E39DE"/>
    <w:rsid w:val="002E3BEA"/>
    <w:rsid w:val="002E3C8B"/>
    <w:rsid w:val="002E3D01"/>
    <w:rsid w:val="002E3D86"/>
    <w:rsid w:val="002E3FC4"/>
    <w:rsid w:val="002E4220"/>
    <w:rsid w:val="002E4361"/>
    <w:rsid w:val="002E457C"/>
    <w:rsid w:val="002E475D"/>
    <w:rsid w:val="002E4CD5"/>
    <w:rsid w:val="002E4D72"/>
    <w:rsid w:val="002E4FC0"/>
    <w:rsid w:val="002E5002"/>
    <w:rsid w:val="002E50A0"/>
    <w:rsid w:val="002E5477"/>
    <w:rsid w:val="002E5717"/>
    <w:rsid w:val="002E584B"/>
    <w:rsid w:val="002E5D04"/>
    <w:rsid w:val="002E62DB"/>
    <w:rsid w:val="002E694D"/>
    <w:rsid w:val="002E6CC7"/>
    <w:rsid w:val="002E7031"/>
    <w:rsid w:val="002E712E"/>
    <w:rsid w:val="002E7174"/>
    <w:rsid w:val="002E71BC"/>
    <w:rsid w:val="002E71EE"/>
    <w:rsid w:val="002E779D"/>
    <w:rsid w:val="002E79EA"/>
    <w:rsid w:val="002E7B1D"/>
    <w:rsid w:val="002E7B32"/>
    <w:rsid w:val="002E7BE8"/>
    <w:rsid w:val="002E7CA6"/>
    <w:rsid w:val="002E7DE2"/>
    <w:rsid w:val="002F00A0"/>
    <w:rsid w:val="002F0460"/>
    <w:rsid w:val="002F058F"/>
    <w:rsid w:val="002F0766"/>
    <w:rsid w:val="002F07B9"/>
    <w:rsid w:val="002F0810"/>
    <w:rsid w:val="002F1226"/>
    <w:rsid w:val="002F1269"/>
    <w:rsid w:val="002F1438"/>
    <w:rsid w:val="002F14A4"/>
    <w:rsid w:val="002F158A"/>
    <w:rsid w:val="002F182C"/>
    <w:rsid w:val="002F1958"/>
    <w:rsid w:val="002F1982"/>
    <w:rsid w:val="002F198C"/>
    <w:rsid w:val="002F1A8F"/>
    <w:rsid w:val="002F1B0C"/>
    <w:rsid w:val="002F1E43"/>
    <w:rsid w:val="002F1E6C"/>
    <w:rsid w:val="002F1FED"/>
    <w:rsid w:val="002F2325"/>
    <w:rsid w:val="002F236E"/>
    <w:rsid w:val="002F23A7"/>
    <w:rsid w:val="002F267E"/>
    <w:rsid w:val="002F26E0"/>
    <w:rsid w:val="002F26E5"/>
    <w:rsid w:val="002F2C2F"/>
    <w:rsid w:val="002F2D4E"/>
    <w:rsid w:val="002F2EB0"/>
    <w:rsid w:val="002F2F59"/>
    <w:rsid w:val="002F31C0"/>
    <w:rsid w:val="002F320B"/>
    <w:rsid w:val="002F32C4"/>
    <w:rsid w:val="002F3459"/>
    <w:rsid w:val="002F350A"/>
    <w:rsid w:val="002F381B"/>
    <w:rsid w:val="002F3868"/>
    <w:rsid w:val="002F3AC1"/>
    <w:rsid w:val="002F3B6A"/>
    <w:rsid w:val="002F3BA1"/>
    <w:rsid w:val="002F3BF5"/>
    <w:rsid w:val="002F3E1B"/>
    <w:rsid w:val="002F419A"/>
    <w:rsid w:val="002F4294"/>
    <w:rsid w:val="002F432C"/>
    <w:rsid w:val="002F43BA"/>
    <w:rsid w:val="002F4640"/>
    <w:rsid w:val="002F4A2A"/>
    <w:rsid w:val="002F4C68"/>
    <w:rsid w:val="002F4D4F"/>
    <w:rsid w:val="002F4F3D"/>
    <w:rsid w:val="002F5184"/>
    <w:rsid w:val="002F530C"/>
    <w:rsid w:val="002F54AE"/>
    <w:rsid w:val="002F5506"/>
    <w:rsid w:val="002F55A0"/>
    <w:rsid w:val="002F58C9"/>
    <w:rsid w:val="002F59FE"/>
    <w:rsid w:val="002F5DA3"/>
    <w:rsid w:val="002F5DDB"/>
    <w:rsid w:val="002F5F72"/>
    <w:rsid w:val="002F6AAE"/>
    <w:rsid w:val="002F6AD3"/>
    <w:rsid w:val="002F708D"/>
    <w:rsid w:val="002F70A6"/>
    <w:rsid w:val="002F72CE"/>
    <w:rsid w:val="002F7527"/>
    <w:rsid w:val="002F7634"/>
    <w:rsid w:val="002F76B3"/>
    <w:rsid w:val="002F76F4"/>
    <w:rsid w:val="002F7706"/>
    <w:rsid w:val="002F79DC"/>
    <w:rsid w:val="002F7A7F"/>
    <w:rsid w:val="002F7F5A"/>
    <w:rsid w:val="002F7FD5"/>
    <w:rsid w:val="00300231"/>
    <w:rsid w:val="003002F5"/>
    <w:rsid w:val="00300326"/>
    <w:rsid w:val="00300333"/>
    <w:rsid w:val="00300437"/>
    <w:rsid w:val="003004AB"/>
    <w:rsid w:val="00300708"/>
    <w:rsid w:val="003009F2"/>
    <w:rsid w:val="00300A15"/>
    <w:rsid w:val="00300C79"/>
    <w:rsid w:val="00300D23"/>
    <w:rsid w:val="00300D8A"/>
    <w:rsid w:val="00300E19"/>
    <w:rsid w:val="00300E79"/>
    <w:rsid w:val="003014FB"/>
    <w:rsid w:val="00301662"/>
    <w:rsid w:val="0030170E"/>
    <w:rsid w:val="00301712"/>
    <w:rsid w:val="00301744"/>
    <w:rsid w:val="00301798"/>
    <w:rsid w:val="003019E8"/>
    <w:rsid w:val="00301C77"/>
    <w:rsid w:val="00301C9C"/>
    <w:rsid w:val="00301D9B"/>
    <w:rsid w:val="00302132"/>
    <w:rsid w:val="00302145"/>
    <w:rsid w:val="00302253"/>
    <w:rsid w:val="00302321"/>
    <w:rsid w:val="0030250E"/>
    <w:rsid w:val="003027A0"/>
    <w:rsid w:val="003028A6"/>
    <w:rsid w:val="003028C4"/>
    <w:rsid w:val="00302AA0"/>
    <w:rsid w:val="00302BA6"/>
    <w:rsid w:val="00302C5F"/>
    <w:rsid w:val="00302EC0"/>
    <w:rsid w:val="00303118"/>
    <w:rsid w:val="003031A8"/>
    <w:rsid w:val="003031B7"/>
    <w:rsid w:val="0030322C"/>
    <w:rsid w:val="0030347F"/>
    <w:rsid w:val="003036A5"/>
    <w:rsid w:val="00303715"/>
    <w:rsid w:val="0030373D"/>
    <w:rsid w:val="003037FC"/>
    <w:rsid w:val="00303A37"/>
    <w:rsid w:val="00303A8B"/>
    <w:rsid w:val="00303BD1"/>
    <w:rsid w:val="00303E13"/>
    <w:rsid w:val="00304169"/>
    <w:rsid w:val="003042AE"/>
    <w:rsid w:val="003043E1"/>
    <w:rsid w:val="0030441A"/>
    <w:rsid w:val="00304542"/>
    <w:rsid w:val="003048A2"/>
    <w:rsid w:val="00304A03"/>
    <w:rsid w:val="00304D78"/>
    <w:rsid w:val="00304EDD"/>
    <w:rsid w:val="00304FEB"/>
    <w:rsid w:val="00305044"/>
    <w:rsid w:val="003051C1"/>
    <w:rsid w:val="00305DF7"/>
    <w:rsid w:val="00305F69"/>
    <w:rsid w:val="00305FB8"/>
    <w:rsid w:val="003060A0"/>
    <w:rsid w:val="0030612C"/>
    <w:rsid w:val="00306320"/>
    <w:rsid w:val="003065C3"/>
    <w:rsid w:val="0030663A"/>
    <w:rsid w:val="00306704"/>
    <w:rsid w:val="00306934"/>
    <w:rsid w:val="00306AA5"/>
    <w:rsid w:val="00306AF3"/>
    <w:rsid w:val="00306B25"/>
    <w:rsid w:val="00306E74"/>
    <w:rsid w:val="0030709A"/>
    <w:rsid w:val="00307465"/>
    <w:rsid w:val="003074AB"/>
    <w:rsid w:val="00307535"/>
    <w:rsid w:val="00307818"/>
    <w:rsid w:val="003078AB"/>
    <w:rsid w:val="00307BD2"/>
    <w:rsid w:val="00310556"/>
    <w:rsid w:val="003107F5"/>
    <w:rsid w:val="00310CB3"/>
    <w:rsid w:val="00310D23"/>
    <w:rsid w:val="00311117"/>
    <w:rsid w:val="0031111A"/>
    <w:rsid w:val="003111A2"/>
    <w:rsid w:val="0031122F"/>
    <w:rsid w:val="00311292"/>
    <w:rsid w:val="003114D5"/>
    <w:rsid w:val="0031181B"/>
    <w:rsid w:val="0031181F"/>
    <w:rsid w:val="00311C02"/>
    <w:rsid w:val="00311CAE"/>
    <w:rsid w:val="00311D62"/>
    <w:rsid w:val="00311D83"/>
    <w:rsid w:val="00312174"/>
    <w:rsid w:val="00312391"/>
    <w:rsid w:val="003125FE"/>
    <w:rsid w:val="003126D5"/>
    <w:rsid w:val="00312873"/>
    <w:rsid w:val="00312C5F"/>
    <w:rsid w:val="00312F84"/>
    <w:rsid w:val="00313040"/>
    <w:rsid w:val="00313200"/>
    <w:rsid w:val="003134A9"/>
    <w:rsid w:val="00313512"/>
    <w:rsid w:val="00313535"/>
    <w:rsid w:val="003136D5"/>
    <w:rsid w:val="00313850"/>
    <w:rsid w:val="003138A0"/>
    <w:rsid w:val="0031394E"/>
    <w:rsid w:val="00313E16"/>
    <w:rsid w:val="00313E6E"/>
    <w:rsid w:val="00313FF6"/>
    <w:rsid w:val="00313FFE"/>
    <w:rsid w:val="0031424D"/>
    <w:rsid w:val="00314280"/>
    <w:rsid w:val="00314384"/>
    <w:rsid w:val="003144F3"/>
    <w:rsid w:val="003145B8"/>
    <w:rsid w:val="003145DA"/>
    <w:rsid w:val="0031462F"/>
    <w:rsid w:val="00314694"/>
    <w:rsid w:val="00314833"/>
    <w:rsid w:val="00314CCD"/>
    <w:rsid w:val="00315288"/>
    <w:rsid w:val="00315319"/>
    <w:rsid w:val="003157B6"/>
    <w:rsid w:val="0031593D"/>
    <w:rsid w:val="00315977"/>
    <w:rsid w:val="00315D0E"/>
    <w:rsid w:val="00316010"/>
    <w:rsid w:val="003160D9"/>
    <w:rsid w:val="0031610D"/>
    <w:rsid w:val="0031618E"/>
    <w:rsid w:val="0031632C"/>
    <w:rsid w:val="00316561"/>
    <w:rsid w:val="0031678D"/>
    <w:rsid w:val="00316971"/>
    <w:rsid w:val="00316B18"/>
    <w:rsid w:val="00316B9C"/>
    <w:rsid w:val="00316D1F"/>
    <w:rsid w:val="00317008"/>
    <w:rsid w:val="003170EA"/>
    <w:rsid w:val="0031735A"/>
    <w:rsid w:val="003176A9"/>
    <w:rsid w:val="0031772F"/>
    <w:rsid w:val="003177FB"/>
    <w:rsid w:val="00317ABE"/>
    <w:rsid w:val="00317AC3"/>
    <w:rsid w:val="00317B16"/>
    <w:rsid w:val="00317DDD"/>
    <w:rsid w:val="003200F4"/>
    <w:rsid w:val="00320128"/>
    <w:rsid w:val="00320248"/>
    <w:rsid w:val="00320447"/>
    <w:rsid w:val="00320512"/>
    <w:rsid w:val="00320542"/>
    <w:rsid w:val="003207BA"/>
    <w:rsid w:val="0032086B"/>
    <w:rsid w:val="00320B54"/>
    <w:rsid w:val="00320C29"/>
    <w:rsid w:val="00320C63"/>
    <w:rsid w:val="00321011"/>
    <w:rsid w:val="00321046"/>
    <w:rsid w:val="00321133"/>
    <w:rsid w:val="00321478"/>
    <w:rsid w:val="003214DC"/>
    <w:rsid w:val="0032169D"/>
    <w:rsid w:val="003216C9"/>
    <w:rsid w:val="0032198F"/>
    <w:rsid w:val="003219F1"/>
    <w:rsid w:val="00321C09"/>
    <w:rsid w:val="00321DBB"/>
    <w:rsid w:val="00321F1C"/>
    <w:rsid w:val="00321F7C"/>
    <w:rsid w:val="003222F7"/>
    <w:rsid w:val="00322352"/>
    <w:rsid w:val="003225E2"/>
    <w:rsid w:val="00322635"/>
    <w:rsid w:val="003227C6"/>
    <w:rsid w:val="00322B0C"/>
    <w:rsid w:val="00322B8E"/>
    <w:rsid w:val="00322C5C"/>
    <w:rsid w:val="00322D80"/>
    <w:rsid w:val="00323035"/>
    <w:rsid w:val="003230E7"/>
    <w:rsid w:val="00323396"/>
    <w:rsid w:val="00323466"/>
    <w:rsid w:val="0032366B"/>
    <w:rsid w:val="0032375A"/>
    <w:rsid w:val="00323A7B"/>
    <w:rsid w:val="00323B27"/>
    <w:rsid w:val="00323C20"/>
    <w:rsid w:val="00323C25"/>
    <w:rsid w:val="00323D77"/>
    <w:rsid w:val="00324103"/>
    <w:rsid w:val="003243CD"/>
    <w:rsid w:val="0032464A"/>
    <w:rsid w:val="003246D7"/>
    <w:rsid w:val="003248C8"/>
    <w:rsid w:val="00324A6F"/>
    <w:rsid w:val="00324E6C"/>
    <w:rsid w:val="00325248"/>
    <w:rsid w:val="00325276"/>
    <w:rsid w:val="0032531F"/>
    <w:rsid w:val="003255A3"/>
    <w:rsid w:val="003256BF"/>
    <w:rsid w:val="0032589C"/>
    <w:rsid w:val="00325CC8"/>
    <w:rsid w:val="00325E6F"/>
    <w:rsid w:val="003261A1"/>
    <w:rsid w:val="00326233"/>
    <w:rsid w:val="00326431"/>
    <w:rsid w:val="003265A2"/>
    <w:rsid w:val="00326650"/>
    <w:rsid w:val="00326820"/>
    <w:rsid w:val="00326885"/>
    <w:rsid w:val="003268EA"/>
    <w:rsid w:val="00326A00"/>
    <w:rsid w:val="00326A10"/>
    <w:rsid w:val="00326AFE"/>
    <w:rsid w:val="00326BB1"/>
    <w:rsid w:val="00326BF5"/>
    <w:rsid w:val="00326E1C"/>
    <w:rsid w:val="00326F68"/>
    <w:rsid w:val="0032707C"/>
    <w:rsid w:val="00327209"/>
    <w:rsid w:val="0032745A"/>
    <w:rsid w:val="003274A6"/>
    <w:rsid w:val="003274DA"/>
    <w:rsid w:val="00327517"/>
    <w:rsid w:val="003275BD"/>
    <w:rsid w:val="003275D3"/>
    <w:rsid w:val="003277A9"/>
    <w:rsid w:val="00327894"/>
    <w:rsid w:val="00327948"/>
    <w:rsid w:val="00327AA9"/>
    <w:rsid w:val="00327BAD"/>
    <w:rsid w:val="00327DA6"/>
    <w:rsid w:val="00327F2C"/>
    <w:rsid w:val="00327F57"/>
    <w:rsid w:val="0033037D"/>
    <w:rsid w:val="0033068E"/>
    <w:rsid w:val="003306C3"/>
    <w:rsid w:val="003306CB"/>
    <w:rsid w:val="00330742"/>
    <w:rsid w:val="00330B57"/>
    <w:rsid w:val="00330C23"/>
    <w:rsid w:val="00330D87"/>
    <w:rsid w:val="00330E28"/>
    <w:rsid w:val="00331341"/>
    <w:rsid w:val="003314D5"/>
    <w:rsid w:val="0033150E"/>
    <w:rsid w:val="0033170B"/>
    <w:rsid w:val="00331745"/>
    <w:rsid w:val="00331776"/>
    <w:rsid w:val="00331896"/>
    <w:rsid w:val="0033191F"/>
    <w:rsid w:val="003319B2"/>
    <w:rsid w:val="003319BC"/>
    <w:rsid w:val="00331C22"/>
    <w:rsid w:val="00331EBC"/>
    <w:rsid w:val="00331FCD"/>
    <w:rsid w:val="00332236"/>
    <w:rsid w:val="0033224B"/>
    <w:rsid w:val="003322B9"/>
    <w:rsid w:val="00332A51"/>
    <w:rsid w:val="00332F52"/>
    <w:rsid w:val="003332F7"/>
    <w:rsid w:val="0033354C"/>
    <w:rsid w:val="00333CDF"/>
    <w:rsid w:val="00333FC7"/>
    <w:rsid w:val="00334022"/>
    <w:rsid w:val="003342C2"/>
    <w:rsid w:val="00334473"/>
    <w:rsid w:val="0033450B"/>
    <w:rsid w:val="003346BC"/>
    <w:rsid w:val="003349D2"/>
    <w:rsid w:val="00334C46"/>
    <w:rsid w:val="00334C63"/>
    <w:rsid w:val="00334CA5"/>
    <w:rsid w:val="00334F98"/>
    <w:rsid w:val="00334F9F"/>
    <w:rsid w:val="00335433"/>
    <w:rsid w:val="0033553E"/>
    <w:rsid w:val="003355B5"/>
    <w:rsid w:val="0033585B"/>
    <w:rsid w:val="003358A5"/>
    <w:rsid w:val="003358C8"/>
    <w:rsid w:val="00335CC2"/>
    <w:rsid w:val="00335DC3"/>
    <w:rsid w:val="00336183"/>
    <w:rsid w:val="003361FE"/>
    <w:rsid w:val="003363CB"/>
    <w:rsid w:val="003364EE"/>
    <w:rsid w:val="003365C8"/>
    <w:rsid w:val="00336855"/>
    <w:rsid w:val="0033690F"/>
    <w:rsid w:val="00336A94"/>
    <w:rsid w:val="00336B79"/>
    <w:rsid w:val="00336BFE"/>
    <w:rsid w:val="00336D81"/>
    <w:rsid w:val="00336DD0"/>
    <w:rsid w:val="00336F09"/>
    <w:rsid w:val="003373DA"/>
    <w:rsid w:val="0033759A"/>
    <w:rsid w:val="003375FF"/>
    <w:rsid w:val="003376E3"/>
    <w:rsid w:val="00337705"/>
    <w:rsid w:val="0033771C"/>
    <w:rsid w:val="0033774F"/>
    <w:rsid w:val="00337AD6"/>
    <w:rsid w:val="00337B4B"/>
    <w:rsid w:val="00337B73"/>
    <w:rsid w:val="00337DF2"/>
    <w:rsid w:val="00337ECF"/>
    <w:rsid w:val="00337F7A"/>
    <w:rsid w:val="003400EF"/>
    <w:rsid w:val="0034052D"/>
    <w:rsid w:val="00340530"/>
    <w:rsid w:val="00340575"/>
    <w:rsid w:val="003406D9"/>
    <w:rsid w:val="00340A4C"/>
    <w:rsid w:val="00340A79"/>
    <w:rsid w:val="00340AB1"/>
    <w:rsid w:val="00340B61"/>
    <w:rsid w:val="00340BF2"/>
    <w:rsid w:val="00340CCB"/>
    <w:rsid w:val="00340E51"/>
    <w:rsid w:val="00340F7E"/>
    <w:rsid w:val="003411E2"/>
    <w:rsid w:val="003412FB"/>
    <w:rsid w:val="0034151D"/>
    <w:rsid w:val="0034169E"/>
    <w:rsid w:val="00341ACF"/>
    <w:rsid w:val="00341B3D"/>
    <w:rsid w:val="00341C7C"/>
    <w:rsid w:val="0034204E"/>
    <w:rsid w:val="0034225B"/>
    <w:rsid w:val="00342369"/>
    <w:rsid w:val="003425AE"/>
    <w:rsid w:val="0034274D"/>
    <w:rsid w:val="00342941"/>
    <w:rsid w:val="00342B07"/>
    <w:rsid w:val="00342BE6"/>
    <w:rsid w:val="00342CCB"/>
    <w:rsid w:val="00342D66"/>
    <w:rsid w:val="00342E46"/>
    <w:rsid w:val="00342FD5"/>
    <w:rsid w:val="00343072"/>
    <w:rsid w:val="0034328A"/>
    <w:rsid w:val="0034341D"/>
    <w:rsid w:val="003435F6"/>
    <w:rsid w:val="0034368F"/>
    <w:rsid w:val="0034384A"/>
    <w:rsid w:val="003438A4"/>
    <w:rsid w:val="003439E5"/>
    <w:rsid w:val="00343C2C"/>
    <w:rsid w:val="00343E4B"/>
    <w:rsid w:val="00343FC1"/>
    <w:rsid w:val="00344185"/>
    <w:rsid w:val="00344233"/>
    <w:rsid w:val="00344738"/>
    <w:rsid w:val="00344B9B"/>
    <w:rsid w:val="00344CDB"/>
    <w:rsid w:val="00345303"/>
    <w:rsid w:val="0034543A"/>
    <w:rsid w:val="00345526"/>
    <w:rsid w:val="00345A4B"/>
    <w:rsid w:val="00345B3A"/>
    <w:rsid w:val="00345C0D"/>
    <w:rsid w:val="00345D51"/>
    <w:rsid w:val="00345E4D"/>
    <w:rsid w:val="00345F1F"/>
    <w:rsid w:val="003460B6"/>
    <w:rsid w:val="0034621D"/>
    <w:rsid w:val="00346280"/>
    <w:rsid w:val="003466D9"/>
    <w:rsid w:val="003468F3"/>
    <w:rsid w:val="0034696A"/>
    <w:rsid w:val="00346E51"/>
    <w:rsid w:val="00346F7E"/>
    <w:rsid w:val="00346FCF"/>
    <w:rsid w:val="00346FF3"/>
    <w:rsid w:val="0034725E"/>
    <w:rsid w:val="00347371"/>
    <w:rsid w:val="00347622"/>
    <w:rsid w:val="003476F1"/>
    <w:rsid w:val="00347732"/>
    <w:rsid w:val="00347A7A"/>
    <w:rsid w:val="00347ADC"/>
    <w:rsid w:val="00347C9F"/>
    <w:rsid w:val="00347DF7"/>
    <w:rsid w:val="00347E96"/>
    <w:rsid w:val="00350375"/>
    <w:rsid w:val="00350652"/>
    <w:rsid w:val="003506D0"/>
    <w:rsid w:val="00350995"/>
    <w:rsid w:val="00350C3F"/>
    <w:rsid w:val="00350C5E"/>
    <w:rsid w:val="00350E62"/>
    <w:rsid w:val="00350F73"/>
    <w:rsid w:val="0035122F"/>
    <w:rsid w:val="003513D2"/>
    <w:rsid w:val="0035141F"/>
    <w:rsid w:val="0035148B"/>
    <w:rsid w:val="00351742"/>
    <w:rsid w:val="003517AC"/>
    <w:rsid w:val="00351A26"/>
    <w:rsid w:val="00351FEC"/>
    <w:rsid w:val="003520DE"/>
    <w:rsid w:val="0035218F"/>
    <w:rsid w:val="003527D2"/>
    <w:rsid w:val="00352975"/>
    <w:rsid w:val="00352E01"/>
    <w:rsid w:val="00352E58"/>
    <w:rsid w:val="00352FEB"/>
    <w:rsid w:val="0035309A"/>
    <w:rsid w:val="003530E4"/>
    <w:rsid w:val="00353171"/>
    <w:rsid w:val="003536DE"/>
    <w:rsid w:val="003537CC"/>
    <w:rsid w:val="00353807"/>
    <w:rsid w:val="003538C3"/>
    <w:rsid w:val="00353A9F"/>
    <w:rsid w:val="00353ADC"/>
    <w:rsid w:val="00353BE2"/>
    <w:rsid w:val="00353D47"/>
    <w:rsid w:val="00353FE0"/>
    <w:rsid w:val="003540EC"/>
    <w:rsid w:val="0035431A"/>
    <w:rsid w:val="003543B1"/>
    <w:rsid w:val="00354459"/>
    <w:rsid w:val="00354584"/>
    <w:rsid w:val="00354693"/>
    <w:rsid w:val="003547AC"/>
    <w:rsid w:val="00354955"/>
    <w:rsid w:val="00354ABD"/>
    <w:rsid w:val="00354B5F"/>
    <w:rsid w:val="00354B62"/>
    <w:rsid w:val="00354B9F"/>
    <w:rsid w:val="00354D0B"/>
    <w:rsid w:val="00354FE1"/>
    <w:rsid w:val="00355095"/>
    <w:rsid w:val="003550DB"/>
    <w:rsid w:val="0035511E"/>
    <w:rsid w:val="003553EC"/>
    <w:rsid w:val="00355441"/>
    <w:rsid w:val="003554EA"/>
    <w:rsid w:val="0035565D"/>
    <w:rsid w:val="00355663"/>
    <w:rsid w:val="00355727"/>
    <w:rsid w:val="00355C93"/>
    <w:rsid w:val="00355DFD"/>
    <w:rsid w:val="00355EB5"/>
    <w:rsid w:val="00355ED9"/>
    <w:rsid w:val="00355FD0"/>
    <w:rsid w:val="00356279"/>
    <w:rsid w:val="003566DA"/>
    <w:rsid w:val="00356830"/>
    <w:rsid w:val="003568B6"/>
    <w:rsid w:val="003568BE"/>
    <w:rsid w:val="003569B4"/>
    <w:rsid w:val="00356A9F"/>
    <w:rsid w:val="00356B52"/>
    <w:rsid w:val="0035716B"/>
    <w:rsid w:val="003572D0"/>
    <w:rsid w:val="0035754E"/>
    <w:rsid w:val="00357864"/>
    <w:rsid w:val="00357A72"/>
    <w:rsid w:val="00357BA7"/>
    <w:rsid w:val="00357E72"/>
    <w:rsid w:val="003601DC"/>
    <w:rsid w:val="00360506"/>
    <w:rsid w:val="003605A2"/>
    <w:rsid w:val="003608C7"/>
    <w:rsid w:val="00360923"/>
    <w:rsid w:val="003609C8"/>
    <w:rsid w:val="00360B59"/>
    <w:rsid w:val="00360C9F"/>
    <w:rsid w:val="00360D8A"/>
    <w:rsid w:val="00360FEB"/>
    <w:rsid w:val="003611DC"/>
    <w:rsid w:val="00361299"/>
    <w:rsid w:val="003612C4"/>
    <w:rsid w:val="0036146E"/>
    <w:rsid w:val="0036147C"/>
    <w:rsid w:val="0036152E"/>
    <w:rsid w:val="00361550"/>
    <w:rsid w:val="00361648"/>
    <w:rsid w:val="0036166D"/>
    <w:rsid w:val="00361671"/>
    <w:rsid w:val="0036169A"/>
    <w:rsid w:val="003616BF"/>
    <w:rsid w:val="0036172A"/>
    <w:rsid w:val="0036178B"/>
    <w:rsid w:val="003617D7"/>
    <w:rsid w:val="0036180E"/>
    <w:rsid w:val="003618B9"/>
    <w:rsid w:val="003618F8"/>
    <w:rsid w:val="003618FE"/>
    <w:rsid w:val="00361C4C"/>
    <w:rsid w:val="00362016"/>
    <w:rsid w:val="00362097"/>
    <w:rsid w:val="003624F3"/>
    <w:rsid w:val="00362667"/>
    <w:rsid w:val="0036273D"/>
    <w:rsid w:val="003627AF"/>
    <w:rsid w:val="003627D4"/>
    <w:rsid w:val="0036283F"/>
    <w:rsid w:val="0036285C"/>
    <w:rsid w:val="00362A5B"/>
    <w:rsid w:val="0036304D"/>
    <w:rsid w:val="00363313"/>
    <w:rsid w:val="003637F2"/>
    <w:rsid w:val="0036382F"/>
    <w:rsid w:val="00363A99"/>
    <w:rsid w:val="00363C2F"/>
    <w:rsid w:val="00363C55"/>
    <w:rsid w:val="00363DE9"/>
    <w:rsid w:val="00363F93"/>
    <w:rsid w:val="00364005"/>
    <w:rsid w:val="0036408A"/>
    <w:rsid w:val="00364167"/>
    <w:rsid w:val="0036417C"/>
    <w:rsid w:val="003641E2"/>
    <w:rsid w:val="003642DD"/>
    <w:rsid w:val="00364A55"/>
    <w:rsid w:val="00364A62"/>
    <w:rsid w:val="00364C8A"/>
    <w:rsid w:val="00364D62"/>
    <w:rsid w:val="00365076"/>
    <w:rsid w:val="00365466"/>
    <w:rsid w:val="00365867"/>
    <w:rsid w:val="003659F1"/>
    <w:rsid w:val="00365A08"/>
    <w:rsid w:val="00365C65"/>
    <w:rsid w:val="00365CE1"/>
    <w:rsid w:val="00365DFA"/>
    <w:rsid w:val="00365EFA"/>
    <w:rsid w:val="003660FC"/>
    <w:rsid w:val="0036632C"/>
    <w:rsid w:val="00366654"/>
    <w:rsid w:val="00366F69"/>
    <w:rsid w:val="00366F91"/>
    <w:rsid w:val="0036724B"/>
    <w:rsid w:val="00367277"/>
    <w:rsid w:val="0036728D"/>
    <w:rsid w:val="003673F0"/>
    <w:rsid w:val="00367539"/>
    <w:rsid w:val="00367731"/>
    <w:rsid w:val="00367A39"/>
    <w:rsid w:val="00367BD7"/>
    <w:rsid w:val="00367DA1"/>
    <w:rsid w:val="0037016C"/>
    <w:rsid w:val="003703CF"/>
    <w:rsid w:val="00370426"/>
    <w:rsid w:val="00370694"/>
    <w:rsid w:val="003706CA"/>
    <w:rsid w:val="00370F1B"/>
    <w:rsid w:val="00370F7F"/>
    <w:rsid w:val="00371055"/>
    <w:rsid w:val="00371338"/>
    <w:rsid w:val="003713B2"/>
    <w:rsid w:val="00371449"/>
    <w:rsid w:val="00371885"/>
    <w:rsid w:val="003718A4"/>
    <w:rsid w:val="00371973"/>
    <w:rsid w:val="00371979"/>
    <w:rsid w:val="003719B9"/>
    <w:rsid w:val="00371FED"/>
    <w:rsid w:val="00372147"/>
    <w:rsid w:val="003721DE"/>
    <w:rsid w:val="003723F7"/>
    <w:rsid w:val="0037252A"/>
    <w:rsid w:val="00372610"/>
    <w:rsid w:val="0037263D"/>
    <w:rsid w:val="0037278F"/>
    <w:rsid w:val="00372A84"/>
    <w:rsid w:val="00372BA4"/>
    <w:rsid w:val="00372CF6"/>
    <w:rsid w:val="0037330E"/>
    <w:rsid w:val="00373534"/>
    <w:rsid w:val="003735F5"/>
    <w:rsid w:val="003739F3"/>
    <w:rsid w:val="00373A2D"/>
    <w:rsid w:val="00373E65"/>
    <w:rsid w:val="00373E7C"/>
    <w:rsid w:val="00374097"/>
    <w:rsid w:val="00374209"/>
    <w:rsid w:val="00374269"/>
    <w:rsid w:val="0037458D"/>
    <w:rsid w:val="003747B1"/>
    <w:rsid w:val="003747D2"/>
    <w:rsid w:val="00374B91"/>
    <w:rsid w:val="00374BF3"/>
    <w:rsid w:val="00374C9C"/>
    <w:rsid w:val="00374CCA"/>
    <w:rsid w:val="00374CEE"/>
    <w:rsid w:val="00374E1A"/>
    <w:rsid w:val="00374EE2"/>
    <w:rsid w:val="003753FE"/>
    <w:rsid w:val="00375530"/>
    <w:rsid w:val="00375D94"/>
    <w:rsid w:val="00375F54"/>
    <w:rsid w:val="00376074"/>
    <w:rsid w:val="003761CB"/>
    <w:rsid w:val="0037636C"/>
    <w:rsid w:val="0037659D"/>
    <w:rsid w:val="003766A0"/>
    <w:rsid w:val="003767E4"/>
    <w:rsid w:val="00376855"/>
    <w:rsid w:val="00376995"/>
    <w:rsid w:val="003769B0"/>
    <w:rsid w:val="00376ADF"/>
    <w:rsid w:val="0037710A"/>
    <w:rsid w:val="00377189"/>
    <w:rsid w:val="003771BB"/>
    <w:rsid w:val="003773C7"/>
    <w:rsid w:val="0037752D"/>
    <w:rsid w:val="003775E9"/>
    <w:rsid w:val="003776A1"/>
    <w:rsid w:val="00377A2C"/>
    <w:rsid w:val="00377A4F"/>
    <w:rsid w:val="00377A6F"/>
    <w:rsid w:val="00377B3F"/>
    <w:rsid w:val="00377E30"/>
    <w:rsid w:val="00377E94"/>
    <w:rsid w:val="0038045F"/>
    <w:rsid w:val="00380650"/>
    <w:rsid w:val="00380936"/>
    <w:rsid w:val="003809C4"/>
    <w:rsid w:val="00380DD9"/>
    <w:rsid w:val="00381228"/>
    <w:rsid w:val="003814AC"/>
    <w:rsid w:val="0038155D"/>
    <w:rsid w:val="00381824"/>
    <w:rsid w:val="003819DC"/>
    <w:rsid w:val="00381B7A"/>
    <w:rsid w:val="00381BBF"/>
    <w:rsid w:val="00381E1E"/>
    <w:rsid w:val="003821CC"/>
    <w:rsid w:val="00382294"/>
    <w:rsid w:val="00382460"/>
    <w:rsid w:val="00382489"/>
    <w:rsid w:val="0038290A"/>
    <w:rsid w:val="00382A01"/>
    <w:rsid w:val="00382C4C"/>
    <w:rsid w:val="00382EC8"/>
    <w:rsid w:val="003830ED"/>
    <w:rsid w:val="00383159"/>
    <w:rsid w:val="0038318A"/>
    <w:rsid w:val="003831F2"/>
    <w:rsid w:val="0038329B"/>
    <w:rsid w:val="0038334C"/>
    <w:rsid w:val="003834EA"/>
    <w:rsid w:val="00383514"/>
    <w:rsid w:val="0038351C"/>
    <w:rsid w:val="00383B1C"/>
    <w:rsid w:val="00383E51"/>
    <w:rsid w:val="00384189"/>
    <w:rsid w:val="003841D5"/>
    <w:rsid w:val="00384388"/>
    <w:rsid w:val="00384709"/>
    <w:rsid w:val="0038476B"/>
    <w:rsid w:val="00384976"/>
    <w:rsid w:val="00384B49"/>
    <w:rsid w:val="00384D3B"/>
    <w:rsid w:val="00384F10"/>
    <w:rsid w:val="00385103"/>
    <w:rsid w:val="0038553C"/>
    <w:rsid w:val="00385645"/>
    <w:rsid w:val="0038589B"/>
    <w:rsid w:val="00385998"/>
    <w:rsid w:val="00385A70"/>
    <w:rsid w:val="00385CC1"/>
    <w:rsid w:val="00386067"/>
    <w:rsid w:val="003860EB"/>
    <w:rsid w:val="0038644C"/>
    <w:rsid w:val="003865B3"/>
    <w:rsid w:val="00386654"/>
    <w:rsid w:val="003866EF"/>
    <w:rsid w:val="00386881"/>
    <w:rsid w:val="0038696E"/>
    <w:rsid w:val="00386AA2"/>
    <w:rsid w:val="00386CA0"/>
    <w:rsid w:val="00387014"/>
    <w:rsid w:val="00387163"/>
    <w:rsid w:val="003872A0"/>
    <w:rsid w:val="0038734F"/>
    <w:rsid w:val="00387366"/>
    <w:rsid w:val="00387386"/>
    <w:rsid w:val="003875CC"/>
    <w:rsid w:val="0038764B"/>
    <w:rsid w:val="0038781B"/>
    <w:rsid w:val="0038789B"/>
    <w:rsid w:val="00387D1A"/>
    <w:rsid w:val="00387DE4"/>
    <w:rsid w:val="00387E52"/>
    <w:rsid w:val="00390095"/>
    <w:rsid w:val="003901CC"/>
    <w:rsid w:val="00390339"/>
    <w:rsid w:val="00390371"/>
    <w:rsid w:val="00390871"/>
    <w:rsid w:val="00390B53"/>
    <w:rsid w:val="00390E41"/>
    <w:rsid w:val="00390F3A"/>
    <w:rsid w:val="003916B8"/>
    <w:rsid w:val="0039174D"/>
    <w:rsid w:val="003917BF"/>
    <w:rsid w:val="003917E4"/>
    <w:rsid w:val="00391916"/>
    <w:rsid w:val="003919D9"/>
    <w:rsid w:val="00391B54"/>
    <w:rsid w:val="003922C0"/>
    <w:rsid w:val="0039236D"/>
    <w:rsid w:val="0039269B"/>
    <w:rsid w:val="003926E3"/>
    <w:rsid w:val="00392747"/>
    <w:rsid w:val="0039276F"/>
    <w:rsid w:val="003929F4"/>
    <w:rsid w:val="00392A8C"/>
    <w:rsid w:val="00392FF0"/>
    <w:rsid w:val="00393177"/>
    <w:rsid w:val="003931D9"/>
    <w:rsid w:val="0039325A"/>
    <w:rsid w:val="003933F7"/>
    <w:rsid w:val="00393591"/>
    <w:rsid w:val="003935A1"/>
    <w:rsid w:val="00393721"/>
    <w:rsid w:val="003938CC"/>
    <w:rsid w:val="00393BCD"/>
    <w:rsid w:val="00393CF1"/>
    <w:rsid w:val="00393D58"/>
    <w:rsid w:val="00393EB1"/>
    <w:rsid w:val="00393F90"/>
    <w:rsid w:val="00394108"/>
    <w:rsid w:val="00394149"/>
    <w:rsid w:val="003941E5"/>
    <w:rsid w:val="0039442B"/>
    <w:rsid w:val="0039469F"/>
    <w:rsid w:val="003949C6"/>
    <w:rsid w:val="00394B4C"/>
    <w:rsid w:val="00394FDF"/>
    <w:rsid w:val="00395572"/>
    <w:rsid w:val="003955FC"/>
    <w:rsid w:val="003957A5"/>
    <w:rsid w:val="0039582C"/>
    <w:rsid w:val="00395B4A"/>
    <w:rsid w:val="00395D4F"/>
    <w:rsid w:val="00396099"/>
    <w:rsid w:val="003960F5"/>
    <w:rsid w:val="00396123"/>
    <w:rsid w:val="003961DE"/>
    <w:rsid w:val="00396321"/>
    <w:rsid w:val="00396436"/>
    <w:rsid w:val="003964B4"/>
    <w:rsid w:val="003966CE"/>
    <w:rsid w:val="0039670F"/>
    <w:rsid w:val="003967A1"/>
    <w:rsid w:val="00396AAD"/>
    <w:rsid w:val="00396D6C"/>
    <w:rsid w:val="00396F93"/>
    <w:rsid w:val="00396F99"/>
    <w:rsid w:val="003970E0"/>
    <w:rsid w:val="0039719E"/>
    <w:rsid w:val="003974A6"/>
    <w:rsid w:val="003974AD"/>
    <w:rsid w:val="0039764F"/>
    <w:rsid w:val="00397950"/>
    <w:rsid w:val="00397DA6"/>
    <w:rsid w:val="003A036E"/>
    <w:rsid w:val="003A0852"/>
    <w:rsid w:val="003A08C5"/>
    <w:rsid w:val="003A09CF"/>
    <w:rsid w:val="003A0E8C"/>
    <w:rsid w:val="003A1693"/>
    <w:rsid w:val="003A19A4"/>
    <w:rsid w:val="003A1D37"/>
    <w:rsid w:val="003A1E55"/>
    <w:rsid w:val="003A221A"/>
    <w:rsid w:val="003A2251"/>
    <w:rsid w:val="003A2443"/>
    <w:rsid w:val="003A2583"/>
    <w:rsid w:val="003A25C0"/>
    <w:rsid w:val="003A25E2"/>
    <w:rsid w:val="003A2781"/>
    <w:rsid w:val="003A2853"/>
    <w:rsid w:val="003A294C"/>
    <w:rsid w:val="003A2E30"/>
    <w:rsid w:val="003A2F23"/>
    <w:rsid w:val="003A2F58"/>
    <w:rsid w:val="003A2FDA"/>
    <w:rsid w:val="003A30C3"/>
    <w:rsid w:val="003A347E"/>
    <w:rsid w:val="003A34C0"/>
    <w:rsid w:val="003A3548"/>
    <w:rsid w:val="003A3580"/>
    <w:rsid w:val="003A3AF3"/>
    <w:rsid w:val="003A3BE8"/>
    <w:rsid w:val="003A3CBA"/>
    <w:rsid w:val="003A3DE9"/>
    <w:rsid w:val="003A3EFE"/>
    <w:rsid w:val="003A4128"/>
    <w:rsid w:val="003A4223"/>
    <w:rsid w:val="003A4270"/>
    <w:rsid w:val="003A42B4"/>
    <w:rsid w:val="003A43F3"/>
    <w:rsid w:val="003A4649"/>
    <w:rsid w:val="003A46FA"/>
    <w:rsid w:val="003A4870"/>
    <w:rsid w:val="003A48AC"/>
    <w:rsid w:val="003A4964"/>
    <w:rsid w:val="003A4C9C"/>
    <w:rsid w:val="003A4CC4"/>
    <w:rsid w:val="003A4EBC"/>
    <w:rsid w:val="003A4F45"/>
    <w:rsid w:val="003A4FA2"/>
    <w:rsid w:val="003A5291"/>
    <w:rsid w:val="003A539A"/>
    <w:rsid w:val="003A5427"/>
    <w:rsid w:val="003A5532"/>
    <w:rsid w:val="003A5E02"/>
    <w:rsid w:val="003A5E15"/>
    <w:rsid w:val="003A5F16"/>
    <w:rsid w:val="003A5F58"/>
    <w:rsid w:val="003A6063"/>
    <w:rsid w:val="003A60D0"/>
    <w:rsid w:val="003A6107"/>
    <w:rsid w:val="003A6118"/>
    <w:rsid w:val="003A61AC"/>
    <w:rsid w:val="003A61B0"/>
    <w:rsid w:val="003A61EC"/>
    <w:rsid w:val="003A623A"/>
    <w:rsid w:val="003A644F"/>
    <w:rsid w:val="003A64E1"/>
    <w:rsid w:val="003A66A6"/>
    <w:rsid w:val="003A6717"/>
    <w:rsid w:val="003A69B6"/>
    <w:rsid w:val="003A69DA"/>
    <w:rsid w:val="003A6AD6"/>
    <w:rsid w:val="003A6BEC"/>
    <w:rsid w:val="003A6F5B"/>
    <w:rsid w:val="003A70B1"/>
    <w:rsid w:val="003A723D"/>
    <w:rsid w:val="003A728B"/>
    <w:rsid w:val="003A76EF"/>
    <w:rsid w:val="003A7A14"/>
    <w:rsid w:val="003A7AD8"/>
    <w:rsid w:val="003A7B65"/>
    <w:rsid w:val="003A7BBC"/>
    <w:rsid w:val="003A7D8B"/>
    <w:rsid w:val="003A7E53"/>
    <w:rsid w:val="003A7F23"/>
    <w:rsid w:val="003B00C3"/>
    <w:rsid w:val="003B0752"/>
    <w:rsid w:val="003B078D"/>
    <w:rsid w:val="003B0895"/>
    <w:rsid w:val="003B0977"/>
    <w:rsid w:val="003B0C7E"/>
    <w:rsid w:val="003B0D10"/>
    <w:rsid w:val="003B11B1"/>
    <w:rsid w:val="003B13D2"/>
    <w:rsid w:val="003B1506"/>
    <w:rsid w:val="003B154A"/>
    <w:rsid w:val="003B178D"/>
    <w:rsid w:val="003B2036"/>
    <w:rsid w:val="003B21CC"/>
    <w:rsid w:val="003B25BA"/>
    <w:rsid w:val="003B2758"/>
    <w:rsid w:val="003B2E1E"/>
    <w:rsid w:val="003B2EA8"/>
    <w:rsid w:val="003B32B0"/>
    <w:rsid w:val="003B360F"/>
    <w:rsid w:val="003B367E"/>
    <w:rsid w:val="003B37F2"/>
    <w:rsid w:val="003B397C"/>
    <w:rsid w:val="003B3E35"/>
    <w:rsid w:val="003B3E5D"/>
    <w:rsid w:val="003B3E67"/>
    <w:rsid w:val="003B3FAF"/>
    <w:rsid w:val="003B4114"/>
    <w:rsid w:val="003B4363"/>
    <w:rsid w:val="003B44CD"/>
    <w:rsid w:val="003B45A4"/>
    <w:rsid w:val="003B47AA"/>
    <w:rsid w:val="003B4991"/>
    <w:rsid w:val="003B4DC3"/>
    <w:rsid w:val="003B4DE7"/>
    <w:rsid w:val="003B4EBA"/>
    <w:rsid w:val="003B4FC3"/>
    <w:rsid w:val="003B508C"/>
    <w:rsid w:val="003B519E"/>
    <w:rsid w:val="003B519F"/>
    <w:rsid w:val="003B5205"/>
    <w:rsid w:val="003B5642"/>
    <w:rsid w:val="003B57B7"/>
    <w:rsid w:val="003B58C7"/>
    <w:rsid w:val="003B5CA1"/>
    <w:rsid w:val="003B5D4F"/>
    <w:rsid w:val="003B5F7E"/>
    <w:rsid w:val="003B6003"/>
    <w:rsid w:val="003B61AD"/>
    <w:rsid w:val="003B6B41"/>
    <w:rsid w:val="003B6CA9"/>
    <w:rsid w:val="003B6E30"/>
    <w:rsid w:val="003B6FDA"/>
    <w:rsid w:val="003B7081"/>
    <w:rsid w:val="003B711E"/>
    <w:rsid w:val="003B784A"/>
    <w:rsid w:val="003B7B8C"/>
    <w:rsid w:val="003B7C15"/>
    <w:rsid w:val="003B7C43"/>
    <w:rsid w:val="003B7D25"/>
    <w:rsid w:val="003C00BA"/>
    <w:rsid w:val="003C02F6"/>
    <w:rsid w:val="003C0954"/>
    <w:rsid w:val="003C0997"/>
    <w:rsid w:val="003C0BDC"/>
    <w:rsid w:val="003C10A3"/>
    <w:rsid w:val="003C1199"/>
    <w:rsid w:val="003C1239"/>
    <w:rsid w:val="003C13CA"/>
    <w:rsid w:val="003C1629"/>
    <w:rsid w:val="003C16D1"/>
    <w:rsid w:val="003C1992"/>
    <w:rsid w:val="003C1B20"/>
    <w:rsid w:val="003C1E6E"/>
    <w:rsid w:val="003C209D"/>
    <w:rsid w:val="003C22BC"/>
    <w:rsid w:val="003C257A"/>
    <w:rsid w:val="003C2809"/>
    <w:rsid w:val="003C298F"/>
    <w:rsid w:val="003C29AB"/>
    <w:rsid w:val="003C2F45"/>
    <w:rsid w:val="003C3127"/>
    <w:rsid w:val="003C3283"/>
    <w:rsid w:val="003C35D8"/>
    <w:rsid w:val="003C3629"/>
    <w:rsid w:val="003C3838"/>
    <w:rsid w:val="003C399B"/>
    <w:rsid w:val="003C3EB5"/>
    <w:rsid w:val="003C4145"/>
    <w:rsid w:val="003C4245"/>
    <w:rsid w:val="003C451B"/>
    <w:rsid w:val="003C47A3"/>
    <w:rsid w:val="003C481C"/>
    <w:rsid w:val="003C4A43"/>
    <w:rsid w:val="003C4AD2"/>
    <w:rsid w:val="003C4BAE"/>
    <w:rsid w:val="003C4E00"/>
    <w:rsid w:val="003C4FA8"/>
    <w:rsid w:val="003C502B"/>
    <w:rsid w:val="003C51DF"/>
    <w:rsid w:val="003C5425"/>
    <w:rsid w:val="003C553E"/>
    <w:rsid w:val="003C5791"/>
    <w:rsid w:val="003C5792"/>
    <w:rsid w:val="003C59FF"/>
    <w:rsid w:val="003C5B7B"/>
    <w:rsid w:val="003C5C65"/>
    <w:rsid w:val="003C5EDB"/>
    <w:rsid w:val="003C5EE0"/>
    <w:rsid w:val="003C5FBC"/>
    <w:rsid w:val="003C6509"/>
    <w:rsid w:val="003C65BB"/>
    <w:rsid w:val="003C681F"/>
    <w:rsid w:val="003C69BF"/>
    <w:rsid w:val="003C6A4D"/>
    <w:rsid w:val="003C6BA1"/>
    <w:rsid w:val="003C6F12"/>
    <w:rsid w:val="003C6FD8"/>
    <w:rsid w:val="003C7175"/>
    <w:rsid w:val="003C72CB"/>
    <w:rsid w:val="003C7347"/>
    <w:rsid w:val="003C736D"/>
    <w:rsid w:val="003C739E"/>
    <w:rsid w:val="003C753D"/>
    <w:rsid w:val="003C758E"/>
    <w:rsid w:val="003C76F0"/>
    <w:rsid w:val="003C773E"/>
    <w:rsid w:val="003C7A94"/>
    <w:rsid w:val="003C7AAC"/>
    <w:rsid w:val="003C7C12"/>
    <w:rsid w:val="003C7C34"/>
    <w:rsid w:val="003C7CBF"/>
    <w:rsid w:val="003C7CE5"/>
    <w:rsid w:val="003C7E41"/>
    <w:rsid w:val="003C7EB4"/>
    <w:rsid w:val="003C7F43"/>
    <w:rsid w:val="003C7F93"/>
    <w:rsid w:val="003D0480"/>
    <w:rsid w:val="003D0628"/>
    <w:rsid w:val="003D09C6"/>
    <w:rsid w:val="003D0AF4"/>
    <w:rsid w:val="003D0B86"/>
    <w:rsid w:val="003D0C5D"/>
    <w:rsid w:val="003D0FB1"/>
    <w:rsid w:val="003D0FFD"/>
    <w:rsid w:val="003D1009"/>
    <w:rsid w:val="003D10EA"/>
    <w:rsid w:val="003D147C"/>
    <w:rsid w:val="003D1548"/>
    <w:rsid w:val="003D190B"/>
    <w:rsid w:val="003D19E0"/>
    <w:rsid w:val="003D1B44"/>
    <w:rsid w:val="003D1BBC"/>
    <w:rsid w:val="003D1DBE"/>
    <w:rsid w:val="003D1E1C"/>
    <w:rsid w:val="003D1E52"/>
    <w:rsid w:val="003D1EB5"/>
    <w:rsid w:val="003D2020"/>
    <w:rsid w:val="003D20B4"/>
    <w:rsid w:val="003D210D"/>
    <w:rsid w:val="003D223A"/>
    <w:rsid w:val="003D22E6"/>
    <w:rsid w:val="003D2305"/>
    <w:rsid w:val="003D265C"/>
    <w:rsid w:val="003D273E"/>
    <w:rsid w:val="003D2A66"/>
    <w:rsid w:val="003D2B04"/>
    <w:rsid w:val="003D3040"/>
    <w:rsid w:val="003D30D4"/>
    <w:rsid w:val="003D326C"/>
    <w:rsid w:val="003D33BF"/>
    <w:rsid w:val="003D34D4"/>
    <w:rsid w:val="003D37F4"/>
    <w:rsid w:val="003D37FD"/>
    <w:rsid w:val="003D3893"/>
    <w:rsid w:val="003D38A6"/>
    <w:rsid w:val="003D3DE4"/>
    <w:rsid w:val="003D3E3F"/>
    <w:rsid w:val="003D3F6D"/>
    <w:rsid w:val="003D3F79"/>
    <w:rsid w:val="003D414D"/>
    <w:rsid w:val="003D43BC"/>
    <w:rsid w:val="003D4608"/>
    <w:rsid w:val="003D47C0"/>
    <w:rsid w:val="003D4872"/>
    <w:rsid w:val="003D49C6"/>
    <w:rsid w:val="003D4B45"/>
    <w:rsid w:val="003D4B9E"/>
    <w:rsid w:val="003D4BA6"/>
    <w:rsid w:val="003D4D06"/>
    <w:rsid w:val="003D4E4F"/>
    <w:rsid w:val="003D4FA7"/>
    <w:rsid w:val="003D5048"/>
    <w:rsid w:val="003D5053"/>
    <w:rsid w:val="003D54CA"/>
    <w:rsid w:val="003D5573"/>
    <w:rsid w:val="003D566D"/>
    <w:rsid w:val="003D5719"/>
    <w:rsid w:val="003D58C7"/>
    <w:rsid w:val="003D5942"/>
    <w:rsid w:val="003D5AE6"/>
    <w:rsid w:val="003D5AED"/>
    <w:rsid w:val="003D5DE7"/>
    <w:rsid w:val="003D6000"/>
    <w:rsid w:val="003D63D6"/>
    <w:rsid w:val="003D65F6"/>
    <w:rsid w:val="003D6609"/>
    <w:rsid w:val="003D66D8"/>
    <w:rsid w:val="003D6770"/>
    <w:rsid w:val="003D6A90"/>
    <w:rsid w:val="003D6B94"/>
    <w:rsid w:val="003D6DA7"/>
    <w:rsid w:val="003D6E64"/>
    <w:rsid w:val="003D6E6D"/>
    <w:rsid w:val="003D6EDD"/>
    <w:rsid w:val="003D7174"/>
    <w:rsid w:val="003D729F"/>
    <w:rsid w:val="003D7614"/>
    <w:rsid w:val="003D7655"/>
    <w:rsid w:val="003D76DD"/>
    <w:rsid w:val="003D7B0E"/>
    <w:rsid w:val="003D7C4D"/>
    <w:rsid w:val="003E00B7"/>
    <w:rsid w:val="003E0187"/>
    <w:rsid w:val="003E0289"/>
    <w:rsid w:val="003E03C1"/>
    <w:rsid w:val="003E054E"/>
    <w:rsid w:val="003E0A1F"/>
    <w:rsid w:val="003E0A7F"/>
    <w:rsid w:val="003E0CCA"/>
    <w:rsid w:val="003E1162"/>
    <w:rsid w:val="003E11A7"/>
    <w:rsid w:val="003E158D"/>
    <w:rsid w:val="003E15F0"/>
    <w:rsid w:val="003E16C4"/>
    <w:rsid w:val="003E16E2"/>
    <w:rsid w:val="003E1701"/>
    <w:rsid w:val="003E17AC"/>
    <w:rsid w:val="003E1C71"/>
    <w:rsid w:val="003E1DF5"/>
    <w:rsid w:val="003E254D"/>
    <w:rsid w:val="003E28C7"/>
    <w:rsid w:val="003E2FFE"/>
    <w:rsid w:val="003E3029"/>
    <w:rsid w:val="003E32DD"/>
    <w:rsid w:val="003E3351"/>
    <w:rsid w:val="003E33AA"/>
    <w:rsid w:val="003E33DF"/>
    <w:rsid w:val="003E353D"/>
    <w:rsid w:val="003E3A36"/>
    <w:rsid w:val="003E3ABD"/>
    <w:rsid w:val="003E41A6"/>
    <w:rsid w:val="003E421E"/>
    <w:rsid w:val="003E4273"/>
    <w:rsid w:val="003E441B"/>
    <w:rsid w:val="003E46AA"/>
    <w:rsid w:val="003E4817"/>
    <w:rsid w:val="003E4862"/>
    <w:rsid w:val="003E4899"/>
    <w:rsid w:val="003E498F"/>
    <w:rsid w:val="003E49E7"/>
    <w:rsid w:val="003E4A78"/>
    <w:rsid w:val="003E4ADC"/>
    <w:rsid w:val="003E4F30"/>
    <w:rsid w:val="003E5288"/>
    <w:rsid w:val="003E52D3"/>
    <w:rsid w:val="003E574D"/>
    <w:rsid w:val="003E5872"/>
    <w:rsid w:val="003E58EE"/>
    <w:rsid w:val="003E597C"/>
    <w:rsid w:val="003E59F1"/>
    <w:rsid w:val="003E5AEF"/>
    <w:rsid w:val="003E5B06"/>
    <w:rsid w:val="003E5D9D"/>
    <w:rsid w:val="003E5E58"/>
    <w:rsid w:val="003E6295"/>
    <w:rsid w:val="003E632B"/>
    <w:rsid w:val="003E64DB"/>
    <w:rsid w:val="003E6624"/>
    <w:rsid w:val="003E6646"/>
    <w:rsid w:val="003E6770"/>
    <w:rsid w:val="003E6AC8"/>
    <w:rsid w:val="003E6C50"/>
    <w:rsid w:val="003E74C7"/>
    <w:rsid w:val="003E76BE"/>
    <w:rsid w:val="003E7718"/>
    <w:rsid w:val="003E7815"/>
    <w:rsid w:val="003E7881"/>
    <w:rsid w:val="003E78CB"/>
    <w:rsid w:val="003E7901"/>
    <w:rsid w:val="003E7908"/>
    <w:rsid w:val="003E7A63"/>
    <w:rsid w:val="003E7A8F"/>
    <w:rsid w:val="003E7BBD"/>
    <w:rsid w:val="003E7D90"/>
    <w:rsid w:val="003E7DF4"/>
    <w:rsid w:val="003F04A4"/>
    <w:rsid w:val="003F0558"/>
    <w:rsid w:val="003F063D"/>
    <w:rsid w:val="003F07C6"/>
    <w:rsid w:val="003F0A1D"/>
    <w:rsid w:val="003F0B1E"/>
    <w:rsid w:val="003F0B4B"/>
    <w:rsid w:val="003F0B97"/>
    <w:rsid w:val="003F11A0"/>
    <w:rsid w:val="003F13C5"/>
    <w:rsid w:val="003F14B6"/>
    <w:rsid w:val="003F15C0"/>
    <w:rsid w:val="003F15D0"/>
    <w:rsid w:val="003F15E5"/>
    <w:rsid w:val="003F1DF5"/>
    <w:rsid w:val="003F1E45"/>
    <w:rsid w:val="003F1EA6"/>
    <w:rsid w:val="003F1EFD"/>
    <w:rsid w:val="003F1F91"/>
    <w:rsid w:val="003F1FDE"/>
    <w:rsid w:val="003F23F8"/>
    <w:rsid w:val="003F2420"/>
    <w:rsid w:val="003F2511"/>
    <w:rsid w:val="003F26CE"/>
    <w:rsid w:val="003F2786"/>
    <w:rsid w:val="003F29FF"/>
    <w:rsid w:val="003F2B15"/>
    <w:rsid w:val="003F2B8C"/>
    <w:rsid w:val="003F2BD4"/>
    <w:rsid w:val="003F2CB2"/>
    <w:rsid w:val="003F2DAF"/>
    <w:rsid w:val="003F3059"/>
    <w:rsid w:val="003F3095"/>
    <w:rsid w:val="003F35C6"/>
    <w:rsid w:val="003F3760"/>
    <w:rsid w:val="003F3B8B"/>
    <w:rsid w:val="003F3BC8"/>
    <w:rsid w:val="003F3E9B"/>
    <w:rsid w:val="003F3EB9"/>
    <w:rsid w:val="003F3EBC"/>
    <w:rsid w:val="003F3ED3"/>
    <w:rsid w:val="003F3FC2"/>
    <w:rsid w:val="003F4032"/>
    <w:rsid w:val="003F41B7"/>
    <w:rsid w:val="003F4540"/>
    <w:rsid w:val="003F463A"/>
    <w:rsid w:val="003F4765"/>
    <w:rsid w:val="003F476D"/>
    <w:rsid w:val="003F4849"/>
    <w:rsid w:val="003F49B5"/>
    <w:rsid w:val="003F4A6E"/>
    <w:rsid w:val="003F4B7B"/>
    <w:rsid w:val="003F4EAD"/>
    <w:rsid w:val="003F4F98"/>
    <w:rsid w:val="003F50CC"/>
    <w:rsid w:val="003F51AB"/>
    <w:rsid w:val="003F537F"/>
    <w:rsid w:val="003F5644"/>
    <w:rsid w:val="003F5AB7"/>
    <w:rsid w:val="003F5B54"/>
    <w:rsid w:val="003F5C66"/>
    <w:rsid w:val="003F60A0"/>
    <w:rsid w:val="003F613A"/>
    <w:rsid w:val="003F6401"/>
    <w:rsid w:val="003F66DF"/>
    <w:rsid w:val="003F6A4F"/>
    <w:rsid w:val="003F6A83"/>
    <w:rsid w:val="003F6B43"/>
    <w:rsid w:val="003F6BE5"/>
    <w:rsid w:val="003F6F10"/>
    <w:rsid w:val="003F7480"/>
    <w:rsid w:val="003F74F4"/>
    <w:rsid w:val="003F7681"/>
    <w:rsid w:val="003F78A3"/>
    <w:rsid w:val="003F7B87"/>
    <w:rsid w:val="003F7D35"/>
    <w:rsid w:val="003F7DB6"/>
    <w:rsid w:val="003F7E12"/>
    <w:rsid w:val="003F7ED9"/>
    <w:rsid w:val="0040008E"/>
    <w:rsid w:val="004000FF"/>
    <w:rsid w:val="00400202"/>
    <w:rsid w:val="0040025D"/>
    <w:rsid w:val="004004AA"/>
    <w:rsid w:val="004004DD"/>
    <w:rsid w:val="004005A9"/>
    <w:rsid w:val="00400780"/>
    <w:rsid w:val="004007D7"/>
    <w:rsid w:val="00400831"/>
    <w:rsid w:val="004008FB"/>
    <w:rsid w:val="00400A0F"/>
    <w:rsid w:val="00400C3B"/>
    <w:rsid w:val="00400FBE"/>
    <w:rsid w:val="00401499"/>
    <w:rsid w:val="00401684"/>
    <w:rsid w:val="0040171C"/>
    <w:rsid w:val="00401929"/>
    <w:rsid w:val="00401A91"/>
    <w:rsid w:val="00401C6A"/>
    <w:rsid w:val="00401FF1"/>
    <w:rsid w:val="00402284"/>
    <w:rsid w:val="00402400"/>
    <w:rsid w:val="004025E6"/>
    <w:rsid w:val="00402D07"/>
    <w:rsid w:val="00402D5F"/>
    <w:rsid w:val="00402DA9"/>
    <w:rsid w:val="00402E25"/>
    <w:rsid w:val="00402F8D"/>
    <w:rsid w:val="00403288"/>
    <w:rsid w:val="0040369E"/>
    <w:rsid w:val="004036C1"/>
    <w:rsid w:val="00403E17"/>
    <w:rsid w:val="004040F6"/>
    <w:rsid w:val="00404290"/>
    <w:rsid w:val="004042DC"/>
    <w:rsid w:val="0040438E"/>
    <w:rsid w:val="004044DD"/>
    <w:rsid w:val="004046B4"/>
    <w:rsid w:val="00404799"/>
    <w:rsid w:val="004047B7"/>
    <w:rsid w:val="0040515C"/>
    <w:rsid w:val="004051AF"/>
    <w:rsid w:val="004051CE"/>
    <w:rsid w:val="00405417"/>
    <w:rsid w:val="004055B9"/>
    <w:rsid w:val="0040573A"/>
    <w:rsid w:val="004057DE"/>
    <w:rsid w:val="004059BF"/>
    <w:rsid w:val="00405AA9"/>
    <w:rsid w:val="00405BF4"/>
    <w:rsid w:val="00405CB9"/>
    <w:rsid w:val="00405F3D"/>
    <w:rsid w:val="004066CF"/>
    <w:rsid w:val="004067B2"/>
    <w:rsid w:val="00406A3B"/>
    <w:rsid w:val="00406B7B"/>
    <w:rsid w:val="00406CAF"/>
    <w:rsid w:val="00406EF0"/>
    <w:rsid w:val="00406F5A"/>
    <w:rsid w:val="00407166"/>
    <w:rsid w:val="004072C4"/>
    <w:rsid w:val="004073D8"/>
    <w:rsid w:val="00407586"/>
    <w:rsid w:val="004077CC"/>
    <w:rsid w:val="004077CD"/>
    <w:rsid w:val="00407A64"/>
    <w:rsid w:val="00407AD9"/>
    <w:rsid w:val="00407B32"/>
    <w:rsid w:val="00407BBB"/>
    <w:rsid w:val="00407C88"/>
    <w:rsid w:val="00407F05"/>
    <w:rsid w:val="004104D2"/>
    <w:rsid w:val="0041050B"/>
    <w:rsid w:val="0041050F"/>
    <w:rsid w:val="004105D7"/>
    <w:rsid w:val="004106BA"/>
    <w:rsid w:val="00410747"/>
    <w:rsid w:val="004107E3"/>
    <w:rsid w:val="00410889"/>
    <w:rsid w:val="004109C1"/>
    <w:rsid w:val="004109DA"/>
    <w:rsid w:val="00410ACB"/>
    <w:rsid w:val="00410B8B"/>
    <w:rsid w:val="00410C56"/>
    <w:rsid w:val="00410D7F"/>
    <w:rsid w:val="00410DB8"/>
    <w:rsid w:val="0041155D"/>
    <w:rsid w:val="004115D0"/>
    <w:rsid w:val="0041176D"/>
    <w:rsid w:val="00411862"/>
    <w:rsid w:val="004118E5"/>
    <w:rsid w:val="004119A3"/>
    <w:rsid w:val="00411A0D"/>
    <w:rsid w:val="00411AB8"/>
    <w:rsid w:val="00411C80"/>
    <w:rsid w:val="00412035"/>
    <w:rsid w:val="004121EC"/>
    <w:rsid w:val="0041224B"/>
    <w:rsid w:val="00412304"/>
    <w:rsid w:val="00412359"/>
    <w:rsid w:val="0041253A"/>
    <w:rsid w:val="00412605"/>
    <w:rsid w:val="00412794"/>
    <w:rsid w:val="00412A5D"/>
    <w:rsid w:val="00412ACB"/>
    <w:rsid w:val="00412BEA"/>
    <w:rsid w:val="00412C38"/>
    <w:rsid w:val="00412C3A"/>
    <w:rsid w:val="00412E6C"/>
    <w:rsid w:val="00412F99"/>
    <w:rsid w:val="00412FBC"/>
    <w:rsid w:val="00413142"/>
    <w:rsid w:val="00413A5D"/>
    <w:rsid w:val="00413E22"/>
    <w:rsid w:val="0041415C"/>
    <w:rsid w:val="00414509"/>
    <w:rsid w:val="0041450E"/>
    <w:rsid w:val="00414582"/>
    <w:rsid w:val="0041468F"/>
    <w:rsid w:val="004146B8"/>
    <w:rsid w:val="00414C58"/>
    <w:rsid w:val="00414D0D"/>
    <w:rsid w:val="00414DBF"/>
    <w:rsid w:val="00414DF7"/>
    <w:rsid w:val="00415104"/>
    <w:rsid w:val="0041513D"/>
    <w:rsid w:val="00415231"/>
    <w:rsid w:val="00415724"/>
    <w:rsid w:val="004159B1"/>
    <w:rsid w:val="00415C19"/>
    <w:rsid w:val="0041621B"/>
    <w:rsid w:val="00416279"/>
    <w:rsid w:val="00416466"/>
    <w:rsid w:val="0041646B"/>
    <w:rsid w:val="004165A4"/>
    <w:rsid w:val="004165D8"/>
    <w:rsid w:val="004166E1"/>
    <w:rsid w:val="004167BB"/>
    <w:rsid w:val="004167E6"/>
    <w:rsid w:val="0041681A"/>
    <w:rsid w:val="0041689C"/>
    <w:rsid w:val="00416933"/>
    <w:rsid w:val="00416D9D"/>
    <w:rsid w:val="00416F7D"/>
    <w:rsid w:val="0041719F"/>
    <w:rsid w:val="00417352"/>
    <w:rsid w:val="00417814"/>
    <w:rsid w:val="00417A59"/>
    <w:rsid w:val="00417BC9"/>
    <w:rsid w:val="00417CA9"/>
    <w:rsid w:val="00417CAC"/>
    <w:rsid w:val="00417F00"/>
    <w:rsid w:val="00417F3C"/>
    <w:rsid w:val="00417F83"/>
    <w:rsid w:val="00417FA3"/>
    <w:rsid w:val="00420275"/>
    <w:rsid w:val="00420408"/>
    <w:rsid w:val="00420B0A"/>
    <w:rsid w:val="00420B58"/>
    <w:rsid w:val="004215F2"/>
    <w:rsid w:val="0042163E"/>
    <w:rsid w:val="00421804"/>
    <w:rsid w:val="004219F8"/>
    <w:rsid w:val="00421A90"/>
    <w:rsid w:val="00421C08"/>
    <w:rsid w:val="00421C11"/>
    <w:rsid w:val="00421CA0"/>
    <w:rsid w:val="00421CBF"/>
    <w:rsid w:val="00421DBA"/>
    <w:rsid w:val="00421FFD"/>
    <w:rsid w:val="00422296"/>
    <w:rsid w:val="00422328"/>
    <w:rsid w:val="004223A0"/>
    <w:rsid w:val="00422443"/>
    <w:rsid w:val="00422578"/>
    <w:rsid w:val="004226D1"/>
    <w:rsid w:val="0042287A"/>
    <w:rsid w:val="0042342A"/>
    <w:rsid w:val="0042343F"/>
    <w:rsid w:val="004236B5"/>
    <w:rsid w:val="004237E1"/>
    <w:rsid w:val="0042380A"/>
    <w:rsid w:val="00423B28"/>
    <w:rsid w:val="00423C42"/>
    <w:rsid w:val="00423D45"/>
    <w:rsid w:val="00423D5F"/>
    <w:rsid w:val="00423F58"/>
    <w:rsid w:val="00423FC5"/>
    <w:rsid w:val="00424533"/>
    <w:rsid w:val="004248E7"/>
    <w:rsid w:val="00424A01"/>
    <w:rsid w:val="00424A8D"/>
    <w:rsid w:val="00424D21"/>
    <w:rsid w:val="00424F6F"/>
    <w:rsid w:val="00424FFA"/>
    <w:rsid w:val="004254E9"/>
    <w:rsid w:val="0042581D"/>
    <w:rsid w:val="00425A49"/>
    <w:rsid w:val="00425B9B"/>
    <w:rsid w:val="00425D1C"/>
    <w:rsid w:val="00425FE4"/>
    <w:rsid w:val="0042601B"/>
    <w:rsid w:val="00426067"/>
    <w:rsid w:val="0042610F"/>
    <w:rsid w:val="00426177"/>
    <w:rsid w:val="004262F1"/>
    <w:rsid w:val="004266FB"/>
    <w:rsid w:val="00426C05"/>
    <w:rsid w:val="00426C73"/>
    <w:rsid w:val="00426CD0"/>
    <w:rsid w:val="00426D72"/>
    <w:rsid w:val="00426E0B"/>
    <w:rsid w:val="00426FC3"/>
    <w:rsid w:val="004270AD"/>
    <w:rsid w:val="0042744B"/>
    <w:rsid w:val="004274B9"/>
    <w:rsid w:val="004276D4"/>
    <w:rsid w:val="00427726"/>
    <w:rsid w:val="00427781"/>
    <w:rsid w:val="0042797D"/>
    <w:rsid w:val="00427B04"/>
    <w:rsid w:val="00427B67"/>
    <w:rsid w:val="00427B68"/>
    <w:rsid w:val="00427B86"/>
    <w:rsid w:val="00427CD2"/>
    <w:rsid w:val="00427DF1"/>
    <w:rsid w:val="00427F26"/>
    <w:rsid w:val="0043028F"/>
    <w:rsid w:val="00430A8C"/>
    <w:rsid w:val="00430B7E"/>
    <w:rsid w:val="00430E1A"/>
    <w:rsid w:val="00430F3C"/>
    <w:rsid w:val="00431036"/>
    <w:rsid w:val="0043128E"/>
    <w:rsid w:val="0043132A"/>
    <w:rsid w:val="004314EC"/>
    <w:rsid w:val="004317FF"/>
    <w:rsid w:val="00431AAE"/>
    <w:rsid w:val="00431AF3"/>
    <w:rsid w:val="00431B60"/>
    <w:rsid w:val="00432046"/>
    <w:rsid w:val="004321E2"/>
    <w:rsid w:val="00432351"/>
    <w:rsid w:val="004328EC"/>
    <w:rsid w:val="00432954"/>
    <w:rsid w:val="00432B95"/>
    <w:rsid w:val="00432C3E"/>
    <w:rsid w:val="00432FEC"/>
    <w:rsid w:val="00433141"/>
    <w:rsid w:val="004331A5"/>
    <w:rsid w:val="004332FE"/>
    <w:rsid w:val="00433450"/>
    <w:rsid w:val="00433473"/>
    <w:rsid w:val="00433832"/>
    <w:rsid w:val="00433A9C"/>
    <w:rsid w:val="00433C14"/>
    <w:rsid w:val="00433C23"/>
    <w:rsid w:val="00433C3F"/>
    <w:rsid w:val="00433E68"/>
    <w:rsid w:val="00434371"/>
    <w:rsid w:val="004345A3"/>
    <w:rsid w:val="0043484D"/>
    <w:rsid w:val="00434A32"/>
    <w:rsid w:val="00434C03"/>
    <w:rsid w:val="00434E52"/>
    <w:rsid w:val="00434F2D"/>
    <w:rsid w:val="00434F63"/>
    <w:rsid w:val="0043542B"/>
    <w:rsid w:val="00435435"/>
    <w:rsid w:val="0043595D"/>
    <w:rsid w:val="004359FC"/>
    <w:rsid w:val="00435D3F"/>
    <w:rsid w:val="00436073"/>
    <w:rsid w:val="004360E6"/>
    <w:rsid w:val="004361F0"/>
    <w:rsid w:val="00436232"/>
    <w:rsid w:val="0043629A"/>
    <w:rsid w:val="0043638F"/>
    <w:rsid w:val="00436499"/>
    <w:rsid w:val="004364DE"/>
    <w:rsid w:val="00436DB6"/>
    <w:rsid w:val="00436E0C"/>
    <w:rsid w:val="00436E9F"/>
    <w:rsid w:val="00436FE9"/>
    <w:rsid w:val="0043710A"/>
    <w:rsid w:val="0043712C"/>
    <w:rsid w:val="004371A7"/>
    <w:rsid w:val="0043767A"/>
    <w:rsid w:val="004376BE"/>
    <w:rsid w:val="00437774"/>
    <w:rsid w:val="00437859"/>
    <w:rsid w:val="00437892"/>
    <w:rsid w:val="00437AB8"/>
    <w:rsid w:val="00437F45"/>
    <w:rsid w:val="00437FAF"/>
    <w:rsid w:val="00437FDA"/>
    <w:rsid w:val="004400FF"/>
    <w:rsid w:val="00440177"/>
    <w:rsid w:val="00440317"/>
    <w:rsid w:val="004403C9"/>
    <w:rsid w:val="004405E9"/>
    <w:rsid w:val="00440699"/>
    <w:rsid w:val="00440856"/>
    <w:rsid w:val="00440BD8"/>
    <w:rsid w:val="00440BDD"/>
    <w:rsid w:val="00440CCD"/>
    <w:rsid w:val="00441007"/>
    <w:rsid w:val="004412F0"/>
    <w:rsid w:val="004414FF"/>
    <w:rsid w:val="004415C8"/>
    <w:rsid w:val="004415ED"/>
    <w:rsid w:val="004417A5"/>
    <w:rsid w:val="004417C1"/>
    <w:rsid w:val="004417F5"/>
    <w:rsid w:val="0044181F"/>
    <w:rsid w:val="00441C03"/>
    <w:rsid w:val="00441CD0"/>
    <w:rsid w:val="00441D39"/>
    <w:rsid w:val="004422C8"/>
    <w:rsid w:val="00442495"/>
    <w:rsid w:val="00442520"/>
    <w:rsid w:val="004426B9"/>
    <w:rsid w:val="0044287C"/>
    <w:rsid w:val="004429DE"/>
    <w:rsid w:val="00442A20"/>
    <w:rsid w:val="00442AB6"/>
    <w:rsid w:val="00442CB0"/>
    <w:rsid w:val="004432A5"/>
    <w:rsid w:val="004433B2"/>
    <w:rsid w:val="0044342D"/>
    <w:rsid w:val="0044354B"/>
    <w:rsid w:val="00443747"/>
    <w:rsid w:val="004438AB"/>
    <w:rsid w:val="0044394B"/>
    <w:rsid w:val="00443A41"/>
    <w:rsid w:val="00443A43"/>
    <w:rsid w:val="00443CC3"/>
    <w:rsid w:val="00443E12"/>
    <w:rsid w:val="00443EF4"/>
    <w:rsid w:val="00443F98"/>
    <w:rsid w:val="00444017"/>
    <w:rsid w:val="00444046"/>
    <w:rsid w:val="00444245"/>
    <w:rsid w:val="004443FD"/>
    <w:rsid w:val="00444612"/>
    <w:rsid w:val="0044477D"/>
    <w:rsid w:val="00444947"/>
    <w:rsid w:val="00444A8B"/>
    <w:rsid w:val="00444B39"/>
    <w:rsid w:val="00444BEC"/>
    <w:rsid w:val="00444D39"/>
    <w:rsid w:val="0044502E"/>
    <w:rsid w:val="00445145"/>
    <w:rsid w:val="004451E2"/>
    <w:rsid w:val="004452BD"/>
    <w:rsid w:val="00445471"/>
    <w:rsid w:val="004454E0"/>
    <w:rsid w:val="0044573E"/>
    <w:rsid w:val="004457A1"/>
    <w:rsid w:val="00445899"/>
    <w:rsid w:val="00445E56"/>
    <w:rsid w:val="00445EBF"/>
    <w:rsid w:val="00445F5A"/>
    <w:rsid w:val="00445F82"/>
    <w:rsid w:val="00446360"/>
    <w:rsid w:val="004468E8"/>
    <w:rsid w:val="00446969"/>
    <w:rsid w:val="00446A3B"/>
    <w:rsid w:val="00446BEC"/>
    <w:rsid w:val="00446BF0"/>
    <w:rsid w:val="00446EEC"/>
    <w:rsid w:val="0044714E"/>
    <w:rsid w:val="0044736A"/>
    <w:rsid w:val="00447419"/>
    <w:rsid w:val="0044749B"/>
    <w:rsid w:val="0044764C"/>
    <w:rsid w:val="0044769A"/>
    <w:rsid w:val="00447713"/>
    <w:rsid w:val="004478A7"/>
    <w:rsid w:val="004478BE"/>
    <w:rsid w:val="004479D9"/>
    <w:rsid w:val="00447C77"/>
    <w:rsid w:val="00447F4A"/>
    <w:rsid w:val="004501BC"/>
    <w:rsid w:val="0045069B"/>
    <w:rsid w:val="0045086F"/>
    <w:rsid w:val="00450B23"/>
    <w:rsid w:val="00450D20"/>
    <w:rsid w:val="00451067"/>
    <w:rsid w:val="0045109F"/>
    <w:rsid w:val="004510DB"/>
    <w:rsid w:val="00451184"/>
    <w:rsid w:val="00451192"/>
    <w:rsid w:val="004511C0"/>
    <w:rsid w:val="0045154D"/>
    <w:rsid w:val="0045176A"/>
    <w:rsid w:val="00451899"/>
    <w:rsid w:val="00451BDD"/>
    <w:rsid w:val="00451C64"/>
    <w:rsid w:val="00451D03"/>
    <w:rsid w:val="00451D11"/>
    <w:rsid w:val="00451DE1"/>
    <w:rsid w:val="00451F4D"/>
    <w:rsid w:val="00451F5F"/>
    <w:rsid w:val="00451F8E"/>
    <w:rsid w:val="00452150"/>
    <w:rsid w:val="0045226E"/>
    <w:rsid w:val="004522AD"/>
    <w:rsid w:val="0045246E"/>
    <w:rsid w:val="00452590"/>
    <w:rsid w:val="004525A2"/>
    <w:rsid w:val="00452799"/>
    <w:rsid w:val="004529E8"/>
    <w:rsid w:val="004529F4"/>
    <w:rsid w:val="00452A8F"/>
    <w:rsid w:val="0045350C"/>
    <w:rsid w:val="00453AA5"/>
    <w:rsid w:val="00453B30"/>
    <w:rsid w:val="00453B54"/>
    <w:rsid w:val="00453BA0"/>
    <w:rsid w:val="00453C41"/>
    <w:rsid w:val="00453DCD"/>
    <w:rsid w:val="004542BC"/>
    <w:rsid w:val="0045453B"/>
    <w:rsid w:val="00454656"/>
    <w:rsid w:val="00454694"/>
    <w:rsid w:val="00454761"/>
    <w:rsid w:val="004548A5"/>
    <w:rsid w:val="004548D9"/>
    <w:rsid w:val="004549D7"/>
    <w:rsid w:val="00454F36"/>
    <w:rsid w:val="004551E4"/>
    <w:rsid w:val="00455657"/>
    <w:rsid w:val="00455AB1"/>
    <w:rsid w:val="00455F1D"/>
    <w:rsid w:val="0045601D"/>
    <w:rsid w:val="00456398"/>
    <w:rsid w:val="0045653B"/>
    <w:rsid w:val="004566BA"/>
    <w:rsid w:val="00456C57"/>
    <w:rsid w:val="00456ED6"/>
    <w:rsid w:val="00456FBF"/>
    <w:rsid w:val="004572BA"/>
    <w:rsid w:val="004572C9"/>
    <w:rsid w:val="00457405"/>
    <w:rsid w:val="00457485"/>
    <w:rsid w:val="004578BF"/>
    <w:rsid w:val="004578CE"/>
    <w:rsid w:val="00457928"/>
    <w:rsid w:val="00457ABE"/>
    <w:rsid w:val="00457BD4"/>
    <w:rsid w:val="00457C75"/>
    <w:rsid w:val="00457D59"/>
    <w:rsid w:val="00457EE7"/>
    <w:rsid w:val="004600ED"/>
    <w:rsid w:val="00460141"/>
    <w:rsid w:val="00460163"/>
    <w:rsid w:val="00460274"/>
    <w:rsid w:val="004602B7"/>
    <w:rsid w:val="00460394"/>
    <w:rsid w:val="00460D22"/>
    <w:rsid w:val="00460FDE"/>
    <w:rsid w:val="004610C9"/>
    <w:rsid w:val="00461151"/>
    <w:rsid w:val="00461347"/>
    <w:rsid w:val="0046137D"/>
    <w:rsid w:val="00461576"/>
    <w:rsid w:val="0046183C"/>
    <w:rsid w:val="00461852"/>
    <w:rsid w:val="004618A6"/>
    <w:rsid w:val="00461A82"/>
    <w:rsid w:val="00461A9F"/>
    <w:rsid w:val="00461DED"/>
    <w:rsid w:val="00461F15"/>
    <w:rsid w:val="0046236F"/>
    <w:rsid w:val="00462425"/>
    <w:rsid w:val="00462501"/>
    <w:rsid w:val="00462503"/>
    <w:rsid w:val="00462762"/>
    <w:rsid w:val="00462813"/>
    <w:rsid w:val="00462815"/>
    <w:rsid w:val="00462823"/>
    <w:rsid w:val="00463138"/>
    <w:rsid w:val="0046331D"/>
    <w:rsid w:val="004634AA"/>
    <w:rsid w:val="004638E3"/>
    <w:rsid w:val="00463A10"/>
    <w:rsid w:val="00463C84"/>
    <w:rsid w:val="004641F4"/>
    <w:rsid w:val="004641FC"/>
    <w:rsid w:val="00464365"/>
    <w:rsid w:val="0046468C"/>
    <w:rsid w:val="00464898"/>
    <w:rsid w:val="00464C34"/>
    <w:rsid w:val="00464C68"/>
    <w:rsid w:val="00464D34"/>
    <w:rsid w:val="00464DB7"/>
    <w:rsid w:val="00464DF8"/>
    <w:rsid w:val="00465000"/>
    <w:rsid w:val="004650AE"/>
    <w:rsid w:val="004651C8"/>
    <w:rsid w:val="004652D1"/>
    <w:rsid w:val="00465474"/>
    <w:rsid w:val="00465592"/>
    <w:rsid w:val="00465681"/>
    <w:rsid w:val="00465A29"/>
    <w:rsid w:val="00465C15"/>
    <w:rsid w:val="00465D3A"/>
    <w:rsid w:val="00466119"/>
    <w:rsid w:val="00466497"/>
    <w:rsid w:val="004664BF"/>
    <w:rsid w:val="00466557"/>
    <w:rsid w:val="0046659E"/>
    <w:rsid w:val="004669DA"/>
    <w:rsid w:val="004669F8"/>
    <w:rsid w:val="00466AB6"/>
    <w:rsid w:val="00466CE5"/>
    <w:rsid w:val="00466D46"/>
    <w:rsid w:val="00467183"/>
    <w:rsid w:val="004671A1"/>
    <w:rsid w:val="004671B4"/>
    <w:rsid w:val="0046748F"/>
    <w:rsid w:val="004675EE"/>
    <w:rsid w:val="00467689"/>
    <w:rsid w:val="00467791"/>
    <w:rsid w:val="00467861"/>
    <w:rsid w:val="00467C69"/>
    <w:rsid w:val="00467D9E"/>
    <w:rsid w:val="0047018C"/>
    <w:rsid w:val="004703B8"/>
    <w:rsid w:val="004704F0"/>
    <w:rsid w:val="00470535"/>
    <w:rsid w:val="00470575"/>
    <w:rsid w:val="0047070A"/>
    <w:rsid w:val="00470AC6"/>
    <w:rsid w:val="00470B66"/>
    <w:rsid w:val="00470C03"/>
    <w:rsid w:val="00470C62"/>
    <w:rsid w:val="00470E06"/>
    <w:rsid w:val="004711F4"/>
    <w:rsid w:val="004712B6"/>
    <w:rsid w:val="0047138D"/>
    <w:rsid w:val="004713C5"/>
    <w:rsid w:val="0047149D"/>
    <w:rsid w:val="0047195A"/>
    <w:rsid w:val="00471B2F"/>
    <w:rsid w:val="00471B6B"/>
    <w:rsid w:val="00472261"/>
    <w:rsid w:val="004722C1"/>
    <w:rsid w:val="004723F6"/>
    <w:rsid w:val="00472442"/>
    <w:rsid w:val="004726F4"/>
    <w:rsid w:val="004727A8"/>
    <w:rsid w:val="00472806"/>
    <w:rsid w:val="0047295C"/>
    <w:rsid w:val="00472C23"/>
    <w:rsid w:val="00472F0F"/>
    <w:rsid w:val="004733E4"/>
    <w:rsid w:val="0047341C"/>
    <w:rsid w:val="004735CF"/>
    <w:rsid w:val="00473642"/>
    <w:rsid w:val="004736E2"/>
    <w:rsid w:val="0047388A"/>
    <w:rsid w:val="00473890"/>
    <w:rsid w:val="00473F35"/>
    <w:rsid w:val="00473FB7"/>
    <w:rsid w:val="00473FCF"/>
    <w:rsid w:val="00474018"/>
    <w:rsid w:val="00474707"/>
    <w:rsid w:val="00474717"/>
    <w:rsid w:val="00474850"/>
    <w:rsid w:val="00474AB9"/>
    <w:rsid w:val="00474ACD"/>
    <w:rsid w:val="00474D2F"/>
    <w:rsid w:val="00474D6A"/>
    <w:rsid w:val="00474FB0"/>
    <w:rsid w:val="00475080"/>
    <w:rsid w:val="00475300"/>
    <w:rsid w:val="00475491"/>
    <w:rsid w:val="0047552F"/>
    <w:rsid w:val="00475961"/>
    <w:rsid w:val="00475A4A"/>
    <w:rsid w:val="00475AC1"/>
    <w:rsid w:val="00475DDD"/>
    <w:rsid w:val="0047602A"/>
    <w:rsid w:val="004762EA"/>
    <w:rsid w:val="00476319"/>
    <w:rsid w:val="004763B3"/>
    <w:rsid w:val="004763DF"/>
    <w:rsid w:val="00476455"/>
    <w:rsid w:val="0047649D"/>
    <w:rsid w:val="00476508"/>
    <w:rsid w:val="00476553"/>
    <w:rsid w:val="004769FD"/>
    <w:rsid w:val="00476A42"/>
    <w:rsid w:val="00476A69"/>
    <w:rsid w:val="00476B54"/>
    <w:rsid w:val="00476C89"/>
    <w:rsid w:val="00476C94"/>
    <w:rsid w:val="0047720B"/>
    <w:rsid w:val="00477414"/>
    <w:rsid w:val="004774B9"/>
    <w:rsid w:val="00477549"/>
    <w:rsid w:val="004775EF"/>
    <w:rsid w:val="00480343"/>
    <w:rsid w:val="004803B5"/>
    <w:rsid w:val="0048041E"/>
    <w:rsid w:val="00480628"/>
    <w:rsid w:val="00480788"/>
    <w:rsid w:val="00480A97"/>
    <w:rsid w:val="00480B0D"/>
    <w:rsid w:val="00480E2C"/>
    <w:rsid w:val="0048105F"/>
    <w:rsid w:val="004810D0"/>
    <w:rsid w:val="0048117F"/>
    <w:rsid w:val="004811C0"/>
    <w:rsid w:val="0048140D"/>
    <w:rsid w:val="004818C8"/>
    <w:rsid w:val="00481995"/>
    <w:rsid w:val="00481C22"/>
    <w:rsid w:val="00481F25"/>
    <w:rsid w:val="0048202E"/>
    <w:rsid w:val="00482506"/>
    <w:rsid w:val="0048252A"/>
    <w:rsid w:val="00482682"/>
    <w:rsid w:val="004826AA"/>
    <w:rsid w:val="00482822"/>
    <w:rsid w:val="00482B8A"/>
    <w:rsid w:val="00482F00"/>
    <w:rsid w:val="00482FE7"/>
    <w:rsid w:val="004830DB"/>
    <w:rsid w:val="0048329F"/>
    <w:rsid w:val="00483356"/>
    <w:rsid w:val="004834A8"/>
    <w:rsid w:val="00483834"/>
    <w:rsid w:val="00483876"/>
    <w:rsid w:val="00483C60"/>
    <w:rsid w:val="00483D6A"/>
    <w:rsid w:val="00483D84"/>
    <w:rsid w:val="00483DFE"/>
    <w:rsid w:val="00483E3D"/>
    <w:rsid w:val="00483EC2"/>
    <w:rsid w:val="00484132"/>
    <w:rsid w:val="004841CC"/>
    <w:rsid w:val="004842FF"/>
    <w:rsid w:val="00484410"/>
    <w:rsid w:val="00484622"/>
    <w:rsid w:val="00484716"/>
    <w:rsid w:val="00484A8D"/>
    <w:rsid w:val="00484AB7"/>
    <w:rsid w:val="00484D13"/>
    <w:rsid w:val="004850E1"/>
    <w:rsid w:val="00485232"/>
    <w:rsid w:val="0048527A"/>
    <w:rsid w:val="0048564F"/>
    <w:rsid w:val="004856C7"/>
    <w:rsid w:val="004857D4"/>
    <w:rsid w:val="004858DA"/>
    <w:rsid w:val="00485A5F"/>
    <w:rsid w:val="00485F23"/>
    <w:rsid w:val="004862E9"/>
    <w:rsid w:val="00486306"/>
    <w:rsid w:val="00486497"/>
    <w:rsid w:val="0048654D"/>
    <w:rsid w:val="00486551"/>
    <w:rsid w:val="00486789"/>
    <w:rsid w:val="00486897"/>
    <w:rsid w:val="00486A89"/>
    <w:rsid w:val="00486C00"/>
    <w:rsid w:val="00486C1E"/>
    <w:rsid w:val="00486C2A"/>
    <w:rsid w:val="00486C43"/>
    <w:rsid w:val="00486F43"/>
    <w:rsid w:val="00486F69"/>
    <w:rsid w:val="00487243"/>
    <w:rsid w:val="0048733D"/>
    <w:rsid w:val="004873C2"/>
    <w:rsid w:val="004874AB"/>
    <w:rsid w:val="004876BB"/>
    <w:rsid w:val="00487861"/>
    <w:rsid w:val="004879D0"/>
    <w:rsid w:val="00487C5F"/>
    <w:rsid w:val="00487CD7"/>
    <w:rsid w:val="00487D32"/>
    <w:rsid w:val="00487ED5"/>
    <w:rsid w:val="0049042A"/>
    <w:rsid w:val="00490603"/>
    <w:rsid w:val="004907DC"/>
    <w:rsid w:val="00490C49"/>
    <w:rsid w:val="00490CDB"/>
    <w:rsid w:val="00491118"/>
    <w:rsid w:val="004911BC"/>
    <w:rsid w:val="00491332"/>
    <w:rsid w:val="00491588"/>
    <w:rsid w:val="004915E2"/>
    <w:rsid w:val="004917DE"/>
    <w:rsid w:val="004918C5"/>
    <w:rsid w:val="00491B60"/>
    <w:rsid w:val="00491E4A"/>
    <w:rsid w:val="00492125"/>
    <w:rsid w:val="004921B3"/>
    <w:rsid w:val="004921F2"/>
    <w:rsid w:val="0049232B"/>
    <w:rsid w:val="00492563"/>
    <w:rsid w:val="004928D0"/>
    <w:rsid w:val="0049298D"/>
    <w:rsid w:val="00492A39"/>
    <w:rsid w:val="00492C9E"/>
    <w:rsid w:val="00492D2F"/>
    <w:rsid w:val="00492E37"/>
    <w:rsid w:val="0049307C"/>
    <w:rsid w:val="00493114"/>
    <w:rsid w:val="0049312A"/>
    <w:rsid w:val="00493141"/>
    <w:rsid w:val="00493428"/>
    <w:rsid w:val="004934A3"/>
    <w:rsid w:val="004935A1"/>
    <w:rsid w:val="00493A78"/>
    <w:rsid w:val="00493F31"/>
    <w:rsid w:val="00493FC7"/>
    <w:rsid w:val="00494038"/>
    <w:rsid w:val="0049405B"/>
    <w:rsid w:val="0049435C"/>
    <w:rsid w:val="00494466"/>
    <w:rsid w:val="0049471B"/>
    <w:rsid w:val="004947B4"/>
    <w:rsid w:val="00494800"/>
    <w:rsid w:val="004948D5"/>
    <w:rsid w:val="004948FA"/>
    <w:rsid w:val="004949EA"/>
    <w:rsid w:val="00494A26"/>
    <w:rsid w:val="00494BAA"/>
    <w:rsid w:val="00494C24"/>
    <w:rsid w:val="00494C7C"/>
    <w:rsid w:val="00494D08"/>
    <w:rsid w:val="00494DA9"/>
    <w:rsid w:val="00494E33"/>
    <w:rsid w:val="00494F30"/>
    <w:rsid w:val="00495043"/>
    <w:rsid w:val="00495167"/>
    <w:rsid w:val="00495175"/>
    <w:rsid w:val="004951B9"/>
    <w:rsid w:val="00495572"/>
    <w:rsid w:val="004956C8"/>
    <w:rsid w:val="00495781"/>
    <w:rsid w:val="004957AE"/>
    <w:rsid w:val="00495967"/>
    <w:rsid w:val="00495CA1"/>
    <w:rsid w:val="00495DE8"/>
    <w:rsid w:val="00495F06"/>
    <w:rsid w:val="00495F95"/>
    <w:rsid w:val="00496185"/>
    <w:rsid w:val="00496315"/>
    <w:rsid w:val="0049632D"/>
    <w:rsid w:val="004964B8"/>
    <w:rsid w:val="00496527"/>
    <w:rsid w:val="00496621"/>
    <w:rsid w:val="004966F6"/>
    <w:rsid w:val="00496766"/>
    <w:rsid w:val="00496795"/>
    <w:rsid w:val="004969C5"/>
    <w:rsid w:val="004969E4"/>
    <w:rsid w:val="00496AF8"/>
    <w:rsid w:val="00496C37"/>
    <w:rsid w:val="00496C38"/>
    <w:rsid w:val="00497016"/>
    <w:rsid w:val="004971B3"/>
    <w:rsid w:val="00497237"/>
    <w:rsid w:val="00497240"/>
    <w:rsid w:val="004974A5"/>
    <w:rsid w:val="00497BEB"/>
    <w:rsid w:val="00497E53"/>
    <w:rsid w:val="004A020B"/>
    <w:rsid w:val="004A02E8"/>
    <w:rsid w:val="004A037B"/>
    <w:rsid w:val="004A0859"/>
    <w:rsid w:val="004A09AA"/>
    <w:rsid w:val="004A0A51"/>
    <w:rsid w:val="004A0B0E"/>
    <w:rsid w:val="004A0D7A"/>
    <w:rsid w:val="004A0E22"/>
    <w:rsid w:val="004A0F90"/>
    <w:rsid w:val="004A1163"/>
    <w:rsid w:val="004A156F"/>
    <w:rsid w:val="004A1953"/>
    <w:rsid w:val="004A1CF9"/>
    <w:rsid w:val="004A1D8C"/>
    <w:rsid w:val="004A1DBB"/>
    <w:rsid w:val="004A1F83"/>
    <w:rsid w:val="004A27B5"/>
    <w:rsid w:val="004A2B7C"/>
    <w:rsid w:val="004A2D02"/>
    <w:rsid w:val="004A3208"/>
    <w:rsid w:val="004A32C3"/>
    <w:rsid w:val="004A3635"/>
    <w:rsid w:val="004A374A"/>
    <w:rsid w:val="004A38FC"/>
    <w:rsid w:val="004A39CB"/>
    <w:rsid w:val="004A3BF6"/>
    <w:rsid w:val="004A3D13"/>
    <w:rsid w:val="004A3D26"/>
    <w:rsid w:val="004A3DB5"/>
    <w:rsid w:val="004A3E5A"/>
    <w:rsid w:val="004A3EA6"/>
    <w:rsid w:val="004A4045"/>
    <w:rsid w:val="004A410F"/>
    <w:rsid w:val="004A4134"/>
    <w:rsid w:val="004A4277"/>
    <w:rsid w:val="004A43C8"/>
    <w:rsid w:val="004A4483"/>
    <w:rsid w:val="004A4618"/>
    <w:rsid w:val="004A465D"/>
    <w:rsid w:val="004A4AF4"/>
    <w:rsid w:val="004A4C46"/>
    <w:rsid w:val="004A4C48"/>
    <w:rsid w:val="004A4CAC"/>
    <w:rsid w:val="004A4DC0"/>
    <w:rsid w:val="004A4ECE"/>
    <w:rsid w:val="004A4FE9"/>
    <w:rsid w:val="004A4FF1"/>
    <w:rsid w:val="004A5049"/>
    <w:rsid w:val="004A5096"/>
    <w:rsid w:val="004A5112"/>
    <w:rsid w:val="004A5173"/>
    <w:rsid w:val="004A5201"/>
    <w:rsid w:val="004A52DD"/>
    <w:rsid w:val="004A540E"/>
    <w:rsid w:val="004A56CB"/>
    <w:rsid w:val="004A5789"/>
    <w:rsid w:val="004A5B66"/>
    <w:rsid w:val="004A5EDA"/>
    <w:rsid w:val="004A6205"/>
    <w:rsid w:val="004A649C"/>
    <w:rsid w:val="004A6602"/>
    <w:rsid w:val="004A675A"/>
    <w:rsid w:val="004A67EE"/>
    <w:rsid w:val="004A6816"/>
    <w:rsid w:val="004A681B"/>
    <w:rsid w:val="004A6821"/>
    <w:rsid w:val="004A69E9"/>
    <w:rsid w:val="004A6A38"/>
    <w:rsid w:val="004A6BE1"/>
    <w:rsid w:val="004A6E51"/>
    <w:rsid w:val="004A6EE3"/>
    <w:rsid w:val="004A6F20"/>
    <w:rsid w:val="004A6F45"/>
    <w:rsid w:val="004A6F6F"/>
    <w:rsid w:val="004A6F96"/>
    <w:rsid w:val="004A6FE9"/>
    <w:rsid w:val="004A7122"/>
    <w:rsid w:val="004A71A6"/>
    <w:rsid w:val="004A7461"/>
    <w:rsid w:val="004A758C"/>
    <w:rsid w:val="004A78E4"/>
    <w:rsid w:val="004A7E59"/>
    <w:rsid w:val="004A7E68"/>
    <w:rsid w:val="004A7F5C"/>
    <w:rsid w:val="004B0001"/>
    <w:rsid w:val="004B0289"/>
    <w:rsid w:val="004B02A8"/>
    <w:rsid w:val="004B05F4"/>
    <w:rsid w:val="004B0646"/>
    <w:rsid w:val="004B0654"/>
    <w:rsid w:val="004B075B"/>
    <w:rsid w:val="004B09DC"/>
    <w:rsid w:val="004B0BBD"/>
    <w:rsid w:val="004B1000"/>
    <w:rsid w:val="004B115D"/>
    <w:rsid w:val="004B1207"/>
    <w:rsid w:val="004B12B2"/>
    <w:rsid w:val="004B1605"/>
    <w:rsid w:val="004B16A3"/>
    <w:rsid w:val="004B188C"/>
    <w:rsid w:val="004B1A1B"/>
    <w:rsid w:val="004B1BF2"/>
    <w:rsid w:val="004B1EC9"/>
    <w:rsid w:val="004B2134"/>
    <w:rsid w:val="004B2480"/>
    <w:rsid w:val="004B2482"/>
    <w:rsid w:val="004B262C"/>
    <w:rsid w:val="004B282D"/>
    <w:rsid w:val="004B299B"/>
    <w:rsid w:val="004B2A22"/>
    <w:rsid w:val="004B2ABD"/>
    <w:rsid w:val="004B2CA5"/>
    <w:rsid w:val="004B2CA6"/>
    <w:rsid w:val="004B2D6A"/>
    <w:rsid w:val="004B2DDB"/>
    <w:rsid w:val="004B2FFE"/>
    <w:rsid w:val="004B31AF"/>
    <w:rsid w:val="004B3300"/>
    <w:rsid w:val="004B3342"/>
    <w:rsid w:val="004B362B"/>
    <w:rsid w:val="004B37C9"/>
    <w:rsid w:val="004B380F"/>
    <w:rsid w:val="004B38A0"/>
    <w:rsid w:val="004B3B1F"/>
    <w:rsid w:val="004B3B8C"/>
    <w:rsid w:val="004B3C9D"/>
    <w:rsid w:val="004B3CD1"/>
    <w:rsid w:val="004B3E40"/>
    <w:rsid w:val="004B41DA"/>
    <w:rsid w:val="004B428D"/>
    <w:rsid w:val="004B47D1"/>
    <w:rsid w:val="004B48A9"/>
    <w:rsid w:val="004B4963"/>
    <w:rsid w:val="004B496C"/>
    <w:rsid w:val="004B49C0"/>
    <w:rsid w:val="004B49DA"/>
    <w:rsid w:val="004B4F2F"/>
    <w:rsid w:val="004B4F82"/>
    <w:rsid w:val="004B512E"/>
    <w:rsid w:val="004B5389"/>
    <w:rsid w:val="004B5432"/>
    <w:rsid w:val="004B54EB"/>
    <w:rsid w:val="004B5614"/>
    <w:rsid w:val="004B5658"/>
    <w:rsid w:val="004B567B"/>
    <w:rsid w:val="004B5740"/>
    <w:rsid w:val="004B5AF5"/>
    <w:rsid w:val="004B5B2E"/>
    <w:rsid w:val="004B5B76"/>
    <w:rsid w:val="004B5E02"/>
    <w:rsid w:val="004B6030"/>
    <w:rsid w:val="004B60CA"/>
    <w:rsid w:val="004B6234"/>
    <w:rsid w:val="004B63C7"/>
    <w:rsid w:val="004B648C"/>
    <w:rsid w:val="004B64F0"/>
    <w:rsid w:val="004B661C"/>
    <w:rsid w:val="004B67B8"/>
    <w:rsid w:val="004B6825"/>
    <w:rsid w:val="004B695C"/>
    <w:rsid w:val="004B6D16"/>
    <w:rsid w:val="004B6D63"/>
    <w:rsid w:val="004B7143"/>
    <w:rsid w:val="004B7164"/>
    <w:rsid w:val="004B730B"/>
    <w:rsid w:val="004B752C"/>
    <w:rsid w:val="004B75EA"/>
    <w:rsid w:val="004B7609"/>
    <w:rsid w:val="004B762D"/>
    <w:rsid w:val="004B7632"/>
    <w:rsid w:val="004B7683"/>
    <w:rsid w:val="004B77CF"/>
    <w:rsid w:val="004B795A"/>
    <w:rsid w:val="004B7A74"/>
    <w:rsid w:val="004B7A92"/>
    <w:rsid w:val="004B7BA5"/>
    <w:rsid w:val="004B7CBF"/>
    <w:rsid w:val="004B7D53"/>
    <w:rsid w:val="004B7EAC"/>
    <w:rsid w:val="004C0091"/>
    <w:rsid w:val="004C00A2"/>
    <w:rsid w:val="004C0485"/>
    <w:rsid w:val="004C055A"/>
    <w:rsid w:val="004C0A07"/>
    <w:rsid w:val="004C0C41"/>
    <w:rsid w:val="004C0F98"/>
    <w:rsid w:val="004C1099"/>
    <w:rsid w:val="004C10B9"/>
    <w:rsid w:val="004C1299"/>
    <w:rsid w:val="004C13E9"/>
    <w:rsid w:val="004C15CC"/>
    <w:rsid w:val="004C16BA"/>
    <w:rsid w:val="004C17B7"/>
    <w:rsid w:val="004C1867"/>
    <w:rsid w:val="004C186E"/>
    <w:rsid w:val="004C1870"/>
    <w:rsid w:val="004C1946"/>
    <w:rsid w:val="004C1B3D"/>
    <w:rsid w:val="004C1B7D"/>
    <w:rsid w:val="004C1C2F"/>
    <w:rsid w:val="004C1CF8"/>
    <w:rsid w:val="004C1D74"/>
    <w:rsid w:val="004C1DCF"/>
    <w:rsid w:val="004C1E4F"/>
    <w:rsid w:val="004C1F8A"/>
    <w:rsid w:val="004C248B"/>
    <w:rsid w:val="004C24BA"/>
    <w:rsid w:val="004C24CF"/>
    <w:rsid w:val="004C24D4"/>
    <w:rsid w:val="004C2536"/>
    <w:rsid w:val="004C260F"/>
    <w:rsid w:val="004C267F"/>
    <w:rsid w:val="004C2697"/>
    <w:rsid w:val="004C2852"/>
    <w:rsid w:val="004C29B4"/>
    <w:rsid w:val="004C29DA"/>
    <w:rsid w:val="004C2A91"/>
    <w:rsid w:val="004C2CE6"/>
    <w:rsid w:val="004C2E70"/>
    <w:rsid w:val="004C3043"/>
    <w:rsid w:val="004C319D"/>
    <w:rsid w:val="004C3B8E"/>
    <w:rsid w:val="004C3CE4"/>
    <w:rsid w:val="004C3D4C"/>
    <w:rsid w:val="004C3DB4"/>
    <w:rsid w:val="004C3DF2"/>
    <w:rsid w:val="004C3F63"/>
    <w:rsid w:val="004C3F7A"/>
    <w:rsid w:val="004C3FF8"/>
    <w:rsid w:val="004C4154"/>
    <w:rsid w:val="004C4B9F"/>
    <w:rsid w:val="004C4F37"/>
    <w:rsid w:val="004C53A5"/>
    <w:rsid w:val="004C551D"/>
    <w:rsid w:val="004C556E"/>
    <w:rsid w:val="004C5617"/>
    <w:rsid w:val="004C57BC"/>
    <w:rsid w:val="004C5827"/>
    <w:rsid w:val="004C59C1"/>
    <w:rsid w:val="004C6319"/>
    <w:rsid w:val="004C6353"/>
    <w:rsid w:val="004C64F4"/>
    <w:rsid w:val="004C65BC"/>
    <w:rsid w:val="004C65D4"/>
    <w:rsid w:val="004C6A75"/>
    <w:rsid w:val="004C6D08"/>
    <w:rsid w:val="004C6D97"/>
    <w:rsid w:val="004C6DA3"/>
    <w:rsid w:val="004C6E3D"/>
    <w:rsid w:val="004C6F59"/>
    <w:rsid w:val="004C6F80"/>
    <w:rsid w:val="004C720A"/>
    <w:rsid w:val="004C725C"/>
    <w:rsid w:val="004C72A4"/>
    <w:rsid w:val="004C7484"/>
    <w:rsid w:val="004C74AE"/>
    <w:rsid w:val="004C74E3"/>
    <w:rsid w:val="004C7570"/>
    <w:rsid w:val="004C7571"/>
    <w:rsid w:val="004C7592"/>
    <w:rsid w:val="004C7657"/>
    <w:rsid w:val="004C789F"/>
    <w:rsid w:val="004C7A43"/>
    <w:rsid w:val="004C7A70"/>
    <w:rsid w:val="004C7ADD"/>
    <w:rsid w:val="004C7C37"/>
    <w:rsid w:val="004C7E11"/>
    <w:rsid w:val="004D00D3"/>
    <w:rsid w:val="004D0105"/>
    <w:rsid w:val="004D010F"/>
    <w:rsid w:val="004D0191"/>
    <w:rsid w:val="004D0400"/>
    <w:rsid w:val="004D0421"/>
    <w:rsid w:val="004D0699"/>
    <w:rsid w:val="004D09D2"/>
    <w:rsid w:val="004D0A81"/>
    <w:rsid w:val="004D0B78"/>
    <w:rsid w:val="004D0E82"/>
    <w:rsid w:val="004D0EDC"/>
    <w:rsid w:val="004D0F74"/>
    <w:rsid w:val="004D1093"/>
    <w:rsid w:val="004D1472"/>
    <w:rsid w:val="004D1691"/>
    <w:rsid w:val="004D1979"/>
    <w:rsid w:val="004D1C02"/>
    <w:rsid w:val="004D1C2F"/>
    <w:rsid w:val="004D1D02"/>
    <w:rsid w:val="004D228E"/>
    <w:rsid w:val="004D2408"/>
    <w:rsid w:val="004D24EA"/>
    <w:rsid w:val="004D2926"/>
    <w:rsid w:val="004D2A1F"/>
    <w:rsid w:val="004D2C0A"/>
    <w:rsid w:val="004D2DBC"/>
    <w:rsid w:val="004D2F2A"/>
    <w:rsid w:val="004D2F97"/>
    <w:rsid w:val="004D2FA1"/>
    <w:rsid w:val="004D3180"/>
    <w:rsid w:val="004D31A0"/>
    <w:rsid w:val="004D3230"/>
    <w:rsid w:val="004D32D3"/>
    <w:rsid w:val="004D3333"/>
    <w:rsid w:val="004D3B12"/>
    <w:rsid w:val="004D3BBD"/>
    <w:rsid w:val="004D3E1A"/>
    <w:rsid w:val="004D3E77"/>
    <w:rsid w:val="004D3F86"/>
    <w:rsid w:val="004D4002"/>
    <w:rsid w:val="004D43AB"/>
    <w:rsid w:val="004D45A1"/>
    <w:rsid w:val="004D45CB"/>
    <w:rsid w:val="004D4B66"/>
    <w:rsid w:val="004D4B81"/>
    <w:rsid w:val="004D4BE8"/>
    <w:rsid w:val="004D4D02"/>
    <w:rsid w:val="004D4EDB"/>
    <w:rsid w:val="004D5116"/>
    <w:rsid w:val="004D51ED"/>
    <w:rsid w:val="004D59C4"/>
    <w:rsid w:val="004D5A58"/>
    <w:rsid w:val="004D5BCF"/>
    <w:rsid w:val="004D5C77"/>
    <w:rsid w:val="004D6213"/>
    <w:rsid w:val="004D624B"/>
    <w:rsid w:val="004D6299"/>
    <w:rsid w:val="004D6B34"/>
    <w:rsid w:val="004D6C28"/>
    <w:rsid w:val="004D6C40"/>
    <w:rsid w:val="004D6E63"/>
    <w:rsid w:val="004D6F07"/>
    <w:rsid w:val="004D6F37"/>
    <w:rsid w:val="004D7505"/>
    <w:rsid w:val="004D760C"/>
    <w:rsid w:val="004D78C8"/>
    <w:rsid w:val="004D78E0"/>
    <w:rsid w:val="004D7998"/>
    <w:rsid w:val="004D7A30"/>
    <w:rsid w:val="004D7C84"/>
    <w:rsid w:val="004D7DDA"/>
    <w:rsid w:val="004D7E1D"/>
    <w:rsid w:val="004D7E96"/>
    <w:rsid w:val="004E0175"/>
    <w:rsid w:val="004E02F8"/>
    <w:rsid w:val="004E03B3"/>
    <w:rsid w:val="004E05B9"/>
    <w:rsid w:val="004E06B4"/>
    <w:rsid w:val="004E0B63"/>
    <w:rsid w:val="004E0BF5"/>
    <w:rsid w:val="004E0C81"/>
    <w:rsid w:val="004E0E8E"/>
    <w:rsid w:val="004E0EA2"/>
    <w:rsid w:val="004E0FE5"/>
    <w:rsid w:val="004E1017"/>
    <w:rsid w:val="004E10D6"/>
    <w:rsid w:val="004E1108"/>
    <w:rsid w:val="004E1453"/>
    <w:rsid w:val="004E1652"/>
    <w:rsid w:val="004E16E3"/>
    <w:rsid w:val="004E1CBE"/>
    <w:rsid w:val="004E1D3F"/>
    <w:rsid w:val="004E1E96"/>
    <w:rsid w:val="004E1EA3"/>
    <w:rsid w:val="004E1FFD"/>
    <w:rsid w:val="004E2079"/>
    <w:rsid w:val="004E2326"/>
    <w:rsid w:val="004E23B5"/>
    <w:rsid w:val="004E23E3"/>
    <w:rsid w:val="004E27C6"/>
    <w:rsid w:val="004E28F7"/>
    <w:rsid w:val="004E2F87"/>
    <w:rsid w:val="004E3091"/>
    <w:rsid w:val="004E3455"/>
    <w:rsid w:val="004E3579"/>
    <w:rsid w:val="004E360D"/>
    <w:rsid w:val="004E36B4"/>
    <w:rsid w:val="004E39C1"/>
    <w:rsid w:val="004E3E3E"/>
    <w:rsid w:val="004E4174"/>
    <w:rsid w:val="004E44C1"/>
    <w:rsid w:val="004E486C"/>
    <w:rsid w:val="004E487C"/>
    <w:rsid w:val="004E4CD2"/>
    <w:rsid w:val="004E4D54"/>
    <w:rsid w:val="004E4E92"/>
    <w:rsid w:val="004E4ED2"/>
    <w:rsid w:val="004E502A"/>
    <w:rsid w:val="004E50F0"/>
    <w:rsid w:val="004E578D"/>
    <w:rsid w:val="004E5C2D"/>
    <w:rsid w:val="004E5D82"/>
    <w:rsid w:val="004E5DA5"/>
    <w:rsid w:val="004E5EB2"/>
    <w:rsid w:val="004E5EDC"/>
    <w:rsid w:val="004E6310"/>
    <w:rsid w:val="004E6406"/>
    <w:rsid w:val="004E659D"/>
    <w:rsid w:val="004E65E7"/>
    <w:rsid w:val="004E6AFD"/>
    <w:rsid w:val="004E6D9C"/>
    <w:rsid w:val="004E6E9E"/>
    <w:rsid w:val="004E7281"/>
    <w:rsid w:val="004E7394"/>
    <w:rsid w:val="004E73FE"/>
    <w:rsid w:val="004E76A3"/>
    <w:rsid w:val="004E7791"/>
    <w:rsid w:val="004E7795"/>
    <w:rsid w:val="004E77E7"/>
    <w:rsid w:val="004E7812"/>
    <w:rsid w:val="004E78D5"/>
    <w:rsid w:val="004E7A2F"/>
    <w:rsid w:val="004E7F51"/>
    <w:rsid w:val="004F01AE"/>
    <w:rsid w:val="004F049C"/>
    <w:rsid w:val="004F09F5"/>
    <w:rsid w:val="004F09FF"/>
    <w:rsid w:val="004F0D07"/>
    <w:rsid w:val="004F12D1"/>
    <w:rsid w:val="004F15D3"/>
    <w:rsid w:val="004F17B6"/>
    <w:rsid w:val="004F17FA"/>
    <w:rsid w:val="004F1953"/>
    <w:rsid w:val="004F1A6E"/>
    <w:rsid w:val="004F1A90"/>
    <w:rsid w:val="004F1E4D"/>
    <w:rsid w:val="004F207F"/>
    <w:rsid w:val="004F267C"/>
    <w:rsid w:val="004F2A87"/>
    <w:rsid w:val="004F2C51"/>
    <w:rsid w:val="004F32A8"/>
    <w:rsid w:val="004F33E6"/>
    <w:rsid w:val="004F381C"/>
    <w:rsid w:val="004F3A5C"/>
    <w:rsid w:val="004F3AC4"/>
    <w:rsid w:val="004F3CBD"/>
    <w:rsid w:val="004F3D80"/>
    <w:rsid w:val="004F3E0E"/>
    <w:rsid w:val="004F3EF4"/>
    <w:rsid w:val="004F3F02"/>
    <w:rsid w:val="004F41DD"/>
    <w:rsid w:val="004F467E"/>
    <w:rsid w:val="004F4761"/>
    <w:rsid w:val="004F47EC"/>
    <w:rsid w:val="004F494D"/>
    <w:rsid w:val="004F4BCB"/>
    <w:rsid w:val="004F4C7F"/>
    <w:rsid w:val="004F4D44"/>
    <w:rsid w:val="004F4D4B"/>
    <w:rsid w:val="004F4F6D"/>
    <w:rsid w:val="004F4FA6"/>
    <w:rsid w:val="004F50AD"/>
    <w:rsid w:val="004F50E2"/>
    <w:rsid w:val="004F516A"/>
    <w:rsid w:val="004F5321"/>
    <w:rsid w:val="004F54AA"/>
    <w:rsid w:val="004F58A7"/>
    <w:rsid w:val="004F595B"/>
    <w:rsid w:val="004F5998"/>
    <w:rsid w:val="004F59E5"/>
    <w:rsid w:val="004F5A46"/>
    <w:rsid w:val="004F5B95"/>
    <w:rsid w:val="004F5CEB"/>
    <w:rsid w:val="004F5F71"/>
    <w:rsid w:val="004F5FBD"/>
    <w:rsid w:val="004F620C"/>
    <w:rsid w:val="004F640D"/>
    <w:rsid w:val="004F6503"/>
    <w:rsid w:val="004F664F"/>
    <w:rsid w:val="004F68A7"/>
    <w:rsid w:val="004F6A5E"/>
    <w:rsid w:val="004F6C55"/>
    <w:rsid w:val="004F6EAD"/>
    <w:rsid w:val="004F6ECC"/>
    <w:rsid w:val="004F713B"/>
    <w:rsid w:val="004F713E"/>
    <w:rsid w:val="004F7213"/>
    <w:rsid w:val="004F727C"/>
    <w:rsid w:val="004F74F8"/>
    <w:rsid w:val="004F77BB"/>
    <w:rsid w:val="004F7A38"/>
    <w:rsid w:val="004F7C54"/>
    <w:rsid w:val="004F7CDF"/>
    <w:rsid w:val="0050005D"/>
    <w:rsid w:val="0050005F"/>
    <w:rsid w:val="00500106"/>
    <w:rsid w:val="005001BC"/>
    <w:rsid w:val="00500219"/>
    <w:rsid w:val="0050052B"/>
    <w:rsid w:val="005005F4"/>
    <w:rsid w:val="00500633"/>
    <w:rsid w:val="0050063B"/>
    <w:rsid w:val="005007F3"/>
    <w:rsid w:val="005008FD"/>
    <w:rsid w:val="00500BE1"/>
    <w:rsid w:val="00500C48"/>
    <w:rsid w:val="00500D43"/>
    <w:rsid w:val="00500D81"/>
    <w:rsid w:val="00500D83"/>
    <w:rsid w:val="0050107A"/>
    <w:rsid w:val="00501183"/>
    <w:rsid w:val="00501264"/>
    <w:rsid w:val="00501484"/>
    <w:rsid w:val="0050151C"/>
    <w:rsid w:val="00501648"/>
    <w:rsid w:val="00501685"/>
    <w:rsid w:val="0050192F"/>
    <w:rsid w:val="00501963"/>
    <w:rsid w:val="005019FF"/>
    <w:rsid w:val="00501C56"/>
    <w:rsid w:val="00501C6A"/>
    <w:rsid w:val="00501CED"/>
    <w:rsid w:val="00501D52"/>
    <w:rsid w:val="00501D7F"/>
    <w:rsid w:val="00501EA2"/>
    <w:rsid w:val="00501F9F"/>
    <w:rsid w:val="00502112"/>
    <w:rsid w:val="00502855"/>
    <w:rsid w:val="00502A52"/>
    <w:rsid w:val="00502A6C"/>
    <w:rsid w:val="00502B16"/>
    <w:rsid w:val="00502DC8"/>
    <w:rsid w:val="00503061"/>
    <w:rsid w:val="0050316C"/>
    <w:rsid w:val="00503542"/>
    <w:rsid w:val="00503809"/>
    <w:rsid w:val="005038AA"/>
    <w:rsid w:val="00503AD8"/>
    <w:rsid w:val="00503B29"/>
    <w:rsid w:val="00503DDD"/>
    <w:rsid w:val="00503FCD"/>
    <w:rsid w:val="00504153"/>
    <w:rsid w:val="00504350"/>
    <w:rsid w:val="005043BC"/>
    <w:rsid w:val="0050449C"/>
    <w:rsid w:val="00504693"/>
    <w:rsid w:val="005048D0"/>
    <w:rsid w:val="0050495D"/>
    <w:rsid w:val="00504A20"/>
    <w:rsid w:val="00504E3D"/>
    <w:rsid w:val="00505079"/>
    <w:rsid w:val="00505172"/>
    <w:rsid w:val="00505228"/>
    <w:rsid w:val="005054A3"/>
    <w:rsid w:val="0050569C"/>
    <w:rsid w:val="0050598C"/>
    <w:rsid w:val="00505AF9"/>
    <w:rsid w:val="00505DB4"/>
    <w:rsid w:val="00505F50"/>
    <w:rsid w:val="005063D7"/>
    <w:rsid w:val="005063E8"/>
    <w:rsid w:val="00506545"/>
    <w:rsid w:val="005065D2"/>
    <w:rsid w:val="0050672F"/>
    <w:rsid w:val="005068C5"/>
    <w:rsid w:val="00506B2D"/>
    <w:rsid w:val="00506E52"/>
    <w:rsid w:val="00506EDC"/>
    <w:rsid w:val="00506F28"/>
    <w:rsid w:val="00506F9D"/>
    <w:rsid w:val="00506FF0"/>
    <w:rsid w:val="00507049"/>
    <w:rsid w:val="0050725A"/>
    <w:rsid w:val="00507279"/>
    <w:rsid w:val="00507524"/>
    <w:rsid w:val="005076F2"/>
    <w:rsid w:val="0050780F"/>
    <w:rsid w:val="0051022A"/>
    <w:rsid w:val="005102BC"/>
    <w:rsid w:val="00510419"/>
    <w:rsid w:val="00510435"/>
    <w:rsid w:val="00510A3E"/>
    <w:rsid w:val="00510B4F"/>
    <w:rsid w:val="00510CD5"/>
    <w:rsid w:val="0051110E"/>
    <w:rsid w:val="005111D3"/>
    <w:rsid w:val="00511401"/>
    <w:rsid w:val="005114B4"/>
    <w:rsid w:val="005115F3"/>
    <w:rsid w:val="0051169A"/>
    <w:rsid w:val="005116FD"/>
    <w:rsid w:val="00511795"/>
    <w:rsid w:val="00511986"/>
    <w:rsid w:val="005119E0"/>
    <w:rsid w:val="00511D72"/>
    <w:rsid w:val="00511DFD"/>
    <w:rsid w:val="00511DFE"/>
    <w:rsid w:val="00511E60"/>
    <w:rsid w:val="00511EDE"/>
    <w:rsid w:val="00511F86"/>
    <w:rsid w:val="005120A2"/>
    <w:rsid w:val="00512896"/>
    <w:rsid w:val="005129FF"/>
    <w:rsid w:val="00512B13"/>
    <w:rsid w:val="00512BF6"/>
    <w:rsid w:val="00512D5C"/>
    <w:rsid w:val="00512F0F"/>
    <w:rsid w:val="005135ED"/>
    <w:rsid w:val="00513624"/>
    <w:rsid w:val="00513644"/>
    <w:rsid w:val="00513731"/>
    <w:rsid w:val="00513902"/>
    <w:rsid w:val="00513AB9"/>
    <w:rsid w:val="00513C7E"/>
    <w:rsid w:val="005140D0"/>
    <w:rsid w:val="00514291"/>
    <w:rsid w:val="0051437B"/>
    <w:rsid w:val="00514477"/>
    <w:rsid w:val="00514631"/>
    <w:rsid w:val="00514677"/>
    <w:rsid w:val="00514748"/>
    <w:rsid w:val="005147CB"/>
    <w:rsid w:val="00514A52"/>
    <w:rsid w:val="00514BB8"/>
    <w:rsid w:val="00514C00"/>
    <w:rsid w:val="00514C74"/>
    <w:rsid w:val="005155CF"/>
    <w:rsid w:val="00515A40"/>
    <w:rsid w:val="00515DD1"/>
    <w:rsid w:val="00515F17"/>
    <w:rsid w:val="00515F88"/>
    <w:rsid w:val="005164A1"/>
    <w:rsid w:val="005164B4"/>
    <w:rsid w:val="00516740"/>
    <w:rsid w:val="005167F4"/>
    <w:rsid w:val="005169F8"/>
    <w:rsid w:val="00516B4C"/>
    <w:rsid w:val="00516CE2"/>
    <w:rsid w:val="00516FED"/>
    <w:rsid w:val="00517080"/>
    <w:rsid w:val="005171AD"/>
    <w:rsid w:val="00517839"/>
    <w:rsid w:val="00517891"/>
    <w:rsid w:val="00517991"/>
    <w:rsid w:val="00517AB8"/>
    <w:rsid w:val="00517AC8"/>
    <w:rsid w:val="00517B58"/>
    <w:rsid w:val="00517BD6"/>
    <w:rsid w:val="00517BFB"/>
    <w:rsid w:val="00517C50"/>
    <w:rsid w:val="0052012B"/>
    <w:rsid w:val="005202B9"/>
    <w:rsid w:val="0052034A"/>
    <w:rsid w:val="00520408"/>
    <w:rsid w:val="005204B6"/>
    <w:rsid w:val="005209FC"/>
    <w:rsid w:val="00520C43"/>
    <w:rsid w:val="00520F27"/>
    <w:rsid w:val="00520F55"/>
    <w:rsid w:val="0052107F"/>
    <w:rsid w:val="005210ED"/>
    <w:rsid w:val="00521198"/>
    <w:rsid w:val="005211C7"/>
    <w:rsid w:val="005212F7"/>
    <w:rsid w:val="0052130C"/>
    <w:rsid w:val="005213F6"/>
    <w:rsid w:val="00521432"/>
    <w:rsid w:val="00521499"/>
    <w:rsid w:val="0052162F"/>
    <w:rsid w:val="0052192C"/>
    <w:rsid w:val="00521A31"/>
    <w:rsid w:val="00521A4F"/>
    <w:rsid w:val="00521A57"/>
    <w:rsid w:val="00521AD6"/>
    <w:rsid w:val="00521F27"/>
    <w:rsid w:val="0052208E"/>
    <w:rsid w:val="00522176"/>
    <w:rsid w:val="0052220C"/>
    <w:rsid w:val="005222C8"/>
    <w:rsid w:val="0052249A"/>
    <w:rsid w:val="005225C3"/>
    <w:rsid w:val="005225E4"/>
    <w:rsid w:val="005226F4"/>
    <w:rsid w:val="0052270D"/>
    <w:rsid w:val="00522850"/>
    <w:rsid w:val="00522C2A"/>
    <w:rsid w:val="00522E2B"/>
    <w:rsid w:val="00523013"/>
    <w:rsid w:val="00523255"/>
    <w:rsid w:val="005233C0"/>
    <w:rsid w:val="00523451"/>
    <w:rsid w:val="0052348B"/>
    <w:rsid w:val="0052355B"/>
    <w:rsid w:val="005235FB"/>
    <w:rsid w:val="00523CA8"/>
    <w:rsid w:val="00523D90"/>
    <w:rsid w:val="00523D95"/>
    <w:rsid w:val="005243F9"/>
    <w:rsid w:val="00524509"/>
    <w:rsid w:val="005246C5"/>
    <w:rsid w:val="005247AC"/>
    <w:rsid w:val="005247DC"/>
    <w:rsid w:val="00524AC8"/>
    <w:rsid w:val="00524C94"/>
    <w:rsid w:val="00524CE1"/>
    <w:rsid w:val="00524D46"/>
    <w:rsid w:val="00524E76"/>
    <w:rsid w:val="00524F08"/>
    <w:rsid w:val="00524F12"/>
    <w:rsid w:val="0052509E"/>
    <w:rsid w:val="0052515D"/>
    <w:rsid w:val="00525298"/>
    <w:rsid w:val="005254C6"/>
    <w:rsid w:val="00525675"/>
    <w:rsid w:val="005258FB"/>
    <w:rsid w:val="005259D8"/>
    <w:rsid w:val="00525B80"/>
    <w:rsid w:val="00525C33"/>
    <w:rsid w:val="00525C53"/>
    <w:rsid w:val="00525F87"/>
    <w:rsid w:val="005260F8"/>
    <w:rsid w:val="00526178"/>
    <w:rsid w:val="00526219"/>
    <w:rsid w:val="005264C0"/>
    <w:rsid w:val="00526670"/>
    <w:rsid w:val="0052671D"/>
    <w:rsid w:val="005267E4"/>
    <w:rsid w:val="00526D61"/>
    <w:rsid w:val="0052724F"/>
    <w:rsid w:val="00527419"/>
    <w:rsid w:val="005274E7"/>
    <w:rsid w:val="0052775F"/>
    <w:rsid w:val="00527B34"/>
    <w:rsid w:val="00527B9B"/>
    <w:rsid w:val="00527C24"/>
    <w:rsid w:val="00527C58"/>
    <w:rsid w:val="00527D85"/>
    <w:rsid w:val="00527DF0"/>
    <w:rsid w:val="0053013B"/>
    <w:rsid w:val="00530272"/>
    <w:rsid w:val="005303ED"/>
    <w:rsid w:val="005304B1"/>
    <w:rsid w:val="00530676"/>
    <w:rsid w:val="0053091A"/>
    <w:rsid w:val="00530924"/>
    <w:rsid w:val="005309EA"/>
    <w:rsid w:val="00530B54"/>
    <w:rsid w:val="00530C85"/>
    <w:rsid w:val="00530DC2"/>
    <w:rsid w:val="00530ED2"/>
    <w:rsid w:val="00530FD6"/>
    <w:rsid w:val="005312A5"/>
    <w:rsid w:val="005312EB"/>
    <w:rsid w:val="00531570"/>
    <w:rsid w:val="005315F0"/>
    <w:rsid w:val="00531612"/>
    <w:rsid w:val="00531633"/>
    <w:rsid w:val="00531E81"/>
    <w:rsid w:val="0053215D"/>
    <w:rsid w:val="00532180"/>
    <w:rsid w:val="00532391"/>
    <w:rsid w:val="0053252A"/>
    <w:rsid w:val="0053257A"/>
    <w:rsid w:val="00532729"/>
    <w:rsid w:val="00532B9A"/>
    <w:rsid w:val="00532C5F"/>
    <w:rsid w:val="00532D56"/>
    <w:rsid w:val="00533106"/>
    <w:rsid w:val="0053326E"/>
    <w:rsid w:val="005332E5"/>
    <w:rsid w:val="00533770"/>
    <w:rsid w:val="00533947"/>
    <w:rsid w:val="00533992"/>
    <w:rsid w:val="00533B9F"/>
    <w:rsid w:val="00533C91"/>
    <w:rsid w:val="00533DCB"/>
    <w:rsid w:val="00533F76"/>
    <w:rsid w:val="00533FAD"/>
    <w:rsid w:val="0053442C"/>
    <w:rsid w:val="00534643"/>
    <w:rsid w:val="00534690"/>
    <w:rsid w:val="005346AF"/>
    <w:rsid w:val="00534750"/>
    <w:rsid w:val="0053492E"/>
    <w:rsid w:val="00534A7D"/>
    <w:rsid w:val="00534F9B"/>
    <w:rsid w:val="00535064"/>
    <w:rsid w:val="005350C8"/>
    <w:rsid w:val="005351C1"/>
    <w:rsid w:val="00535220"/>
    <w:rsid w:val="00535344"/>
    <w:rsid w:val="00535964"/>
    <w:rsid w:val="00535999"/>
    <w:rsid w:val="00535C71"/>
    <w:rsid w:val="005362D6"/>
    <w:rsid w:val="00536802"/>
    <w:rsid w:val="0053685C"/>
    <w:rsid w:val="005369BB"/>
    <w:rsid w:val="00536F4D"/>
    <w:rsid w:val="00537145"/>
    <w:rsid w:val="005372F6"/>
    <w:rsid w:val="0053735B"/>
    <w:rsid w:val="0053749B"/>
    <w:rsid w:val="005374E0"/>
    <w:rsid w:val="0053780C"/>
    <w:rsid w:val="0053782B"/>
    <w:rsid w:val="00537898"/>
    <w:rsid w:val="005379E4"/>
    <w:rsid w:val="00537EA3"/>
    <w:rsid w:val="00537F20"/>
    <w:rsid w:val="00537F5D"/>
    <w:rsid w:val="0054038A"/>
    <w:rsid w:val="0054047C"/>
    <w:rsid w:val="005404E9"/>
    <w:rsid w:val="005405EC"/>
    <w:rsid w:val="005406BB"/>
    <w:rsid w:val="00540725"/>
    <w:rsid w:val="0054076E"/>
    <w:rsid w:val="005407BD"/>
    <w:rsid w:val="00540854"/>
    <w:rsid w:val="00540BF8"/>
    <w:rsid w:val="00540CB7"/>
    <w:rsid w:val="0054113A"/>
    <w:rsid w:val="005411EE"/>
    <w:rsid w:val="00541360"/>
    <w:rsid w:val="00541470"/>
    <w:rsid w:val="005414BA"/>
    <w:rsid w:val="005414C0"/>
    <w:rsid w:val="005416B2"/>
    <w:rsid w:val="005416B8"/>
    <w:rsid w:val="005418A4"/>
    <w:rsid w:val="005418DF"/>
    <w:rsid w:val="00541933"/>
    <w:rsid w:val="00541991"/>
    <w:rsid w:val="00541AE5"/>
    <w:rsid w:val="00541AF7"/>
    <w:rsid w:val="00541C54"/>
    <w:rsid w:val="00541C56"/>
    <w:rsid w:val="00541C9C"/>
    <w:rsid w:val="00541F4C"/>
    <w:rsid w:val="0054200F"/>
    <w:rsid w:val="00542381"/>
    <w:rsid w:val="0054242F"/>
    <w:rsid w:val="00542471"/>
    <w:rsid w:val="00542494"/>
    <w:rsid w:val="00542572"/>
    <w:rsid w:val="005425DB"/>
    <w:rsid w:val="00542618"/>
    <w:rsid w:val="00542841"/>
    <w:rsid w:val="00542CBF"/>
    <w:rsid w:val="00542CEA"/>
    <w:rsid w:val="00542D13"/>
    <w:rsid w:val="005431DF"/>
    <w:rsid w:val="0054330C"/>
    <w:rsid w:val="005433AD"/>
    <w:rsid w:val="005436D1"/>
    <w:rsid w:val="00543E0D"/>
    <w:rsid w:val="00543E1A"/>
    <w:rsid w:val="00543E66"/>
    <w:rsid w:val="00543F26"/>
    <w:rsid w:val="0054400A"/>
    <w:rsid w:val="0054441D"/>
    <w:rsid w:val="00544B66"/>
    <w:rsid w:val="00544CC6"/>
    <w:rsid w:val="00544DD1"/>
    <w:rsid w:val="00544E46"/>
    <w:rsid w:val="00544EEF"/>
    <w:rsid w:val="00544FE1"/>
    <w:rsid w:val="00545157"/>
    <w:rsid w:val="00545283"/>
    <w:rsid w:val="005452DF"/>
    <w:rsid w:val="005452E8"/>
    <w:rsid w:val="00545392"/>
    <w:rsid w:val="0054543B"/>
    <w:rsid w:val="005458BD"/>
    <w:rsid w:val="005459F6"/>
    <w:rsid w:val="00545B38"/>
    <w:rsid w:val="00545C0E"/>
    <w:rsid w:val="00545FDE"/>
    <w:rsid w:val="00546199"/>
    <w:rsid w:val="00546760"/>
    <w:rsid w:val="00546AFD"/>
    <w:rsid w:val="00546D52"/>
    <w:rsid w:val="00546E8B"/>
    <w:rsid w:val="00547425"/>
    <w:rsid w:val="005476CF"/>
    <w:rsid w:val="00547843"/>
    <w:rsid w:val="005478EC"/>
    <w:rsid w:val="00547B17"/>
    <w:rsid w:val="00547B32"/>
    <w:rsid w:val="0055008C"/>
    <w:rsid w:val="00550116"/>
    <w:rsid w:val="005501B6"/>
    <w:rsid w:val="005501BF"/>
    <w:rsid w:val="005504EB"/>
    <w:rsid w:val="00550593"/>
    <w:rsid w:val="00550689"/>
    <w:rsid w:val="005507D7"/>
    <w:rsid w:val="005508BF"/>
    <w:rsid w:val="00550947"/>
    <w:rsid w:val="0055097E"/>
    <w:rsid w:val="00550A53"/>
    <w:rsid w:val="00550B20"/>
    <w:rsid w:val="00550EC6"/>
    <w:rsid w:val="00550FDB"/>
    <w:rsid w:val="0055146D"/>
    <w:rsid w:val="00551549"/>
    <w:rsid w:val="005515EC"/>
    <w:rsid w:val="005515F8"/>
    <w:rsid w:val="005517C0"/>
    <w:rsid w:val="00551E5D"/>
    <w:rsid w:val="00551EDE"/>
    <w:rsid w:val="005522B4"/>
    <w:rsid w:val="00552724"/>
    <w:rsid w:val="005527D3"/>
    <w:rsid w:val="00552BDF"/>
    <w:rsid w:val="00552CF3"/>
    <w:rsid w:val="00552D64"/>
    <w:rsid w:val="00552DDA"/>
    <w:rsid w:val="00552E7C"/>
    <w:rsid w:val="00552FB2"/>
    <w:rsid w:val="00553027"/>
    <w:rsid w:val="0055316F"/>
    <w:rsid w:val="005535C6"/>
    <w:rsid w:val="005536FA"/>
    <w:rsid w:val="00553769"/>
    <w:rsid w:val="005538FB"/>
    <w:rsid w:val="00553936"/>
    <w:rsid w:val="00553ADE"/>
    <w:rsid w:val="00553BCC"/>
    <w:rsid w:val="00553E92"/>
    <w:rsid w:val="005540C1"/>
    <w:rsid w:val="005543FC"/>
    <w:rsid w:val="0055474B"/>
    <w:rsid w:val="00554847"/>
    <w:rsid w:val="005548BE"/>
    <w:rsid w:val="00554908"/>
    <w:rsid w:val="00554923"/>
    <w:rsid w:val="0055492E"/>
    <w:rsid w:val="00554D24"/>
    <w:rsid w:val="00554FC0"/>
    <w:rsid w:val="00555123"/>
    <w:rsid w:val="00555226"/>
    <w:rsid w:val="005552EC"/>
    <w:rsid w:val="0055531A"/>
    <w:rsid w:val="0055536C"/>
    <w:rsid w:val="00555406"/>
    <w:rsid w:val="005556AA"/>
    <w:rsid w:val="0055571E"/>
    <w:rsid w:val="005557EE"/>
    <w:rsid w:val="00555967"/>
    <w:rsid w:val="005559FD"/>
    <w:rsid w:val="00555A03"/>
    <w:rsid w:val="00555DDC"/>
    <w:rsid w:val="00556231"/>
    <w:rsid w:val="00556261"/>
    <w:rsid w:val="0055632C"/>
    <w:rsid w:val="0055665C"/>
    <w:rsid w:val="00556A8C"/>
    <w:rsid w:val="00556D6E"/>
    <w:rsid w:val="00556D79"/>
    <w:rsid w:val="00556DBB"/>
    <w:rsid w:val="00556DCB"/>
    <w:rsid w:val="00556F3C"/>
    <w:rsid w:val="00556FD5"/>
    <w:rsid w:val="0055722A"/>
    <w:rsid w:val="005573AC"/>
    <w:rsid w:val="005573D3"/>
    <w:rsid w:val="005574D8"/>
    <w:rsid w:val="0055771A"/>
    <w:rsid w:val="005579FF"/>
    <w:rsid w:val="00557A00"/>
    <w:rsid w:val="00557C8C"/>
    <w:rsid w:val="00557D6D"/>
    <w:rsid w:val="00557EDF"/>
    <w:rsid w:val="00557FAE"/>
    <w:rsid w:val="00557FB1"/>
    <w:rsid w:val="00560097"/>
    <w:rsid w:val="0056011D"/>
    <w:rsid w:val="0056022B"/>
    <w:rsid w:val="0056035C"/>
    <w:rsid w:val="005604FE"/>
    <w:rsid w:val="00560537"/>
    <w:rsid w:val="00560824"/>
    <w:rsid w:val="005608A9"/>
    <w:rsid w:val="005608C9"/>
    <w:rsid w:val="0056096B"/>
    <w:rsid w:val="00560A99"/>
    <w:rsid w:val="00560AA2"/>
    <w:rsid w:val="00560B98"/>
    <w:rsid w:val="00560C34"/>
    <w:rsid w:val="00560ECA"/>
    <w:rsid w:val="005610B8"/>
    <w:rsid w:val="005616CE"/>
    <w:rsid w:val="005618E3"/>
    <w:rsid w:val="00561A60"/>
    <w:rsid w:val="00561BC8"/>
    <w:rsid w:val="00561C43"/>
    <w:rsid w:val="00561DF5"/>
    <w:rsid w:val="00562090"/>
    <w:rsid w:val="005620B5"/>
    <w:rsid w:val="005620E3"/>
    <w:rsid w:val="005621C7"/>
    <w:rsid w:val="00562239"/>
    <w:rsid w:val="00562315"/>
    <w:rsid w:val="005624FF"/>
    <w:rsid w:val="00562593"/>
    <w:rsid w:val="005626B0"/>
    <w:rsid w:val="005626F7"/>
    <w:rsid w:val="00562990"/>
    <w:rsid w:val="00562A8F"/>
    <w:rsid w:val="00562BC5"/>
    <w:rsid w:val="00562C10"/>
    <w:rsid w:val="00562E4A"/>
    <w:rsid w:val="00562FE3"/>
    <w:rsid w:val="005630C9"/>
    <w:rsid w:val="00563118"/>
    <w:rsid w:val="005631E8"/>
    <w:rsid w:val="005631EE"/>
    <w:rsid w:val="005634D8"/>
    <w:rsid w:val="005635C3"/>
    <w:rsid w:val="00563604"/>
    <w:rsid w:val="00563669"/>
    <w:rsid w:val="00563BDA"/>
    <w:rsid w:val="00563C68"/>
    <w:rsid w:val="00563C69"/>
    <w:rsid w:val="00563E44"/>
    <w:rsid w:val="00563E67"/>
    <w:rsid w:val="00563EFE"/>
    <w:rsid w:val="005643A5"/>
    <w:rsid w:val="00564703"/>
    <w:rsid w:val="00564723"/>
    <w:rsid w:val="005647A3"/>
    <w:rsid w:val="005648B9"/>
    <w:rsid w:val="00564925"/>
    <w:rsid w:val="00564ADA"/>
    <w:rsid w:val="00564C3A"/>
    <w:rsid w:val="00564F89"/>
    <w:rsid w:val="00565174"/>
    <w:rsid w:val="0056517D"/>
    <w:rsid w:val="00565217"/>
    <w:rsid w:val="00565315"/>
    <w:rsid w:val="00565490"/>
    <w:rsid w:val="005654A1"/>
    <w:rsid w:val="0056577E"/>
    <w:rsid w:val="00565867"/>
    <w:rsid w:val="005658B7"/>
    <w:rsid w:val="00565903"/>
    <w:rsid w:val="00565A0A"/>
    <w:rsid w:val="00565BB7"/>
    <w:rsid w:val="00565D1F"/>
    <w:rsid w:val="00565EB9"/>
    <w:rsid w:val="00565EEE"/>
    <w:rsid w:val="0056608A"/>
    <w:rsid w:val="005660BD"/>
    <w:rsid w:val="005663C9"/>
    <w:rsid w:val="005663EA"/>
    <w:rsid w:val="005667BF"/>
    <w:rsid w:val="0056683A"/>
    <w:rsid w:val="005668A7"/>
    <w:rsid w:val="00566BF7"/>
    <w:rsid w:val="00566C65"/>
    <w:rsid w:val="00566E80"/>
    <w:rsid w:val="00566F94"/>
    <w:rsid w:val="005672B4"/>
    <w:rsid w:val="005672BC"/>
    <w:rsid w:val="00567330"/>
    <w:rsid w:val="00567437"/>
    <w:rsid w:val="0056745B"/>
    <w:rsid w:val="0056776A"/>
    <w:rsid w:val="0056786C"/>
    <w:rsid w:val="00567882"/>
    <w:rsid w:val="005678C6"/>
    <w:rsid w:val="00567CB3"/>
    <w:rsid w:val="00567F70"/>
    <w:rsid w:val="00567FDE"/>
    <w:rsid w:val="00570068"/>
    <w:rsid w:val="005700B1"/>
    <w:rsid w:val="005700CA"/>
    <w:rsid w:val="00570135"/>
    <w:rsid w:val="00570168"/>
    <w:rsid w:val="005703EA"/>
    <w:rsid w:val="005703ED"/>
    <w:rsid w:val="005704C8"/>
    <w:rsid w:val="005706C6"/>
    <w:rsid w:val="00570777"/>
    <w:rsid w:val="005709E9"/>
    <w:rsid w:val="00570A6E"/>
    <w:rsid w:val="00570C9E"/>
    <w:rsid w:val="00570F05"/>
    <w:rsid w:val="00571043"/>
    <w:rsid w:val="0057107C"/>
    <w:rsid w:val="005710C1"/>
    <w:rsid w:val="00571281"/>
    <w:rsid w:val="00571801"/>
    <w:rsid w:val="00571804"/>
    <w:rsid w:val="00571B82"/>
    <w:rsid w:val="00571C9C"/>
    <w:rsid w:val="00571D40"/>
    <w:rsid w:val="00571F1C"/>
    <w:rsid w:val="00572133"/>
    <w:rsid w:val="0057273B"/>
    <w:rsid w:val="005727DA"/>
    <w:rsid w:val="00572B96"/>
    <w:rsid w:val="00572C67"/>
    <w:rsid w:val="00572E8F"/>
    <w:rsid w:val="00572EC6"/>
    <w:rsid w:val="00572F0D"/>
    <w:rsid w:val="005730BD"/>
    <w:rsid w:val="00573364"/>
    <w:rsid w:val="00573404"/>
    <w:rsid w:val="005734B3"/>
    <w:rsid w:val="00573684"/>
    <w:rsid w:val="0057374A"/>
    <w:rsid w:val="005738A3"/>
    <w:rsid w:val="005738C7"/>
    <w:rsid w:val="005738D1"/>
    <w:rsid w:val="00573A7D"/>
    <w:rsid w:val="00573FB8"/>
    <w:rsid w:val="00574074"/>
    <w:rsid w:val="00574334"/>
    <w:rsid w:val="00574A3D"/>
    <w:rsid w:val="00574AC3"/>
    <w:rsid w:val="00574C05"/>
    <w:rsid w:val="00574CAC"/>
    <w:rsid w:val="00575145"/>
    <w:rsid w:val="00575253"/>
    <w:rsid w:val="00575A3C"/>
    <w:rsid w:val="00575A85"/>
    <w:rsid w:val="00575C67"/>
    <w:rsid w:val="00575C74"/>
    <w:rsid w:val="00575D27"/>
    <w:rsid w:val="00575E42"/>
    <w:rsid w:val="00575FAF"/>
    <w:rsid w:val="005761DB"/>
    <w:rsid w:val="005763E9"/>
    <w:rsid w:val="005763F6"/>
    <w:rsid w:val="0057662F"/>
    <w:rsid w:val="00576679"/>
    <w:rsid w:val="00576760"/>
    <w:rsid w:val="00576C5A"/>
    <w:rsid w:val="00576CCC"/>
    <w:rsid w:val="00576DF5"/>
    <w:rsid w:val="00576E94"/>
    <w:rsid w:val="00576FDD"/>
    <w:rsid w:val="0057711C"/>
    <w:rsid w:val="0057712F"/>
    <w:rsid w:val="005773A9"/>
    <w:rsid w:val="0057742C"/>
    <w:rsid w:val="00577467"/>
    <w:rsid w:val="005776E1"/>
    <w:rsid w:val="0057776E"/>
    <w:rsid w:val="00577B00"/>
    <w:rsid w:val="00577D62"/>
    <w:rsid w:val="00577FBB"/>
    <w:rsid w:val="0058024F"/>
    <w:rsid w:val="00580493"/>
    <w:rsid w:val="00580603"/>
    <w:rsid w:val="0058061E"/>
    <w:rsid w:val="00580A20"/>
    <w:rsid w:val="00580A6B"/>
    <w:rsid w:val="00580B11"/>
    <w:rsid w:val="00580B93"/>
    <w:rsid w:val="00580D33"/>
    <w:rsid w:val="00580E44"/>
    <w:rsid w:val="0058104E"/>
    <w:rsid w:val="00581072"/>
    <w:rsid w:val="005811E3"/>
    <w:rsid w:val="0058129F"/>
    <w:rsid w:val="0058134F"/>
    <w:rsid w:val="005813D9"/>
    <w:rsid w:val="0058160B"/>
    <w:rsid w:val="0058180F"/>
    <w:rsid w:val="00581861"/>
    <w:rsid w:val="00581908"/>
    <w:rsid w:val="00581973"/>
    <w:rsid w:val="00581C06"/>
    <w:rsid w:val="00581C2A"/>
    <w:rsid w:val="00581F5F"/>
    <w:rsid w:val="00582156"/>
    <w:rsid w:val="0058217F"/>
    <w:rsid w:val="005822F5"/>
    <w:rsid w:val="005828A2"/>
    <w:rsid w:val="00582912"/>
    <w:rsid w:val="00582B81"/>
    <w:rsid w:val="00582BA4"/>
    <w:rsid w:val="00582CEE"/>
    <w:rsid w:val="00582DB4"/>
    <w:rsid w:val="00582DCC"/>
    <w:rsid w:val="00582EB3"/>
    <w:rsid w:val="00583054"/>
    <w:rsid w:val="0058309D"/>
    <w:rsid w:val="0058309E"/>
    <w:rsid w:val="00583139"/>
    <w:rsid w:val="005832A1"/>
    <w:rsid w:val="0058338F"/>
    <w:rsid w:val="00583422"/>
    <w:rsid w:val="005834F7"/>
    <w:rsid w:val="00583667"/>
    <w:rsid w:val="005839C8"/>
    <w:rsid w:val="00583AA5"/>
    <w:rsid w:val="00583B4D"/>
    <w:rsid w:val="00583D2C"/>
    <w:rsid w:val="00583D5B"/>
    <w:rsid w:val="00583F00"/>
    <w:rsid w:val="00583F87"/>
    <w:rsid w:val="00583FCB"/>
    <w:rsid w:val="00584268"/>
    <w:rsid w:val="00584B14"/>
    <w:rsid w:val="00584B88"/>
    <w:rsid w:val="00584B98"/>
    <w:rsid w:val="0058505B"/>
    <w:rsid w:val="00585160"/>
    <w:rsid w:val="00585271"/>
    <w:rsid w:val="00585334"/>
    <w:rsid w:val="005855B0"/>
    <w:rsid w:val="005855BA"/>
    <w:rsid w:val="005856EB"/>
    <w:rsid w:val="00585758"/>
    <w:rsid w:val="0058587F"/>
    <w:rsid w:val="00585B24"/>
    <w:rsid w:val="00586226"/>
    <w:rsid w:val="00586338"/>
    <w:rsid w:val="0058662D"/>
    <w:rsid w:val="00586641"/>
    <w:rsid w:val="00586724"/>
    <w:rsid w:val="0058686A"/>
    <w:rsid w:val="00586A1D"/>
    <w:rsid w:val="005873AB"/>
    <w:rsid w:val="005875D6"/>
    <w:rsid w:val="005876C1"/>
    <w:rsid w:val="00587A53"/>
    <w:rsid w:val="00587BB2"/>
    <w:rsid w:val="00587C66"/>
    <w:rsid w:val="00587D4B"/>
    <w:rsid w:val="00587F2A"/>
    <w:rsid w:val="00587F6E"/>
    <w:rsid w:val="005904DD"/>
    <w:rsid w:val="00590741"/>
    <w:rsid w:val="00590954"/>
    <w:rsid w:val="00590D89"/>
    <w:rsid w:val="00590E0E"/>
    <w:rsid w:val="00590F5D"/>
    <w:rsid w:val="0059125D"/>
    <w:rsid w:val="005912AC"/>
    <w:rsid w:val="005912D4"/>
    <w:rsid w:val="00591371"/>
    <w:rsid w:val="00591461"/>
    <w:rsid w:val="005918F8"/>
    <w:rsid w:val="00591A2A"/>
    <w:rsid w:val="00591B61"/>
    <w:rsid w:val="00591CD7"/>
    <w:rsid w:val="00591F66"/>
    <w:rsid w:val="00592140"/>
    <w:rsid w:val="00592553"/>
    <w:rsid w:val="005925D1"/>
    <w:rsid w:val="00592950"/>
    <w:rsid w:val="005929AA"/>
    <w:rsid w:val="00592A38"/>
    <w:rsid w:val="00592A70"/>
    <w:rsid w:val="00592B0E"/>
    <w:rsid w:val="00592E44"/>
    <w:rsid w:val="00592F77"/>
    <w:rsid w:val="005930FE"/>
    <w:rsid w:val="00593206"/>
    <w:rsid w:val="00593510"/>
    <w:rsid w:val="00593710"/>
    <w:rsid w:val="00593A67"/>
    <w:rsid w:val="00593C30"/>
    <w:rsid w:val="00593D8A"/>
    <w:rsid w:val="00593DEB"/>
    <w:rsid w:val="0059465C"/>
    <w:rsid w:val="00594727"/>
    <w:rsid w:val="00594BC4"/>
    <w:rsid w:val="00594D37"/>
    <w:rsid w:val="00594DC2"/>
    <w:rsid w:val="00594E00"/>
    <w:rsid w:val="005950FF"/>
    <w:rsid w:val="005953A0"/>
    <w:rsid w:val="00595674"/>
    <w:rsid w:val="0059580B"/>
    <w:rsid w:val="0059591D"/>
    <w:rsid w:val="00595A4D"/>
    <w:rsid w:val="00595B0A"/>
    <w:rsid w:val="00595BBD"/>
    <w:rsid w:val="00595D0F"/>
    <w:rsid w:val="00595DCA"/>
    <w:rsid w:val="00595EBC"/>
    <w:rsid w:val="00596479"/>
    <w:rsid w:val="005965F9"/>
    <w:rsid w:val="00596686"/>
    <w:rsid w:val="0059670A"/>
    <w:rsid w:val="00596857"/>
    <w:rsid w:val="00596858"/>
    <w:rsid w:val="005968A4"/>
    <w:rsid w:val="00596900"/>
    <w:rsid w:val="00596C4F"/>
    <w:rsid w:val="00596EC7"/>
    <w:rsid w:val="00596EE6"/>
    <w:rsid w:val="00597380"/>
    <w:rsid w:val="00597485"/>
    <w:rsid w:val="0059779C"/>
    <w:rsid w:val="005978AF"/>
    <w:rsid w:val="005979A8"/>
    <w:rsid w:val="00597B13"/>
    <w:rsid w:val="00597F80"/>
    <w:rsid w:val="005A02D7"/>
    <w:rsid w:val="005A07F2"/>
    <w:rsid w:val="005A08FD"/>
    <w:rsid w:val="005A0D19"/>
    <w:rsid w:val="005A0D83"/>
    <w:rsid w:val="005A0F61"/>
    <w:rsid w:val="005A1049"/>
    <w:rsid w:val="005A1376"/>
    <w:rsid w:val="005A1487"/>
    <w:rsid w:val="005A161E"/>
    <w:rsid w:val="005A183A"/>
    <w:rsid w:val="005A189A"/>
    <w:rsid w:val="005A18BD"/>
    <w:rsid w:val="005A1B52"/>
    <w:rsid w:val="005A1DFC"/>
    <w:rsid w:val="005A2180"/>
    <w:rsid w:val="005A232B"/>
    <w:rsid w:val="005A2367"/>
    <w:rsid w:val="005A2379"/>
    <w:rsid w:val="005A25C8"/>
    <w:rsid w:val="005A291B"/>
    <w:rsid w:val="005A2B71"/>
    <w:rsid w:val="005A2D37"/>
    <w:rsid w:val="005A3581"/>
    <w:rsid w:val="005A377D"/>
    <w:rsid w:val="005A390D"/>
    <w:rsid w:val="005A3992"/>
    <w:rsid w:val="005A3AF0"/>
    <w:rsid w:val="005A3EC1"/>
    <w:rsid w:val="005A404B"/>
    <w:rsid w:val="005A439C"/>
    <w:rsid w:val="005A4452"/>
    <w:rsid w:val="005A44FA"/>
    <w:rsid w:val="005A4552"/>
    <w:rsid w:val="005A46C0"/>
    <w:rsid w:val="005A47F4"/>
    <w:rsid w:val="005A488B"/>
    <w:rsid w:val="005A4892"/>
    <w:rsid w:val="005A4E9A"/>
    <w:rsid w:val="005A50D9"/>
    <w:rsid w:val="005A511E"/>
    <w:rsid w:val="005A51C6"/>
    <w:rsid w:val="005A51FB"/>
    <w:rsid w:val="005A54BF"/>
    <w:rsid w:val="005A5696"/>
    <w:rsid w:val="005A56C1"/>
    <w:rsid w:val="005A58BA"/>
    <w:rsid w:val="005A5A0F"/>
    <w:rsid w:val="005A5DC9"/>
    <w:rsid w:val="005A5F57"/>
    <w:rsid w:val="005A64B3"/>
    <w:rsid w:val="005A6750"/>
    <w:rsid w:val="005A67AF"/>
    <w:rsid w:val="005A68E6"/>
    <w:rsid w:val="005A697C"/>
    <w:rsid w:val="005A6A29"/>
    <w:rsid w:val="005A6B2D"/>
    <w:rsid w:val="005A6BE9"/>
    <w:rsid w:val="005A6F18"/>
    <w:rsid w:val="005A6F61"/>
    <w:rsid w:val="005A704F"/>
    <w:rsid w:val="005A73D3"/>
    <w:rsid w:val="005A74CD"/>
    <w:rsid w:val="005A7517"/>
    <w:rsid w:val="005A77CA"/>
    <w:rsid w:val="005A7867"/>
    <w:rsid w:val="005A786D"/>
    <w:rsid w:val="005A7888"/>
    <w:rsid w:val="005A7995"/>
    <w:rsid w:val="005A7B87"/>
    <w:rsid w:val="005B006F"/>
    <w:rsid w:val="005B01BE"/>
    <w:rsid w:val="005B0A7D"/>
    <w:rsid w:val="005B0BBE"/>
    <w:rsid w:val="005B0C44"/>
    <w:rsid w:val="005B0D47"/>
    <w:rsid w:val="005B1177"/>
    <w:rsid w:val="005B11C9"/>
    <w:rsid w:val="005B12A3"/>
    <w:rsid w:val="005B12A6"/>
    <w:rsid w:val="005B1364"/>
    <w:rsid w:val="005B14D8"/>
    <w:rsid w:val="005B1689"/>
    <w:rsid w:val="005B1706"/>
    <w:rsid w:val="005B193F"/>
    <w:rsid w:val="005B1B6D"/>
    <w:rsid w:val="005B1CE0"/>
    <w:rsid w:val="005B1D0D"/>
    <w:rsid w:val="005B1D65"/>
    <w:rsid w:val="005B1E94"/>
    <w:rsid w:val="005B1F9D"/>
    <w:rsid w:val="005B20E6"/>
    <w:rsid w:val="005B213D"/>
    <w:rsid w:val="005B22DD"/>
    <w:rsid w:val="005B25DC"/>
    <w:rsid w:val="005B283C"/>
    <w:rsid w:val="005B2A2B"/>
    <w:rsid w:val="005B2BB4"/>
    <w:rsid w:val="005B2DD4"/>
    <w:rsid w:val="005B2EF5"/>
    <w:rsid w:val="005B2F1F"/>
    <w:rsid w:val="005B30D8"/>
    <w:rsid w:val="005B3183"/>
    <w:rsid w:val="005B323F"/>
    <w:rsid w:val="005B336E"/>
    <w:rsid w:val="005B33E2"/>
    <w:rsid w:val="005B349D"/>
    <w:rsid w:val="005B36AC"/>
    <w:rsid w:val="005B36B4"/>
    <w:rsid w:val="005B38B0"/>
    <w:rsid w:val="005B3918"/>
    <w:rsid w:val="005B3922"/>
    <w:rsid w:val="005B3C55"/>
    <w:rsid w:val="005B3D4C"/>
    <w:rsid w:val="005B3F18"/>
    <w:rsid w:val="005B413D"/>
    <w:rsid w:val="005B4265"/>
    <w:rsid w:val="005B4305"/>
    <w:rsid w:val="005B43D9"/>
    <w:rsid w:val="005B44D9"/>
    <w:rsid w:val="005B4570"/>
    <w:rsid w:val="005B45D0"/>
    <w:rsid w:val="005B4607"/>
    <w:rsid w:val="005B4637"/>
    <w:rsid w:val="005B4638"/>
    <w:rsid w:val="005B4711"/>
    <w:rsid w:val="005B47DC"/>
    <w:rsid w:val="005B4805"/>
    <w:rsid w:val="005B48D8"/>
    <w:rsid w:val="005B4DAB"/>
    <w:rsid w:val="005B50E6"/>
    <w:rsid w:val="005B568C"/>
    <w:rsid w:val="005B5691"/>
    <w:rsid w:val="005B590A"/>
    <w:rsid w:val="005B5A64"/>
    <w:rsid w:val="005B5D3E"/>
    <w:rsid w:val="005B5DDB"/>
    <w:rsid w:val="005B5F51"/>
    <w:rsid w:val="005B5FDC"/>
    <w:rsid w:val="005B618E"/>
    <w:rsid w:val="005B6927"/>
    <w:rsid w:val="005B6A07"/>
    <w:rsid w:val="005B6A48"/>
    <w:rsid w:val="005B6C8B"/>
    <w:rsid w:val="005B6DD8"/>
    <w:rsid w:val="005B6E21"/>
    <w:rsid w:val="005B76FE"/>
    <w:rsid w:val="005B7743"/>
    <w:rsid w:val="005B7773"/>
    <w:rsid w:val="005B79E0"/>
    <w:rsid w:val="005B7A2F"/>
    <w:rsid w:val="005B7C88"/>
    <w:rsid w:val="005B7D7B"/>
    <w:rsid w:val="005B7DB2"/>
    <w:rsid w:val="005B7EC5"/>
    <w:rsid w:val="005C00E3"/>
    <w:rsid w:val="005C00EC"/>
    <w:rsid w:val="005C0392"/>
    <w:rsid w:val="005C0702"/>
    <w:rsid w:val="005C08D4"/>
    <w:rsid w:val="005C0975"/>
    <w:rsid w:val="005C0BED"/>
    <w:rsid w:val="005C12CB"/>
    <w:rsid w:val="005C1305"/>
    <w:rsid w:val="005C1308"/>
    <w:rsid w:val="005C1559"/>
    <w:rsid w:val="005C16F2"/>
    <w:rsid w:val="005C18C1"/>
    <w:rsid w:val="005C18F3"/>
    <w:rsid w:val="005C192A"/>
    <w:rsid w:val="005C1AA4"/>
    <w:rsid w:val="005C1B5B"/>
    <w:rsid w:val="005C1D6E"/>
    <w:rsid w:val="005C1F20"/>
    <w:rsid w:val="005C1F2C"/>
    <w:rsid w:val="005C2047"/>
    <w:rsid w:val="005C213E"/>
    <w:rsid w:val="005C29E7"/>
    <w:rsid w:val="005C2F25"/>
    <w:rsid w:val="005C378E"/>
    <w:rsid w:val="005C395C"/>
    <w:rsid w:val="005C3DE8"/>
    <w:rsid w:val="005C3E25"/>
    <w:rsid w:val="005C410E"/>
    <w:rsid w:val="005C4192"/>
    <w:rsid w:val="005C42F4"/>
    <w:rsid w:val="005C4347"/>
    <w:rsid w:val="005C43CC"/>
    <w:rsid w:val="005C45B5"/>
    <w:rsid w:val="005C4624"/>
    <w:rsid w:val="005C46FB"/>
    <w:rsid w:val="005C4812"/>
    <w:rsid w:val="005C490A"/>
    <w:rsid w:val="005C4D1E"/>
    <w:rsid w:val="005C4E92"/>
    <w:rsid w:val="005C4F7B"/>
    <w:rsid w:val="005C5081"/>
    <w:rsid w:val="005C51E6"/>
    <w:rsid w:val="005C53D4"/>
    <w:rsid w:val="005C5433"/>
    <w:rsid w:val="005C559F"/>
    <w:rsid w:val="005C56F2"/>
    <w:rsid w:val="005C57C0"/>
    <w:rsid w:val="005C5890"/>
    <w:rsid w:val="005C58F8"/>
    <w:rsid w:val="005C5A1F"/>
    <w:rsid w:val="005C5C35"/>
    <w:rsid w:val="005C5C68"/>
    <w:rsid w:val="005C5D80"/>
    <w:rsid w:val="005C5E20"/>
    <w:rsid w:val="005C624D"/>
    <w:rsid w:val="005C6393"/>
    <w:rsid w:val="005C64A5"/>
    <w:rsid w:val="005C6530"/>
    <w:rsid w:val="005C676B"/>
    <w:rsid w:val="005C6BED"/>
    <w:rsid w:val="005C6CE2"/>
    <w:rsid w:val="005C6D6D"/>
    <w:rsid w:val="005C6E0A"/>
    <w:rsid w:val="005C6E31"/>
    <w:rsid w:val="005C7229"/>
    <w:rsid w:val="005C7240"/>
    <w:rsid w:val="005C7259"/>
    <w:rsid w:val="005C728C"/>
    <w:rsid w:val="005C7305"/>
    <w:rsid w:val="005C749F"/>
    <w:rsid w:val="005C7555"/>
    <w:rsid w:val="005C75E8"/>
    <w:rsid w:val="005C7805"/>
    <w:rsid w:val="005C7856"/>
    <w:rsid w:val="005C7878"/>
    <w:rsid w:val="005C79B8"/>
    <w:rsid w:val="005C7EC6"/>
    <w:rsid w:val="005C7EEF"/>
    <w:rsid w:val="005C7F78"/>
    <w:rsid w:val="005D01C2"/>
    <w:rsid w:val="005D01F0"/>
    <w:rsid w:val="005D022F"/>
    <w:rsid w:val="005D02AC"/>
    <w:rsid w:val="005D03AC"/>
    <w:rsid w:val="005D0406"/>
    <w:rsid w:val="005D04B5"/>
    <w:rsid w:val="005D0790"/>
    <w:rsid w:val="005D0A2A"/>
    <w:rsid w:val="005D0C52"/>
    <w:rsid w:val="005D0C5E"/>
    <w:rsid w:val="005D0D6E"/>
    <w:rsid w:val="005D0F5E"/>
    <w:rsid w:val="005D1063"/>
    <w:rsid w:val="005D1343"/>
    <w:rsid w:val="005D15EB"/>
    <w:rsid w:val="005D1670"/>
    <w:rsid w:val="005D17B4"/>
    <w:rsid w:val="005D188E"/>
    <w:rsid w:val="005D1954"/>
    <w:rsid w:val="005D1ABB"/>
    <w:rsid w:val="005D1AFA"/>
    <w:rsid w:val="005D245A"/>
    <w:rsid w:val="005D27EF"/>
    <w:rsid w:val="005D27F0"/>
    <w:rsid w:val="005D2AC6"/>
    <w:rsid w:val="005D2B49"/>
    <w:rsid w:val="005D2D01"/>
    <w:rsid w:val="005D2E92"/>
    <w:rsid w:val="005D32D1"/>
    <w:rsid w:val="005D3322"/>
    <w:rsid w:val="005D33D6"/>
    <w:rsid w:val="005D3458"/>
    <w:rsid w:val="005D37DD"/>
    <w:rsid w:val="005D3985"/>
    <w:rsid w:val="005D3C5E"/>
    <w:rsid w:val="005D3DD1"/>
    <w:rsid w:val="005D3EDD"/>
    <w:rsid w:val="005D3F3B"/>
    <w:rsid w:val="005D4037"/>
    <w:rsid w:val="005D4058"/>
    <w:rsid w:val="005D41C6"/>
    <w:rsid w:val="005D43AF"/>
    <w:rsid w:val="005D44FC"/>
    <w:rsid w:val="005D4593"/>
    <w:rsid w:val="005D46A5"/>
    <w:rsid w:val="005D48D3"/>
    <w:rsid w:val="005D4939"/>
    <w:rsid w:val="005D4A35"/>
    <w:rsid w:val="005D4D75"/>
    <w:rsid w:val="005D4FC8"/>
    <w:rsid w:val="005D5139"/>
    <w:rsid w:val="005D53F0"/>
    <w:rsid w:val="005D56A6"/>
    <w:rsid w:val="005D575E"/>
    <w:rsid w:val="005D5991"/>
    <w:rsid w:val="005D5A22"/>
    <w:rsid w:val="005D5C62"/>
    <w:rsid w:val="005D5C87"/>
    <w:rsid w:val="005D5CC7"/>
    <w:rsid w:val="005D5D0B"/>
    <w:rsid w:val="005D5EAA"/>
    <w:rsid w:val="005D5F93"/>
    <w:rsid w:val="005D63CF"/>
    <w:rsid w:val="005D6427"/>
    <w:rsid w:val="005D64EE"/>
    <w:rsid w:val="005D6507"/>
    <w:rsid w:val="005D66B2"/>
    <w:rsid w:val="005D6757"/>
    <w:rsid w:val="005D693B"/>
    <w:rsid w:val="005D6943"/>
    <w:rsid w:val="005D69D5"/>
    <w:rsid w:val="005D6A49"/>
    <w:rsid w:val="005D6C4B"/>
    <w:rsid w:val="005D6FDB"/>
    <w:rsid w:val="005D7082"/>
    <w:rsid w:val="005D725D"/>
    <w:rsid w:val="005D7377"/>
    <w:rsid w:val="005D73CA"/>
    <w:rsid w:val="005D75D7"/>
    <w:rsid w:val="005D776E"/>
    <w:rsid w:val="005D788F"/>
    <w:rsid w:val="005D79D5"/>
    <w:rsid w:val="005D7A86"/>
    <w:rsid w:val="005D7AEF"/>
    <w:rsid w:val="005D7CF4"/>
    <w:rsid w:val="005D7D0A"/>
    <w:rsid w:val="005D7DF4"/>
    <w:rsid w:val="005D7E1F"/>
    <w:rsid w:val="005D7EBE"/>
    <w:rsid w:val="005E05EA"/>
    <w:rsid w:val="005E07EF"/>
    <w:rsid w:val="005E0D82"/>
    <w:rsid w:val="005E0DB4"/>
    <w:rsid w:val="005E0DFB"/>
    <w:rsid w:val="005E1094"/>
    <w:rsid w:val="005E10D6"/>
    <w:rsid w:val="005E147C"/>
    <w:rsid w:val="005E18A5"/>
    <w:rsid w:val="005E1980"/>
    <w:rsid w:val="005E1A04"/>
    <w:rsid w:val="005E1AA0"/>
    <w:rsid w:val="005E1C21"/>
    <w:rsid w:val="005E1D1B"/>
    <w:rsid w:val="005E1DF8"/>
    <w:rsid w:val="005E1EE9"/>
    <w:rsid w:val="005E1F3A"/>
    <w:rsid w:val="005E1FAD"/>
    <w:rsid w:val="005E237D"/>
    <w:rsid w:val="005E2462"/>
    <w:rsid w:val="005E24AD"/>
    <w:rsid w:val="005E2869"/>
    <w:rsid w:val="005E2875"/>
    <w:rsid w:val="005E2916"/>
    <w:rsid w:val="005E2951"/>
    <w:rsid w:val="005E2971"/>
    <w:rsid w:val="005E2C76"/>
    <w:rsid w:val="005E3037"/>
    <w:rsid w:val="005E30BE"/>
    <w:rsid w:val="005E326F"/>
    <w:rsid w:val="005E3627"/>
    <w:rsid w:val="005E3C18"/>
    <w:rsid w:val="005E3C43"/>
    <w:rsid w:val="005E4145"/>
    <w:rsid w:val="005E434B"/>
    <w:rsid w:val="005E43AE"/>
    <w:rsid w:val="005E43F8"/>
    <w:rsid w:val="005E442E"/>
    <w:rsid w:val="005E4680"/>
    <w:rsid w:val="005E4755"/>
    <w:rsid w:val="005E47C8"/>
    <w:rsid w:val="005E4A90"/>
    <w:rsid w:val="005E4BEA"/>
    <w:rsid w:val="005E4C43"/>
    <w:rsid w:val="005E4CC0"/>
    <w:rsid w:val="005E4D9A"/>
    <w:rsid w:val="005E4DA7"/>
    <w:rsid w:val="005E516C"/>
    <w:rsid w:val="005E58A0"/>
    <w:rsid w:val="005E5910"/>
    <w:rsid w:val="005E5A53"/>
    <w:rsid w:val="005E5AF8"/>
    <w:rsid w:val="005E5D40"/>
    <w:rsid w:val="005E5FD0"/>
    <w:rsid w:val="005E613C"/>
    <w:rsid w:val="005E615D"/>
    <w:rsid w:val="005E622D"/>
    <w:rsid w:val="005E6277"/>
    <w:rsid w:val="005E6390"/>
    <w:rsid w:val="005E67BB"/>
    <w:rsid w:val="005E6918"/>
    <w:rsid w:val="005E6A48"/>
    <w:rsid w:val="005E6C31"/>
    <w:rsid w:val="005E6D03"/>
    <w:rsid w:val="005E6D51"/>
    <w:rsid w:val="005E6F71"/>
    <w:rsid w:val="005E6FEF"/>
    <w:rsid w:val="005E7188"/>
    <w:rsid w:val="005E71C7"/>
    <w:rsid w:val="005E726D"/>
    <w:rsid w:val="005E7427"/>
    <w:rsid w:val="005E75EB"/>
    <w:rsid w:val="005E7803"/>
    <w:rsid w:val="005E78BA"/>
    <w:rsid w:val="005E7AC0"/>
    <w:rsid w:val="005E7D13"/>
    <w:rsid w:val="005E7D3A"/>
    <w:rsid w:val="005E7D8D"/>
    <w:rsid w:val="005E7E93"/>
    <w:rsid w:val="005E7EB1"/>
    <w:rsid w:val="005E7F01"/>
    <w:rsid w:val="005F004F"/>
    <w:rsid w:val="005F0481"/>
    <w:rsid w:val="005F09B7"/>
    <w:rsid w:val="005F0AA5"/>
    <w:rsid w:val="005F0ABB"/>
    <w:rsid w:val="005F0B41"/>
    <w:rsid w:val="005F0B70"/>
    <w:rsid w:val="005F0CD4"/>
    <w:rsid w:val="005F0F0C"/>
    <w:rsid w:val="005F0F36"/>
    <w:rsid w:val="005F1038"/>
    <w:rsid w:val="005F11A4"/>
    <w:rsid w:val="005F12DA"/>
    <w:rsid w:val="005F1404"/>
    <w:rsid w:val="005F15F7"/>
    <w:rsid w:val="005F1825"/>
    <w:rsid w:val="005F1BDB"/>
    <w:rsid w:val="005F1BDE"/>
    <w:rsid w:val="005F1D06"/>
    <w:rsid w:val="005F1DAF"/>
    <w:rsid w:val="005F1DB7"/>
    <w:rsid w:val="005F1E52"/>
    <w:rsid w:val="005F2033"/>
    <w:rsid w:val="005F21BF"/>
    <w:rsid w:val="005F2215"/>
    <w:rsid w:val="005F2388"/>
    <w:rsid w:val="005F2445"/>
    <w:rsid w:val="005F264E"/>
    <w:rsid w:val="005F29AF"/>
    <w:rsid w:val="005F2E7D"/>
    <w:rsid w:val="005F2F4A"/>
    <w:rsid w:val="005F3074"/>
    <w:rsid w:val="005F3306"/>
    <w:rsid w:val="005F3711"/>
    <w:rsid w:val="005F399D"/>
    <w:rsid w:val="005F3B0A"/>
    <w:rsid w:val="005F3BB1"/>
    <w:rsid w:val="005F3F15"/>
    <w:rsid w:val="005F3FCE"/>
    <w:rsid w:val="005F405C"/>
    <w:rsid w:val="005F4326"/>
    <w:rsid w:val="005F4366"/>
    <w:rsid w:val="005F496A"/>
    <w:rsid w:val="005F49CA"/>
    <w:rsid w:val="005F4D36"/>
    <w:rsid w:val="005F502A"/>
    <w:rsid w:val="005F53A1"/>
    <w:rsid w:val="005F541B"/>
    <w:rsid w:val="005F54D9"/>
    <w:rsid w:val="005F54DE"/>
    <w:rsid w:val="005F591D"/>
    <w:rsid w:val="005F5994"/>
    <w:rsid w:val="005F5BCD"/>
    <w:rsid w:val="005F5CCD"/>
    <w:rsid w:val="005F5E09"/>
    <w:rsid w:val="005F5E1A"/>
    <w:rsid w:val="005F5E5A"/>
    <w:rsid w:val="005F5F56"/>
    <w:rsid w:val="005F5FA8"/>
    <w:rsid w:val="005F5FEE"/>
    <w:rsid w:val="005F601C"/>
    <w:rsid w:val="005F628E"/>
    <w:rsid w:val="005F6330"/>
    <w:rsid w:val="005F6422"/>
    <w:rsid w:val="005F64BD"/>
    <w:rsid w:val="005F665D"/>
    <w:rsid w:val="005F678F"/>
    <w:rsid w:val="005F6AC3"/>
    <w:rsid w:val="005F6C1E"/>
    <w:rsid w:val="005F6CBE"/>
    <w:rsid w:val="005F6D94"/>
    <w:rsid w:val="005F6EBA"/>
    <w:rsid w:val="005F6FFE"/>
    <w:rsid w:val="005F708A"/>
    <w:rsid w:val="005F738A"/>
    <w:rsid w:val="005F74B9"/>
    <w:rsid w:val="005F76B4"/>
    <w:rsid w:val="005F7CEE"/>
    <w:rsid w:val="005F7D36"/>
    <w:rsid w:val="005F7D7E"/>
    <w:rsid w:val="005F7D9C"/>
    <w:rsid w:val="005F7DDD"/>
    <w:rsid w:val="005F7FA2"/>
    <w:rsid w:val="0060036C"/>
    <w:rsid w:val="006003A7"/>
    <w:rsid w:val="00600503"/>
    <w:rsid w:val="006005E7"/>
    <w:rsid w:val="0060072A"/>
    <w:rsid w:val="006007F4"/>
    <w:rsid w:val="00600BA2"/>
    <w:rsid w:val="00601216"/>
    <w:rsid w:val="006012A2"/>
    <w:rsid w:val="0060144D"/>
    <w:rsid w:val="0060148C"/>
    <w:rsid w:val="0060154E"/>
    <w:rsid w:val="006016F9"/>
    <w:rsid w:val="00601946"/>
    <w:rsid w:val="00601A2E"/>
    <w:rsid w:val="00601C54"/>
    <w:rsid w:val="00601CA7"/>
    <w:rsid w:val="00601F17"/>
    <w:rsid w:val="00601F7B"/>
    <w:rsid w:val="00601F7F"/>
    <w:rsid w:val="00601FAF"/>
    <w:rsid w:val="006023CE"/>
    <w:rsid w:val="0060261B"/>
    <w:rsid w:val="00602658"/>
    <w:rsid w:val="006028FB"/>
    <w:rsid w:val="006029A7"/>
    <w:rsid w:val="00602BD1"/>
    <w:rsid w:val="00603016"/>
    <w:rsid w:val="006032BE"/>
    <w:rsid w:val="006032C7"/>
    <w:rsid w:val="006033B9"/>
    <w:rsid w:val="00603469"/>
    <w:rsid w:val="0060346C"/>
    <w:rsid w:val="00603487"/>
    <w:rsid w:val="00603844"/>
    <w:rsid w:val="00603878"/>
    <w:rsid w:val="00603C31"/>
    <w:rsid w:val="00603C4E"/>
    <w:rsid w:val="00603DFB"/>
    <w:rsid w:val="0060465B"/>
    <w:rsid w:val="006047CF"/>
    <w:rsid w:val="00604CEE"/>
    <w:rsid w:val="00604FA3"/>
    <w:rsid w:val="006051F6"/>
    <w:rsid w:val="0060524B"/>
    <w:rsid w:val="00605401"/>
    <w:rsid w:val="00605535"/>
    <w:rsid w:val="0060553A"/>
    <w:rsid w:val="006056EF"/>
    <w:rsid w:val="00605716"/>
    <w:rsid w:val="006058BD"/>
    <w:rsid w:val="00605A86"/>
    <w:rsid w:val="00605BE0"/>
    <w:rsid w:val="00605DA3"/>
    <w:rsid w:val="00605ED5"/>
    <w:rsid w:val="00605F78"/>
    <w:rsid w:val="0060618C"/>
    <w:rsid w:val="006062CD"/>
    <w:rsid w:val="00606620"/>
    <w:rsid w:val="006069C4"/>
    <w:rsid w:val="00606C9B"/>
    <w:rsid w:val="006071B5"/>
    <w:rsid w:val="006073D9"/>
    <w:rsid w:val="00607486"/>
    <w:rsid w:val="006074BD"/>
    <w:rsid w:val="0060761D"/>
    <w:rsid w:val="00607A2F"/>
    <w:rsid w:val="00607A6F"/>
    <w:rsid w:val="00607BCB"/>
    <w:rsid w:val="00607CBF"/>
    <w:rsid w:val="00607D1F"/>
    <w:rsid w:val="00607D90"/>
    <w:rsid w:val="00607DD8"/>
    <w:rsid w:val="00607FAE"/>
    <w:rsid w:val="006101D9"/>
    <w:rsid w:val="0061020B"/>
    <w:rsid w:val="00610254"/>
    <w:rsid w:val="006106CD"/>
    <w:rsid w:val="0061072D"/>
    <w:rsid w:val="00610777"/>
    <w:rsid w:val="006109DB"/>
    <w:rsid w:val="00610B25"/>
    <w:rsid w:val="00610BA9"/>
    <w:rsid w:val="00610BE3"/>
    <w:rsid w:val="00610C4B"/>
    <w:rsid w:val="00610C96"/>
    <w:rsid w:val="00610F4D"/>
    <w:rsid w:val="006112F8"/>
    <w:rsid w:val="0061130C"/>
    <w:rsid w:val="00611322"/>
    <w:rsid w:val="0061134C"/>
    <w:rsid w:val="0061140D"/>
    <w:rsid w:val="00611478"/>
    <w:rsid w:val="006115B6"/>
    <w:rsid w:val="006115BC"/>
    <w:rsid w:val="0061180A"/>
    <w:rsid w:val="00611A29"/>
    <w:rsid w:val="00611CDD"/>
    <w:rsid w:val="00611F08"/>
    <w:rsid w:val="00612149"/>
    <w:rsid w:val="006122D2"/>
    <w:rsid w:val="006122D7"/>
    <w:rsid w:val="006126CB"/>
    <w:rsid w:val="00612A2E"/>
    <w:rsid w:val="00612E2B"/>
    <w:rsid w:val="00613176"/>
    <w:rsid w:val="006136CF"/>
    <w:rsid w:val="00613A60"/>
    <w:rsid w:val="00613B81"/>
    <w:rsid w:val="00613CB9"/>
    <w:rsid w:val="00613CE9"/>
    <w:rsid w:val="006140AD"/>
    <w:rsid w:val="00614508"/>
    <w:rsid w:val="00614735"/>
    <w:rsid w:val="00614747"/>
    <w:rsid w:val="00614C8A"/>
    <w:rsid w:val="00614C91"/>
    <w:rsid w:val="00614EC7"/>
    <w:rsid w:val="00615037"/>
    <w:rsid w:val="00615050"/>
    <w:rsid w:val="006150CF"/>
    <w:rsid w:val="00615298"/>
    <w:rsid w:val="00615362"/>
    <w:rsid w:val="006157F2"/>
    <w:rsid w:val="00615965"/>
    <w:rsid w:val="00615B9A"/>
    <w:rsid w:val="00615CD7"/>
    <w:rsid w:val="00615CE8"/>
    <w:rsid w:val="00615E67"/>
    <w:rsid w:val="00615E7D"/>
    <w:rsid w:val="0061603A"/>
    <w:rsid w:val="006161D6"/>
    <w:rsid w:val="0061621B"/>
    <w:rsid w:val="0061635F"/>
    <w:rsid w:val="00616392"/>
    <w:rsid w:val="00616690"/>
    <w:rsid w:val="006166E8"/>
    <w:rsid w:val="006167C0"/>
    <w:rsid w:val="0061685F"/>
    <w:rsid w:val="00616C35"/>
    <w:rsid w:val="00616C60"/>
    <w:rsid w:val="00616DAC"/>
    <w:rsid w:val="00616E3B"/>
    <w:rsid w:val="00616E8D"/>
    <w:rsid w:val="00616FD5"/>
    <w:rsid w:val="006171AB"/>
    <w:rsid w:val="00617404"/>
    <w:rsid w:val="006175F4"/>
    <w:rsid w:val="0061770B"/>
    <w:rsid w:val="00617A15"/>
    <w:rsid w:val="00617A3A"/>
    <w:rsid w:val="00617AE8"/>
    <w:rsid w:val="00617D68"/>
    <w:rsid w:val="00617FD3"/>
    <w:rsid w:val="00620035"/>
    <w:rsid w:val="006203EB"/>
    <w:rsid w:val="00620596"/>
    <w:rsid w:val="0062061C"/>
    <w:rsid w:val="00620E70"/>
    <w:rsid w:val="00620E8E"/>
    <w:rsid w:val="00620FE4"/>
    <w:rsid w:val="006210F1"/>
    <w:rsid w:val="00621189"/>
    <w:rsid w:val="006215DA"/>
    <w:rsid w:val="006215F9"/>
    <w:rsid w:val="0062168C"/>
    <w:rsid w:val="00621725"/>
    <w:rsid w:val="006218C8"/>
    <w:rsid w:val="00621F02"/>
    <w:rsid w:val="00622492"/>
    <w:rsid w:val="006224C1"/>
    <w:rsid w:val="0062253B"/>
    <w:rsid w:val="00622D2F"/>
    <w:rsid w:val="00622E0A"/>
    <w:rsid w:val="00623128"/>
    <w:rsid w:val="00623171"/>
    <w:rsid w:val="0062330A"/>
    <w:rsid w:val="0062332D"/>
    <w:rsid w:val="006236CD"/>
    <w:rsid w:val="00623A63"/>
    <w:rsid w:val="00623C33"/>
    <w:rsid w:val="00623DEA"/>
    <w:rsid w:val="00623EB6"/>
    <w:rsid w:val="00623ED7"/>
    <w:rsid w:val="00623FD4"/>
    <w:rsid w:val="00624039"/>
    <w:rsid w:val="006240BF"/>
    <w:rsid w:val="0062447D"/>
    <w:rsid w:val="00624D55"/>
    <w:rsid w:val="00624FBF"/>
    <w:rsid w:val="00625040"/>
    <w:rsid w:val="006250A7"/>
    <w:rsid w:val="0062511C"/>
    <w:rsid w:val="00625311"/>
    <w:rsid w:val="006253C6"/>
    <w:rsid w:val="0062550B"/>
    <w:rsid w:val="0062566F"/>
    <w:rsid w:val="006256AB"/>
    <w:rsid w:val="006256BF"/>
    <w:rsid w:val="00625B32"/>
    <w:rsid w:val="00625BBA"/>
    <w:rsid w:val="00625FBE"/>
    <w:rsid w:val="00626144"/>
    <w:rsid w:val="00626311"/>
    <w:rsid w:val="0062638C"/>
    <w:rsid w:val="0062661E"/>
    <w:rsid w:val="0062665D"/>
    <w:rsid w:val="00626C1F"/>
    <w:rsid w:val="00626C9A"/>
    <w:rsid w:val="00626CD3"/>
    <w:rsid w:val="00627141"/>
    <w:rsid w:val="0062739A"/>
    <w:rsid w:val="006274DB"/>
    <w:rsid w:val="00627685"/>
    <w:rsid w:val="00627746"/>
    <w:rsid w:val="006277E4"/>
    <w:rsid w:val="006277FC"/>
    <w:rsid w:val="00627913"/>
    <w:rsid w:val="00627F45"/>
    <w:rsid w:val="00630025"/>
    <w:rsid w:val="0063008D"/>
    <w:rsid w:val="00630095"/>
    <w:rsid w:val="006302AD"/>
    <w:rsid w:val="006302F5"/>
    <w:rsid w:val="0063032A"/>
    <w:rsid w:val="00630520"/>
    <w:rsid w:val="006307AB"/>
    <w:rsid w:val="006309CF"/>
    <w:rsid w:val="00630B41"/>
    <w:rsid w:val="00630B6D"/>
    <w:rsid w:val="00630D2C"/>
    <w:rsid w:val="00630DA3"/>
    <w:rsid w:val="00630E4B"/>
    <w:rsid w:val="00630E93"/>
    <w:rsid w:val="006310E1"/>
    <w:rsid w:val="006313DC"/>
    <w:rsid w:val="006315B7"/>
    <w:rsid w:val="0063165A"/>
    <w:rsid w:val="00631A3D"/>
    <w:rsid w:val="00631B72"/>
    <w:rsid w:val="00631BD0"/>
    <w:rsid w:val="006320C3"/>
    <w:rsid w:val="0063248D"/>
    <w:rsid w:val="006325A2"/>
    <w:rsid w:val="0063271F"/>
    <w:rsid w:val="006327C3"/>
    <w:rsid w:val="00632D0F"/>
    <w:rsid w:val="00632FC6"/>
    <w:rsid w:val="006330AD"/>
    <w:rsid w:val="0063334B"/>
    <w:rsid w:val="0063349A"/>
    <w:rsid w:val="006335D1"/>
    <w:rsid w:val="006335DF"/>
    <w:rsid w:val="00633681"/>
    <w:rsid w:val="006336AB"/>
    <w:rsid w:val="006336DE"/>
    <w:rsid w:val="00633813"/>
    <w:rsid w:val="00633973"/>
    <w:rsid w:val="006340CB"/>
    <w:rsid w:val="006340E3"/>
    <w:rsid w:val="00634107"/>
    <w:rsid w:val="00634545"/>
    <w:rsid w:val="00634612"/>
    <w:rsid w:val="00634632"/>
    <w:rsid w:val="0063476B"/>
    <w:rsid w:val="00634929"/>
    <w:rsid w:val="00634948"/>
    <w:rsid w:val="00634964"/>
    <w:rsid w:val="00634972"/>
    <w:rsid w:val="006349A9"/>
    <w:rsid w:val="006349D2"/>
    <w:rsid w:val="00634B0F"/>
    <w:rsid w:val="00634C99"/>
    <w:rsid w:val="00634CBE"/>
    <w:rsid w:val="00634D4A"/>
    <w:rsid w:val="00634DE7"/>
    <w:rsid w:val="00634E29"/>
    <w:rsid w:val="00634F54"/>
    <w:rsid w:val="0063526D"/>
    <w:rsid w:val="00635525"/>
    <w:rsid w:val="006356CF"/>
    <w:rsid w:val="006357D8"/>
    <w:rsid w:val="00635836"/>
    <w:rsid w:val="0063607F"/>
    <w:rsid w:val="006360A6"/>
    <w:rsid w:val="006361AB"/>
    <w:rsid w:val="0063627A"/>
    <w:rsid w:val="006368B9"/>
    <w:rsid w:val="00636A24"/>
    <w:rsid w:val="00636BB3"/>
    <w:rsid w:val="00636F9F"/>
    <w:rsid w:val="00636FC6"/>
    <w:rsid w:val="006372C8"/>
    <w:rsid w:val="006372D1"/>
    <w:rsid w:val="006373A2"/>
    <w:rsid w:val="006373BF"/>
    <w:rsid w:val="006373CE"/>
    <w:rsid w:val="006374A7"/>
    <w:rsid w:val="006375C7"/>
    <w:rsid w:val="00637933"/>
    <w:rsid w:val="00637993"/>
    <w:rsid w:val="00637D74"/>
    <w:rsid w:val="00637E1B"/>
    <w:rsid w:val="00637FAE"/>
    <w:rsid w:val="00640061"/>
    <w:rsid w:val="00640080"/>
    <w:rsid w:val="00640206"/>
    <w:rsid w:val="00640381"/>
    <w:rsid w:val="00640667"/>
    <w:rsid w:val="006406C0"/>
    <w:rsid w:val="00640882"/>
    <w:rsid w:val="0064089C"/>
    <w:rsid w:val="00640978"/>
    <w:rsid w:val="006409B7"/>
    <w:rsid w:val="00640A0E"/>
    <w:rsid w:val="00640B76"/>
    <w:rsid w:val="00640E6C"/>
    <w:rsid w:val="00640FA9"/>
    <w:rsid w:val="00640FCC"/>
    <w:rsid w:val="00640FE1"/>
    <w:rsid w:val="00641120"/>
    <w:rsid w:val="00641399"/>
    <w:rsid w:val="0064140F"/>
    <w:rsid w:val="006416B6"/>
    <w:rsid w:val="00641729"/>
    <w:rsid w:val="00641772"/>
    <w:rsid w:val="0064194A"/>
    <w:rsid w:val="00641A77"/>
    <w:rsid w:val="00641A8F"/>
    <w:rsid w:val="00641B21"/>
    <w:rsid w:val="00641B8D"/>
    <w:rsid w:val="00641BE4"/>
    <w:rsid w:val="00641E4C"/>
    <w:rsid w:val="0064217C"/>
    <w:rsid w:val="006423D9"/>
    <w:rsid w:val="006424ED"/>
    <w:rsid w:val="00642748"/>
    <w:rsid w:val="0064298C"/>
    <w:rsid w:val="006429BC"/>
    <w:rsid w:val="00642AB9"/>
    <w:rsid w:val="00642AFB"/>
    <w:rsid w:val="00642B1B"/>
    <w:rsid w:val="00642BF4"/>
    <w:rsid w:val="00642C67"/>
    <w:rsid w:val="00642CC0"/>
    <w:rsid w:val="00642D76"/>
    <w:rsid w:val="00642E0F"/>
    <w:rsid w:val="00642EDF"/>
    <w:rsid w:val="0064338A"/>
    <w:rsid w:val="00643544"/>
    <w:rsid w:val="00643834"/>
    <w:rsid w:val="00643A37"/>
    <w:rsid w:val="00644011"/>
    <w:rsid w:val="00644045"/>
    <w:rsid w:val="006440C8"/>
    <w:rsid w:val="006441B3"/>
    <w:rsid w:val="00644335"/>
    <w:rsid w:val="006443A3"/>
    <w:rsid w:val="00644419"/>
    <w:rsid w:val="00645023"/>
    <w:rsid w:val="006451CF"/>
    <w:rsid w:val="00645334"/>
    <w:rsid w:val="0064575B"/>
    <w:rsid w:val="00645899"/>
    <w:rsid w:val="00645E6F"/>
    <w:rsid w:val="00646049"/>
    <w:rsid w:val="0064612E"/>
    <w:rsid w:val="0064616A"/>
    <w:rsid w:val="00646272"/>
    <w:rsid w:val="00646374"/>
    <w:rsid w:val="00646852"/>
    <w:rsid w:val="00646A13"/>
    <w:rsid w:val="00646C73"/>
    <w:rsid w:val="00646CF9"/>
    <w:rsid w:val="00647768"/>
    <w:rsid w:val="0064793D"/>
    <w:rsid w:val="00647944"/>
    <w:rsid w:val="00647953"/>
    <w:rsid w:val="006503C8"/>
    <w:rsid w:val="006503FE"/>
    <w:rsid w:val="0065065E"/>
    <w:rsid w:val="00650711"/>
    <w:rsid w:val="0065074C"/>
    <w:rsid w:val="0065075E"/>
    <w:rsid w:val="006509A6"/>
    <w:rsid w:val="006509F0"/>
    <w:rsid w:val="00650D18"/>
    <w:rsid w:val="00650DF3"/>
    <w:rsid w:val="00650ECC"/>
    <w:rsid w:val="00650FF8"/>
    <w:rsid w:val="00651348"/>
    <w:rsid w:val="00651389"/>
    <w:rsid w:val="006513A8"/>
    <w:rsid w:val="00651476"/>
    <w:rsid w:val="00651521"/>
    <w:rsid w:val="006516D6"/>
    <w:rsid w:val="006517A9"/>
    <w:rsid w:val="00651966"/>
    <w:rsid w:val="00651B53"/>
    <w:rsid w:val="00651BFD"/>
    <w:rsid w:val="00651C93"/>
    <w:rsid w:val="00651FAF"/>
    <w:rsid w:val="0065204E"/>
    <w:rsid w:val="0065209C"/>
    <w:rsid w:val="006520C6"/>
    <w:rsid w:val="00652230"/>
    <w:rsid w:val="0065234A"/>
    <w:rsid w:val="0065247C"/>
    <w:rsid w:val="00652FBA"/>
    <w:rsid w:val="006530CE"/>
    <w:rsid w:val="00653298"/>
    <w:rsid w:val="00653380"/>
    <w:rsid w:val="0065350B"/>
    <w:rsid w:val="0065352C"/>
    <w:rsid w:val="00653585"/>
    <w:rsid w:val="0065362B"/>
    <w:rsid w:val="00653706"/>
    <w:rsid w:val="0065383C"/>
    <w:rsid w:val="00653996"/>
    <w:rsid w:val="00653B7B"/>
    <w:rsid w:val="00653D2F"/>
    <w:rsid w:val="00653EED"/>
    <w:rsid w:val="00654078"/>
    <w:rsid w:val="00654473"/>
    <w:rsid w:val="0065459F"/>
    <w:rsid w:val="00654987"/>
    <w:rsid w:val="006549C8"/>
    <w:rsid w:val="00654B85"/>
    <w:rsid w:val="00654CCA"/>
    <w:rsid w:val="00654D92"/>
    <w:rsid w:val="00655529"/>
    <w:rsid w:val="00655686"/>
    <w:rsid w:val="006557E1"/>
    <w:rsid w:val="00655820"/>
    <w:rsid w:val="006558B8"/>
    <w:rsid w:val="00655991"/>
    <w:rsid w:val="00655C74"/>
    <w:rsid w:val="00655CB0"/>
    <w:rsid w:val="00655E1A"/>
    <w:rsid w:val="00656151"/>
    <w:rsid w:val="0065637D"/>
    <w:rsid w:val="006564FA"/>
    <w:rsid w:val="00656622"/>
    <w:rsid w:val="0065679D"/>
    <w:rsid w:val="0065693A"/>
    <w:rsid w:val="00656995"/>
    <w:rsid w:val="00656C01"/>
    <w:rsid w:val="00656D5C"/>
    <w:rsid w:val="00656DB7"/>
    <w:rsid w:val="00656E45"/>
    <w:rsid w:val="00657482"/>
    <w:rsid w:val="00657BC4"/>
    <w:rsid w:val="00657D0F"/>
    <w:rsid w:val="00657D6F"/>
    <w:rsid w:val="00660015"/>
    <w:rsid w:val="006600D0"/>
    <w:rsid w:val="006601AC"/>
    <w:rsid w:val="00660265"/>
    <w:rsid w:val="00660555"/>
    <w:rsid w:val="0066055B"/>
    <w:rsid w:val="006606B2"/>
    <w:rsid w:val="006608AB"/>
    <w:rsid w:val="00660AB8"/>
    <w:rsid w:val="00660AE2"/>
    <w:rsid w:val="00660F45"/>
    <w:rsid w:val="00660FD7"/>
    <w:rsid w:val="006614A5"/>
    <w:rsid w:val="006614CC"/>
    <w:rsid w:val="006617FA"/>
    <w:rsid w:val="00661968"/>
    <w:rsid w:val="00661B33"/>
    <w:rsid w:val="00661B99"/>
    <w:rsid w:val="00661D1D"/>
    <w:rsid w:val="00661FBA"/>
    <w:rsid w:val="00662318"/>
    <w:rsid w:val="00662507"/>
    <w:rsid w:val="006625D4"/>
    <w:rsid w:val="0066282F"/>
    <w:rsid w:val="00662850"/>
    <w:rsid w:val="0066298A"/>
    <w:rsid w:val="00662B06"/>
    <w:rsid w:val="006631E8"/>
    <w:rsid w:val="00663521"/>
    <w:rsid w:val="0066353C"/>
    <w:rsid w:val="006635F9"/>
    <w:rsid w:val="00663621"/>
    <w:rsid w:val="00663888"/>
    <w:rsid w:val="006639B1"/>
    <w:rsid w:val="00663BB6"/>
    <w:rsid w:val="00663CFA"/>
    <w:rsid w:val="00663D97"/>
    <w:rsid w:val="00663EA8"/>
    <w:rsid w:val="00663F73"/>
    <w:rsid w:val="00663F95"/>
    <w:rsid w:val="0066407A"/>
    <w:rsid w:val="006640E0"/>
    <w:rsid w:val="006643A9"/>
    <w:rsid w:val="0066442F"/>
    <w:rsid w:val="00664774"/>
    <w:rsid w:val="006647E8"/>
    <w:rsid w:val="0066480A"/>
    <w:rsid w:val="00664886"/>
    <w:rsid w:val="00664A1F"/>
    <w:rsid w:val="00664D15"/>
    <w:rsid w:val="00664DE5"/>
    <w:rsid w:val="00664F60"/>
    <w:rsid w:val="00665131"/>
    <w:rsid w:val="006654EE"/>
    <w:rsid w:val="00665586"/>
    <w:rsid w:val="006655B3"/>
    <w:rsid w:val="00665801"/>
    <w:rsid w:val="006658B9"/>
    <w:rsid w:val="00665A9B"/>
    <w:rsid w:val="00665AEA"/>
    <w:rsid w:val="00665B25"/>
    <w:rsid w:val="00665D98"/>
    <w:rsid w:val="00665DE7"/>
    <w:rsid w:val="00666019"/>
    <w:rsid w:val="00666109"/>
    <w:rsid w:val="0066612F"/>
    <w:rsid w:val="00666198"/>
    <w:rsid w:val="00666281"/>
    <w:rsid w:val="006662DD"/>
    <w:rsid w:val="006662FF"/>
    <w:rsid w:val="00666481"/>
    <w:rsid w:val="006665E5"/>
    <w:rsid w:val="0066683D"/>
    <w:rsid w:val="00666885"/>
    <w:rsid w:val="00666D60"/>
    <w:rsid w:val="00666DDA"/>
    <w:rsid w:val="00666E4F"/>
    <w:rsid w:val="006670E2"/>
    <w:rsid w:val="0066715B"/>
    <w:rsid w:val="00667330"/>
    <w:rsid w:val="00667353"/>
    <w:rsid w:val="006676C8"/>
    <w:rsid w:val="0066775B"/>
    <w:rsid w:val="0067009C"/>
    <w:rsid w:val="00670B8C"/>
    <w:rsid w:val="00670E77"/>
    <w:rsid w:val="00670FAF"/>
    <w:rsid w:val="00671021"/>
    <w:rsid w:val="0067130F"/>
    <w:rsid w:val="006716F8"/>
    <w:rsid w:val="00671B91"/>
    <w:rsid w:val="00671E2E"/>
    <w:rsid w:val="0067209A"/>
    <w:rsid w:val="0067227A"/>
    <w:rsid w:val="006723B5"/>
    <w:rsid w:val="006725B9"/>
    <w:rsid w:val="006727D3"/>
    <w:rsid w:val="00672AD9"/>
    <w:rsid w:val="00672AE2"/>
    <w:rsid w:val="00672F3A"/>
    <w:rsid w:val="00672F44"/>
    <w:rsid w:val="0067327A"/>
    <w:rsid w:val="006733AE"/>
    <w:rsid w:val="006734CC"/>
    <w:rsid w:val="00673738"/>
    <w:rsid w:val="006739BC"/>
    <w:rsid w:val="00673C7C"/>
    <w:rsid w:val="00673EA6"/>
    <w:rsid w:val="00674055"/>
    <w:rsid w:val="00674201"/>
    <w:rsid w:val="0067420A"/>
    <w:rsid w:val="00674249"/>
    <w:rsid w:val="0067439A"/>
    <w:rsid w:val="006743AA"/>
    <w:rsid w:val="006748B1"/>
    <w:rsid w:val="006748C9"/>
    <w:rsid w:val="00674B6A"/>
    <w:rsid w:val="00674B7B"/>
    <w:rsid w:val="00674DBD"/>
    <w:rsid w:val="006753E4"/>
    <w:rsid w:val="006756B5"/>
    <w:rsid w:val="0067578D"/>
    <w:rsid w:val="0067599F"/>
    <w:rsid w:val="00675A86"/>
    <w:rsid w:val="00675BFA"/>
    <w:rsid w:val="00675C9A"/>
    <w:rsid w:val="00675CB5"/>
    <w:rsid w:val="00675D05"/>
    <w:rsid w:val="00675DFB"/>
    <w:rsid w:val="006760EC"/>
    <w:rsid w:val="00676129"/>
    <w:rsid w:val="00676199"/>
    <w:rsid w:val="00676703"/>
    <w:rsid w:val="00676A44"/>
    <w:rsid w:val="00676B68"/>
    <w:rsid w:val="00676EF4"/>
    <w:rsid w:val="00676EFF"/>
    <w:rsid w:val="00676FB1"/>
    <w:rsid w:val="00677156"/>
    <w:rsid w:val="00677248"/>
    <w:rsid w:val="00677426"/>
    <w:rsid w:val="0067746A"/>
    <w:rsid w:val="006775EA"/>
    <w:rsid w:val="00677969"/>
    <w:rsid w:val="006779C9"/>
    <w:rsid w:val="00677ABD"/>
    <w:rsid w:val="00677B01"/>
    <w:rsid w:val="00677CE3"/>
    <w:rsid w:val="00677DA5"/>
    <w:rsid w:val="00677DF6"/>
    <w:rsid w:val="0068008E"/>
    <w:rsid w:val="006802B3"/>
    <w:rsid w:val="00680333"/>
    <w:rsid w:val="0068085E"/>
    <w:rsid w:val="00680A75"/>
    <w:rsid w:val="00680D17"/>
    <w:rsid w:val="00680DAD"/>
    <w:rsid w:val="00680E8A"/>
    <w:rsid w:val="006811B2"/>
    <w:rsid w:val="006811C1"/>
    <w:rsid w:val="006815BE"/>
    <w:rsid w:val="006817D6"/>
    <w:rsid w:val="0068190D"/>
    <w:rsid w:val="00681931"/>
    <w:rsid w:val="00681AE9"/>
    <w:rsid w:val="00681AED"/>
    <w:rsid w:val="00681F75"/>
    <w:rsid w:val="00682185"/>
    <w:rsid w:val="006822E0"/>
    <w:rsid w:val="00682319"/>
    <w:rsid w:val="0068236A"/>
    <w:rsid w:val="00682576"/>
    <w:rsid w:val="0068259D"/>
    <w:rsid w:val="00682A0E"/>
    <w:rsid w:val="00682ED0"/>
    <w:rsid w:val="00682FB5"/>
    <w:rsid w:val="00683157"/>
    <w:rsid w:val="00683657"/>
    <w:rsid w:val="00683689"/>
    <w:rsid w:val="006836A9"/>
    <w:rsid w:val="006837DA"/>
    <w:rsid w:val="00683847"/>
    <w:rsid w:val="00683A14"/>
    <w:rsid w:val="00683AA4"/>
    <w:rsid w:val="00683E8E"/>
    <w:rsid w:val="00683EDF"/>
    <w:rsid w:val="006840B0"/>
    <w:rsid w:val="006840F9"/>
    <w:rsid w:val="0068412C"/>
    <w:rsid w:val="006841E1"/>
    <w:rsid w:val="00684379"/>
    <w:rsid w:val="00684613"/>
    <w:rsid w:val="0068473E"/>
    <w:rsid w:val="006847E1"/>
    <w:rsid w:val="00684B03"/>
    <w:rsid w:val="00684E58"/>
    <w:rsid w:val="00685270"/>
    <w:rsid w:val="00685280"/>
    <w:rsid w:val="00685294"/>
    <w:rsid w:val="0068545C"/>
    <w:rsid w:val="006858A6"/>
    <w:rsid w:val="00685C4D"/>
    <w:rsid w:val="00685C62"/>
    <w:rsid w:val="00685DE8"/>
    <w:rsid w:val="00685E4A"/>
    <w:rsid w:val="006860E2"/>
    <w:rsid w:val="00686528"/>
    <w:rsid w:val="0068674D"/>
    <w:rsid w:val="00686820"/>
    <w:rsid w:val="00686890"/>
    <w:rsid w:val="006868D9"/>
    <w:rsid w:val="00686993"/>
    <w:rsid w:val="00686997"/>
    <w:rsid w:val="00686A04"/>
    <w:rsid w:val="00686C7E"/>
    <w:rsid w:val="00686E0B"/>
    <w:rsid w:val="00686ECF"/>
    <w:rsid w:val="00686F1B"/>
    <w:rsid w:val="0068716D"/>
    <w:rsid w:val="0068717B"/>
    <w:rsid w:val="006871C7"/>
    <w:rsid w:val="00687299"/>
    <w:rsid w:val="006872EA"/>
    <w:rsid w:val="0068763D"/>
    <w:rsid w:val="006877AD"/>
    <w:rsid w:val="00687883"/>
    <w:rsid w:val="0068797F"/>
    <w:rsid w:val="00687CE2"/>
    <w:rsid w:val="00687DC1"/>
    <w:rsid w:val="00690088"/>
    <w:rsid w:val="0069022F"/>
    <w:rsid w:val="00690452"/>
    <w:rsid w:val="0069052A"/>
    <w:rsid w:val="006905B6"/>
    <w:rsid w:val="00690616"/>
    <w:rsid w:val="00690CA2"/>
    <w:rsid w:val="00690D56"/>
    <w:rsid w:val="00690DFE"/>
    <w:rsid w:val="00690FE2"/>
    <w:rsid w:val="0069114A"/>
    <w:rsid w:val="00691163"/>
    <w:rsid w:val="006912C9"/>
    <w:rsid w:val="00691434"/>
    <w:rsid w:val="0069150A"/>
    <w:rsid w:val="006916FA"/>
    <w:rsid w:val="006918C2"/>
    <w:rsid w:val="00691AAF"/>
    <w:rsid w:val="00691AF1"/>
    <w:rsid w:val="00691B93"/>
    <w:rsid w:val="00691C62"/>
    <w:rsid w:val="00691C84"/>
    <w:rsid w:val="00692527"/>
    <w:rsid w:val="0069259E"/>
    <w:rsid w:val="0069261C"/>
    <w:rsid w:val="00692682"/>
    <w:rsid w:val="006926A1"/>
    <w:rsid w:val="006927BF"/>
    <w:rsid w:val="00692BEA"/>
    <w:rsid w:val="00692D78"/>
    <w:rsid w:val="00692DF5"/>
    <w:rsid w:val="00692E79"/>
    <w:rsid w:val="00692EBB"/>
    <w:rsid w:val="00693019"/>
    <w:rsid w:val="006930CE"/>
    <w:rsid w:val="006931BB"/>
    <w:rsid w:val="00693251"/>
    <w:rsid w:val="006937D7"/>
    <w:rsid w:val="006939DD"/>
    <w:rsid w:val="00693CD7"/>
    <w:rsid w:val="00693D6A"/>
    <w:rsid w:val="0069410B"/>
    <w:rsid w:val="006941F0"/>
    <w:rsid w:val="00694256"/>
    <w:rsid w:val="0069447B"/>
    <w:rsid w:val="006944E7"/>
    <w:rsid w:val="006944F9"/>
    <w:rsid w:val="00694681"/>
    <w:rsid w:val="006949B4"/>
    <w:rsid w:val="00694E03"/>
    <w:rsid w:val="006950D1"/>
    <w:rsid w:val="006953E9"/>
    <w:rsid w:val="00695403"/>
    <w:rsid w:val="0069572F"/>
    <w:rsid w:val="006958D6"/>
    <w:rsid w:val="00695C1C"/>
    <w:rsid w:val="00695C9A"/>
    <w:rsid w:val="00695D4D"/>
    <w:rsid w:val="00695D7A"/>
    <w:rsid w:val="00695E8E"/>
    <w:rsid w:val="00695F49"/>
    <w:rsid w:val="006962BE"/>
    <w:rsid w:val="0069641D"/>
    <w:rsid w:val="00696AF7"/>
    <w:rsid w:val="00696CB3"/>
    <w:rsid w:val="00696E50"/>
    <w:rsid w:val="00697171"/>
    <w:rsid w:val="00697245"/>
    <w:rsid w:val="006975A0"/>
    <w:rsid w:val="0069798A"/>
    <w:rsid w:val="00697DB1"/>
    <w:rsid w:val="00697E13"/>
    <w:rsid w:val="00697F9D"/>
    <w:rsid w:val="00697FB7"/>
    <w:rsid w:val="006A00AF"/>
    <w:rsid w:val="006A0E0C"/>
    <w:rsid w:val="006A0FD1"/>
    <w:rsid w:val="006A118A"/>
    <w:rsid w:val="006A1861"/>
    <w:rsid w:val="006A1AFD"/>
    <w:rsid w:val="006A1B7C"/>
    <w:rsid w:val="006A1E77"/>
    <w:rsid w:val="006A1EFD"/>
    <w:rsid w:val="006A20F0"/>
    <w:rsid w:val="006A21E7"/>
    <w:rsid w:val="006A2256"/>
    <w:rsid w:val="006A2561"/>
    <w:rsid w:val="006A27A0"/>
    <w:rsid w:val="006A2BB3"/>
    <w:rsid w:val="006A2BF8"/>
    <w:rsid w:val="006A2F46"/>
    <w:rsid w:val="006A3271"/>
    <w:rsid w:val="006A33C6"/>
    <w:rsid w:val="006A3661"/>
    <w:rsid w:val="006A3CC4"/>
    <w:rsid w:val="006A40CD"/>
    <w:rsid w:val="006A435F"/>
    <w:rsid w:val="006A4508"/>
    <w:rsid w:val="006A4757"/>
    <w:rsid w:val="006A48EC"/>
    <w:rsid w:val="006A4963"/>
    <w:rsid w:val="006A4B1C"/>
    <w:rsid w:val="006A4D31"/>
    <w:rsid w:val="006A4D92"/>
    <w:rsid w:val="006A52F6"/>
    <w:rsid w:val="006A531E"/>
    <w:rsid w:val="006A56C7"/>
    <w:rsid w:val="006A5937"/>
    <w:rsid w:val="006A5E2A"/>
    <w:rsid w:val="006A602B"/>
    <w:rsid w:val="006A6048"/>
    <w:rsid w:val="006A61BA"/>
    <w:rsid w:val="006A626F"/>
    <w:rsid w:val="006A646E"/>
    <w:rsid w:val="006A6499"/>
    <w:rsid w:val="006A69B4"/>
    <w:rsid w:val="006A6BBE"/>
    <w:rsid w:val="006A6C34"/>
    <w:rsid w:val="006A7112"/>
    <w:rsid w:val="006A7450"/>
    <w:rsid w:val="006A785B"/>
    <w:rsid w:val="006A79BD"/>
    <w:rsid w:val="006A7ABD"/>
    <w:rsid w:val="006A7DF7"/>
    <w:rsid w:val="006A7ED7"/>
    <w:rsid w:val="006B0025"/>
    <w:rsid w:val="006B02FF"/>
    <w:rsid w:val="006B035D"/>
    <w:rsid w:val="006B0365"/>
    <w:rsid w:val="006B03F3"/>
    <w:rsid w:val="006B0665"/>
    <w:rsid w:val="006B069D"/>
    <w:rsid w:val="006B06CD"/>
    <w:rsid w:val="006B074C"/>
    <w:rsid w:val="006B0A38"/>
    <w:rsid w:val="006B0E40"/>
    <w:rsid w:val="006B0E99"/>
    <w:rsid w:val="006B1054"/>
    <w:rsid w:val="006B1079"/>
    <w:rsid w:val="006B10DD"/>
    <w:rsid w:val="006B139A"/>
    <w:rsid w:val="006B14B0"/>
    <w:rsid w:val="006B15D4"/>
    <w:rsid w:val="006B1635"/>
    <w:rsid w:val="006B174C"/>
    <w:rsid w:val="006B1AAE"/>
    <w:rsid w:val="006B1B32"/>
    <w:rsid w:val="006B1DB0"/>
    <w:rsid w:val="006B1DB9"/>
    <w:rsid w:val="006B1E76"/>
    <w:rsid w:val="006B1ED0"/>
    <w:rsid w:val="006B2385"/>
    <w:rsid w:val="006B25BA"/>
    <w:rsid w:val="006B278B"/>
    <w:rsid w:val="006B28A7"/>
    <w:rsid w:val="006B2C88"/>
    <w:rsid w:val="006B2E81"/>
    <w:rsid w:val="006B2F17"/>
    <w:rsid w:val="006B3007"/>
    <w:rsid w:val="006B3311"/>
    <w:rsid w:val="006B3449"/>
    <w:rsid w:val="006B345F"/>
    <w:rsid w:val="006B381C"/>
    <w:rsid w:val="006B3891"/>
    <w:rsid w:val="006B3AE4"/>
    <w:rsid w:val="006B3E19"/>
    <w:rsid w:val="006B4018"/>
    <w:rsid w:val="006B410C"/>
    <w:rsid w:val="006B423F"/>
    <w:rsid w:val="006B42FE"/>
    <w:rsid w:val="006B451A"/>
    <w:rsid w:val="006B4663"/>
    <w:rsid w:val="006B4669"/>
    <w:rsid w:val="006B46ED"/>
    <w:rsid w:val="006B4726"/>
    <w:rsid w:val="006B4AA2"/>
    <w:rsid w:val="006B4D77"/>
    <w:rsid w:val="006B5011"/>
    <w:rsid w:val="006B5225"/>
    <w:rsid w:val="006B52F7"/>
    <w:rsid w:val="006B5308"/>
    <w:rsid w:val="006B53D1"/>
    <w:rsid w:val="006B5428"/>
    <w:rsid w:val="006B552E"/>
    <w:rsid w:val="006B571C"/>
    <w:rsid w:val="006B5B55"/>
    <w:rsid w:val="006B5C57"/>
    <w:rsid w:val="006B5ECA"/>
    <w:rsid w:val="006B6197"/>
    <w:rsid w:val="006B669B"/>
    <w:rsid w:val="006B67C3"/>
    <w:rsid w:val="006B67F3"/>
    <w:rsid w:val="006B6A84"/>
    <w:rsid w:val="006B6B32"/>
    <w:rsid w:val="006B6E15"/>
    <w:rsid w:val="006B7115"/>
    <w:rsid w:val="006B7E1B"/>
    <w:rsid w:val="006B7E55"/>
    <w:rsid w:val="006B7FDB"/>
    <w:rsid w:val="006C0064"/>
    <w:rsid w:val="006C0541"/>
    <w:rsid w:val="006C0553"/>
    <w:rsid w:val="006C0666"/>
    <w:rsid w:val="006C068C"/>
    <w:rsid w:val="006C0760"/>
    <w:rsid w:val="006C0A22"/>
    <w:rsid w:val="006C0AA9"/>
    <w:rsid w:val="006C0AE9"/>
    <w:rsid w:val="006C0C8D"/>
    <w:rsid w:val="006C1004"/>
    <w:rsid w:val="006C10C1"/>
    <w:rsid w:val="006C127C"/>
    <w:rsid w:val="006C1358"/>
    <w:rsid w:val="006C1471"/>
    <w:rsid w:val="006C1485"/>
    <w:rsid w:val="006C149E"/>
    <w:rsid w:val="006C1690"/>
    <w:rsid w:val="006C1901"/>
    <w:rsid w:val="006C1A32"/>
    <w:rsid w:val="006C1D2A"/>
    <w:rsid w:val="006C2161"/>
    <w:rsid w:val="006C232F"/>
    <w:rsid w:val="006C247B"/>
    <w:rsid w:val="006C254D"/>
    <w:rsid w:val="006C2612"/>
    <w:rsid w:val="006C28CA"/>
    <w:rsid w:val="006C290F"/>
    <w:rsid w:val="006C2919"/>
    <w:rsid w:val="006C2A84"/>
    <w:rsid w:val="006C2C16"/>
    <w:rsid w:val="006C2DD8"/>
    <w:rsid w:val="006C3106"/>
    <w:rsid w:val="006C32CD"/>
    <w:rsid w:val="006C351A"/>
    <w:rsid w:val="006C371E"/>
    <w:rsid w:val="006C373B"/>
    <w:rsid w:val="006C3865"/>
    <w:rsid w:val="006C395A"/>
    <w:rsid w:val="006C3A5E"/>
    <w:rsid w:val="006C3BB7"/>
    <w:rsid w:val="006C3D46"/>
    <w:rsid w:val="006C3E70"/>
    <w:rsid w:val="006C41D9"/>
    <w:rsid w:val="006C4282"/>
    <w:rsid w:val="006C42B7"/>
    <w:rsid w:val="006C4560"/>
    <w:rsid w:val="006C45FB"/>
    <w:rsid w:val="006C46C4"/>
    <w:rsid w:val="006C476F"/>
    <w:rsid w:val="006C4A14"/>
    <w:rsid w:val="006C4D04"/>
    <w:rsid w:val="006C5155"/>
    <w:rsid w:val="006C5189"/>
    <w:rsid w:val="006C51AB"/>
    <w:rsid w:val="006C52B0"/>
    <w:rsid w:val="006C5323"/>
    <w:rsid w:val="006C545C"/>
    <w:rsid w:val="006C553E"/>
    <w:rsid w:val="006C5635"/>
    <w:rsid w:val="006C58FF"/>
    <w:rsid w:val="006C5986"/>
    <w:rsid w:val="006C5A81"/>
    <w:rsid w:val="006C5D41"/>
    <w:rsid w:val="006C627B"/>
    <w:rsid w:val="006C64CA"/>
    <w:rsid w:val="006C6727"/>
    <w:rsid w:val="006C6784"/>
    <w:rsid w:val="006C67FD"/>
    <w:rsid w:val="006C6895"/>
    <w:rsid w:val="006C68B1"/>
    <w:rsid w:val="006C68F3"/>
    <w:rsid w:val="006C69A7"/>
    <w:rsid w:val="006C6E7A"/>
    <w:rsid w:val="006C6EB1"/>
    <w:rsid w:val="006C702A"/>
    <w:rsid w:val="006C718C"/>
    <w:rsid w:val="006C738E"/>
    <w:rsid w:val="006C749C"/>
    <w:rsid w:val="006C74A4"/>
    <w:rsid w:val="006C763B"/>
    <w:rsid w:val="006C77EE"/>
    <w:rsid w:val="006C78B3"/>
    <w:rsid w:val="006C790C"/>
    <w:rsid w:val="006C7B71"/>
    <w:rsid w:val="006C7DE3"/>
    <w:rsid w:val="006D0163"/>
    <w:rsid w:val="006D03FF"/>
    <w:rsid w:val="006D0757"/>
    <w:rsid w:val="006D0AAC"/>
    <w:rsid w:val="006D0BAD"/>
    <w:rsid w:val="006D0C1A"/>
    <w:rsid w:val="006D0E70"/>
    <w:rsid w:val="006D0FEF"/>
    <w:rsid w:val="006D1116"/>
    <w:rsid w:val="006D127E"/>
    <w:rsid w:val="006D130E"/>
    <w:rsid w:val="006D138D"/>
    <w:rsid w:val="006D13CE"/>
    <w:rsid w:val="006D1550"/>
    <w:rsid w:val="006D170C"/>
    <w:rsid w:val="006D1718"/>
    <w:rsid w:val="006D17B6"/>
    <w:rsid w:val="006D18DC"/>
    <w:rsid w:val="006D1D1D"/>
    <w:rsid w:val="006D2003"/>
    <w:rsid w:val="006D20BF"/>
    <w:rsid w:val="006D2206"/>
    <w:rsid w:val="006D25AF"/>
    <w:rsid w:val="006D26A6"/>
    <w:rsid w:val="006D2A0B"/>
    <w:rsid w:val="006D2ABC"/>
    <w:rsid w:val="006D2ADD"/>
    <w:rsid w:val="006D2C58"/>
    <w:rsid w:val="006D2FB3"/>
    <w:rsid w:val="006D2FD3"/>
    <w:rsid w:val="006D2FF7"/>
    <w:rsid w:val="006D30AB"/>
    <w:rsid w:val="006D30ED"/>
    <w:rsid w:val="006D3115"/>
    <w:rsid w:val="006D391E"/>
    <w:rsid w:val="006D39A7"/>
    <w:rsid w:val="006D39E2"/>
    <w:rsid w:val="006D3B3F"/>
    <w:rsid w:val="006D3B8D"/>
    <w:rsid w:val="006D3BC6"/>
    <w:rsid w:val="006D3D1B"/>
    <w:rsid w:val="006D3E3F"/>
    <w:rsid w:val="006D3EFE"/>
    <w:rsid w:val="006D3FC7"/>
    <w:rsid w:val="006D4027"/>
    <w:rsid w:val="006D428B"/>
    <w:rsid w:val="006D46B8"/>
    <w:rsid w:val="006D49AD"/>
    <w:rsid w:val="006D4A01"/>
    <w:rsid w:val="006D4B1C"/>
    <w:rsid w:val="006D4D0D"/>
    <w:rsid w:val="006D4F83"/>
    <w:rsid w:val="006D4F8E"/>
    <w:rsid w:val="006D5098"/>
    <w:rsid w:val="006D50B2"/>
    <w:rsid w:val="006D528F"/>
    <w:rsid w:val="006D54FB"/>
    <w:rsid w:val="006D5535"/>
    <w:rsid w:val="006D58DF"/>
    <w:rsid w:val="006D5A36"/>
    <w:rsid w:val="006D5A72"/>
    <w:rsid w:val="006D5AD1"/>
    <w:rsid w:val="006D5B43"/>
    <w:rsid w:val="006D5BF1"/>
    <w:rsid w:val="006D5FC5"/>
    <w:rsid w:val="006D5FD2"/>
    <w:rsid w:val="006D5FED"/>
    <w:rsid w:val="006D5FF7"/>
    <w:rsid w:val="006D609F"/>
    <w:rsid w:val="006D611E"/>
    <w:rsid w:val="006D649C"/>
    <w:rsid w:val="006D64F6"/>
    <w:rsid w:val="006D6B09"/>
    <w:rsid w:val="006D6B91"/>
    <w:rsid w:val="006D7031"/>
    <w:rsid w:val="006D7048"/>
    <w:rsid w:val="006D70F7"/>
    <w:rsid w:val="006D76DD"/>
    <w:rsid w:val="006D771A"/>
    <w:rsid w:val="006D77A4"/>
    <w:rsid w:val="006D789E"/>
    <w:rsid w:val="006D7978"/>
    <w:rsid w:val="006D7989"/>
    <w:rsid w:val="006D7FEB"/>
    <w:rsid w:val="006E0009"/>
    <w:rsid w:val="006E0057"/>
    <w:rsid w:val="006E02F9"/>
    <w:rsid w:val="006E037D"/>
    <w:rsid w:val="006E0772"/>
    <w:rsid w:val="006E0C3C"/>
    <w:rsid w:val="006E0FCC"/>
    <w:rsid w:val="006E1432"/>
    <w:rsid w:val="006E15D7"/>
    <w:rsid w:val="006E1696"/>
    <w:rsid w:val="006E1967"/>
    <w:rsid w:val="006E1C7D"/>
    <w:rsid w:val="006E1F5A"/>
    <w:rsid w:val="006E2095"/>
    <w:rsid w:val="006E20E9"/>
    <w:rsid w:val="006E215F"/>
    <w:rsid w:val="006E2193"/>
    <w:rsid w:val="006E2678"/>
    <w:rsid w:val="006E26B6"/>
    <w:rsid w:val="006E27FA"/>
    <w:rsid w:val="006E2A6F"/>
    <w:rsid w:val="006E2B6C"/>
    <w:rsid w:val="006E2CF0"/>
    <w:rsid w:val="006E2DAD"/>
    <w:rsid w:val="006E3170"/>
    <w:rsid w:val="006E327D"/>
    <w:rsid w:val="006E34FE"/>
    <w:rsid w:val="006E3596"/>
    <w:rsid w:val="006E363A"/>
    <w:rsid w:val="006E3672"/>
    <w:rsid w:val="006E36CB"/>
    <w:rsid w:val="006E374A"/>
    <w:rsid w:val="006E3888"/>
    <w:rsid w:val="006E3CB3"/>
    <w:rsid w:val="006E404A"/>
    <w:rsid w:val="006E4468"/>
    <w:rsid w:val="006E45AE"/>
    <w:rsid w:val="006E4654"/>
    <w:rsid w:val="006E46C8"/>
    <w:rsid w:val="006E4839"/>
    <w:rsid w:val="006E4AB7"/>
    <w:rsid w:val="006E4C83"/>
    <w:rsid w:val="006E4EC7"/>
    <w:rsid w:val="006E5163"/>
    <w:rsid w:val="006E52CE"/>
    <w:rsid w:val="006E534E"/>
    <w:rsid w:val="006E551C"/>
    <w:rsid w:val="006E55F7"/>
    <w:rsid w:val="006E56C1"/>
    <w:rsid w:val="006E56E8"/>
    <w:rsid w:val="006E5820"/>
    <w:rsid w:val="006E5897"/>
    <w:rsid w:val="006E593E"/>
    <w:rsid w:val="006E59A0"/>
    <w:rsid w:val="006E59FE"/>
    <w:rsid w:val="006E5A78"/>
    <w:rsid w:val="006E5DFC"/>
    <w:rsid w:val="006E65DE"/>
    <w:rsid w:val="006E69A6"/>
    <w:rsid w:val="006E6BCB"/>
    <w:rsid w:val="006E6E2F"/>
    <w:rsid w:val="006E6E3C"/>
    <w:rsid w:val="006E6F14"/>
    <w:rsid w:val="006E703F"/>
    <w:rsid w:val="006E71F5"/>
    <w:rsid w:val="006E72A4"/>
    <w:rsid w:val="006E7408"/>
    <w:rsid w:val="006E74ED"/>
    <w:rsid w:val="006E78B7"/>
    <w:rsid w:val="006E7CEB"/>
    <w:rsid w:val="006E7D23"/>
    <w:rsid w:val="006E7D5C"/>
    <w:rsid w:val="006F004C"/>
    <w:rsid w:val="006F041B"/>
    <w:rsid w:val="006F093D"/>
    <w:rsid w:val="006F0B66"/>
    <w:rsid w:val="006F0CA5"/>
    <w:rsid w:val="006F0DC9"/>
    <w:rsid w:val="006F0DF3"/>
    <w:rsid w:val="006F12F6"/>
    <w:rsid w:val="006F1507"/>
    <w:rsid w:val="006F1511"/>
    <w:rsid w:val="006F15A0"/>
    <w:rsid w:val="006F16E6"/>
    <w:rsid w:val="006F183D"/>
    <w:rsid w:val="006F18F7"/>
    <w:rsid w:val="006F1AF1"/>
    <w:rsid w:val="006F1B6D"/>
    <w:rsid w:val="006F1B76"/>
    <w:rsid w:val="006F1C52"/>
    <w:rsid w:val="006F1C97"/>
    <w:rsid w:val="006F217C"/>
    <w:rsid w:val="006F227E"/>
    <w:rsid w:val="006F22EE"/>
    <w:rsid w:val="006F24DF"/>
    <w:rsid w:val="006F26FE"/>
    <w:rsid w:val="006F289F"/>
    <w:rsid w:val="006F29C3"/>
    <w:rsid w:val="006F2BB2"/>
    <w:rsid w:val="006F2C68"/>
    <w:rsid w:val="006F2D03"/>
    <w:rsid w:val="006F3055"/>
    <w:rsid w:val="006F31B8"/>
    <w:rsid w:val="006F3245"/>
    <w:rsid w:val="006F346A"/>
    <w:rsid w:val="006F34DD"/>
    <w:rsid w:val="006F358F"/>
    <w:rsid w:val="006F35B9"/>
    <w:rsid w:val="006F3857"/>
    <w:rsid w:val="006F3886"/>
    <w:rsid w:val="006F38AD"/>
    <w:rsid w:val="006F3907"/>
    <w:rsid w:val="006F3A1D"/>
    <w:rsid w:val="006F3A79"/>
    <w:rsid w:val="006F3BFB"/>
    <w:rsid w:val="006F3C1E"/>
    <w:rsid w:val="006F3CAF"/>
    <w:rsid w:val="006F3F75"/>
    <w:rsid w:val="006F41AA"/>
    <w:rsid w:val="006F426F"/>
    <w:rsid w:val="006F4489"/>
    <w:rsid w:val="006F4531"/>
    <w:rsid w:val="006F480D"/>
    <w:rsid w:val="006F4962"/>
    <w:rsid w:val="006F49AD"/>
    <w:rsid w:val="006F4AFB"/>
    <w:rsid w:val="006F4C01"/>
    <w:rsid w:val="006F4C93"/>
    <w:rsid w:val="006F4DB4"/>
    <w:rsid w:val="006F4E25"/>
    <w:rsid w:val="006F4EFC"/>
    <w:rsid w:val="006F53F9"/>
    <w:rsid w:val="006F54BA"/>
    <w:rsid w:val="006F5822"/>
    <w:rsid w:val="006F586C"/>
    <w:rsid w:val="006F592A"/>
    <w:rsid w:val="006F5A98"/>
    <w:rsid w:val="006F5C18"/>
    <w:rsid w:val="006F645C"/>
    <w:rsid w:val="006F64B1"/>
    <w:rsid w:val="006F65F8"/>
    <w:rsid w:val="006F67DD"/>
    <w:rsid w:val="006F6A3E"/>
    <w:rsid w:val="006F6D2B"/>
    <w:rsid w:val="006F6D9E"/>
    <w:rsid w:val="006F6DD5"/>
    <w:rsid w:val="006F6F35"/>
    <w:rsid w:val="006F7386"/>
    <w:rsid w:val="006F75FE"/>
    <w:rsid w:val="006F7762"/>
    <w:rsid w:val="006F797F"/>
    <w:rsid w:val="006F7C1E"/>
    <w:rsid w:val="006F7CF3"/>
    <w:rsid w:val="006F7E09"/>
    <w:rsid w:val="00700013"/>
    <w:rsid w:val="00700018"/>
    <w:rsid w:val="00700074"/>
    <w:rsid w:val="00700231"/>
    <w:rsid w:val="0070047B"/>
    <w:rsid w:val="007005D9"/>
    <w:rsid w:val="0070071C"/>
    <w:rsid w:val="007007C6"/>
    <w:rsid w:val="0070086E"/>
    <w:rsid w:val="00700A05"/>
    <w:rsid w:val="00700CC1"/>
    <w:rsid w:val="00700CE0"/>
    <w:rsid w:val="00700D03"/>
    <w:rsid w:val="00700D58"/>
    <w:rsid w:val="0070105C"/>
    <w:rsid w:val="00701087"/>
    <w:rsid w:val="00701134"/>
    <w:rsid w:val="00701266"/>
    <w:rsid w:val="007014E4"/>
    <w:rsid w:val="007016A5"/>
    <w:rsid w:val="007016F0"/>
    <w:rsid w:val="00701A19"/>
    <w:rsid w:val="00701B8F"/>
    <w:rsid w:val="00701DA9"/>
    <w:rsid w:val="00701DB8"/>
    <w:rsid w:val="00701DDE"/>
    <w:rsid w:val="00701F7B"/>
    <w:rsid w:val="007021B1"/>
    <w:rsid w:val="00702388"/>
    <w:rsid w:val="007023F5"/>
    <w:rsid w:val="007023F7"/>
    <w:rsid w:val="0070248A"/>
    <w:rsid w:val="007024D4"/>
    <w:rsid w:val="00702622"/>
    <w:rsid w:val="00702799"/>
    <w:rsid w:val="00702945"/>
    <w:rsid w:val="00702DEB"/>
    <w:rsid w:val="007030D5"/>
    <w:rsid w:val="00703367"/>
    <w:rsid w:val="007035D4"/>
    <w:rsid w:val="007037FF"/>
    <w:rsid w:val="00703A69"/>
    <w:rsid w:val="00703AD9"/>
    <w:rsid w:val="00703B30"/>
    <w:rsid w:val="00703DD6"/>
    <w:rsid w:val="00704403"/>
    <w:rsid w:val="0070455D"/>
    <w:rsid w:val="00704646"/>
    <w:rsid w:val="00704780"/>
    <w:rsid w:val="00704CC3"/>
    <w:rsid w:val="00704DD2"/>
    <w:rsid w:val="00704FA8"/>
    <w:rsid w:val="00705321"/>
    <w:rsid w:val="0070535E"/>
    <w:rsid w:val="00705C57"/>
    <w:rsid w:val="00705CD8"/>
    <w:rsid w:val="00705D6D"/>
    <w:rsid w:val="00705DA8"/>
    <w:rsid w:val="0070602F"/>
    <w:rsid w:val="00706046"/>
    <w:rsid w:val="007063A7"/>
    <w:rsid w:val="00706826"/>
    <w:rsid w:val="00706856"/>
    <w:rsid w:val="00706E4B"/>
    <w:rsid w:val="00706EF5"/>
    <w:rsid w:val="00706FEC"/>
    <w:rsid w:val="007074CF"/>
    <w:rsid w:val="00707513"/>
    <w:rsid w:val="0070786F"/>
    <w:rsid w:val="0070789E"/>
    <w:rsid w:val="00707D29"/>
    <w:rsid w:val="00707DBD"/>
    <w:rsid w:val="00707E08"/>
    <w:rsid w:val="00707E6C"/>
    <w:rsid w:val="0071029D"/>
    <w:rsid w:val="007104B1"/>
    <w:rsid w:val="00710541"/>
    <w:rsid w:val="0071063E"/>
    <w:rsid w:val="0071074D"/>
    <w:rsid w:val="00710775"/>
    <w:rsid w:val="00710AF5"/>
    <w:rsid w:val="00710BAF"/>
    <w:rsid w:val="00710CF3"/>
    <w:rsid w:val="00710DCF"/>
    <w:rsid w:val="00711531"/>
    <w:rsid w:val="00711648"/>
    <w:rsid w:val="00711763"/>
    <w:rsid w:val="00711910"/>
    <w:rsid w:val="00711A77"/>
    <w:rsid w:val="00711ED6"/>
    <w:rsid w:val="00711EFB"/>
    <w:rsid w:val="00711FDC"/>
    <w:rsid w:val="00712015"/>
    <w:rsid w:val="00712045"/>
    <w:rsid w:val="007120A7"/>
    <w:rsid w:val="00712138"/>
    <w:rsid w:val="007122A1"/>
    <w:rsid w:val="0071234E"/>
    <w:rsid w:val="007123C6"/>
    <w:rsid w:val="007123F1"/>
    <w:rsid w:val="00712479"/>
    <w:rsid w:val="0071251A"/>
    <w:rsid w:val="007125D2"/>
    <w:rsid w:val="00712784"/>
    <w:rsid w:val="0071281A"/>
    <w:rsid w:val="007129B9"/>
    <w:rsid w:val="00712B27"/>
    <w:rsid w:val="00712BAA"/>
    <w:rsid w:val="00712C45"/>
    <w:rsid w:val="00712C7F"/>
    <w:rsid w:val="00712C8F"/>
    <w:rsid w:val="00712D4D"/>
    <w:rsid w:val="00712F84"/>
    <w:rsid w:val="0071321B"/>
    <w:rsid w:val="0071325F"/>
    <w:rsid w:val="007132B3"/>
    <w:rsid w:val="0071330D"/>
    <w:rsid w:val="007133D6"/>
    <w:rsid w:val="00713876"/>
    <w:rsid w:val="00713B06"/>
    <w:rsid w:val="00713C9C"/>
    <w:rsid w:val="00713CE7"/>
    <w:rsid w:val="00713EBD"/>
    <w:rsid w:val="00713F08"/>
    <w:rsid w:val="00713F8A"/>
    <w:rsid w:val="00714260"/>
    <w:rsid w:val="007144AB"/>
    <w:rsid w:val="0071454B"/>
    <w:rsid w:val="007145B6"/>
    <w:rsid w:val="007145B9"/>
    <w:rsid w:val="00714B4D"/>
    <w:rsid w:val="00714CC9"/>
    <w:rsid w:val="00714E87"/>
    <w:rsid w:val="00715045"/>
    <w:rsid w:val="00715498"/>
    <w:rsid w:val="007156F7"/>
    <w:rsid w:val="0071570C"/>
    <w:rsid w:val="007157CD"/>
    <w:rsid w:val="00715883"/>
    <w:rsid w:val="00715B9C"/>
    <w:rsid w:val="00715D43"/>
    <w:rsid w:val="00715EBA"/>
    <w:rsid w:val="00715F4B"/>
    <w:rsid w:val="0071602E"/>
    <w:rsid w:val="007160BA"/>
    <w:rsid w:val="007160F9"/>
    <w:rsid w:val="0071633F"/>
    <w:rsid w:val="00716393"/>
    <w:rsid w:val="007166A8"/>
    <w:rsid w:val="007166F4"/>
    <w:rsid w:val="00716986"/>
    <w:rsid w:val="007169FD"/>
    <w:rsid w:val="00716A1C"/>
    <w:rsid w:val="00716B52"/>
    <w:rsid w:val="00716B62"/>
    <w:rsid w:val="00716B70"/>
    <w:rsid w:val="00716E37"/>
    <w:rsid w:val="00716E3C"/>
    <w:rsid w:val="00716FA6"/>
    <w:rsid w:val="007171D0"/>
    <w:rsid w:val="00717236"/>
    <w:rsid w:val="00717393"/>
    <w:rsid w:val="007173C0"/>
    <w:rsid w:val="0071766C"/>
    <w:rsid w:val="007178A3"/>
    <w:rsid w:val="007179C5"/>
    <w:rsid w:val="00717B16"/>
    <w:rsid w:val="00717B2B"/>
    <w:rsid w:val="00717C5E"/>
    <w:rsid w:val="00717FA6"/>
    <w:rsid w:val="00720011"/>
    <w:rsid w:val="0072002A"/>
    <w:rsid w:val="00720054"/>
    <w:rsid w:val="00720279"/>
    <w:rsid w:val="007202C3"/>
    <w:rsid w:val="00720359"/>
    <w:rsid w:val="0072081F"/>
    <w:rsid w:val="007208D7"/>
    <w:rsid w:val="00720C2A"/>
    <w:rsid w:val="00720F25"/>
    <w:rsid w:val="00720F9E"/>
    <w:rsid w:val="00720FBD"/>
    <w:rsid w:val="0072102D"/>
    <w:rsid w:val="00721112"/>
    <w:rsid w:val="0072123D"/>
    <w:rsid w:val="007217C7"/>
    <w:rsid w:val="007218B7"/>
    <w:rsid w:val="007218F2"/>
    <w:rsid w:val="00721B01"/>
    <w:rsid w:val="00721B4C"/>
    <w:rsid w:val="00721ECC"/>
    <w:rsid w:val="00721F89"/>
    <w:rsid w:val="00722061"/>
    <w:rsid w:val="00722347"/>
    <w:rsid w:val="007225D6"/>
    <w:rsid w:val="007225DF"/>
    <w:rsid w:val="00722748"/>
    <w:rsid w:val="00722761"/>
    <w:rsid w:val="00722D7A"/>
    <w:rsid w:val="00722F00"/>
    <w:rsid w:val="00722FA6"/>
    <w:rsid w:val="007230FA"/>
    <w:rsid w:val="0072371B"/>
    <w:rsid w:val="0072383E"/>
    <w:rsid w:val="0072387D"/>
    <w:rsid w:val="0072398C"/>
    <w:rsid w:val="00723CC6"/>
    <w:rsid w:val="00723FB2"/>
    <w:rsid w:val="00724153"/>
    <w:rsid w:val="007241D0"/>
    <w:rsid w:val="007241DF"/>
    <w:rsid w:val="0072452F"/>
    <w:rsid w:val="007249A1"/>
    <w:rsid w:val="00724A42"/>
    <w:rsid w:val="00724DE7"/>
    <w:rsid w:val="00724E45"/>
    <w:rsid w:val="00724FF4"/>
    <w:rsid w:val="0072529F"/>
    <w:rsid w:val="007254ED"/>
    <w:rsid w:val="0072560B"/>
    <w:rsid w:val="007256AA"/>
    <w:rsid w:val="00725850"/>
    <w:rsid w:val="0072585B"/>
    <w:rsid w:val="00725904"/>
    <w:rsid w:val="00725F4F"/>
    <w:rsid w:val="00725FED"/>
    <w:rsid w:val="007260C0"/>
    <w:rsid w:val="007264EB"/>
    <w:rsid w:val="007267AC"/>
    <w:rsid w:val="00726943"/>
    <w:rsid w:val="00726D09"/>
    <w:rsid w:val="007270F6"/>
    <w:rsid w:val="00727149"/>
    <w:rsid w:val="0072717D"/>
    <w:rsid w:val="007272CE"/>
    <w:rsid w:val="00727549"/>
    <w:rsid w:val="007275F2"/>
    <w:rsid w:val="0072761D"/>
    <w:rsid w:val="007276D5"/>
    <w:rsid w:val="00727770"/>
    <w:rsid w:val="007277E6"/>
    <w:rsid w:val="00727875"/>
    <w:rsid w:val="0072789F"/>
    <w:rsid w:val="007278BA"/>
    <w:rsid w:val="007278EE"/>
    <w:rsid w:val="00727AA4"/>
    <w:rsid w:val="00727B65"/>
    <w:rsid w:val="00727C88"/>
    <w:rsid w:val="00727DDF"/>
    <w:rsid w:val="00727E0B"/>
    <w:rsid w:val="00727E30"/>
    <w:rsid w:val="00727F4A"/>
    <w:rsid w:val="00727F60"/>
    <w:rsid w:val="00727FA5"/>
    <w:rsid w:val="00730181"/>
    <w:rsid w:val="007301F7"/>
    <w:rsid w:val="0073023C"/>
    <w:rsid w:val="0073033A"/>
    <w:rsid w:val="00730662"/>
    <w:rsid w:val="00730772"/>
    <w:rsid w:val="007307F4"/>
    <w:rsid w:val="00730A95"/>
    <w:rsid w:val="00730CE9"/>
    <w:rsid w:val="00730D19"/>
    <w:rsid w:val="00730F90"/>
    <w:rsid w:val="00730FB6"/>
    <w:rsid w:val="007310E4"/>
    <w:rsid w:val="00731227"/>
    <w:rsid w:val="007312C4"/>
    <w:rsid w:val="0073152D"/>
    <w:rsid w:val="0073153A"/>
    <w:rsid w:val="00731829"/>
    <w:rsid w:val="007318BC"/>
    <w:rsid w:val="00731962"/>
    <w:rsid w:val="00731995"/>
    <w:rsid w:val="00731E42"/>
    <w:rsid w:val="00731ED0"/>
    <w:rsid w:val="0073205E"/>
    <w:rsid w:val="0073231C"/>
    <w:rsid w:val="00732456"/>
    <w:rsid w:val="0073252C"/>
    <w:rsid w:val="007326F7"/>
    <w:rsid w:val="00732BF9"/>
    <w:rsid w:val="00732CDC"/>
    <w:rsid w:val="00732E6A"/>
    <w:rsid w:val="00733301"/>
    <w:rsid w:val="00733527"/>
    <w:rsid w:val="00733572"/>
    <w:rsid w:val="00733A15"/>
    <w:rsid w:val="00733A30"/>
    <w:rsid w:val="00733CB9"/>
    <w:rsid w:val="00733E58"/>
    <w:rsid w:val="00733F05"/>
    <w:rsid w:val="00733FD2"/>
    <w:rsid w:val="00734333"/>
    <w:rsid w:val="007343ED"/>
    <w:rsid w:val="0073462E"/>
    <w:rsid w:val="00734898"/>
    <w:rsid w:val="00734938"/>
    <w:rsid w:val="00734C83"/>
    <w:rsid w:val="00734F54"/>
    <w:rsid w:val="0073522F"/>
    <w:rsid w:val="0073533D"/>
    <w:rsid w:val="007355D1"/>
    <w:rsid w:val="0073560E"/>
    <w:rsid w:val="00735788"/>
    <w:rsid w:val="00735978"/>
    <w:rsid w:val="00735B1B"/>
    <w:rsid w:val="00735C30"/>
    <w:rsid w:val="00735E6E"/>
    <w:rsid w:val="00735FB1"/>
    <w:rsid w:val="007367EE"/>
    <w:rsid w:val="00736943"/>
    <w:rsid w:val="00736A78"/>
    <w:rsid w:val="00736B9C"/>
    <w:rsid w:val="00736DA0"/>
    <w:rsid w:val="00736DEB"/>
    <w:rsid w:val="0073715E"/>
    <w:rsid w:val="0073730A"/>
    <w:rsid w:val="0073738D"/>
    <w:rsid w:val="0073761F"/>
    <w:rsid w:val="007376F7"/>
    <w:rsid w:val="0073772D"/>
    <w:rsid w:val="00737901"/>
    <w:rsid w:val="00737A6D"/>
    <w:rsid w:val="00737A83"/>
    <w:rsid w:val="00737DC7"/>
    <w:rsid w:val="00737FBD"/>
    <w:rsid w:val="007403A9"/>
    <w:rsid w:val="007406D6"/>
    <w:rsid w:val="00740847"/>
    <w:rsid w:val="00740A86"/>
    <w:rsid w:val="00740FCD"/>
    <w:rsid w:val="0074103C"/>
    <w:rsid w:val="0074104A"/>
    <w:rsid w:val="0074124C"/>
    <w:rsid w:val="00741259"/>
    <w:rsid w:val="00741334"/>
    <w:rsid w:val="00741445"/>
    <w:rsid w:val="0074169B"/>
    <w:rsid w:val="007416CB"/>
    <w:rsid w:val="00741803"/>
    <w:rsid w:val="00741B2A"/>
    <w:rsid w:val="00741F57"/>
    <w:rsid w:val="00741F5F"/>
    <w:rsid w:val="00741F75"/>
    <w:rsid w:val="007421A8"/>
    <w:rsid w:val="007421D1"/>
    <w:rsid w:val="0074223C"/>
    <w:rsid w:val="00742299"/>
    <w:rsid w:val="00742616"/>
    <w:rsid w:val="007426EC"/>
    <w:rsid w:val="007428FD"/>
    <w:rsid w:val="00743040"/>
    <w:rsid w:val="00743051"/>
    <w:rsid w:val="007431B5"/>
    <w:rsid w:val="0074322C"/>
    <w:rsid w:val="007433BC"/>
    <w:rsid w:val="00743494"/>
    <w:rsid w:val="00743496"/>
    <w:rsid w:val="007434E0"/>
    <w:rsid w:val="007438F8"/>
    <w:rsid w:val="007439C9"/>
    <w:rsid w:val="00743A14"/>
    <w:rsid w:val="00743EA9"/>
    <w:rsid w:val="007440D4"/>
    <w:rsid w:val="00744213"/>
    <w:rsid w:val="00744335"/>
    <w:rsid w:val="00744337"/>
    <w:rsid w:val="0074436C"/>
    <w:rsid w:val="00744521"/>
    <w:rsid w:val="007448D7"/>
    <w:rsid w:val="00744B7E"/>
    <w:rsid w:val="00744F55"/>
    <w:rsid w:val="00745040"/>
    <w:rsid w:val="0074524F"/>
    <w:rsid w:val="007454D9"/>
    <w:rsid w:val="0074559D"/>
    <w:rsid w:val="007457B0"/>
    <w:rsid w:val="00745C98"/>
    <w:rsid w:val="00745CFE"/>
    <w:rsid w:val="00745EA0"/>
    <w:rsid w:val="00745F7A"/>
    <w:rsid w:val="00746374"/>
    <w:rsid w:val="007464F5"/>
    <w:rsid w:val="00746610"/>
    <w:rsid w:val="00746688"/>
    <w:rsid w:val="0074675A"/>
    <w:rsid w:val="00746793"/>
    <w:rsid w:val="007467D0"/>
    <w:rsid w:val="0074682D"/>
    <w:rsid w:val="007469E5"/>
    <w:rsid w:val="00746AAD"/>
    <w:rsid w:val="00746CA6"/>
    <w:rsid w:val="00746D07"/>
    <w:rsid w:val="00746E01"/>
    <w:rsid w:val="0074725A"/>
    <w:rsid w:val="00747316"/>
    <w:rsid w:val="00747407"/>
    <w:rsid w:val="007474DC"/>
    <w:rsid w:val="007476FF"/>
    <w:rsid w:val="00747870"/>
    <w:rsid w:val="00747B0C"/>
    <w:rsid w:val="00747BB7"/>
    <w:rsid w:val="00747D67"/>
    <w:rsid w:val="00747FC1"/>
    <w:rsid w:val="007500C9"/>
    <w:rsid w:val="00750274"/>
    <w:rsid w:val="00750490"/>
    <w:rsid w:val="007504CB"/>
    <w:rsid w:val="007504F2"/>
    <w:rsid w:val="0075050D"/>
    <w:rsid w:val="00750780"/>
    <w:rsid w:val="0075081E"/>
    <w:rsid w:val="00750820"/>
    <w:rsid w:val="00750D61"/>
    <w:rsid w:val="00750D87"/>
    <w:rsid w:val="00750E65"/>
    <w:rsid w:val="00750E86"/>
    <w:rsid w:val="00750F69"/>
    <w:rsid w:val="00750FA7"/>
    <w:rsid w:val="00751134"/>
    <w:rsid w:val="00751319"/>
    <w:rsid w:val="007514E2"/>
    <w:rsid w:val="00751546"/>
    <w:rsid w:val="00751675"/>
    <w:rsid w:val="00751812"/>
    <w:rsid w:val="007519C6"/>
    <w:rsid w:val="00751E03"/>
    <w:rsid w:val="0075206D"/>
    <w:rsid w:val="007521E7"/>
    <w:rsid w:val="00752347"/>
    <w:rsid w:val="00752546"/>
    <w:rsid w:val="00752717"/>
    <w:rsid w:val="0075272B"/>
    <w:rsid w:val="0075285E"/>
    <w:rsid w:val="00752B37"/>
    <w:rsid w:val="00752B9B"/>
    <w:rsid w:val="00752D41"/>
    <w:rsid w:val="007532CD"/>
    <w:rsid w:val="007532F5"/>
    <w:rsid w:val="00753473"/>
    <w:rsid w:val="007534BA"/>
    <w:rsid w:val="00753A73"/>
    <w:rsid w:val="00753BA8"/>
    <w:rsid w:val="00753EE2"/>
    <w:rsid w:val="00754144"/>
    <w:rsid w:val="00754147"/>
    <w:rsid w:val="007542BA"/>
    <w:rsid w:val="0075452E"/>
    <w:rsid w:val="007545C1"/>
    <w:rsid w:val="00754A76"/>
    <w:rsid w:val="00754F4A"/>
    <w:rsid w:val="007550A4"/>
    <w:rsid w:val="00755223"/>
    <w:rsid w:val="007552DB"/>
    <w:rsid w:val="00755459"/>
    <w:rsid w:val="0075553C"/>
    <w:rsid w:val="007556D8"/>
    <w:rsid w:val="00755DE8"/>
    <w:rsid w:val="00755ED3"/>
    <w:rsid w:val="007560F2"/>
    <w:rsid w:val="00756177"/>
    <w:rsid w:val="007563C0"/>
    <w:rsid w:val="00756821"/>
    <w:rsid w:val="00756A6F"/>
    <w:rsid w:val="00756C2F"/>
    <w:rsid w:val="00756E5B"/>
    <w:rsid w:val="00756E8A"/>
    <w:rsid w:val="00756F15"/>
    <w:rsid w:val="0075734F"/>
    <w:rsid w:val="0075735A"/>
    <w:rsid w:val="0075746C"/>
    <w:rsid w:val="00757525"/>
    <w:rsid w:val="007575E9"/>
    <w:rsid w:val="00757886"/>
    <w:rsid w:val="00757BBD"/>
    <w:rsid w:val="00757D51"/>
    <w:rsid w:val="00757DC4"/>
    <w:rsid w:val="00757F42"/>
    <w:rsid w:val="00757FA8"/>
    <w:rsid w:val="00760093"/>
    <w:rsid w:val="0076016F"/>
    <w:rsid w:val="00760420"/>
    <w:rsid w:val="00760490"/>
    <w:rsid w:val="007605BD"/>
    <w:rsid w:val="007606DB"/>
    <w:rsid w:val="0076077F"/>
    <w:rsid w:val="0076080C"/>
    <w:rsid w:val="00760A15"/>
    <w:rsid w:val="00760ABF"/>
    <w:rsid w:val="00760ACD"/>
    <w:rsid w:val="00760BE8"/>
    <w:rsid w:val="00761276"/>
    <w:rsid w:val="0076135B"/>
    <w:rsid w:val="0076181D"/>
    <w:rsid w:val="00761827"/>
    <w:rsid w:val="0076192F"/>
    <w:rsid w:val="0076196A"/>
    <w:rsid w:val="00761B36"/>
    <w:rsid w:val="00761F94"/>
    <w:rsid w:val="00762035"/>
    <w:rsid w:val="00762247"/>
    <w:rsid w:val="00762387"/>
    <w:rsid w:val="0076271B"/>
    <w:rsid w:val="00762ACC"/>
    <w:rsid w:val="00762AFC"/>
    <w:rsid w:val="00762C12"/>
    <w:rsid w:val="00762C98"/>
    <w:rsid w:val="00762E4F"/>
    <w:rsid w:val="00762EAF"/>
    <w:rsid w:val="00763390"/>
    <w:rsid w:val="00763C75"/>
    <w:rsid w:val="00763FFF"/>
    <w:rsid w:val="007641D7"/>
    <w:rsid w:val="00764307"/>
    <w:rsid w:val="00764785"/>
    <w:rsid w:val="0076478D"/>
    <w:rsid w:val="007647D8"/>
    <w:rsid w:val="0076482C"/>
    <w:rsid w:val="00764834"/>
    <w:rsid w:val="007648B5"/>
    <w:rsid w:val="00764B1B"/>
    <w:rsid w:val="00764C34"/>
    <w:rsid w:val="00764C7E"/>
    <w:rsid w:val="00764D68"/>
    <w:rsid w:val="00764EB0"/>
    <w:rsid w:val="00764F6A"/>
    <w:rsid w:val="00765060"/>
    <w:rsid w:val="0076525F"/>
    <w:rsid w:val="007652EE"/>
    <w:rsid w:val="007653C5"/>
    <w:rsid w:val="0076548A"/>
    <w:rsid w:val="007654BA"/>
    <w:rsid w:val="0076569F"/>
    <w:rsid w:val="0076575C"/>
    <w:rsid w:val="00765846"/>
    <w:rsid w:val="00765897"/>
    <w:rsid w:val="007659A3"/>
    <w:rsid w:val="00765DF9"/>
    <w:rsid w:val="00765EA0"/>
    <w:rsid w:val="00765EAA"/>
    <w:rsid w:val="0076601A"/>
    <w:rsid w:val="00766459"/>
    <w:rsid w:val="00766515"/>
    <w:rsid w:val="00766585"/>
    <w:rsid w:val="00766707"/>
    <w:rsid w:val="00766A9E"/>
    <w:rsid w:val="00766B06"/>
    <w:rsid w:val="00766BD4"/>
    <w:rsid w:val="00766CE2"/>
    <w:rsid w:val="00766F10"/>
    <w:rsid w:val="00766F60"/>
    <w:rsid w:val="0076704C"/>
    <w:rsid w:val="00767376"/>
    <w:rsid w:val="007675FD"/>
    <w:rsid w:val="0076760F"/>
    <w:rsid w:val="00767A55"/>
    <w:rsid w:val="00767AAC"/>
    <w:rsid w:val="00767E3B"/>
    <w:rsid w:val="00770111"/>
    <w:rsid w:val="0077021D"/>
    <w:rsid w:val="007704F9"/>
    <w:rsid w:val="007707AB"/>
    <w:rsid w:val="007708E3"/>
    <w:rsid w:val="0077096A"/>
    <w:rsid w:val="00770B0A"/>
    <w:rsid w:val="00770D8A"/>
    <w:rsid w:val="00770E53"/>
    <w:rsid w:val="00770E7B"/>
    <w:rsid w:val="007710DC"/>
    <w:rsid w:val="00771685"/>
    <w:rsid w:val="0077172F"/>
    <w:rsid w:val="00771760"/>
    <w:rsid w:val="00771A4B"/>
    <w:rsid w:val="00771A68"/>
    <w:rsid w:val="00771A99"/>
    <w:rsid w:val="0077216A"/>
    <w:rsid w:val="00772487"/>
    <w:rsid w:val="0077255D"/>
    <w:rsid w:val="00772679"/>
    <w:rsid w:val="0077271E"/>
    <w:rsid w:val="007727EB"/>
    <w:rsid w:val="00772A6B"/>
    <w:rsid w:val="00772CCC"/>
    <w:rsid w:val="00772D17"/>
    <w:rsid w:val="00772D2B"/>
    <w:rsid w:val="00772F21"/>
    <w:rsid w:val="00772F56"/>
    <w:rsid w:val="007733CF"/>
    <w:rsid w:val="0077365D"/>
    <w:rsid w:val="0077376B"/>
    <w:rsid w:val="00773909"/>
    <w:rsid w:val="00773A2D"/>
    <w:rsid w:val="00773B50"/>
    <w:rsid w:val="00773D61"/>
    <w:rsid w:val="00773DFF"/>
    <w:rsid w:val="00773FB0"/>
    <w:rsid w:val="007741ED"/>
    <w:rsid w:val="00774357"/>
    <w:rsid w:val="0077435E"/>
    <w:rsid w:val="0077439E"/>
    <w:rsid w:val="007744D2"/>
    <w:rsid w:val="00774664"/>
    <w:rsid w:val="007746E1"/>
    <w:rsid w:val="007746EF"/>
    <w:rsid w:val="007748E0"/>
    <w:rsid w:val="007749FD"/>
    <w:rsid w:val="00774C35"/>
    <w:rsid w:val="00774F78"/>
    <w:rsid w:val="0077513E"/>
    <w:rsid w:val="00775321"/>
    <w:rsid w:val="007753AD"/>
    <w:rsid w:val="007753E3"/>
    <w:rsid w:val="007754D1"/>
    <w:rsid w:val="007754EC"/>
    <w:rsid w:val="007756EB"/>
    <w:rsid w:val="00775884"/>
    <w:rsid w:val="00775E0E"/>
    <w:rsid w:val="00776571"/>
    <w:rsid w:val="0077696C"/>
    <w:rsid w:val="00776B11"/>
    <w:rsid w:val="00776C5B"/>
    <w:rsid w:val="00776CB6"/>
    <w:rsid w:val="00776DB8"/>
    <w:rsid w:val="007770E5"/>
    <w:rsid w:val="007772E7"/>
    <w:rsid w:val="007773F4"/>
    <w:rsid w:val="0077743C"/>
    <w:rsid w:val="0077758E"/>
    <w:rsid w:val="00777598"/>
    <w:rsid w:val="0077771A"/>
    <w:rsid w:val="00777887"/>
    <w:rsid w:val="00777C1C"/>
    <w:rsid w:val="00780054"/>
    <w:rsid w:val="0078019A"/>
    <w:rsid w:val="007803B3"/>
    <w:rsid w:val="00780413"/>
    <w:rsid w:val="007808D4"/>
    <w:rsid w:val="007809FF"/>
    <w:rsid w:val="00780A3F"/>
    <w:rsid w:val="00780B40"/>
    <w:rsid w:val="00780D04"/>
    <w:rsid w:val="00780D4E"/>
    <w:rsid w:val="00780DC4"/>
    <w:rsid w:val="00780DFE"/>
    <w:rsid w:val="00780E7F"/>
    <w:rsid w:val="00780E89"/>
    <w:rsid w:val="00781041"/>
    <w:rsid w:val="0078107C"/>
    <w:rsid w:val="007810FF"/>
    <w:rsid w:val="00781203"/>
    <w:rsid w:val="007812A0"/>
    <w:rsid w:val="007812DC"/>
    <w:rsid w:val="00781455"/>
    <w:rsid w:val="0078156A"/>
    <w:rsid w:val="00781580"/>
    <w:rsid w:val="007817DA"/>
    <w:rsid w:val="00781867"/>
    <w:rsid w:val="00781996"/>
    <w:rsid w:val="00781D52"/>
    <w:rsid w:val="007822DC"/>
    <w:rsid w:val="00782458"/>
    <w:rsid w:val="007825D8"/>
    <w:rsid w:val="007826AC"/>
    <w:rsid w:val="00782BF1"/>
    <w:rsid w:val="00782DE5"/>
    <w:rsid w:val="00782E58"/>
    <w:rsid w:val="0078327C"/>
    <w:rsid w:val="00783471"/>
    <w:rsid w:val="00783769"/>
    <w:rsid w:val="007837A8"/>
    <w:rsid w:val="00783C76"/>
    <w:rsid w:val="00783CE2"/>
    <w:rsid w:val="00783D5C"/>
    <w:rsid w:val="00784192"/>
    <w:rsid w:val="007842AC"/>
    <w:rsid w:val="00784349"/>
    <w:rsid w:val="007843E3"/>
    <w:rsid w:val="007845FE"/>
    <w:rsid w:val="0078462D"/>
    <w:rsid w:val="007846AE"/>
    <w:rsid w:val="00784810"/>
    <w:rsid w:val="00784A98"/>
    <w:rsid w:val="00784DF2"/>
    <w:rsid w:val="00784E41"/>
    <w:rsid w:val="00784F13"/>
    <w:rsid w:val="00785119"/>
    <w:rsid w:val="00785288"/>
    <w:rsid w:val="007853BC"/>
    <w:rsid w:val="0078542F"/>
    <w:rsid w:val="007854AE"/>
    <w:rsid w:val="007854F0"/>
    <w:rsid w:val="00785534"/>
    <w:rsid w:val="0078563F"/>
    <w:rsid w:val="00785670"/>
    <w:rsid w:val="007856B8"/>
    <w:rsid w:val="00785796"/>
    <w:rsid w:val="007857D9"/>
    <w:rsid w:val="007859E0"/>
    <w:rsid w:val="00785A9B"/>
    <w:rsid w:val="00785BDE"/>
    <w:rsid w:val="00785C4F"/>
    <w:rsid w:val="00785DC3"/>
    <w:rsid w:val="00785EDB"/>
    <w:rsid w:val="00785F11"/>
    <w:rsid w:val="00785F89"/>
    <w:rsid w:val="00785FA0"/>
    <w:rsid w:val="007862A1"/>
    <w:rsid w:val="00786543"/>
    <w:rsid w:val="007865BB"/>
    <w:rsid w:val="007865DD"/>
    <w:rsid w:val="00786623"/>
    <w:rsid w:val="0078679D"/>
    <w:rsid w:val="007867E7"/>
    <w:rsid w:val="007867FE"/>
    <w:rsid w:val="007869A4"/>
    <w:rsid w:val="00786A79"/>
    <w:rsid w:val="00786E57"/>
    <w:rsid w:val="00786E78"/>
    <w:rsid w:val="00786E88"/>
    <w:rsid w:val="00786F60"/>
    <w:rsid w:val="00787032"/>
    <w:rsid w:val="007873B2"/>
    <w:rsid w:val="00787595"/>
    <w:rsid w:val="007876E6"/>
    <w:rsid w:val="00787710"/>
    <w:rsid w:val="007877D7"/>
    <w:rsid w:val="00787D38"/>
    <w:rsid w:val="00787ED6"/>
    <w:rsid w:val="0079048A"/>
    <w:rsid w:val="007905B4"/>
    <w:rsid w:val="007905F8"/>
    <w:rsid w:val="007908D9"/>
    <w:rsid w:val="00790AE3"/>
    <w:rsid w:val="00790B99"/>
    <w:rsid w:val="00790C0A"/>
    <w:rsid w:val="00790D7E"/>
    <w:rsid w:val="00790D86"/>
    <w:rsid w:val="00791106"/>
    <w:rsid w:val="0079120C"/>
    <w:rsid w:val="00791402"/>
    <w:rsid w:val="00791613"/>
    <w:rsid w:val="0079191F"/>
    <w:rsid w:val="00791A7A"/>
    <w:rsid w:val="00791B8C"/>
    <w:rsid w:val="00791BAC"/>
    <w:rsid w:val="00791BBA"/>
    <w:rsid w:val="00791E35"/>
    <w:rsid w:val="00791EE5"/>
    <w:rsid w:val="007921BD"/>
    <w:rsid w:val="007922AC"/>
    <w:rsid w:val="00792356"/>
    <w:rsid w:val="007926A2"/>
    <w:rsid w:val="00792C45"/>
    <w:rsid w:val="00792D52"/>
    <w:rsid w:val="00792F8E"/>
    <w:rsid w:val="00793018"/>
    <w:rsid w:val="00793330"/>
    <w:rsid w:val="007934E1"/>
    <w:rsid w:val="007935E8"/>
    <w:rsid w:val="007935F7"/>
    <w:rsid w:val="0079377F"/>
    <w:rsid w:val="00793DEB"/>
    <w:rsid w:val="00793E10"/>
    <w:rsid w:val="00794228"/>
    <w:rsid w:val="00794313"/>
    <w:rsid w:val="00794554"/>
    <w:rsid w:val="0079462B"/>
    <w:rsid w:val="0079477C"/>
    <w:rsid w:val="007949C0"/>
    <w:rsid w:val="007949DE"/>
    <w:rsid w:val="00794A60"/>
    <w:rsid w:val="00794A89"/>
    <w:rsid w:val="00794AA5"/>
    <w:rsid w:val="00794B3C"/>
    <w:rsid w:val="00794D05"/>
    <w:rsid w:val="00794D58"/>
    <w:rsid w:val="00794F04"/>
    <w:rsid w:val="007950CC"/>
    <w:rsid w:val="00795385"/>
    <w:rsid w:val="007953FD"/>
    <w:rsid w:val="0079546C"/>
    <w:rsid w:val="00795635"/>
    <w:rsid w:val="00795739"/>
    <w:rsid w:val="00795810"/>
    <w:rsid w:val="00795827"/>
    <w:rsid w:val="007958A5"/>
    <w:rsid w:val="007958B3"/>
    <w:rsid w:val="007958D3"/>
    <w:rsid w:val="00795A10"/>
    <w:rsid w:val="007960A8"/>
    <w:rsid w:val="00796258"/>
    <w:rsid w:val="00796390"/>
    <w:rsid w:val="007967BD"/>
    <w:rsid w:val="0079685F"/>
    <w:rsid w:val="00796C0D"/>
    <w:rsid w:val="00796E2E"/>
    <w:rsid w:val="007970FC"/>
    <w:rsid w:val="00797112"/>
    <w:rsid w:val="007973E2"/>
    <w:rsid w:val="007973F6"/>
    <w:rsid w:val="007974B7"/>
    <w:rsid w:val="007974C3"/>
    <w:rsid w:val="007974FC"/>
    <w:rsid w:val="007975BB"/>
    <w:rsid w:val="007975BE"/>
    <w:rsid w:val="00797AF5"/>
    <w:rsid w:val="007A004B"/>
    <w:rsid w:val="007A006C"/>
    <w:rsid w:val="007A0429"/>
    <w:rsid w:val="007A0909"/>
    <w:rsid w:val="007A098A"/>
    <w:rsid w:val="007A0D71"/>
    <w:rsid w:val="007A10E4"/>
    <w:rsid w:val="007A1469"/>
    <w:rsid w:val="007A1544"/>
    <w:rsid w:val="007A16B8"/>
    <w:rsid w:val="007A1806"/>
    <w:rsid w:val="007A1E93"/>
    <w:rsid w:val="007A200D"/>
    <w:rsid w:val="007A214B"/>
    <w:rsid w:val="007A2410"/>
    <w:rsid w:val="007A2613"/>
    <w:rsid w:val="007A2654"/>
    <w:rsid w:val="007A2832"/>
    <w:rsid w:val="007A2855"/>
    <w:rsid w:val="007A2885"/>
    <w:rsid w:val="007A2B0F"/>
    <w:rsid w:val="007A2B73"/>
    <w:rsid w:val="007A2BC8"/>
    <w:rsid w:val="007A3329"/>
    <w:rsid w:val="007A3533"/>
    <w:rsid w:val="007A3801"/>
    <w:rsid w:val="007A39ED"/>
    <w:rsid w:val="007A3BDA"/>
    <w:rsid w:val="007A3C1E"/>
    <w:rsid w:val="007A3E7F"/>
    <w:rsid w:val="007A3F35"/>
    <w:rsid w:val="007A401E"/>
    <w:rsid w:val="007A418D"/>
    <w:rsid w:val="007A4396"/>
    <w:rsid w:val="007A4651"/>
    <w:rsid w:val="007A46CD"/>
    <w:rsid w:val="007A46E8"/>
    <w:rsid w:val="007A4906"/>
    <w:rsid w:val="007A4963"/>
    <w:rsid w:val="007A4AB4"/>
    <w:rsid w:val="007A4BD1"/>
    <w:rsid w:val="007A4CA4"/>
    <w:rsid w:val="007A4CE0"/>
    <w:rsid w:val="007A4E2F"/>
    <w:rsid w:val="007A4E93"/>
    <w:rsid w:val="007A4EA5"/>
    <w:rsid w:val="007A4EEB"/>
    <w:rsid w:val="007A5037"/>
    <w:rsid w:val="007A52A3"/>
    <w:rsid w:val="007A547E"/>
    <w:rsid w:val="007A56E7"/>
    <w:rsid w:val="007A5B2D"/>
    <w:rsid w:val="007A5D79"/>
    <w:rsid w:val="007A5DF3"/>
    <w:rsid w:val="007A5EAE"/>
    <w:rsid w:val="007A5EC6"/>
    <w:rsid w:val="007A6258"/>
    <w:rsid w:val="007A63C8"/>
    <w:rsid w:val="007A6519"/>
    <w:rsid w:val="007A6662"/>
    <w:rsid w:val="007A66BD"/>
    <w:rsid w:val="007A6D9D"/>
    <w:rsid w:val="007A6FDE"/>
    <w:rsid w:val="007A7183"/>
    <w:rsid w:val="007A73AB"/>
    <w:rsid w:val="007A7506"/>
    <w:rsid w:val="007A77B8"/>
    <w:rsid w:val="007A7A5D"/>
    <w:rsid w:val="007A7D3B"/>
    <w:rsid w:val="007A7FA3"/>
    <w:rsid w:val="007B0066"/>
    <w:rsid w:val="007B015B"/>
    <w:rsid w:val="007B030C"/>
    <w:rsid w:val="007B0652"/>
    <w:rsid w:val="007B0710"/>
    <w:rsid w:val="007B0772"/>
    <w:rsid w:val="007B07B9"/>
    <w:rsid w:val="007B07C5"/>
    <w:rsid w:val="007B084F"/>
    <w:rsid w:val="007B0A7D"/>
    <w:rsid w:val="007B0AEF"/>
    <w:rsid w:val="007B0CCA"/>
    <w:rsid w:val="007B0FB1"/>
    <w:rsid w:val="007B0FD2"/>
    <w:rsid w:val="007B1188"/>
    <w:rsid w:val="007B14E3"/>
    <w:rsid w:val="007B16D3"/>
    <w:rsid w:val="007B1754"/>
    <w:rsid w:val="007B17B4"/>
    <w:rsid w:val="007B19B2"/>
    <w:rsid w:val="007B1B34"/>
    <w:rsid w:val="007B1C73"/>
    <w:rsid w:val="007B20F6"/>
    <w:rsid w:val="007B21E7"/>
    <w:rsid w:val="007B229B"/>
    <w:rsid w:val="007B22EE"/>
    <w:rsid w:val="007B250B"/>
    <w:rsid w:val="007B2523"/>
    <w:rsid w:val="007B260F"/>
    <w:rsid w:val="007B34F5"/>
    <w:rsid w:val="007B37BD"/>
    <w:rsid w:val="007B3B6D"/>
    <w:rsid w:val="007B3D82"/>
    <w:rsid w:val="007B3E6E"/>
    <w:rsid w:val="007B45F8"/>
    <w:rsid w:val="007B474A"/>
    <w:rsid w:val="007B48D6"/>
    <w:rsid w:val="007B4AD3"/>
    <w:rsid w:val="007B4C32"/>
    <w:rsid w:val="007B4D63"/>
    <w:rsid w:val="007B4F0C"/>
    <w:rsid w:val="007B4F15"/>
    <w:rsid w:val="007B50A9"/>
    <w:rsid w:val="007B53F6"/>
    <w:rsid w:val="007B5434"/>
    <w:rsid w:val="007B589C"/>
    <w:rsid w:val="007B5981"/>
    <w:rsid w:val="007B59F9"/>
    <w:rsid w:val="007B5A45"/>
    <w:rsid w:val="007B5CAA"/>
    <w:rsid w:val="007B6049"/>
    <w:rsid w:val="007B61FB"/>
    <w:rsid w:val="007B6218"/>
    <w:rsid w:val="007B6373"/>
    <w:rsid w:val="007B644A"/>
    <w:rsid w:val="007B6470"/>
    <w:rsid w:val="007B66B2"/>
    <w:rsid w:val="007B695B"/>
    <w:rsid w:val="007B6967"/>
    <w:rsid w:val="007B6A91"/>
    <w:rsid w:val="007B6AD2"/>
    <w:rsid w:val="007B6C21"/>
    <w:rsid w:val="007B6CE3"/>
    <w:rsid w:val="007B6D78"/>
    <w:rsid w:val="007B73FA"/>
    <w:rsid w:val="007B74A4"/>
    <w:rsid w:val="007B751E"/>
    <w:rsid w:val="007B75D8"/>
    <w:rsid w:val="007B7746"/>
    <w:rsid w:val="007B77EC"/>
    <w:rsid w:val="007B7B97"/>
    <w:rsid w:val="007B7C6F"/>
    <w:rsid w:val="007B7D0E"/>
    <w:rsid w:val="007B7F5B"/>
    <w:rsid w:val="007B7FC5"/>
    <w:rsid w:val="007B7FE2"/>
    <w:rsid w:val="007C029A"/>
    <w:rsid w:val="007C02AF"/>
    <w:rsid w:val="007C04CF"/>
    <w:rsid w:val="007C0935"/>
    <w:rsid w:val="007C0BE9"/>
    <w:rsid w:val="007C0CE1"/>
    <w:rsid w:val="007C0D34"/>
    <w:rsid w:val="007C0D65"/>
    <w:rsid w:val="007C0EED"/>
    <w:rsid w:val="007C0F2B"/>
    <w:rsid w:val="007C0F41"/>
    <w:rsid w:val="007C0F5C"/>
    <w:rsid w:val="007C0FDE"/>
    <w:rsid w:val="007C10B9"/>
    <w:rsid w:val="007C11AB"/>
    <w:rsid w:val="007C1211"/>
    <w:rsid w:val="007C12A2"/>
    <w:rsid w:val="007C13E7"/>
    <w:rsid w:val="007C16F7"/>
    <w:rsid w:val="007C171F"/>
    <w:rsid w:val="007C185C"/>
    <w:rsid w:val="007C19A1"/>
    <w:rsid w:val="007C1ACA"/>
    <w:rsid w:val="007C1C17"/>
    <w:rsid w:val="007C1D2C"/>
    <w:rsid w:val="007C1E15"/>
    <w:rsid w:val="007C20C8"/>
    <w:rsid w:val="007C2253"/>
    <w:rsid w:val="007C26D3"/>
    <w:rsid w:val="007C2725"/>
    <w:rsid w:val="007C2DF7"/>
    <w:rsid w:val="007C2ED8"/>
    <w:rsid w:val="007C3058"/>
    <w:rsid w:val="007C385F"/>
    <w:rsid w:val="007C3AA4"/>
    <w:rsid w:val="007C3BA1"/>
    <w:rsid w:val="007C3C15"/>
    <w:rsid w:val="007C3C4E"/>
    <w:rsid w:val="007C3C86"/>
    <w:rsid w:val="007C3CB8"/>
    <w:rsid w:val="007C3D49"/>
    <w:rsid w:val="007C3E79"/>
    <w:rsid w:val="007C3F2A"/>
    <w:rsid w:val="007C403D"/>
    <w:rsid w:val="007C417F"/>
    <w:rsid w:val="007C44D5"/>
    <w:rsid w:val="007C45B0"/>
    <w:rsid w:val="007C47CC"/>
    <w:rsid w:val="007C49F5"/>
    <w:rsid w:val="007C4A17"/>
    <w:rsid w:val="007C4A4A"/>
    <w:rsid w:val="007C4A66"/>
    <w:rsid w:val="007C4C32"/>
    <w:rsid w:val="007C4CB4"/>
    <w:rsid w:val="007C4F2E"/>
    <w:rsid w:val="007C4FA8"/>
    <w:rsid w:val="007C50DF"/>
    <w:rsid w:val="007C51EF"/>
    <w:rsid w:val="007C536A"/>
    <w:rsid w:val="007C5676"/>
    <w:rsid w:val="007C573A"/>
    <w:rsid w:val="007C58F6"/>
    <w:rsid w:val="007C5971"/>
    <w:rsid w:val="007C5A0D"/>
    <w:rsid w:val="007C5A70"/>
    <w:rsid w:val="007C5DF0"/>
    <w:rsid w:val="007C5EAB"/>
    <w:rsid w:val="007C6112"/>
    <w:rsid w:val="007C6119"/>
    <w:rsid w:val="007C62B5"/>
    <w:rsid w:val="007C669D"/>
    <w:rsid w:val="007C68CA"/>
    <w:rsid w:val="007C693F"/>
    <w:rsid w:val="007C6BEF"/>
    <w:rsid w:val="007C6C48"/>
    <w:rsid w:val="007C6D7B"/>
    <w:rsid w:val="007C702B"/>
    <w:rsid w:val="007C706E"/>
    <w:rsid w:val="007C70E0"/>
    <w:rsid w:val="007C70E8"/>
    <w:rsid w:val="007C7311"/>
    <w:rsid w:val="007C7346"/>
    <w:rsid w:val="007C748B"/>
    <w:rsid w:val="007C7604"/>
    <w:rsid w:val="007C76F4"/>
    <w:rsid w:val="007C774D"/>
    <w:rsid w:val="007C77F4"/>
    <w:rsid w:val="007C789C"/>
    <w:rsid w:val="007C7936"/>
    <w:rsid w:val="007C7C20"/>
    <w:rsid w:val="007D01A5"/>
    <w:rsid w:val="007D0207"/>
    <w:rsid w:val="007D03F1"/>
    <w:rsid w:val="007D082B"/>
    <w:rsid w:val="007D0A7B"/>
    <w:rsid w:val="007D0B7E"/>
    <w:rsid w:val="007D0E10"/>
    <w:rsid w:val="007D0F40"/>
    <w:rsid w:val="007D1141"/>
    <w:rsid w:val="007D150D"/>
    <w:rsid w:val="007D16E2"/>
    <w:rsid w:val="007D19FD"/>
    <w:rsid w:val="007D1CD3"/>
    <w:rsid w:val="007D1D71"/>
    <w:rsid w:val="007D1E40"/>
    <w:rsid w:val="007D20C0"/>
    <w:rsid w:val="007D28EF"/>
    <w:rsid w:val="007D2931"/>
    <w:rsid w:val="007D29A7"/>
    <w:rsid w:val="007D29D1"/>
    <w:rsid w:val="007D2A96"/>
    <w:rsid w:val="007D2B1E"/>
    <w:rsid w:val="007D2B9B"/>
    <w:rsid w:val="007D2FA9"/>
    <w:rsid w:val="007D3004"/>
    <w:rsid w:val="007D32AB"/>
    <w:rsid w:val="007D3300"/>
    <w:rsid w:val="007D375A"/>
    <w:rsid w:val="007D3BBE"/>
    <w:rsid w:val="007D3C88"/>
    <w:rsid w:val="007D3F08"/>
    <w:rsid w:val="007D3FF5"/>
    <w:rsid w:val="007D4379"/>
    <w:rsid w:val="007D439C"/>
    <w:rsid w:val="007D4534"/>
    <w:rsid w:val="007D47F9"/>
    <w:rsid w:val="007D487B"/>
    <w:rsid w:val="007D49BE"/>
    <w:rsid w:val="007D4B3E"/>
    <w:rsid w:val="007D4C3D"/>
    <w:rsid w:val="007D4C7C"/>
    <w:rsid w:val="007D4E1E"/>
    <w:rsid w:val="007D4F03"/>
    <w:rsid w:val="007D5247"/>
    <w:rsid w:val="007D534C"/>
    <w:rsid w:val="007D53DA"/>
    <w:rsid w:val="007D54D3"/>
    <w:rsid w:val="007D5596"/>
    <w:rsid w:val="007D584D"/>
    <w:rsid w:val="007D593D"/>
    <w:rsid w:val="007D5A95"/>
    <w:rsid w:val="007D5B0E"/>
    <w:rsid w:val="007D5B8B"/>
    <w:rsid w:val="007D5B90"/>
    <w:rsid w:val="007D5BBE"/>
    <w:rsid w:val="007D61D2"/>
    <w:rsid w:val="007D6356"/>
    <w:rsid w:val="007D6558"/>
    <w:rsid w:val="007D684E"/>
    <w:rsid w:val="007D6897"/>
    <w:rsid w:val="007D69B4"/>
    <w:rsid w:val="007D6A08"/>
    <w:rsid w:val="007D753C"/>
    <w:rsid w:val="007D7646"/>
    <w:rsid w:val="007D78AA"/>
    <w:rsid w:val="007D7D40"/>
    <w:rsid w:val="007D7E94"/>
    <w:rsid w:val="007E0126"/>
    <w:rsid w:val="007E0206"/>
    <w:rsid w:val="007E054E"/>
    <w:rsid w:val="007E0824"/>
    <w:rsid w:val="007E0A4B"/>
    <w:rsid w:val="007E0A60"/>
    <w:rsid w:val="007E0B85"/>
    <w:rsid w:val="007E0C6D"/>
    <w:rsid w:val="007E0E6E"/>
    <w:rsid w:val="007E1064"/>
    <w:rsid w:val="007E1183"/>
    <w:rsid w:val="007E13C8"/>
    <w:rsid w:val="007E16C7"/>
    <w:rsid w:val="007E171E"/>
    <w:rsid w:val="007E1727"/>
    <w:rsid w:val="007E18E7"/>
    <w:rsid w:val="007E18EE"/>
    <w:rsid w:val="007E1BD9"/>
    <w:rsid w:val="007E2079"/>
    <w:rsid w:val="007E262F"/>
    <w:rsid w:val="007E26D6"/>
    <w:rsid w:val="007E2710"/>
    <w:rsid w:val="007E2989"/>
    <w:rsid w:val="007E2B58"/>
    <w:rsid w:val="007E2E7E"/>
    <w:rsid w:val="007E3058"/>
    <w:rsid w:val="007E30C1"/>
    <w:rsid w:val="007E312F"/>
    <w:rsid w:val="007E3291"/>
    <w:rsid w:val="007E333B"/>
    <w:rsid w:val="007E3537"/>
    <w:rsid w:val="007E35FE"/>
    <w:rsid w:val="007E36BA"/>
    <w:rsid w:val="007E39E0"/>
    <w:rsid w:val="007E3AA6"/>
    <w:rsid w:val="007E3CC1"/>
    <w:rsid w:val="007E3CEB"/>
    <w:rsid w:val="007E3D00"/>
    <w:rsid w:val="007E3D41"/>
    <w:rsid w:val="007E3E10"/>
    <w:rsid w:val="007E3E29"/>
    <w:rsid w:val="007E3F9A"/>
    <w:rsid w:val="007E4008"/>
    <w:rsid w:val="007E4075"/>
    <w:rsid w:val="007E4112"/>
    <w:rsid w:val="007E41DD"/>
    <w:rsid w:val="007E438C"/>
    <w:rsid w:val="007E4A73"/>
    <w:rsid w:val="007E4A9F"/>
    <w:rsid w:val="007E4C2A"/>
    <w:rsid w:val="007E4E12"/>
    <w:rsid w:val="007E4E79"/>
    <w:rsid w:val="007E51EB"/>
    <w:rsid w:val="007E52F0"/>
    <w:rsid w:val="007E5382"/>
    <w:rsid w:val="007E5398"/>
    <w:rsid w:val="007E5CD2"/>
    <w:rsid w:val="007E5CFF"/>
    <w:rsid w:val="007E5F3B"/>
    <w:rsid w:val="007E5FA4"/>
    <w:rsid w:val="007E6001"/>
    <w:rsid w:val="007E6035"/>
    <w:rsid w:val="007E66E0"/>
    <w:rsid w:val="007E67B2"/>
    <w:rsid w:val="007E6A5A"/>
    <w:rsid w:val="007E6CB6"/>
    <w:rsid w:val="007E6D60"/>
    <w:rsid w:val="007E6F6C"/>
    <w:rsid w:val="007E7004"/>
    <w:rsid w:val="007E7178"/>
    <w:rsid w:val="007E7311"/>
    <w:rsid w:val="007E751A"/>
    <w:rsid w:val="007E7761"/>
    <w:rsid w:val="007E7884"/>
    <w:rsid w:val="007E7A66"/>
    <w:rsid w:val="007E7EE8"/>
    <w:rsid w:val="007E7FDA"/>
    <w:rsid w:val="007E7FDF"/>
    <w:rsid w:val="007F0090"/>
    <w:rsid w:val="007F0712"/>
    <w:rsid w:val="007F0750"/>
    <w:rsid w:val="007F0A29"/>
    <w:rsid w:val="007F0C63"/>
    <w:rsid w:val="007F0D19"/>
    <w:rsid w:val="007F0D44"/>
    <w:rsid w:val="007F0E2E"/>
    <w:rsid w:val="007F104C"/>
    <w:rsid w:val="007F10B1"/>
    <w:rsid w:val="007F11E7"/>
    <w:rsid w:val="007F12B6"/>
    <w:rsid w:val="007F1340"/>
    <w:rsid w:val="007F166D"/>
    <w:rsid w:val="007F1926"/>
    <w:rsid w:val="007F1972"/>
    <w:rsid w:val="007F1C20"/>
    <w:rsid w:val="007F1C55"/>
    <w:rsid w:val="007F1CAE"/>
    <w:rsid w:val="007F1CCB"/>
    <w:rsid w:val="007F1D0F"/>
    <w:rsid w:val="007F1F00"/>
    <w:rsid w:val="007F1FC8"/>
    <w:rsid w:val="007F2021"/>
    <w:rsid w:val="007F2205"/>
    <w:rsid w:val="007F2221"/>
    <w:rsid w:val="007F23D3"/>
    <w:rsid w:val="007F269D"/>
    <w:rsid w:val="007F276E"/>
    <w:rsid w:val="007F2AB3"/>
    <w:rsid w:val="007F2C3D"/>
    <w:rsid w:val="007F2E13"/>
    <w:rsid w:val="007F2E62"/>
    <w:rsid w:val="007F31A2"/>
    <w:rsid w:val="007F31C4"/>
    <w:rsid w:val="007F31D1"/>
    <w:rsid w:val="007F32A9"/>
    <w:rsid w:val="007F3316"/>
    <w:rsid w:val="007F3331"/>
    <w:rsid w:val="007F33EA"/>
    <w:rsid w:val="007F33F4"/>
    <w:rsid w:val="007F389C"/>
    <w:rsid w:val="007F3B18"/>
    <w:rsid w:val="007F3BB2"/>
    <w:rsid w:val="007F3BC7"/>
    <w:rsid w:val="007F3D57"/>
    <w:rsid w:val="007F3D85"/>
    <w:rsid w:val="007F3DEC"/>
    <w:rsid w:val="007F3E44"/>
    <w:rsid w:val="007F3E79"/>
    <w:rsid w:val="007F436C"/>
    <w:rsid w:val="007F44CD"/>
    <w:rsid w:val="007F472C"/>
    <w:rsid w:val="007F4852"/>
    <w:rsid w:val="007F4AC4"/>
    <w:rsid w:val="007F51EF"/>
    <w:rsid w:val="007F53B4"/>
    <w:rsid w:val="007F53CB"/>
    <w:rsid w:val="007F5526"/>
    <w:rsid w:val="007F557E"/>
    <w:rsid w:val="007F5A3B"/>
    <w:rsid w:val="007F5AC9"/>
    <w:rsid w:val="007F5E34"/>
    <w:rsid w:val="007F5FB5"/>
    <w:rsid w:val="007F615C"/>
    <w:rsid w:val="007F643F"/>
    <w:rsid w:val="007F6594"/>
    <w:rsid w:val="007F6737"/>
    <w:rsid w:val="007F6739"/>
    <w:rsid w:val="007F6897"/>
    <w:rsid w:val="007F68AD"/>
    <w:rsid w:val="007F6AFC"/>
    <w:rsid w:val="007F6CC2"/>
    <w:rsid w:val="007F6DC0"/>
    <w:rsid w:val="007F718A"/>
    <w:rsid w:val="007F71B7"/>
    <w:rsid w:val="007F7240"/>
    <w:rsid w:val="007F725A"/>
    <w:rsid w:val="007F7261"/>
    <w:rsid w:val="007F72DA"/>
    <w:rsid w:val="007F72F1"/>
    <w:rsid w:val="007F751D"/>
    <w:rsid w:val="007F76CE"/>
    <w:rsid w:val="007F7755"/>
    <w:rsid w:val="007F7B35"/>
    <w:rsid w:val="007F7E15"/>
    <w:rsid w:val="00800085"/>
    <w:rsid w:val="0080014C"/>
    <w:rsid w:val="00800225"/>
    <w:rsid w:val="008005A8"/>
    <w:rsid w:val="00800630"/>
    <w:rsid w:val="008006C5"/>
    <w:rsid w:val="008006CB"/>
    <w:rsid w:val="008006D5"/>
    <w:rsid w:val="00800701"/>
    <w:rsid w:val="00800779"/>
    <w:rsid w:val="008007DB"/>
    <w:rsid w:val="00800826"/>
    <w:rsid w:val="00800892"/>
    <w:rsid w:val="0080091F"/>
    <w:rsid w:val="00800A78"/>
    <w:rsid w:val="00800BAB"/>
    <w:rsid w:val="00800DB9"/>
    <w:rsid w:val="00800E6E"/>
    <w:rsid w:val="00800F4E"/>
    <w:rsid w:val="008010F4"/>
    <w:rsid w:val="0080117E"/>
    <w:rsid w:val="008015BF"/>
    <w:rsid w:val="0080162D"/>
    <w:rsid w:val="008018E5"/>
    <w:rsid w:val="00801912"/>
    <w:rsid w:val="00801B93"/>
    <w:rsid w:val="00801C51"/>
    <w:rsid w:val="00801DA7"/>
    <w:rsid w:val="00802292"/>
    <w:rsid w:val="0080245F"/>
    <w:rsid w:val="00802558"/>
    <w:rsid w:val="00802589"/>
    <w:rsid w:val="00802620"/>
    <w:rsid w:val="008028BF"/>
    <w:rsid w:val="00802BB6"/>
    <w:rsid w:val="00802DE2"/>
    <w:rsid w:val="00802F1D"/>
    <w:rsid w:val="00803194"/>
    <w:rsid w:val="008033F5"/>
    <w:rsid w:val="0080358C"/>
    <w:rsid w:val="00803626"/>
    <w:rsid w:val="00803A41"/>
    <w:rsid w:val="00803A6C"/>
    <w:rsid w:val="008042C1"/>
    <w:rsid w:val="008047AD"/>
    <w:rsid w:val="008048C9"/>
    <w:rsid w:val="008048D0"/>
    <w:rsid w:val="008049D0"/>
    <w:rsid w:val="00804A4B"/>
    <w:rsid w:val="00804D8B"/>
    <w:rsid w:val="00804EB7"/>
    <w:rsid w:val="00805439"/>
    <w:rsid w:val="00805569"/>
    <w:rsid w:val="008055D2"/>
    <w:rsid w:val="00805695"/>
    <w:rsid w:val="00805718"/>
    <w:rsid w:val="00805933"/>
    <w:rsid w:val="00805E30"/>
    <w:rsid w:val="0080602D"/>
    <w:rsid w:val="00806328"/>
    <w:rsid w:val="0080655C"/>
    <w:rsid w:val="00806634"/>
    <w:rsid w:val="0080666E"/>
    <w:rsid w:val="00806722"/>
    <w:rsid w:val="00806811"/>
    <w:rsid w:val="008068E8"/>
    <w:rsid w:val="008069C8"/>
    <w:rsid w:val="00806B2E"/>
    <w:rsid w:val="00806E06"/>
    <w:rsid w:val="00806EEA"/>
    <w:rsid w:val="00806F6B"/>
    <w:rsid w:val="00807006"/>
    <w:rsid w:val="0080709D"/>
    <w:rsid w:val="00807182"/>
    <w:rsid w:val="0080730D"/>
    <w:rsid w:val="008075B5"/>
    <w:rsid w:val="0080784F"/>
    <w:rsid w:val="008078E4"/>
    <w:rsid w:val="00807B0A"/>
    <w:rsid w:val="00807BF9"/>
    <w:rsid w:val="00807C09"/>
    <w:rsid w:val="00807CBF"/>
    <w:rsid w:val="00807DB3"/>
    <w:rsid w:val="00807EB9"/>
    <w:rsid w:val="00810064"/>
    <w:rsid w:val="008100D5"/>
    <w:rsid w:val="00810216"/>
    <w:rsid w:val="0081039D"/>
    <w:rsid w:val="00810557"/>
    <w:rsid w:val="008106D1"/>
    <w:rsid w:val="008106E6"/>
    <w:rsid w:val="00810723"/>
    <w:rsid w:val="0081081D"/>
    <w:rsid w:val="008108EE"/>
    <w:rsid w:val="00810A28"/>
    <w:rsid w:val="00810A4A"/>
    <w:rsid w:val="00810CC2"/>
    <w:rsid w:val="00810F1A"/>
    <w:rsid w:val="00811223"/>
    <w:rsid w:val="008114E1"/>
    <w:rsid w:val="00811A08"/>
    <w:rsid w:val="00811A1E"/>
    <w:rsid w:val="00811A94"/>
    <w:rsid w:val="00811F2E"/>
    <w:rsid w:val="008121B6"/>
    <w:rsid w:val="00812245"/>
    <w:rsid w:val="008123D8"/>
    <w:rsid w:val="00812471"/>
    <w:rsid w:val="008125F3"/>
    <w:rsid w:val="0081277E"/>
    <w:rsid w:val="00812928"/>
    <w:rsid w:val="00812C9B"/>
    <w:rsid w:val="00812DEE"/>
    <w:rsid w:val="00813005"/>
    <w:rsid w:val="008135C3"/>
    <w:rsid w:val="00813961"/>
    <w:rsid w:val="008139A9"/>
    <w:rsid w:val="00813BBE"/>
    <w:rsid w:val="00813FDE"/>
    <w:rsid w:val="0081400F"/>
    <w:rsid w:val="008140BF"/>
    <w:rsid w:val="008143BC"/>
    <w:rsid w:val="00814471"/>
    <w:rsid w:val="00814535"/>
    <w:rsid w:val="00814538"/>
    <w:rsid w:val="00814582"/>
    <w:rsid w:val="0081481B"/>
    <w:rsid w:val="0081493B"/>
    <w:rsid w:val="00814A30"/>
    <w:rsid w:val="00814A52"/>
    <w:rsid w:val="00815013"/>
    <w:rsid w:val="00815035"/>
    <w:rsid w:val="008150F3"/>
    <w:rsid w:val="008152D6"/>
    <w:rsid w:val="008152E7"/>
    <w:rsid w:val="00815435"/>
    <w:rsid w:val="008156CF"/>
    <w:rsid w:val="008158D4"/>
    <w:rsid w:val="008159BA"/>
    <w:rsid w:val="00815A76"/>
    <w:rsid w:val="00815C39"/>
    <w:rsid w:val="00815D04"/>
    <w:rsid w:val="00815D5F"/>
    <w:rsid w:val="00815DB8"/>
    <w:rsid w:val="00816259"/>
    <w:rsid w:val="0081629F"/>
    <w:rsid w:val="008163A3"/>
    <w:rsid w:val="00816602"/>
    <w:rsid w:val="0081662A"/>
    <w:rsid w:val="00816657"/>
    <w:rsid w:val="0081665D"/>
    <w:rsid w:val="00816768"/>
    <w:rsid w:val="008167AB"/>
    <w:rsid w:val="00816827"/>
    <w:rsid w:val="00816876"/>
    <w:rsid w:val="008169C1"/>
    <w:rsid w:val="00816A4F"/>
    <w:rsid w:val="00816BCE"/>
    <w:rsid w:val="00816D70"/>
    <w:rsid w:val="00816E70"/>
    <w:rsid w:val="00816EC6"/>
    <w:rsid w:val="00816F1A"/>
    <w:rsid w:val="0081712F"/>
    <w:rsid w:val="0081713E"/>
    <w:rsid w:val="0081747B"/>
    <w:rsid w:val="008174F5"/>
    <w:rsid w:val="008177FB"/>
    <w:rsid w:val="00817810"/>
    <w:rsid w:val="0081790B"/>
    <w:rsid w:val="00817D7A"/>
    <w:rsid w:val="00817DB0"/>
    <w:rsid w:val="00817E83"/>
    <w:rsid w:val="00817EED"/>
    <w:rsid w:val="0082011D"/>
    <w:rsid w:val="008201E2"/>
    <w:rsid w:val="0082034C"/>
    <w:rsid w:val="008205E2"/>
    <w:rsid w:val="00820782"/>
    <w:rsid w:val="0082092F"/>
    <w:rsid w:val="008209A8"/>
    <w:rsid w:val="00820B1D"/>
    <w:rsid w:val="00820FA2"/>
    <w:rsid w:val="008211DD"/>
    <w:rsid w:val="00821546"/>
    <w:rsid w:val="0082158D"/>
    <w:rsid w:val="008215FF"/>
    <w:rsid w:val="00821645"/>
    <w:rsid w:val="0082177A"/>
    <w:rsid w:val="00821A18"/>
    <w:rsid w:val="00821BBF"/>
    <w:rsid w:val="00821BDF"/>
    <w:rsid w:val="00821DFD"/>
    <w:rsid w:val="0082200C"/>
    <w:rsid w:val="00822035"/>
    <w:rsid w:val="0082207C"/>
    <w:rsid w:val="008220C8"/>
    <w:rsid w:val="0082223D"/>
    <w:rsid w:val="008222DE"/>
    <w:rsid w:val="00822445"/>
    <w:rsid w:val="008224D4"/>
    <w:rsid w:val="00822541"/>
    <w:rsid w:val="0082254A"/>
    <w:rsid w:val="00822610"/>
    <w:rsid w:val="00822788"/>
    <w:rsid w:val="0082282A"/>
    <w:rsid w:val="00822877"/>
    <w:rsid w:val="00822958"/>
    <w:rsid w:val="0082295D"/>
    <w:rsid w:val="00822970"/>
    <w:rsid w:val="00822BA4"/>
    <w:rsid w:val="00822D54"/>
    <w:rsid w:val="00823398"/>
    <w:rsid w:val="008233AC"/>
    <w:rsid w:val="00823409"/>
    <w:rsid w:val="00823436"/>
    <w:rsid w:val="00823564"/>
    <w:rsid w:val="008236E9"/>
    <w:rsid w:val="0082374E"/>
    <w:rsid w:val="008239B0"/>
    <w:rsid w:val="00823C0B"/>
    <w:rsid w:val="00823E2A"/>
    <w:rsid w:val="00823F0A"/>
    <w:rsid w:val="00823F90"/>
    <w:rsid w:val="008240DE"/>
    <w:rsid w:val="008242DC"/>
    <w:rsid w:val="0082431E"/>
    <w:rsid w:val="00824348"/>
    <w:rsid w:val="0082450E"/>
    <w:rsid w:val="00824791"/>
    <w:rsid w:val="00824938"/>
    <w:rsid w:val="008249A1"/>
    <w:rsid w:val="008249D8"/>
    <w:rsid w:val="00824A77"/>
    <w:rsid w:val="00824D9A"/>
    <w:rsid w:val="00824EA3"/>
    <w:rsid w:val="00824EC4"/>
    <w:rsid w:val="00825098"/>
    <w:rsid w:val="008254EA"/>
    <w:rsid w:val="0082554E"/>
    <w:rsid w:val="00825A22"/>
    <w:rsid w:val="00825AA3"/>
    <w:rsid w:val="00825CC3"/>
    <w:rsid w:val="00825D74"/>
    <w:rsid w:val="008261BF"/>
    <w:rsid w:val="008262DE"/>
    <w:rsid w:val="008263C6"/>
    <w:rsid w:val="00826449"/>
    <w:rsid w:val="0082656E"/>
    <w:rsid w:val="0082659C"/>
    <w:rsid w:val="008265B8"/>
    <w:rsid w:val="00826696"/>
    <w:rsid w:val="00826870"/>
    <w:rsid w:val="00826B0A"/>
    <w:rsid w:val="00826CA6"/>
    <w:rsid w:val="00826DDD"/>
    <w:rsid w:val="00826FEC"/>
    <w:rsid w:val="0082728B"/>
    <w:rsid w:val="008272EB"/>
    <w:rsid w:val="008273A8"/>
    <w:rsid w:val="00827411"/>
    <w:rsid w:val="00827416"/>
    <w:rsid w:val="008274A1"/>
    <w:rsid w:val="0082758D"/>
    <w:rsid w:val="00827706"/>
    <w:rsid w:val="00827A05"/>
    <w:rsid w:val="00827A27"/>
    <w:rsid w:val="00827BE3"/>
    <w:rsid w:val="00827C54"/>
    <w:rsid w:val="00830039"/>
    <w:rsid w:val="008300F6"/>
    <w:rsid w:val="00830300"/>
    <w:rsid w:val="008303CC"/>
    <w:rsid w:val="00830533"/>
    <w:rsid w:val="008305EB"/>
    <w:rsid w:val="00830602"/>
    <w:rsid w:val="0083075C"/>
    <w:rsid w:val="00830921"/>
    <w:rsid w:val="00830F75"/>
    <w:rsid w:val="00831151"/>
    <w:rsid w:val="008311B4"/>
    <w:rsid w:val="00831213"/>
    <w:rsid w:val="00831293"/>
    <w:rsid w:val="0083143A"/>
    <w:rsid w:val="008317F5"/>
    <w:rsid w:val="00831A2C"/>
    <w:rsid w:val="00831B99"/>
    <w:rsid w:val="00831C2D"/>
    <w:rsid w:val="00832032"/>
    <w:rsid w:val="00832162"/>
    <w:rsid w:val="0083222B"/>
    <w:rsid w:val="008322D5"/>
    <w:rsid w:val="00832382"/>
    <w:rsid w:val="008324E9"/>
    <w:rsid w:val="008325E5"/>
    <w:rsid w:val="00832611"/>
    <w:rsid w:val="00832A5D"/>
    <w:rsid w:val="00832A7A"/>
    <w:rsid w:val="00832C1A"/>
    <w:rsid w:val="00832C4E"/>
    <w:rsid w:val="0083308F"/>
    <w:rsid w:val="008330AA"/>
    <w:rsid w:val="008330BE"/>
    <w:rsid w:val="00833121"/>
    <w:rsid w:val="00833407"/>
    <w:rsid w:val="00833774"/>
    <w:rsid w:val="00833DE6"/>
    <w:rsid w:val="00833FD6"/>
    <w:rsid w:val="00834201"/>
    <w:rsid w:val="0083451C"/>
    <w:rsid w:val="00834552"/>
    <w:rsid w:val="008345A1"/>
    <w:rsid w:val="008345C2"/>
    <w:rsid w:val="0083477A"/>
    <w:rsid w:val="008347B9"/>
    <w:rsid w:val="00834B24"/>
    <w:rsid w:val="00834B65"/>
    <w:rsid w:val="00834E27"/>
    <w:rsid w:val="00834FCE"/>
    <w:rsid w:val="00835053"/>
    <w:rsid w:val="008350BB"/>
    <w:rsid w:val="008353CE"/>
    <w:rsid w:val="0083548A"/>
    <w:rsid w:val="0083550F"/>
    <w:rsid w:val="0083551C"/>
    <w:rsid w:val="0083552A"/>
    <w:rsid w:val="008356B4"/>
    <w:rsid w:val="008356D4"/>
    <w:rsid w:val="00835A29"/>
    <w:rsid w:val="00835B5A"/>
    <w:rsid w:val="00835E57"/>
    <w:rsid w:val="00836133"/>
    <w:rsid w:val="00836234"/>
    <w:rsid w:val="00836380"/>
    <w:rsid w:val="008364F4"/>
    <w:rsid w:val="00836680"/>
    <w:rsid w:val="008368A8"/>
    <w:rsid w:val="00836D16"/>
    <w:rsid w:val="00836DF1"/>
    <w:rsid w:val="00836F13"/>
    <w:rsid w:val="00836FAD"/>
    <w:rsid w:val="008372A7"/>
    <w:rsid w:val="008374EA"/>
    <w:rsid w:val="00837528"/>
    <w:rsid w:val="00837653"/>
    <w:rsid w:val="0083769D"/>
    <w:rsid w:val="008376B6"/>
    <w:rsid w:val="008379EB"/>
    <w:rsid w:val="00837C53"/>
    <w:rsid w:val="00837E3C"/>
    <w:rsid w:val="00837F58"/>
    <w:rsid w:val="008403E5"/>
    <w:rsid w:val="008405D4"/>
    <w:rsid w:val="008408D3"/>
    <w:rsid w:val="008408ED"/>
    <w:rsid w:val="00840AA5"/>
    <w:rsid w:val="00840CF0"/>
    <w:rsid w:val="00840ED6"/>
    <w:rsid w:val="00840EE4"/>
    <w:rsid w:val="00840F1C"/>
    <w:rsid w:val="00840F65"/>
    <w:rsid w:val="008411BF"/>
    <w:rsid w:val="008412A6"/>
    <w:rsid w:val="00841304"/>
    <w:rsid w:val="0084138E"/>
    <w:rsid w:val="008414F3"/>
    <w:rsid w:val="0084189B"/>
    <w:rsid w:val="00841A49"/>
    <w:rsid w:val="00841AFB"/>
    <w:rsid w:val="00841B3D"/>
    <w:rsid w:val="00841EDC"/>
    <w:rsid w:val="00842126"/>
    <w:rsid w:val="0084216A"/>
    <w:rsid w:val="008421D3"/>
    <w:rsid w:val="0084228B"/>
    <w:rsid w:val="00842835"/>
    <w:rsid w:val="00842869"/>
    <w:rsid w:val="00842A64"/>
    <w:rsid w:val="00842A91"/>
    <w:rsid w:val="00842EC8"/>
    <w:rsid w:val="00843013"/>
    <w:rsid w:val="00843158"/>
    <w:rsid w:val="0084322D"/>
    <w:rsid w:val="00843236"/>
    <w:rsid w:val="00843321"/>
    <w:rsid w:val="008435B9"/>
    <w:rsid w:val="0084371E"/>
    <w:rsid w:val="00843B18"/>
    <w:rsid w:val="008441CE"/>
    <w:rsid w:val="008447C4"/>
    <w:rsid w:val="008448FA"/>
    <w:rsid w:val="008449CE"/>
    <w:rsid w:val="00844B7E"/>
    <w:rsid w:val="00844FD2"/>
    <w:rsid w:val="008450A4"/>
    <w:rsid w:val="0084530D"/>
    <w:rsid w:val="00845435"/>
    <w:rsid w:val="008454C2"/>
    <w:rsid w:val="00845508"/>
    <w:rsid w:val="00845C97"/>
    <w:rsid w:val="00845CF1"/>
    <w:rsid w:val="00845D60"/>
    <w:rsid w:val="00845DE8"/>
    <w:rsid w:val="008460B0"/>
    <w:rsid w:val="008462C7"/>
    <w:rsid w:val="00846314"/>
    <w:rsid w:val="0084639D"/>
    <w:rsid w:val="0084664A"/>
    <w:rsid w:val="008466CC"/>
    <w:rsid w:val="0084680E"/>
    <w:rsid w:val="00846DBB"/>
    <w:rsid w:val="00846DC3"/>
    <w:rsid w:val="008472A3"/>
    <w:rsid w:val="008474A4"/>
    <w:rsid w:val="0084760A"/>
    <w:rsid w:val="0084778F"/>
    <w:rsid w:val="0084781C"/>
    <w:rsid w:val="00847821"/>
    <w:rsid w:val="00847E79"/>
    <w:rsid w:val="00847F51"/>
    <w:rsid w:val="008500BD"/>
    <w:rsid w:val="008501FF"/>
    <w:rsid w:val="00850212"/>
    <w:rsid w:val="0085094E"/>
    <w:rsid w:val="00850B37"/>
    <w:rsid w:val="00850B51"/>
    <w:rsid w:val="00850CD8"/>
    <w:rsid w:val="00850D58"/>
    <w:rsid w:val="00850EC2"/>
    <w:rsid w:val="0085104B"/>
    <w:rsid w:val="0085107F"/>
    <w:rsid w:val="00851200"/>
    <w:rsid w:val="00851248"/>
    <w:rsid w:val="00851299"/>
    <w:rsid w:val="008513F6"/>
    <w:rsid w:val="00851569"/>
    <w:rsid w:val="0085166F"/>
    <w:rsid w:val="008516B6"/>
    <w:rsid w:val="00851BB0"/>
    <w:rsid w:val="00851D39"/>
    <w:rsid w:val="00851FE3"/>
    <w:rsid w:val="00852015"/>
    <w:rsid w:val="00852023"/>
    <w:rsid w:val="008522C0"/>
    <w:rsid w:val="00852333"/>
    <w:rsid w:val="0085238D"/>
    <w:rsid w:val="0085244B"/>
    <w:rsid w:val="0085244F"/>
    <w:rsid w:val="008524CD"/>
    <w:rsid w:val="008525B3"/>
    <w:rsid w:val="008525EE"/>
    <w:rsid w:val="0085296B"/>
    <w:rsid w:val="00852B16"/>
    <w:rsid w:val="00852BB7"/>
    <w:rsid w:val="00853120"/>
    <w:rsid w:val="008534E8"/>
    <w:rsid w:val="00853604"/>
    <w:rsid w:val="0085375D"/>
    <w:rsid w:val="00853784"/>
    <w:rsid w:val="00853907"/>
    <w:rsid w:val="00853C26"/>
    <w:rsid w:val="00853F0F"/>
    <w:rsid w:val="00853F9B"/>
    <w:rsid w:val="00854027"/>
    <w:rsid w:val="008544AD"/>
    <w:rsid w:val="008545BD"/>
    <w:rsid w:val="008545CF"/>
    <w:rsid w:val="00854915"/>
    <w:rsid w:val="00854E72"/>
    <w:rsid w:val="0085507B"/>
    <w:rsid w:val="0085532F"/>
    <w:rsid w:val="008553A3"/>
    <w:rsid w:val="008554A3"/>
    <w:rsid w:val="00855701"/>
    <w:rsid w:val="00855733"/>
    <w:rsid w:val="00855A46"/>
    <w:rsid w:val="00855BFC"/>
    <w:rsid w:val="00855D1D"/>
    <w:rsid w:val="00856376"/>
    <w:rsid w:val="008563EF"/>
    <w:rsid w:val="008568DA"/>
    <w:rsid w:val="008568EB"/>
    <w:rsid w:val="00856971"/>
    <w:rsid w:val="00856973"/>
    <w:rsid w:val="00856B7B"/>
    <w:rsid w:val="00856B8E"/>
    <w:rsid w:val="00856EFC"/>
    <w:rsid w:val="00857294"/>
    <w:rsid w:val="008573D0"/>
    <w:rsid w:val="0085744D"/>
    <w:rsid w:val="00857512"/>
    <w:rsid w:val="008576B7"/>
    <w:rsid w:val="00857899"/>
    <w:rsid w:val="00857A96"/>
    <w:rsid w:val="00857B72"/>
    <w:rsid w:val="00857C0D"/>
    <w:rsid w:val="00857CB4"/>
    <w:rsid w:val="00857DDC"/>
    <w:rsid w:val="008601B4"/>
    <w:rsid w:val="0086028E"/>
    <w:rsid w:val="008602AE"/>
    <w:rsid w:val="008604EB"/>
    <w:rsid w:val="0086053F"/>
    <w:rsid w:val="00860591"/>
    <w:rsid w:val="00860646"/>
    <w:rsid w:val="008606F6"/>
    <w:rsid w:val="00860771"/>
    <w:rsid w:val="00860821"/>
    <w:rsid w:val="0086086A"/>
    <w:rsid w:val="0086087E"/>
    <w:rsid w:val="008608B3"/>
    <w:rsid w:val="0086094D"/>
    <w:rsid w:val="00860B37"/>
    <w:rsid w:val="00860B70"/>
    <w:rsid w:val="00860CEA"/>
    <w:rsid w:val="00860D04"/>
    <w:rsid w:val="00860DD1"/>
    <w:rsid w:val="0086108A"/>
    <w:rsid w:val="00861313"/>
    <w:rsid w:val="008615F7"/>
    <w:rsid w:val="00861752"/>
    <w:rsid w:val="008618D1"/>
    <w:rsid w:val="0086196E"/>
    <w:rsid w:val="00861981"/>
    <w:rsid w:val="00861A05"/>
    <w:rsid w:val="00861A52"/>
    <w:rsid w:val="00861AEE"/>
    <w:rsid w:val="00861DBF"/>
    <w:rsid w:val="00861E6D"/>
    <w:rsid w:val="00861F22"/>
    <w:rsid w:val="00862030"/>
    <w:rsid w:val="00862085"/>
    <w:rsid w:val="00862138"/>
    <w:rsid w:val="0086246E"/>
    <w:rsid w:val="00862604"/>
    <w:rsid w:val="0086280C"/>
    <w:rsid w:val="00862828"/>
    <w:rsid w:val="00862865"/>
    <w:rsid w:val="00862A00"/>
    <w:rsid w:val="00862B6B"/>
    <w:rsid w:val="00862B9D"/>
    <w:rsid w:val="00863012"/>
    <w:rsid w:val="0086311B"/>
    <w:rsid w:val="0086311F"/>
    <w:rsid w:val="00863270"/>
    <w:rsid w:val="00863391"/>
    <w:rsid w:val="00863498"/>
    <w:rsid w:val="00863621"/>
    <w:rsid w:val="008637C3"/>
    <w:rsid w:val="0086396C"/>
    <w:rsid w:val="0086396F"/>
    <w:rsid w:val="00863BB6"/>
    <w:rsid w:val="00863C2D"/>
    <w:rsid w:val="00863D05"/>
    <w:rsid w:val="00864075"/>
    <w:rsid w:val="00864137"/>
    <w:rsid w:val="0086435D"/>
    <w:rsid w:val="008644B6"/>
    <w:rsid w:val="0086454E"/>
    <w:rsid w:val="008646B4"/>
    <w:rsid w:val="0086472A"/>
    <w:rsid w:val="00864874"/>
    <w:rsid w:val="00864898"/>
    <w:rsid w:val="00864941"/>
    <w:rsid w:val="00864B17"/>
    <w:rsid w:val="00864E9E"/>
    <w:rsid w:val="00864F21"/>
    <w:rsid w:val="00864FDE"/>
    <w:rsid w:val="0086538D"/>
    <w:rsid w:val="008654CA"/>
    <w:rsid w:val="008655FC"/>
    <w:rsid w:val="00865623"/>
    <w:rsid w:val="00865861"/>
    <w:rsid w:val="00865C4E"/>
    <w:rsid w:val="00865F9A"/>
    <w:rsid w:val="00866197"/>
    <w:rsid w:val="0086619A"/>
    <w:rsid w:val="008661A9"/>
    <w:rsid w:val="0086653A"/>
    <w:rsid w:val="00866637"/>
    <w:rsid w:val="008666A2"/>
    <w:rsid w:val="00866C46"/>
    <w:rsid w:val="00866D3B"/>
    <w:rsid w:val="00866D83"/>
    <w:rsid w:val="008674C2"/>
    <w:rsid w:val="00867724"/>
    <w:rsid w:val="0086790A"/>
    <w:rsid w:val="00867B05"/>
    <w:rsid w:val="00867C75"/>
    <w:rsid w:val="00867DA1"/>
    <w:rsid w:val="00870136"/>
    <w:rsid w:val="0087033F"/>
    <w:rsid w:val="00870398"/>
    <w:rsid w:val="0087092B"/>
    <w:rsid w:val="00870A29"/>
    <w:rsid w:val="00870A7F"/>
    <w:rsid w:val="00870C69"/>
    <w:rsid w:val="00870D09"/>
    <w:rsid w:val="00870D45"/>
    <w:rsid w:val="00870F7F"/>
    <w:rsid w:val="0087107B"/>
    <w:rsid w:val="00871102"/>
    <w:rsid w:val="00871118"/>
    <w:rsid w:val="00871161"/>
    <w:rsid w:val="0087122E"/>
    <w:rsid w:val="008716C2"/>
    <w:rsid w:val="00871708"/>
    <w:rsid w:val="008717D8"/>
    <w:rsid w:val="00871D1A"/>
    <w:rsid w:val="008720E4"/>
    <w:rsid w:val="008721CC"/>
    <w:rsid w:val="00872360"/>
    <w:rsid w:val="00872459"/>
    <w:rsid w:val="0087251C"/>
    <w:rsid w:val="00872581"/>
    <w:rsid w:val="00872736"/>
    <w:rsid w:val="00872874"/>
    <w:rsid w:val="00872DC5"/>
    <w:rsid w:val="0087304B"/>
    <w:rsid w:val="00873553"/>
    <w:rsid w:val="00873BD8"/>
    <w:rsid w:val="00873BE5"/>
    <w:rsid w:val="0087405D"/>
    <w:rsid w:val="008743F3"/>
    <w:rsid w:val="008745BC"/>
    <w:rsid w:val="0087460B"/>
    <w:rsid w:val="008746DE"/>
    <w:rsid w:val="00874899"/>
    <w:rsid w:val="008749F3"/>
    <w:rsid w:val="00874AE4"/>
    <w:rsid w:val="00874E7E"/>
    <w:rsid w:val="00875035"/>
    <w:rsid w:val="00875137"/>
    <w:rsid w:val="008751F6"/>
    <w:rsid w:val="00875265"/>
    <w:rsid w:val="008754AB"/>
    <w:rsid w:val="0087559C"/>
    <w:rsid w:val="00875BFB"/>
    <w:rsid w:val="00875C8E"/>
    <w:rsid w:val="00876184"/>
    <w:rsid w:val="00876478"/>
    <w:rsid w:val="00876491"/>
    <w:rsid w:val="00876670"/>
    <w:rsid w:val="00876943"/>
    <w:rsid w:val="00876989"/>
    <w:rsid w:val="008769D4"/>
    <w:rsid w:val="00876C4E"/>
    <w:rsid w:val="00876D84"/>
    <w:rsid w:val="0087720E"/>
    <w:rsid w:val="0087748A"/>
    <w:rsid w:val="008775C2"/>
    <w:rsid w:val="008775DD"/>
    <w:rsid w:val="008778B4"/>
    <w:rsid w:val="00877BCC"/>
    <w:rsid w:val="0088011A"/>
    <w:rsid w:val="0088021B"/>
    <w:rsid w:val="008802AD"/>
    <w:rsid w:val="00880366"/>
    <w:rsid w:val="0088046D"/>
    <w:rsid w:val="008804C7"/>
    <w:rsid w:val="008807C6"/>
    <w:rsid w:val="008807E6"/>
    <w:rsid w:val="008809CD"/>
    <w:rsid w:val="008809D3"/>
    <w:rsid w:val="00880D0D"/>
    <w:rsid w:val="00880E30"/>
    <w:rsid w:val="008810A5"/>
    <w:rsid w:val="0088127E"/>
    <w:rsid w:val="008812FF"/>
    <w:rsid w:val="00881462"/>
    <w:rsid w:val="008814B9"/>
    <w:rsid w:val="008815CB"/>
    <w:rsid w:val="00881785"/>
    <w:rsid w:val="008819CF"/>
    <w:rsid w:val="00881BED"/>
    <w:rsid w:val="00881CB6"/>
    <w:rsid w:val="00881D01"/>
    <w:rsid w:val="00881F5C"/>
    <w:rsid w:val="00881F90"/>
    <w:rsid w:val="0088239F"/>
    <w:rsid w:val="0088253B"/>
    <w:rsid w:val="0088259D"/>
    <w:rsid w:val="00882686"/>
    <w:rsid w:val="008826A1"/>
    <w:rsid w:val="0088280D"/>
    <w:rsid w:val="00882841"/>
    <w:rsid w:val="00882858"/>
    <w:rsid w:val="00882A7B"/>
    <w:rsid w:val="00882BB8"/>
    <w:rsid w:val="00882BF5"/>
    <w:rsid w:val="00882CB9"/>
    <w:rsid w:val="008833FF"/>
    <w:rsid w:val="008835F0"/>
    <w:rsid w:val="00883640"/>
    <w:rsid w:val="008839E3"/>
    <w:rsid w:val="00883B04"/>
    <w:rsid w:val="00883F96"/>
    <w:rsid w:val="00884017"/>
    <w:rsid w:val="0088423F"/>
    <w:rsid w:val="00884253"/>
    <w:rsid w:val="00884349"/>
    <w:rsid w:val="0088438C"/>
    <w:rsid w:val="008843B0"/>
    <w:rsid w:val="0088474E"/>
    <w:rsid w:val="0088497A"/>
    <w:rsid w:val="00884A90"/>
    <w:rsid w:val="00884E3E"/>
    <w:rsid w:val="0088505C"/>
    <w:rsid w:val="008850E4"/>
    <w:rsid w:val="008850F4"/>
    <w:rsid w:val="00885490"/>
    <w:rsid w:val="00885491"/>
    <w:rsid w:val="0088563F"/>
    <w:rsid w:val="008857F0"/>
    <w:rsid w:val="0088588D"/>
    <w:rsid w:val="00885B80"/>
    <w:rsid w:val="00885C4F"/>
    <w:rsid w:val="00885C5B"/>
    <w:rsid w:val="00885D52"/>
    <w:rsid w:val="00886129"/>
    <w:rsid w:val="00886145"/>
    <w:rsid w:val="008865DF"/>
    <w:rsid w:val="0088663E"/>
    <w:rsid w:val="0088670A"/>
    <w:rsid w:val="0088676E"/>
    <w:rsid w:val="008867FD"/>
    <w:rsid w:val="008868EC"/>
    <w:rsid w:val="00886C7C"/>
    <w:rsid w:val="00886CE6"/>
    <w:rsid w:val="00886E38"/>
    <w:rsid w:val="00886F19"/>
    <w:rsid w:val="00886FB2"/>
    <w:rsid w:val="00887467"/>
    <w:rsid w:val="00887524"/>
    <w:rsid w:val="00887630"/>
    <w:rsid w:val="00887738"/>
    <w:rsid w:val="00887CD0"/>
    <w:rsid w:val="00887D0D"/>
    <w:rsid w:val="00887DBE"/>
    <w:rsid w:val="00887FCF"/>
    <w:rsid w:val="00887FD1"/>
    <w:rsid w:val="00890123"/>
    <w:rsid w:val="0089068B"/>
    <w:rsid w:val="00890C18"/>
    <w:rsid w:val="008910D0"/>
    <w:rsid w:val="00891156"/>
    <w:rsid w:val="008911F3"/>
    <w:rsid w:val="00891243"/>
    <w:rsid w:val="008912D9"/>
    <w:rsid w:val="0089130F"/>
    <w:rsid w:val="008916E1"/>
    <w:rsid w:val="008918D0"/>
    <w:rsid w:val="008919A2"/>
    <w:rsid w:val="00891A2B"/>
    <w:rsid w:val="00891C14"/>
    <w:rsid w:val="00891C8C"/>
    <w:rsid w:val="0089206C"/>
    <w:rsid w:val="0089226B"/>
    <w:rsid w:val="00892533"/>
    <w:rsid w:val="00892977"/>
    <w:rsid w:val="00892BD6"/>
    <w:rsid w:val="00892BEA"/>
    <w:rsid w:val="00892CA9"/>
    <w:rsid w:val="00892E40"/>
    <w:rsid w:val="00892ED5"/>
    <w:rsid w:val="00892F3E"/>
    <w:rsid w:val="00893200"/>
    <w:rsid w:val="008934C3"/>
    <w:rsid w:val="00893569"/>
    <w:rsid w:val="00893601"/>
    <w:rsid w:val="0089361E"/>
    <w:rsid w:val="0089380D"/>
    <w:rsid w:val="008938FE"/>
    <w:rsid w:val="0089398E"/>
    <w:rsid w:val="00893ABD"/>
    <w:rsid w:val="00893B1C"/>
    <w:rsid w:val="00893C19"/>
    <w:rsid w:val="00893D94"/>
    <w:rsid w:val="00893DB6"/>
    <w:rsid w:val="00893FA2"/>
    <w:rsid w:val="008940FE"/>
    <w:rsid w:val="00894122"/>
    <w:rsid w:val="00894236"/>
    <w:rsid w:val="008945EF"/>
    <w:rsid w:val="0089480A"/>
    <w:rsid w:val="0089481B"/>
    <w:rsid w:val="008949B2"/>
    <w:rsid w:val="00894D50"/>
    <w:rsid w:val="00894DCC"/>
    <w:rsid w:val="00894E37"/>
    <w:rsid w:val="00895152"/>
    <w:rsid w:val="0089517B"/>
    <w:rsid w:val="0089539D"/>
    <w:rsid w:val="00895709"/>
    <w:rsid w:val="0089580F"/>
    <w:rsid w:val="00895812"/>
    <w:rsid w:val="008959B1"/>
    <w:rsid w:val="00895B99"/>
    <w:rsid w:val="00895C35"/>
    <w:rsid w:val="00895E79"/>
    <w:rsid w:val="00895EEF"/>
    <w:rsid w:val="00896287"/>
    <w:rsid w:val="008962AF"/>
    <w:rsid w:val="0089657A"/>
    <w:rsid w:val="0089659E"/>
    <w:rsid w:val="00896801"/>
    <w:rsid w:val="00896957"/>
    <w:rsid w:val="00896AD7"/>
    <w:rsid w:val="00896FC9"/>
    <w:rsid w:val="0089719C"/>
    <w:rsid w:val="00897222"/>
    <w:rsid w:val="0089725E"/>
    <w:rsid w:val="008976C6"/>
    <w:rsid w:val="00897A02"/>
    <w:rsid w:val="00897B5A"/>
    <w:rsid w:val="00897FE5"/>
    <w:rsid w:val="008A032D"/>
    <w:rsid w:val="008A06B0"/>
    <w:rsid w:val="008A0892"/>
    <w:rsid w:val="008A0B68"/>
    <w:rsid w:val="008A0C34"/>
    <w:rsid w:val="008A0E5C"/>
    <w:rsid w:val="008A10CA"/>
    <w:rsid w:val="008A13AE"/>
    <w:rsid w:val="008A13F5"/>
    <w:rsid w:val="008A144F"/>
    <w:rsid w:val="008A152E"/>
    <w:rsid w:val="008A1545"/>
    <w:rsid w:val="008A160D"/>
    <w:rsid w:val="008A1A1C"/>
    <w:rsid w:val="008A1B48"/>
    <w:rsid w:val="008A205D"/>
    <w:rsid w:val="008A2080"/>
    <w:rsid w:val="008A2183"/>
    <w:rsid w:val="008A22BE"/>
    <w:rsid w:val="008A23B7"/>
    <w:rsid w:val="008A23BF"/>
    <w:rsid w:val="008A2410"/>
    <w:rsid w:val="008A2520"/>
    <w:rsid w:val="008A2593"/>
    <w:rsid w:val="008A259B"/>
    <w:rsid w:val="008A25BD"/>
    <w:rsid w:val="008A2ED7"/>
    <w:rsid w:val="008A30E4"/>
    <w:rsid w:val="008A3127"/>
    <w:rsid w:val="008A33A7"/>
    <w:rsid w:val="008A39C0"/>
    <w:rsid w:val="008A3A08"/>
    <w:rsid w:val="008A3E96"/>
    <w:rsid w:val="008A3FCF"/>
    <w:rsid w:val="008A3FDF"/>
    <w:rsid w:val="008A41D1"/>
    <w:rsid w:val="008A43E8"/>
    <w:rsid w:val="008A45B0"/>
    <w:rsid w:val="008A45B5"/>
    <w:rsid w:val="008A45C6"/>
    <w:rsid w:val="008A45E3"/>
    <w:rsid w:val="008A4819"/>
    <w:rsid w:val="008A490A"/>
    <w:rsid w:val="008A4975"/>
    <w:rsid w:val="008A50DE"/>
    <w:rsid w:val="008A52CF"/>
    <w:rsid w:val="008A5415"/>
    <w:rsid w:val="008A549B"/>
    <w:rsid w:val="008A55B7"/>
    <w:rsid w:val="008A56EA"/>
    <w:rsid w:val="008A57F9"/>
    <w:rsid w:val="008A5802"/>
    <w:rsid w:val="008A5B65"/>
    <w:rsid w:val="008A5C55"/>
    <w:rsid w:val="008A5CD3"/>
    <w:rsid w:val="008A600F"/>
    <w:rsid w:val="008A6126"/>
    <w:rsid w:val="008A621F"/>
    <w:rsid w:val="008A6582"/>
    <w:rsid w:val="008A68E9"/>
    <w:rsid w:val="008A694D"/>
    <w:rsid w:val="008A6A0F"/>
    <w:rsid w:val="008A6A13"/>
    <w:rsid w:val="008A6B13"/>
    <w:rsid w:val="008A6B27"/>
    <w:rsid w:val="008A6B8B"/>
    <w:rsid w:val="008A7438"/>
    <w:rsid w:val="008A74A8"/>
    <w:rsid w:val="008A7515"/>
    <w:rsid w:val="008A75AA"/>
    <w:rsid w:val="008A78C8"/>
    <w:rsid w:val="008A7A5C"/>
    <w:rsid w:val="008A7F2B"/>
    <w:rsid w:val="008B0214"/>
    <w:rsid w:val="008B02BD"/>
    <w:rsid w:val="008B08B8"/>
    <w:rsid w:val="008B0B58"/>
    <w:rsid w:val="008B0BE1"/>
    <w:rsid w:val="008B0E63"/>
    <w:rsid w:val="008B0ED8"/>
    <w:rsid w:val="008B1467"/>
    <w:rsid w:val="008B15E9"/>
    <w:rsid w:val="008B16EE"/>
    <w:rsid w:val="008B197A"/>
    <w:rsid w:val="008B19EC"/>
    <w:rsid w:val="008B1CB9"/>
    <w:rsid w:val="008B1F99"/>
    <w:rsid w:val="008B211B"/>
    <w:rsid w:val="008B22AD"/>
    <w:rsid w:val="008B22AE"/>
    <w:rsid w:val="008B22D1"/>
    <w:rsid w:val="008B237A"/>
    <w:rsid w:val="008B242F"/>
    <w:rsid w:val="008B2488"/>
    <w:rsid w:val="008B24F6"/>
    <w:rsid w:val="008B2977"/>
    <w:rsid w:val="008B29BA"/>
    <w:rsid w:val="008B2B81"/>
    <w:rsid w:val="008B2C35"/>
    <w:rsid w:val="008B2E79"/>
    <w:rsid w:val="008B2EBB"/>
    <w:rsid w:val="008B2F47"/>
    <w:rsid w:val="008B338D"/>
    <w:rsid w:val="008B342D"/>
    <w:rsid w:val="008B347E"/>
    <w:rsid w:val="008B34FD"/>
    <w:rsid w:val="008B39B4"/>
    <w:rsid w:val="008B3A6A"/>
    <w:rsid w:val="008B3CC3"/>
    <w:rsid w:val="008B4075"/>
    <w:rsid w:val="008B42E5"/>
    <w:rsid w:val="008B4491"/>
    <w:rsid w:val="008B4556"/>
    <w:rsid w:val="008B459D"/>
    <w:rsid w:val="008B4897"/>
    <w:rsid w:val="008B489E"/>
    <w:rsid w:val="008B4CB0"/>
    <w:rsid w:val="008B4CFE"/>
    <w:rsid w:val="008B4D7E"/>
    <w:rsid w:val="008B4F41"/>
    <w:rsid w:val="008B502E"/>
    <w:rsid w:val="008B50E3"/>
    <w:rsid w:val="008B5133"/>
    <w:rsid w:val="008B51F5"/>
    <w:rsid w:val="008B5376"/>
    <w:rsid w:val="008B53F8"/>
    <w:rsid w:val="008B54C1"/>
    <w:rsid w:val="008B55CE"/>
    <w:rsid w:val="008B55F9"/>
    <w:rsid w:val="008B5621"/>
    <w:rsid w:val="008B5623"/>
    <w:rsid w:val="008B58D5"/>
    <w:rsid w:val="008B5ABD"/>
    <w:rsid w:val="008B5CB1"/>
    <w:rsid w:val="008B5DE5"/>
    <w:rsid w:val="008B5E91"/>
    <w:rsid w:val="008B60AD"/>
    <w:rsid w:val="008B61CB"/>
    <w:rsid w:val="008B64AC"/>
    <w:rsid w:val="008B678B"/>
    <w:rsid w:val="008B67B4"/>
    <w:rsid w:val="008B6858"/>
    <w:rsid w:val="008B6979"/>
    <w:rsid w:val="008B6A01"/>
    <w:rsid w:val="008B6A73"/>
    <w:rsid w:val="008B6CCA"/>
    <w:rsid w:val="008B70B1"/>
    <w:rsid w:val="008B70D6"/>
    <w:rsid w:val="008B70E1"/>
    <w:rsid w:val="008B7474"/>
    <w:rsid w:val="008B75D0"/>
    <w:rsid w:val="008B782A"/>
    <w:rsid w:val="008B79AC"/>
    <w:rsid w:val="008B7B21"/>
    <w:rsid w:val="008B7D22"/>
    <w:rsid w:val="008B7D75"/>
    <w:rsid w:val="008C02E9"/>
    <w:rsid w:val="008C061D"/>
    <w:rsid w:val="008C0631"/>
    <w:rsid w:val="008C09B1"/>
    <w:rsid w:val="008C09D5"/>
    <w:rsid w:val="008C0A7C"/>
    <w:rsid w:val="008C0B28"/>
    <w:rsid w:val="008C0B6A"/>
    <w:rsid w:val="008C0C28"/>
    <w:rsid w:val="008C0F93"/>
    <w:rsid w:val="008C103C"/>
    <w:rsid w:val="008C1124"/>
    <w:rsid w:val="008C11C3"/>
    <w:rsid w:val="008C11CA"/>
    <w:rsid w:val="008C15F0"/>
    <w:rsid w:val="008C194B"/>
    <w:rsid w:val="008C1ACB"/>
    <w:rsid w:val="008C1AF7"/>
    <w:rsid w:val="008C1D65"/>
    <w:rsid w:val="008C1FCF"/>
    <w:rsid w:val="008C2048"/>
    <w:rsid w:val="008C2062"/>
    <w:rsid w:val="008C215E"/>
    <w:rsid w:val="008C21AC"/>
    <w:rsid w:val="008C2288"/>
    <w:rsid w:val="008C22D0"/>
    <w:rsid w:val="008C22EC"/>
    <w:rsid w:val="008C23CB"/>
    <w:rsid w:val="008C240F"/>
    <w:rsid w:val="008C2650"/>
    <w:rsid w:val="008C270F"/>
    <w:rsid w:val="008C277A"/>
    <w:rsid w:val="008C27AC"/>
    <w:rsid w:val="008C27B4"/>
    <w:rsid w:val="008C2B08"/>
    <w:rsid w:val="008C2D62"/>
    <w:rsid w:val="008C2E49"/>
    <w:rsid w:val="008C2E7C"/>
    <w:rsid w:val="008C30CD"/>
    <w:rsid w:val="008C3213"/>
    <w:rsid w:val="008C329B"/>
    <w:rsid w:val="008C34FB"/>
    <w:rsid w:val="008C35B8"/>
    <w:rsid w:val="008C3763"/>
    <w:rsid w:val="008C3B27"/>
    <w:rsid w:val="008C3BCA"/>
    <w:rsid w:val="008C3C6B"/>
    <w:rsid w:val="008C3D8A"/>
    <w:rsid w:val="008C3E52"/>
    <w:rsid w:val="008C3EAD"/>
    <w:rsid w:val="008C4585"/>
    <w:rsid w:val="008C45F2"/>
    <w:rsid w:val="008C463E"/>
    <w:rsid w:val="008C49BD"/>
    <w:rsid w:val="008C4B12"/>
    <w:rsid w:val="008C4B16"/>
    <w:rsid w:val="008C4B48"/>
    <w:rsid w:val="008C4BDB"/>
    <w:rsid w:val="008C4C1F"/>
    <w:rsid w:val="008C4CA3"/>
    <w:rsid w:val="008C4D88"/>
    <w:rsid w:val="008C4DBF"/>
    <w:rsid w:val="008C50F5"/>
    <w:rsid w:val="008C5130"/>
    <w:rsid w:val="008C51E1"/>
    <w:rsid w:val="008C55F3"/>
    <w:rsid w:val="008C568E"/>
    <w:rsid w:val="008C56B0"/>
    <w:rsid w:val="008C570F"/>
    <w:rsid w:val="008C5820"/>
    <w:rsid w:val="008C5C1B"/>
    <w:rsid w:val="008C5C3E"/>
    <w:rsid w:val="008C5DE4"/>
    <w:rsid w:val="008C5F7E"/>
    <w:rsid w:val="008C5FEE"/>
    <w:rsid w:val="008C6182"/>
    <w:rsid w:val="008C63E2"/>
    <w:rsid w:val="008C67D4"/>
    <w:rsid w:val="008C6864"/>
    <w:rsid w:val="008C6890"/>
    <w:rsid w:val="008C69ED"/>
    <w:rsid w:val="008C6B0D"/>
    <w:rsid w:val="008C6DA3"/>
    <w:rsid w:val="008C6E03"/>
    <w:rsid w:val="008C6EE7"/>
    <w:rsid w:val="008C74CA"/>
    <w:rsid w:val="008C7951"/>
    <w:rsid w:val="008C7B6F"/>
    <w:rsid w:val="008C7B86"/>
    <w:rsid w:val="008C7C46"/>
    <w:rsid w:val="008C7C4B"/>
    <w:rsid w:val="008D020C"/>
    <w:rsid w:val="008D03DF"/>
    <w:rsid w:val="008D0613"/>
    <w:rsid w:val="008D06BA"/>
    <w:rsid w:val="008D0754"/>
    <w:rsid w:val="008D089D"/>
    <w:rsid w:val="008D0915"/>
    <w:rsid w:val="008D0A59"/>
    <w:rsid w:val="008D1176"/>
    <w:rsid w:val="008D127D"/>
    <w:rsid w:val="008D13AE"/>
    <w:rsid w:val="008D1417"/>
    <w:rsid w:val="008D14DE"/>
    <w:rsid w:val="008D1520"/>
    <w:rsid w:val="008D15A6"/>
    <w:rsid w:val="008D1601"/>
    <w:rsid w:val="008D189A"/>
    <w:rsid w:val="008D18B8"/>
    <w:rsid w:val="008D1DDD"/>
    <w:rsid w:val="008D20E0"/>
    <w:rsid w:val="008D20E1"/>
    <w:rsid w:val="008D2292"/>
    <w:rsid w:val="008D2358"/>
    <w:rsid w:val="008D2480"/>
    <w:rsid w:val="008D2743"/>
    <w:rsid w:val="008D2750"/>
    <w:rsid w:val="008D2AF2"/>
    <w:rsid w:val="008D2D21"/>
    <w:rsid w:val="008D2ECD"/>
    <w:rsid w:val="008D3020"/>
    <w:rsid w:val="008D33D7"/>
    <w:rsid w:val="008D3457"/>
    <w:rsid w:val="008D3527"/>
    <w:rsid w:val="008D3628"/>
    <w:rsid w:val="008D382E"/>
    <w:rsid w:val="008D3834"/>
    <w:rsid w:val="008D3953"/>
    <w:rsid w:val="008D3AFB"/>
    <w:rsid w:val="008D3C3F"/>
    <w:rsid w:val="008D3D4B"/>
    <w:rsid w:val="008D3F33"/>
    <w:rsid w:val="008D4051"/>
    <w:rsid w:val="008D4330"/>
    <w:rsid w:val="008D43C6"/>
    <w:rsid w:val="008D4BD8"/>
    <w:rsid w:val="008D51B0"/>
    <w:rsid w:val="008D52BC"/>
    <w:rsid w:val="008D5328"/>
    <w:rsid w:val="008D548F"/>
    <w:rsid w:val="008D54D9"/>
    <w:rsid w:val="008D56EF"/>
    <w:rsid w:val="008D5833"/>
    <w:rsid w:val="008D5904"/>
    <w:rsid w:val="008D62AD"/>
    <w:rsid w:val="008D63A5"/>
    <w:rsid w:val="008D64A1"/>
    <w:rsid w:val="008D650E"/>
    <w:rsid w:val="008D694D"/>
    <w:rsid w:val="008D6AC2"/>
    <w:rsid w:val="008D6C71"/>
    <w:rsid w:val="008D7009"/>
    <w:rsid w:val="008D71BA"/>
    <w:rsid w:val="008D7257"/>
    <w:rsid w:val="008D72C6"/>
    <w:rsid w:val="008D72D7"/>
    <w:rsid w:val="008D744E"/>
    <w:rsid w:val="008D75A8"/>
    <w:rsid w:val="008D7B88"/>
    <w:rsid w:val="008D7D44"/>
    <w:rsid w:val="008E05CC"/>
    <w:rsid w:val="008E05DF"/>
    <w:rsid w:val="008E06FA"/>
    <w:rsid w:val="008E0E48"/>
    <w:rsid w:val="008E0EA2"/>
    <w:rsid w:val="008E0F73"/>
    <w:rsid w:val="008E128D"/>
    <w:rsid w:val="008E143B"/>
    <w:rsid w:val="008E1551"/>
    <w:rsid w:val="008E1A5F"/>
    <w:rsid w:val="008E1B64"/>
    <w:rsid w:val="008E1C82"/>
    <w:rsid w:val="008E1CB6"/>
    <w:rsid w:val="008E1D52"/>
    <w:rsid w:val="008E1E1F"/>
    <w:rsid w:val="008E200E"/>
    <w:rsid w:val="008E2011"/>
    <w:rsid w:val="008E211B"/>
    <w:rsid w:val="008E218B"/>
    <w:rsid w:val="008E27FB"/>
    <w:rsid w:val="008E2878"/>
    <w:rsid w:val="008E2A5C"/>
    <w:rsid w:val="008E2AEC"/>
    <w:rsid w:val="008E2D0E"/>
    <w:rsid w:val="008E2D48"/>
    <w:rsid w:val="008E313E"/>
    <w:rsid w:val="008E3A94"/>
    <w:rsid w:val="008E3C3D"/>
    <w:rsid w:val="008E3D6E"/>
    <w:rsid w:val="008E414E"/>
    <w:rsid w:val="008E42A6"/>
    <w:rsid w:val="008E4343"/>
    <w:rsid w:val="008E440A"/>
    <w:rsid w:val="008E4AA9"/>
    <w:rsid w:val="008E4B41"/>
    <w:rsid w:val="008E4C24"/>
    <w:rsid w:val="008E4DE0"/>
    <w:rsid w:val="008E4EFC"/>
    <w:rsid w:val="008E4F1A"/>
    <w:rsid w:val="008E4FBC"/>
    <w:rsid w:val="008E5575"/>
    <w:rsid w:val="008E59F6"/>
    <w:rsid w:val="008E5A2F"/>
    <w:rsid w:val="008E5BF0"/>
    <w:rsid w:val="008E5BF2"/>
    <w:rsid w:val="008E5E47"/>
    <w:rsid w:val="008E6511"/>
    <w:rsid w:val="008E6762"/>
    <w:rsid w:val="008E67F7"/>
    <w:rsid w:val="008E6806"/>
    <w:rsid w:val="008E6993"/>
    <w:rsid w:val="008E6A99"/>
    <w:rsid w:val="008E6F62"/>
    <w:rsid w:val="008E7195"/>
    <w:rsid w:val="008E71AF"/>
    <w:rsid w:val="008E747F"/>
    <w:rsid w:val="008E74B5"/>
    <w:rsid w:val="008E7648"/>
    <w:rsid w:val="008E787E"/>
    <w:rsid w:val="008E7938"/>
    <w:rsid w:val="008E7B0F"/>
    <w:rsid w:val="008E7C26"/>
    <w:rsid w:val="008E7CA7"/>
    <w:rsid w:val="008F006F"/>
    <w:rsid w:val="008F00A9"/>
    <w:rsid w:val="008F0123"/>
    <w:rsid w:val="008F0165"/>
    <w:rsid w:val="008F0519"/>
    <w:rsid w:val="008F0598"/>
    <w:rsid w:val="008F093F"/>
    <w:rsid w:val="008F0B15"/>
    <w:rsid w:val="008F0B1C"/>
    <w:rsid w:val="008F0C16"/>
    <w:rsid w:val="008F0D14"/>
    <w:rsid w:val="008F0E4B"/>
    <w:rsid w:val="008F0E85"/>
    <w:rsid w:val="008F0E97"/>
    <w:rsid w:val="008F1656"/>
    <w:rsid w:val="008F1711"/>
    <w:rsid w:val="008F1973"/>
    <w:rsid w:val="008F19D2"/>
    <w:rsid w:val="008F1BA9"/>
    <w:rsid w:val="008F1BB7"/>
    <w:rsid w:val="008F1CE5"/>
    <w:rsid w:val="008F1CEA"/>
    <w:rsid w:val="008F1D62"/>
    <w:rsid w:val="008F1DDE"/>
    <w:rsid w:val="008F1E7E"/>
    <w:rsid w:val="008F1EB4"/>
    <w:rsid w:val="008F1F13"/>
    <w:rsid w:val="008F20EB"/>
    <w:rsid w:val="008F213E"/>
    <w:rsid w:val="008F2172"/>
    <w:rsid w:val="008F23B7"/>
    <w:rsid w:val="008F2596"/>
    <w:rsid w:val="008F268E"/>
    <w:rsid w:val="008F28F1"/>
    <w:rsid w:val="008F2C2F"/>
    <w:rsid w:val="008F2D95"/>
    <w:rsid w:val="008F2F88"/>
    <w:rsid w:val="008F309E"/>
    <w:rsid w:val="008F3359"/>
    <w:rsid w:val="008F34C3"/>
    <w:rsid w:val="008F3658"/>
    <w:rsid w:val="008F3757"/>
    <w:rsid w:val="008F3886"/>
    <w:rsid w:val="008F4301"/>
    <w:rsid w:val="008F453A"/>
    <w:rsid w:val="008F468C"/>
    <w:rsid w:val="008F49F2"/>
    <w:rsid w:val="008F4A72"/>
    <w:rsid w:val="008F4B16"/>
    <w:rsid w:val="008F4E01"/>
    <w:rsid w:val="008F4E5A"/>
    <w:rsid w:val="008F4F2F"/>
    <w:rsid w:val="008F51E6"/>
    <w:rsid w:val="008F5227"/>
    <w:rsid w:val="008F53B0"/>
    <w:rsid w:val="008F5405"/>
    <w:rsid w:val="008F56A2"/>
    <w:rsid w:val="008F56C6"/>
    <w:rsid w:val="008F57CD"/>
    <w:rsid w:val="008F5A06"/>
    <w:rsid w:val="008F5B0A"/>
    <w:rsid w:val="008F5F1B"/>
    <w:rsid w:val="008F5F6A"/>
    <w:rsid w:val="008F623D"/>
    <w:rsid w:val="008F62CD"/>
    <w:rsid w:val="008F62E6"/>
    <w:rsid w:val="008F63D8"/>
    <w:rsid w:val="008F647F"/>
    <w:rsid w:val="008F657A"/>
    <w:rsid w:val="008F663C"/>
    <w:rsid w:val="008F6720"/>
    <w:rsid w:val="008F67D6"/>
    <w:rsid w:val="008F67EF"/>
    <w:rsid w:val="008F6BD1"/>
    <w:rsid w:val="008F6BFC"/>
    <w:rsid w:val="008F6C02"/>
    <w:rsid w:val="008F6D0C"/>
    <w:rsid w:val="008F6FF3"/>
    <w:rsid w:val="008F7049"/>
    <w:rsid w:val="008F7091"/>
    <w:rsid w:val="008F7215"/>
    <w:rsid w:val="008F72D0"/>
    <w:rsid w:val="008F73EA"/>
    <w:rsid w:val="008F73F8"/>
    <w:rsid w:val="008F74D1"/>
    <w:rsid w:val="008F755A"/>
    <w:rsid w:val="008F7584"/>
    <w:rsid w:val="008F76B4"/>
    <w:rsid w:val="008F7767"/>
    <w:rsid w:val="008F7A11"/>
    <w:rsid w:val="008F7B45"/>
    <w:rsid w:val="008F7B66"/>
    <w:rsid w:val="008F7CE4"/>
    <w:rsid w:val="008F7D1C"/>
    <w:rsid w:val="008F7E5E"/>
    <w:rsid w:val="009001C7"/>
    <w:rsid w:val="009001F9"/>
    <w:rsid w:val="00900257"/>
    <w:rsid w:val="00900271"/>
    <w:rsid w:val="00900345"/>
    <w:rsid w:val="009003DE"/>
    <w:rsid w:val="00900581"/>
    <w:rsid w:val="009007CA"/>
    <w:rsid w:val="00900926"/>
    <w:rsid w:val="00900B78"/>
    <w:rsid w:val="00900F0D"/>
    <w:rsid w:val="00900F10"/>
    <w:rsid w:val="00901113"/>
    <w:rsid w:val="009011DC"/>
    <w:rsid w:val="00901254"/>
    <w:rsid w:val="0090133D"/>
    <w:rsid w:val="009014CA"/>
    <w:rsid w:val="009018DC"/>
    <w:rsid w:val="00901A2C"/>
    <w:rsid w:val="00901A34"/>
    <w:rsid w:val="00901A3D"/>
    <w:rsid w:val="00901A82"/>
    <w:rsid w:val="00901C73"/>
    <w:rsid w:val="00901C7B"/>
    <w:rsid w:val="00901EE9"/>
    <w:rsid w:val="00902057"/>
    <w:rsid w:val="00902107"/>
    <w:rsid w:val="0090214A"/>
    <w:rsid w:val="0090220C"/>
    <w:rsid w:val="0090222A"/>
    <w:rsid w:val="00902264"/>
    <w:rsid w:val="009023CF"/>
    <w:rsid w:val="009023F0"/>
    <w:rsid w:val="009027D5"/>
    <w:rsid w:val="0090296D"/>
    <w:rsid w:val="00902BAE"/>
    <w:rsid w:val="00902E53"/>
    <w:rsid w:val="00903115"/>
    <w:rsid w:val="009031CE"/>
    <w:rsid w:val="00903217"/>
    <w:rsid w:val="00903376"/>
    <w:rsid w:val="00903452"/>
    <w:rsid w:val="00903568"/>
    <w:rsid w:val="00903599"/>
    <w:rsid w:val="009035C2"/>
    <w:rsid w:val="009036AF"/>
    <w:rsid w:val="00903771"/>
    <w:rsid w:val="00903799"/>
    <w:rsid w:val="0090389B"/>
    <w:rsid w:val="009038D4"/>
    <w:rsid w:val="00903961"/>
    <w:rsid w:val="00903B58"/>
    <w:rsid w:val="00903E19"/>
    <w:rsid w:val="00903E62"/>
    <w:rsid w:val="00904036"/>
    <w:rsid w:val="009042D5"/>
    <w:rsid w:val="00904481"/>
    <w:rsid w:val="009047D5"/>
    <w:rsid w:val="009047FA"/>
    <w:rsid w:val="00904BB6"/>
    <w:rsid w:val="00904C61"/>
    <w:rsid w:val="00904F49"/>
    <w:rsid w:val="00905022"/>
    <w:rsid w:val="0090559A"/>
    <w:rsid w:val="00905797"/>
    <w:rsid w:val="0090596A"/>
    <w:rsid w:val="00905BA9"/>
    <w:rsid w:val="00905CDC"/>
    <w:rsid w:val="00905D1D"/>
    <w:rsid w:val="00905E52"/>
    <w:rsid w:val="00905EC9"/>
    <w:rsid w:val="00905F83"/>
    <w:rsid w:val="009061D5"/>
    <w:rsid w:val="00906620"/>
    <w:rsid w:val="00906678"/>
    <w:rsid w:val="00906728"/>
    <w:rsid w:val="00906826"/>
    <w:rsid w:val="0090688D"/>
    <w:rsid w:val="0090690C"/>
    <w:rsid w:val="00906C2F"/>
    <w:rsid w:val="00906F4B"/>
    <w:rsid w:val="009071E1"/>
    <w:rsid w:val="009073B2"/>
    <w:rsid w:val="009075DF"/>
    <w:rsid w:val="009077F0"/>
    <w:rsid w:val="00907BB6"/>
    <w:rsid w:val="00907C3F"/>
    <w:rsid w:val="00907E3E"/>
    <w:rsid w:val="00907ED0"/>
    <w:rsid w:val="009100BD"/>
    <w:rsid w:val="009100C5"/>
    <w:rsid w:val="009102C2"/>
    <w:rsid w:val="009104C2"/>
    <w:rsid w:val="00910568"/>
    <w:rsid w:val="0091061A"/>
    <w:rsid w:val="00910759"/>
    <w:rsid w:val="00910955"/>
    <w:rsid w:val="00910C20"/>
    <w:rsid w:val="00910E64"/>
    <w:rsid w:val="00910E67"/>
    <w:rsid w:val="00910EA6"/>
    <w:rsid w:val="00910FB2"/>
    <w:rsid w:val="00911130"/>
    <w:rsid w:val="009112F8"/>
    <w:rsid w:val="009118DB"/>
    <w:rsid w:val="009119E9"/>
    <w:rsid w:val="00911BAD"/>
    <w:rsid w:val="00911D3C"/>
    <w:rsid w:val="009124C1"/>
    <w:rsid w:val="0091263B"/>
    <w:rsid w:val="0091295F"/>
    <w:rsid w:val="009129DF"/>
    <w:rsid w:val="009129E6"/>
    <w:rsid w:val="00912C80"/>
    <w:rsid w:val="00912DEA"/>
    <w:rsid w:val="00912EAE"/>
    <w:rsid w:val="00912F42"/>
    <w:rsid w:val="00913251"/>
    <w:rsid w:val="0091328C"/>
    <w:rsid w:val="0091345F"/>
    <w:rsid w:val="009135FD"/>
    <w:rsid w:val="0091387D"/>
    <w:rsid w:val="00913992"/>
    <w:rsid w:val="00913C55"/>
    <w:rsid w:val="00913D1D"/>
    <w:rsid w:val="00913F0F"/>
    <w:rsid w:val="009141AE"/>
    <w:rsid w:val="0091440D"/>
    <w:rsid w:val="009144D5"/>
    <w:rsid w:val="0091454B"/>
    <w:rsid w:val="00914779"/>
    <w:rsid w:val="009147C2"/>
    <w:rsid w:val="00914830"/>
    <w:rsid w:val="00914CA6"/>
    <w:rsid w:val="00914D25"/>
    <w:rsid w:val="00914D58"/>
    <w:rsid w:val="00914E76"/>
    <w:rsid w:val="00914FD2"/>
    <w:rsid w:val="0091501F"/>
    <w:rsid w:val="0091594D"/>
    <w:rsid w:val="00915A7C"/>
    <w:rsid w:val="00915CA7"/>
    <w:rsid w:val="0091601C"/>
    <w:rsid w:val="00916138"/>
    <w:rsid w:val="0091620C"/>
    <w:rsid w:val="0091633E"/>
    <w:rsid w:val="0091640C"/>
    <w:rsid w:val="009164A5"/>
    <w:rsid w:val="00916628"/>
    <w:rsid w:val="00916651"/>
    <w:rsid w:val="009167FD"/>
    <w:rsid w:val="00916830"/>
    <w:rsid w:val="009168C9"/>
    <w:rsid w:val="0091697E"/>
    <w:rsid w:val="00916BFF"/>
    <w:rsid w:val="00916C5A"/>
    <w:rsid w:val="00916CF9"/>
    <w:rsid w:val="00916F0B"/>
    <w:rsid w:val="00916FA5"/>
    <w:rsid w:val="0091708A"/>
    <w:rsid w:val="0091709F"/>
    <w:rsid w:val="009170FB"/>
    <w:rsid w:val="00917445"/>
    <w:rsid w:val="0091747C"/>
    <w:rsid w:val="00917531"/>
    <w:rsid w:val="00917636"/>
    <w:rsid w:val="009176BF"/>
    <w:rsid w:val="009179E8"/>
    <w:rsid w:val="00917BA9"/>
    <w:rsid w:val="00917CE1"/>
    <w:rsid w:val="00917ED4"/>
    <w:rsid w:val="00917F77"/>
    <w:rsid w:val="009201A9"/>
    <w:rsid w:val="00920374"/>
    <w:rsid w:val="00920901"/>
    <w:rsid w:val="0092091D"/>
    <w:rsid w:val="009209A1"/>
    <w:rsid w:val="00920A46"/>
    <w:rsid w:val="00920CC4"/>
    <w:rsid w:val="00920DB7"/>
    <w:rsid w:val="009213D3"/>
    <w:rsid w:val="00921535"/>
    <w:rsid w:val="009215F0"/>
    <w:rsid w:val="0092163F"/>
    <w:rsid w:val="009216FD"/>
    <w:rsid w:val="0092171F"/>
    <w:rsid w:val="0092179F"/>
    <w:rsid w:val="009217B3"/>
    <w:rsid w:val="009217CE"/>
    <w:rsid w:val="009218CE"/>
    <w:rsid w:val="009219DE"/>
    <w:rsid w:val="00921F83"/>
    <w:rsid w:val="0092202B"/>
    <w:rsid w:val="00922195"/>
    <w:rsid w:val="0092228D"/>
    <w:rsid w:val="009222F4"/>
    <w:rsid w:val="0092230E"/>
    <w:rsid w:val="00922696"/>
    <w:rsid w:val="00922AC7"/>
    <w:rsid w:val="00922B2B"/>
    <w:rsid w:val="00922B52"/>
    <w:rsid w:val="00922C24"/>
    <w:rsid w:val="00922CB8"/>
    <w:rsid w:val="00922D4C"/>
    <w:rsid w:val="00922E54"/>
    <w:rsid w:val="00922EA3"/>
    <w:rsid w:val="00922FFC"/>
    <w:rsid w:val="0092319E"/>
    <w:rsid w:val="00923321"/>
    <w:rsid w:val="0092375C"/>
    <w:rsid w:val="0092377B"/>
    <w:rsid w:val="00923989"/>
    <w:rsid w:val="0092398D"/>
    <w:rsid w:val="00923A0F"/>
    <w:rsid w:val="00923A1F"/>
    <w:rsid w:val="00923B1D"/>
    <w:rsid w:val="00923B94"/>
    <w:rsid w:val="00923CCE"/>
    <w:rsid w:val="00923D85"/>
    <w:rsid w:val="00923F8E"/>
    <w:rsid w:val="00923FF4"/>
    <w:rsid w:val="00924712"/>
    <w:rsid w:val="0092476D"/>
    <w:rsid w:val="00924CD2"/>
    <w:rsid w:val="00924DD7"/>
    <w:rsid w:val="00924E12"/>
    <w:rsid w:val="00924EDB"/>
    <w:rsid w:val="0092505C"/>
    <w:rsid w:val="0092507C"/>
    <w:rsid w:val="0092517A"/>
    <w:rsid w:val="0092535E"/>
    <w:rsid w:val="00925428"/>
    <w:rsid w:val="0092550A"/>
    <w:rsid w:val="009259AB"/>
    <w:rsid w:val="00925ADD"/>
    <w:rsid w:val="00925C65"/>
    <w:rsid w:val="00925CE4"/>
    <w:rsid w:val="00925CF9"/>
    <w:rsid w:val="00925D2E"/>
    <w:rsid w:val="00925D6E"/>
    <w:rsid w:val="00925F05"/>
    <w:rsid w:val="009264D4"/>
    <w:rsid w:val="00926582"/>
    <w:rsid w:val="00926596"/>
    <w:rsid w:val="009265FF"/>
    <w:rsid w:val="00926649"/>
    <w:rsid w:val="0092675F"/>
    <w:rsid w:val="0092678E"/>
    <w:rsid w:val="00926A3D"/>
    <w:rsid w:val="00926BA2"/>
    <w:rsid w:val="00926FB0"/>
    <w:rsid w:val="00927186"/>
    <w:rsid w:val="00927238"/>
    <w:rsid w:val="009272C0"/>
    <w:rsid w:val="00927324"/>
    <w:rsid w:val="009273D0"/>
    <w:rsid w:val="009274E4"/>
    <w:rsid w:val="00927971"/>
    <w:rsid w:val="00927A5B"/>
    <w:rsid w:val="00927ABB"/>
    <w:rsid w:val="00927B34"/>
    <w:rsid w:val="00930133"/>
    <w:rsid w:val="00930140"/>
    <w:rsid w:val="00930169"/>
    <w:rsid w:val="00930253"/>
    <w:rsid w:val="009303C0"/>
    <w:rsid w:val="00930505"/>
    <w:rsid w:val="00930506"/>
    <w:rsid w:val="00930601"/>
    <w:rsid w:val="00930671"/>
    <w:rsid w:val="00930C48"/>
    <w:rsid w:val="00930E7B"/>
    <w:rsid w:val="00930EAA"/>
    <w:rsid w:val="00931192"/>
    <w:rsid w:val="00931512"/>
    <w:rsid w:val="00931683"/>
    <w:rsid w:val="00931698"/>
    <w:rsid w:val="00931764"/>
    <w:rsid w:val="009317C5"/>
    <w:rsid w:val="00931844"/>
    <w:rsid w:val="00931915"/>
    <w:rsid w:val="00931B69"/>
    <w:rsid w:val="00931BED"/>
    <w:rsid w:val="00931ECF"/>
    <w:rsid w:val="00932153"/>
    <w:rsid w:val="009322C4"/>
    <w:rsid w:val="009323CC"/>
    <w:rsid w:val="00932451"/>
    <w:rsid w:val="00932519"/>
    <w:rsid w:val="009326BA"/>
    <w:rsid w:val="00932702"/>
    <w:rsid w:val="009327DA"/>
    <w:rsid w:val="009328E6"/>
    <w:rsid w:val="009329C1"/>
    <w:rsid w:val="00933069"/>
    <w:rsid w:val="009330E8"/>
    <w:rsid w:val="009333E6"/>
    <w:rsid w:val="00933421"/>
    <w:rsid w:val="00933589"/>
    <w:rsid w:val="0093368A"/>
    <w:rsid w:val="00933780"/>
    <w:rsid w:val="00933AD4"/>
    <w:rsid w:val="00933B9C"/>
    <w:rsid w:val="00933CC6"/>
    <w:rsid w:val="00933E35"/>
    <w:rsid w:val="00933E73"/>
    <w:rsid w:val="00933F82"/>
    <w:rsid w:val="00933FE2"/>
    <w:rsid w:val="00934411"/>
    <w:rsid w:val="009344C5"/>
    <w:rsid w:val="00934D35"/>
    <w:rsid w:val="00934F06"/>
    <w:rsid w:val="00934F6F"/>
    <w:rsid w:val="00935044"/>
    <w:rsid w:val="009350D5"/>
    <w:rsid w:val="009351FF"/>
    <w:rsid w:val="009353AA"/>
    <w:rsid w:val="009353E4"/>
    <w:rsid w:val="009356FA"/>
    <w:rsid w:val="0093573A"/>
    <w:rsid w:val="00935859"/>
    <w:rsid w:val="009358C5"/>
    <w:rsid w:val="00935931"/>
    <w:rsid w:val="00935AE9"/>
    <w:rsid w:val="009363BE"/>
    <w:rsid w:val="009363DC"/>
    <w:rsid w:val="00936702"/>
    <w:rsid w:val="00936972"/>
    <w:rsid w:val="0093698F"/>
    <w:rsid w:val="00936ABB"/>
    <w:rsid w:val="00936C13"/>
    <w:rsid w:val="00936DDD"/>
    <w:rsid w:val="00936DEA"/>
    <w:rsid w:val="00936FDC"/>
    <w:rsid w:val="0093708F"/>
    <w:rsid w:val="00937090"/>
    <w:rsid w:val="009370BF"/>
    <w:rsid w:val="00937149"/>
    <w:rsid w:val="0093717F"/>
    <w:rsid w:val="009373CA"/>
    <w:rsid w:val="009375CB"/>
    <w:rsid w:val="009377B4"/>
    <w:rsid w:val="00937E1A"/>
    <w:rsid w:val="0094003F"/>
    <w:rsid w:val="009400CD"/>
    <w:rsid w:val="0094078B"/>
    <w:rsid w:val="0094083A"/>
    <w:rsid w:val="00940870"/>
    <w:rsid w:val="00940888"/>
    <w:rsid w:val="0094099A"/>
    <w:rsid w:val="00940BA6"/>
    <w:rsid w:val="00940D04"/>
    <w:rsid w:val="00940E0E"/>
    <w:rsid w:val="00941287"/>
    <w:rsid w:val="009412AA"/>
    <w:rsid w:val="00941439"/>
    <w:rsid w:val="00941531"/>
    <w:rsid w:val="009415F3"/>
    <w:rsid w:val="00941A59"/>
    <w:rsid w:val="00941CA8"/>
    <w:rsid w:val="00941D66"/>
    <w:rsid w:val="00941FDD"/>
    <w:rsid w:val="009422BB"/>
    <w:rsid w:val="0094276F"/>
    <w:rsid w:val="009427F5"/>
    <w:rsid w:val="009428F6"/>
    <w:rsid w:val="00942C51"/>
    <w:rsid w:val="00942C7E"/>
    <w:rsid w:val="00942DD3"/>
    <w:rsid w:val="009430BF"/>
    <w:rsid w:val="0094325A"/>
    <w:rsid w:val="009435E2"/>
    <w:rsid w:val="009436F8"/>
    <w:rsid w:val="009437A7"/>
    <w:rsid w:val="00943A00"/>
    <w:rsid w:val="00943B55"/>
    <w:rsid w:val="00943EBA"/>
    <w:rsid w:val="00943F51"/>
    <w:rsid w:val="009441B2"/>
    <w:rsid w:val="00944268"/>
    <w:rsid w:val="0094430C"/>
    <w:rsid w:val="00944347"/>
    <w:rsid w:val="00944392"/>
    <w:rsid w:val="009446D4"/>
    <w:rsid w:val="009446DC"/>
    <w:rsid w:val="009446EE"/>
    <w:rsid w:val="00944733"/>
    <w:rsid w:val="00944A37"/>
    <w:rsid w:val="00944B3F"/>
    <w:rsid w:val="00944B84"/>
    <w:rsid w:val="00944BB9"/>
    <w:rsid w:val="00944DD9"/>
    <w:rsid w:val="00944DFB"/>
    <w:rsid w:val="00944E0F"/>
    <w:rsid w:val="00944E8D"/>
    <w:rsid w:val="00944FAE"/>
    <w:rsid w:val="009451B4"/>
    <w:rsid w:val="00945207"/>
    <w:rsid w:val="00945330"/>
    <w:rsid w:val="00945529"/>
    <w:rsid w:val="009455CB"/>
    <w:rsid w:val="009456C6"/>
    <w:rsid w:val="0094594A"/>
    <w:rsid w:val="009461C4"/>
    <w:rsid w:val="009461FA"/>
    <w:rsid w:val="00946349"/>
    <w:rsid w:val="009463E4"/>
    <w:rsid w:val="0094655A"/>
    <w:rsid w:val="0094669C"/>
    <w:rsid w:val="00946860"/>
    <w:rsid w:val="00946868"/>
    <w:rsid w:val="00946CC6"/>
    <w:rsid w:val="00946FC4"/>
    <w:rsid w:val="00947A60"/>
    <w:rsid w:val="00947BC3"/>
    <w:rsid w:val="00947C86"/>
    <w:rsid w:val="00947E5E"/>
    <w:rsid w:val="00947E84"/>
    <w:rsid w:val="0095003A"/>
    <w:rsid w:val="009500DE"/>
    <w:rsid w:val="0095030A"/>
    <w:rsid w:val="009506E3"/>
    <w:rsid w:val="00950851"/>
    <w:rsid w:val="009509A7"/>
    <w:rsid w:val="00950BB6"/>
    <w:rsid w:val="00950BD0"/>
    <w:rsid w:val="00950CAA"/>
    <w:rsid w:val="00950DF1"/>
    <w:rsid w:val="00950FA5"/>
    <w:rsid w:val="00951073"/>
    <w:rsid w:val="00951433"/>
    <w:rsid w:val="00951536"/>
    <w:rsid w:val="00951618"/>
    <w:rsid w:val="00951638"/>
    <w:rsid w:val="0095176F"/>
    <w:rsid w:val="009517F6"/>
    <w:rsid w:val="009519D4"/>
    <w:rsid w:val="00951A2E"/>
    <w:rsid w:val="00951E15"/>
    <w:rsid w:val="00952147"/>
    <w:rsid w:val="00952326"/>
    <w:rsid w:val="009524EE"/>
    <w:rsid w:val="009526F9"/>
    <w:rsid w:val="00952773"/>
    <w:rsid w:val="0095296E"/>
    <w:rsid w:val="00952C3A"/>
    <w:rsid w:val="00952D72"/>
    <w:rsid w:val="00953043"/>
    <w:rsid w:val="009530C8"/>
    <w:rsid w:val="00953367"/>
    <w:rsid w:val="0095355B"/>
    <w:rsid w:val="00953566"/>
    <w:rsid w:val="009536B6"/>
    <w:rsid w:val="009536C8"/>
    <w:rsid w:val="00953717"/>
    <w:rsid w:val="00953A78"/>
    <w:rsid w:val="00953AE9"/>
    <w:rsid w:val="00953E71"/>
    <w:rsid w:val="00954547"/>
    <w:rsid w:val="009545DD"/>
    <w:rsid w:val="00954786"/>
    <w:rsid w:val="0095484C"/>
    <w:rsid w:val="009549C0"/>
    <w:rsid w:val="00954E85"/>
    <w:rsid w:val="00954F96"/>
    <w:rsid w:val="00955019"/>
    <w:rsid w:val="009550E6"/>
    <w:rsid w:val="00955108"/>
    <w:rsid w:val="00955167"/>
    <w:rsid w:val="009552B3"/>
    <w:rsid w:val="00955EF8"/>
    <w:rsid w:val="00956038"/>
    <w:rsid w:val="009560BC"/>
    <w:rsid w:val="009561DD"/>
    <w:rsid w:val="009561E3"/>
    <w:rsid w:val="009562DB"/>
    <w:rsid w:val="00956454"/>
    <w:rsid w:val="00956935"/>
    <w:rsid w:val="009569CD"/>
    <w:rsid w:val="00956A04"/>
    <w:rsid w:val="00956B9C"/>
    <w:rsid w:val="00956E42"/>
    <w:rsid w:val="00956FB2"/>
    <w:rsid w:val="0095742A"/>
    <w:rsid w:val="009574C9"/>
    <w:rsid w:val="009575AF"/>
    <w:rsid w:val="0095789D"/>
    <w:rsid w:val="0095799C"/>
    <w:rsid w:val="009579CD"/>
    <w:rsid w:val="00957AAA"/>
    <w:rsid w:val="00957B9D"/>
    <w:rsid w:val="00957D82"/>
    <w:rsid w:val="00957D85"/>
    <w:rsid w:val="00957E96"/>
    <w:rsid w:val="00957EB3"/>
    <w:rsid w:val="0096004B"/>
    <w:rsid w:val="009600B4"/>
    <w:rsid w:val="00960372"/>
    <w:rsid w:val="0096050A"/>
    <w:rsid w:val="00960659"/>
    <w:rsid w:val="009607E4"/>
    <w:rsid w:val="00960B21"/>
    <w:rsid w:val="00960BBB"/>
    <w:rsid w:val="00960CFB"/>
    <w:rsid w:val="0096103D"/>
    <w:rsid w:val="0096125E"/>
    <w:rsid w:val="00961385"/>
    <w:rsid w:val="00961451"/>
    <w:rsid w:val="00961490"/>
    <w:rsid w:val="0096154D"/>
    <w:rsid w:val="0096160A"/>
    <w:rsid w:val="00961792"/>
    <w:rsid w:val="00961865"/>
    <w:rsid w:val="00961C4D"/>
    <w:rsid w:val="00961CB1"/>
    <w:rsid w:val="0096217E"/>
    <w:rsid w:val="009621F1"/>
    <w:rsid w:val="0096222B"/>
    <w:rsid w:val="0096236C"/>
    <w:rsid w:val="009625A3"/>
    <w:rsid w:val="00962C9D"/>
    <w:rsid w:val="00962CD0"/>
    <w:rsid w:val="00962D20"/>
    <w:rsid w:val="00962D88"/>
    <w:rsid w:val="00963044"/>
    <w:rsid w:val="00963171"/>
    <w:rsid w:val="009632CD"/>
    <w:rsid w:val="009632E0"/>
    <w:rsid w:val="009632EC"/>
    <w:rsid w:val="00963540"/>
    <w:rsid w:val="009635AA"/>
    <w:rsid w:val="00963928"/>
    <w:rsid w:val="00963965"/>
    <w:rsid w:val="00963991"/>
    <w:rsid w:val="00963B39"/>
    <w:rsid w:val="00963E4C"/>
    <w:rsid w:val="00963F23"/>
    <w:rsid w:val="009640D1"/>
    <w:rsid w:val="0096434D"/>
    <w:rsid w:val="00964465"/>
    <w:rsid w:val="009644E8"/>
    <w:rsid w:val="0096492C"/>
    <w:rsid w:val="00964961"/>
    <w:rsid w:val="00964A16"/>
    <w:rsid w:val="00964A1D"/>
    <w:rsid w:val="00964CC8"/>
    <w:rsid w:val="00964D0D"/>
    <w:rsid w:val="0096517C"/>
    <w:rsid w:val="00965630"/>
    <w:rsid w:val="009657D1"/>
    <w:rsid w:val="00965DA8"/>
    <w:rsid w:val="00965DBC"/>
    <w:rsid w:val="00965EB2"/>
    <w:rsid w:val="00966122"/>
    <w:rsid w:val="009664B5"/>
    <w:rsid w:val="00966999"/>
    <w:rsid w:val="00966B59"/>
    <w:rsid w:val="00966BAF"/>
    <w:rsid w:val="00966BEC"/>
    <w:rsid w:val="00966D1E"/>
    <w:rsid w:val="00966EA2"/>
    <w:rsid w:val="00966F87"/>
    <w:rsid w:val="0096728D"/>
    <w:rsid w:val="009673A2"/>
    <w:rsid w:val="009676D0"/>
    <w:rsid w:val="00967780"/>
    <w:rsid w:val="009677B6"/>
    <w:rsid w:val="00967858"/>
    <w:rsid w:val="0096788E"/>
    <w:rsid w:val="00967A4A"/>
    <w:rsid w:val="00967AB0"/>
    <w:rsid w:val="00967BDC"/>
    <w:rsid w:val="00967EB5"/>
    <w:rsid w:val="00967ECE"/>
    <w:rsid w:val="00967F6D"/>
    <w:rsid w:val="009700BD"/>
    <w:rsid w:val="00970260"/>
    <w:rsid w:val="009704F7"/>
    <w:rsid w:val="00970A32"/>
    <w:rsid w:val="00970C9D"/>
    <w:rsid w:val="0097115F"/>
    <w:rsid w:val="0097129D"/>
    <w:rsid w:val="0097135D"/>
    <w:rsid w:val="009713EF"/>
    <w:rsid w:val="009718DA"/>
    <w:rsid w:val="00971C4C"/>
    <w:rsid w:val="00971C5B"/>
    <w:rsid w:val="00972017"/>
    <w:rsid w:val="009720BF"/>
    <w:rsid w:val="009720F1"/>
    <w:rsid w:val="0097235E"/>
    <w:rsid w:val="00972521"/>
    <w:rsid w:val="009728AE"/>
    <w:rsid w:val="00972EC9"/>
    <w:rsid w:val="0097304A"/>
    <w:rsid w:val="0097304F"/>
    <w:rsid w:val="00973115"/>
    <w:rsid w:val="00973349"/>
    <w:rsid w:val="00973416"/>
    <w:rsid w:val="00973530"/>
    <w:rsid w:val="009735CA"/>
    <w:rsid w:val="0097361F"/>
    <w:rsid w:val="009736A6"/>
    <w:rsid w:val="009738EE"/>
    <w:rsid w:val="009739EB"/>
    <w:rsid w:val="00973DF1"/>
    <w:rsid w:val="00973F4E"/>
    <w:rsid w:val="009740D9"/>
    <w:rsid w:val="009741EF"/>
    <w:rsid w:val="009741FB"/>
    <w:rsid w:val="009742C4"/>
    <w:rsid w:val="0097444B"/>
    <w:rsid w:val="0097455B"/>
    <w:rsid w:val="009745A3"/>
    <w:rsid w:val="00974FD6"/>
    <w:rsid w:val="00975084"/>
    <w:rsid w:val="009752CF"/>
    <w:rsid w:val="009753EB"/>
    <w:rsid w:val="009756F6"/>
    <w:rsid w:val="009758D4"/>
    <w:rsid w:val="00976018"/>
    <w:rsid w:val="00976240"/>
    <w:rsid w:val="009762CD"/>
    <w:rsid w:val="009767EE"/>
    <w:rsid w:val="00976A1F"/>
    <w:rsid w:val="00976DE9"/>
    <w:rsid w:val="00977351"/>
    <w:rsid w:val="00977605"/>
    <w:rsid w:val="0097762A"/>
    <w:rsid w:val="00977AA1"/>
    <w:rsid w:val="00977B8B"/>
    <w:rsid w:val="00977CF0"/>
    <w:rsid w:val="00977FF9"/>
    <w:rsid w:val="00980268"/>
    <w:rsid w:val="00980306"/>
    <w:rsid w:val="0098039C"/>
    <w:rsid w:val="00980880"/>
    <w:rsid w:val="0098099A"/>
    <w:rsid w:val="00980A67"/>
    <w:rsid w:val="00980DEF"/>
    <w:rsid w:val="00980ED2"/>
    <w:rsid w:val="00981080"/>
    <w:rsid w:val="00981122"/>
    <w:rsid w:val="009812D6"/>
    <w:rsid w:val="00981433"/>
    <w:rsid w:val="0098149C"/>
    <w:rsid w:val="009815BD"/>
    <w:rsid w:val="00981A14"/>
    <w:rsid w:val="00981FD3"/>
    <w:rsid w:val="0098204C"/>
    <w:rsid w:val="00982096"/>
    <w:rsid w:val="00982099"/>
    <w:rsid w:val="00982304"/>
    <w:rsid w:val="009823A1"/>
    <w:rsid w:val="0098249D"/>
    <w:rsid w:val="009824A6"/>
    <w:rsid w:val="009824BE"/>
    <w:rsid w:val="009824CC"/>
    <w:rsid w:val="0098279D"/>
    <w:rsid w:val="00982818"/>
    <w:rsid w:val="00982969"/>
    <w:rsid w:val="00982A7B"/>
    <w:rsid w:val="00982ADA"/>
    <w:rsid w:val="00982B61"/>
    <w:rsid w:val="00982BD6"/>
    <w:rsid w:val="00982BFC"/>
    <w:rsid w:val="00982E42"/>
    <w:rsid w:val="009831A0"/>
    <w:rsid w:val="0098324D"/>
    <w:rsid w:val="00983846"/>
    <w:rsid w:val="009838B1"/>
    <w:rsid w:val="00983BDA"/>
    <w:rsid w:val="00983D27"/>
    <w:rsid w:val="00983EB2"/>
    <w:rsid w:val="00984295"/>
    <w:rsid w:val="009842CB"/>
    <w:rsid w:val="009845C4"/>
    <w:rsid w:val="009846CA"/>
    <w:rsid w:val="009847D4"/>
    <w:rsid w:val="00984853"/>
    <w:rsid w:val="00984A6F"/>
    <w:rsid w:val="00984AEB"/>
    <w:rsid w:val="00984BD6"/>
    <w:rsid w:val="00984C13"/>
    <w:rsid w:val="00984D84"/>
    <w:rsid w:val="00984FCE"/>
    <w:rsid w:val="00985017"/>
    <w:rsid w:val="009850AC"/>
    <w:rsid w:val="00985100"/>
    <w:rsid w:val="00985162"/>
    <w:rsid w:val="00985353"/>
    <w:rsid w:val="009853D5"/>
    <w:rsid w:val="00985478"/>
    <w:rsid w:val="00985750"/>
    <w:rsid w:val="00985824"/>
    <w:rsid w:val="00985A84"/>
    <w:rsid w:val="00985E8A"/>
    <w:rsid w:val="009861C9"/>
    <w:rsid w:val="00986432"/>
    <w:rsid w:val="00986591"/>
    <w:rsid w:val="0098664B"/>
    <w:rsid w:val="00986662"/>
    <w:rsid w:val="00986822"/>
    <w:rsid w:val="00986835"/>
    <w:rsid w:val="00986B8F"/>
    <w:rsid w:val="00986B9F"/>
    <w:rsid w:val="00986BA5"/>
    <w:rsid w:val="00987331"/>
    <w:rsid w:val="00987662"/>
    <w:rsid w:val="00987A56"/>
    <w:rsid w:val="00987AAF"/>
    <w:rsid w:val="00987B37"/>
    <w:rsid w:val="00987B5B"/>
    <w:rsid w:val="00987BA3"/>
    <w:rsid w:val="0099012F"/>
    <w:rsid w:val="0099020C"/>
    <w:rsid w:val="009904E7"/>
    <w:rsid w:val="0099062D"/>
    <w:rsid w:val="00990664"/>
    <w:rsid w:val="00990AA9"/>
    <w:rsid w:val="00990B52"/>
    <w:rsid w:val="00990E2C"/>
    <w:rsid w:val="00990F5A"/>
    <w:rsid w:val="009910B2"/>
    <w:rsid w:val="009910E5"/>
    <w:rsid w:val="009910EF"/>
    <w:rsid w:val="00991272"/>
    <w:rsid w:val="0099135C"/>
    <w:rsid w:val="00991704"/>
    <w:rsid w:val="00991845"/>
    <w:rsid w:val="009918D8"/>
    <w:rsid w:val="00991B2B"/>
    <w:rsid w:val="00991BD3"/>
    <w:rsid w:val="00991BE8"/>
    <w:rsid w:val="00991C22"/>
    <w:rsid w:val="00991D6D"/>
    <w:rsid w:val="00991E4B"/>
    <w:rsid w:val="00991F48"/>
    <w:rsid w:val="00992112"/>
    <w:rsid w:val="00992336"/>
    <w:rsid w:val="009923DE"/>
    <w:rsid w:val="00992446"/>
    <w:rsid w:val="0099257F"/>
    <w:rsid w:val="0099289A"/>
    <w:rsid w:val="00992B43"/>
    <w:rsid w:val="00992B66"/>
    <w:rsid w:val="00992FB7"/>
    <w:rsid w:val="009934B2"/>
    <w:rsid w:val="00993837"/>
    <w:rsid w:val="00993E2F"/>
    <w:rsid w:val="00993F41"/>
    <w:rsid w:val="009943C8"/>
    <w:rsid w:val="00994566"/>
    <w:rsid w:val="00994718"/>
    <w:rsid w:val="009947A6"/>
    <w:rsid w:val="00994852"/>
    <w:rsid w:val="00994A5D"/>
    <w:rsid w:val="00994A87"/>
    <w:rsid w:val="00994D1A"/>
    <w:rsid w:val="00994D95"/>
    <w:rsid w:val="009953FD"/>
    <w:rsid w:val="009956EF"/>
    <w:rsid w:val="00995830"/>
    <w:rsid w:val="00995E88"/>
    <w:rsid w:val="00995F3D"/>
    <w:rsid w:val="00995FC4"/>
    <w:rsid w:val="0099604F"/>
    <w:rsid w:val="009961CE"/>
    <w:rsid w:val="009962B1"/>
    <w:rsid w:val="00996512"/>
    <w:rsid w:val="009965D1"/>
    <w:rsid w:val="009968A2"/>
    <w:rsid w:val="00996B42"/>
    <w:rsid w:val="00996C8B"/>
    <w:rsid w:val="00996DDD"/>
    <w:rsid w:val="0099704D"/>
    <w:rsid w:val="00997059"/>
    <w:rsid w:val="009970CC"/>
    <w:rsid w:val="009971CB"/>
    <w:rsid w:val="009971E9"/>
    <w:rsid w:val="00997466"/>
    <w:rsid w:val="00997AF6"/>
    <w:rsid w:val="00997B52"/>
    <w:rsid w:val="009A0481"/>
    <w:rsid w:val="009A04B4"/>
    <w:rsid w:val="009A07CD"/>
    <w:rsid w:val="009A07D8"/>
    <w:rsid w:val="009A087A"/>
    <w:rsid w:val="009A0AA8"/>
    <w:rsid w:val="009A0CC7"/>
    <w:rsid w:val="009A0D0A"/>
    <w:rsid w:val="009A117E"/>
    <w:rsid w:val="009A11F8"/>
    <w:rsid w:val="009A1434"/>
    <w:rsid w:val="009A14BD"/>
    <w:rsid w:val="009A158A"/>
    <w:rsid w:val="009A15EE"/>
    <w:rsid w:val="009A1671"/>
    <w:rsid w:val="009A16C5"/>
    <w:rsid w:val="009A1954"/>
    <w:rsid w:val="009A19F2"/>
    <w:rsid w:val="009A1E61"/>
    <w:rsid w:val="009A1E7B"/>
    <w:rsid w:val="009A2030"/>
    <w:rsid w:val="009A214D"/>
    <w:rsid w:val="009A2705"/>
    <w:rsid w:val="009A27DE"/>
    <w:rsid w:val="009A2823"/>
    <w:rsid w:val="009A2893"/>
    <w:rsid w:val="009A289D"/>
    <w:rsid w:val="009A2A35"/>
    <w:rsid w:val="009A2B7C"/>
    <w:rsid w:val="009A2C0F"/>
    <w:rsid w:val="009A2C7B"/>
    <w:rsid w:val="009A2CFB"/>
    <w:rsid w:val="009A2DA2"/>
    <w:rsid w:val="009A2E6E"/>
    <w:rsid w:val="009A2F3B"/>
    <w:rsid w:val="009A3005"/>
    <w:rsid w:val="009A312F"/>
    <w:rsid w:val="009A3203"/>
    <w:rsid w:val="009A3336"/>
    <w:rsid w:val="009A337F"/>
    <w:rsid w:val="009A3689"/>
    <w:rsid w:val="009A37C3"/>
    <w:rsid w:val="009A3A2B"/>
    <w:rsid w:val="009A3A80"/>
    <w:rsid w:val="009A3C45"/>
    <w:rsid w:val="009A406B"/>
    <w:rsid w:val="009A407E"/>
    <w:rsid w:val="009A40B1"/>
    <w:rsid w:val="009A4164"/>
    <w:rsid w:val="009A4166"/>
    <w:rsid w:val="009A434C"/>
    <w:rsid w:val="009A4398"/>
    <w:rsid w:val="009A47CF"/>
    <w:rsid w:val="009A48CD"/>
    <w:rsid w:val="009A4AEA"/>
    <w:rsid w:val="009A4B07"/>
    <w:rsid w:val="009A4D3C"/>
    <w:rsid w:val="009A4D47"/>
    <w:rsid w:val="009A4E31"/>
    <w:rsid w:val="009A5722"/>
    <w:rsid w:val="009A5724"/>
    <w:rsid w:val="009A5A7E"/>
    <w:rsid w:val="009A5BC6"/>
    <w:rsid w:val="009A5CFF"/>
    <w:rsid w:val="009A5F9F"/>
    <w:rsid w:val="009A6279"/>
    <w:rsid w:val="009A6313"/>
    <w:rsid w:val="009A63C6"/>
    <w:rsid w:val="009A6649"/>
    <w:rsid w:val="009A668A"/>
    <w:rsid w:val="009A67DD"/>
    <w:rsid w:val="009A6B65"/>
    <w:rsid w:val="009A6B91"/>
    <w:rsid w:val="009A6F48"/>
    <w:rsid w:val="009A7140"/>
    <w:rsid w:val="009A7254"/>
    <w:rsid w:val="009A7321"/>
    <w:rsid w:val="009A732C"/>
    <w:rsid w:val="009A73C6"/>
    <w:rsid w:val="009A760C"/>
    <w:rsid w:val="009A7C1A"/>
    <w:rsid w:val="009A7C67"/>
    <w:rsid w:val="009A7DA2"/>
    <w:rsid w:val="009A7DAC"/>
    <w:rsid w:val="009A7FE4"/>
    <w:rsid w:val="009B00E8"/>
    <w:rsid w:val="009B01E9"/>
    <w:rsid w:val="009B021E"/>
    <w:rsid w:val="009B03B8"/>
    <w:rsid w:val="009B063E"/>
    <w:rsid w:val="009B0B0E"/>
    <w:rsid w:val="009B0B2C"/>
    <w:rsid w:val="009B0B3A"/>
    <w:rsid w:val="009B0D38"/>
    <w:rsid w:val="009B0F01"/>
    <w:rsid w:val="009B1201"/>
    <w:rsid w:val="009B13A5"/>
    <w:rsid w:val="009B13CD"/>
    <w:rsid w:val="009B1550"/>
    <w:rsid w:val="009B15A9"/>
    <w:rsid w:val="009B16BB"/>
    <w:rsid w:val="009B17C9"/>
    <w:rsid w:val="009B1C86"/>
    <w:rsid w:val="009B1CC2"/>
    <w:rsid w:val="009B1CDB"/>
    <w:rsid w:val="009B1E64"/>
    <w:rsid w:val="009B1EB1"/>
    <w:rsid w:val="009B2BB6"/>
    <w:rsid w:val="009B2F2A"/>
    <w:rsid w:val="009B30C1"/>
    <w:rsid w:val="009B3238"/>
    <w:rsid w:val="009B3275"/>
    <w:rsid w:val="009B32F2"/>
    <w:rsid w:val="009B3544"/>
    <w:rsid w:val="009B364B"/>
    <w:rsid w:val="009B3737"/>
    <w:rsid w:val="009B3939"/>
    <w:rsid w:val="009B3A80"/>
    <w:rsid w:val="009B3DEE"/>
    <w:rsid w:val="009B3E66"/>
    <w:rsid w:val="009B3F8F"/>
    <w:rsid w:val="009B410E"/>
    <w:rsid w:val="009B41C2"/>
    <w:rsid w:val="009B42CC"/>
    <w:rsid w:val="009B438D"/>
    <w:rsid w:val="009B44D8"/>
    <w:rsid w:val="009B4A70"/>
    <w:rsid w:val="009B4B4A"/>
    <w:rsid w:val="009B4CAB"/>
    <w:rsid w:val="009B4E7A"/>
    <w:rsid w:val="009B4FC7"/>
    <w:rsid w:val="009B5074"/>
    <w:rsid w:val="009B5370"/>
    <w:rsid w:val="009B5526"/>
    <w:rsid w:val="009B59DE"/>
    <w:rsid w:val="009B5B4D"/>
    <w:rsid w:val="009B5B9E"/>
    <w:rsid w:val="009B5FCE"/>
    <w:rsid w:val="009B609D"/>
    <w:rsid w:val="009B60BD"/>
    <w:rsid w:val="009B6472"/>
    <w:rsid w:val="009B64B4"/>
    <w:rsid w:val="009B687A"/>
    <w:rsid w:val="009B6896"/>
    <w:rsid w:val="009B689D"/>
    <w:rsid w:val="009B6A5B"/>
    <w:rsid w:val="009B6A9B"/>
    <w:rsid w:val="009B6B92"/>
    <w:rsid w:val="009B6CFE"/>
    <w:rsid w:val="009B6DE3"/>
    <w:rsid w:val="009B6E19"/>
    <w:rsid w:val="009B70B2"/>
    <w:rsid w:val="009B737C"/>
    <w:rsid w:val="009B73A4"/>
    <w:rsid w:val="009B79E8"/>
    <w:rsid w:val="009B7A20"/>
    <w:rsid w:val="009B7B04"/>
    <w:rsid w:val="009B7CEC"/>
    <w:rsid w:val="009B7DA6"/>
    <w:rsid w:val="009B7E5E"/>
    <w:rsid w:val="009C00F6"/>
    <w:rsid w:val="009C032D"/>
    <w:rsid w:val="009C0597"/>
    <w:rsid w:val="009C066E"/>
    <w:rsid w:val="009C0782"/>
    <w:rsid w:val="009C08AD"/>
    <w:rsid w:val="009C0A9F"/>
    <w:rsid w:val="009C0ADC"/>
    <w:rsid w:val="009C0B63"/>
    <w:rsid w:val="009C0F2C"/>
    <w:rsid w:val="009C10AA"/>
    <w:rsid w:val="009C15C7"/>
    <w:rsid w:val="009C17F6"/>
    <w:rsid w:val="009C1806"/>
    <w:rsid w:val="009C1B35"/>
    <w:rsid w:val="009C1BFA"/>
    <w:rsid w:val="009C1D68"/>
    <w:rsid w:val="009C1E8F"/>
    <w:rsid w:val="009C2007"/>
    <w:rsid w:val="009C22F6"/>
    <w:rsid w:val="009C2619"/>
    <w:rsid w:val="009C2917"/>
    <w:rsid w:val="009C2B1B"/>
    <w:rsid w:val="009C2C07"/>
    <w:rsid w:val="009C2DB3"/>
    <w:rsid w:val="009C303B"/>
    <w:rsid w:val="009C31BC"/>
    <w:rsid w:val="009C3432"/>
    <w:rsid w:val="009C343B"/>
    <w:rsid w:val="009C3558"/>
    <w:rsid w:val="009C383A"/>
    <w:rsid w:val="009C3858"/>
    <w:rsid w:val="009C3919"/>
    <w:rsid w:val="009C3D22"/>
    <w:rsid w:val="009C3D26"/>
    <w:rsid w:val="009C3E66"/>
    <w:rsid w:val="009C3E7C"/>
    <w:rsid w:val="009C3FEE"/>
    <w:rsid w:val="009C422E"/>
    <w:rsid w:val="009C42AF"/>
    <w:rsid w:val="009C43C7"/>
    <w:rsid w:val="009C45C1"/>
    <w:rsid w:val="009C4802"/>
    <w:rsid w:val="009C4A0E"/>
    <w:rsid w:val="009C4C3F"/>
    <w:rsid w:val="009C4CFF"/>
    <w:rsid w:val="009C4D2E"/>
    <w:rsid w:val="009C4D6B"/>
    <w:rsid w:val="009C4D81"/>
    <w:rsid w:val="009C4F16"/>
    <w:rsid w:val="009C5099"/>
    <w:rsid w:val="009C5276"/>
    <w:rsid w:val="009C5429"/>
    <w:rsid w:val="009C551E"/>
    <w:rsid w:val="009C5544"/>
    <w:rsid w:val="009C560B"/>
    <w:rsid w:val="009C56B1"/>
    <w:rsid w:val="009C5840"/>
    <w:rsid w:val="009C596F"/>
    <w:rsid w:val="009C59E7"/>
    <w:rsid w:val="009C5A74"/>
    <w:rsid w:val="009C5A82"/>
    <w:rsid w:val="009C5AD2"/>
    <w:rsid w:val="009C5BAD"/>
    <w:rsid w:val="009C5E9D"/>
    <w:rsid w:val="009C60D0"/>
    <w:rsid w:val="009C61CF"/>
    <w:rsid w:val="009C6360"/>
    <w:rsid w:val="009C6369"/>
    <w:rsid w:val="009C64B6"/>
    <w:rsid w:val="009C6631"/>
    <w:rsid w:val="009C66DE"/>
    <w:rsid w:val="009C6995"/>
    <w:rsid w:val="009C6FFD"/>
    <w:rsid w:val="009C708B"/>
    <w:rsid w:val="009C71F7"/>
    <w:rsid w:val="009C7386"/>
    <w:rsid w:val="009C73A7"/>
    <w:rsid w:val="009C76D1"/>
    <w:rsid w:val="009C77C6"/>
    <w:rsid w:val="009C7B61"/>
    <w:rsid w:val="009C7BE1"/>
    <w:rsid w:val="009C7DCA"/>
    <w:rsid w:val="009D034B"/>
    <w:rsid w:val="009D0377"/>
    <w:rsid w:val="009D0381"/>
    <w:rsid w:val="009D05AB"/>
    <w:rsid w:val="009D05E2"/>
    <w:rsid w:val="009D06E3"/>
    <w:rsid w:val="009D08B0"/>
    <w:rsid w:val="009D0A75"/>
    <w:rsid w:val="009D0C5D"/>
    <w:rsid w:val="009D0C98"/>
    <w:rsid w:val="009D0D4C"/>
    <w:rsid w:val="009D1466"/>
    <w:rsid w:val="009D14A9"/>
    <w:rsid w:val="009D16E7"/>
    <w:rsid w:val="009D180A"/>
    <w:rsid w:val="009D18D1"/>
    <w:rsid w:val="009D1ACA"/>
    <w:rsid w:val="009D1BA4"/>
    <w:rsid w:val="009D1BF8"/>
    <w:rsid w:val="009D20CE"/>
    <w:rsid w:val="009D246B"/>
    <w:rsid w:val="009D2572"/>
    <w:rsid w:val="009D2615"/>
    <w:rsid w:val="009D26E0"/>
    <w:rsid w:val="009D2950"/>
    <w:rsid w:val="009D2CDD"/>
    <w:rsid w:val="009D2D00"/>
    <w:rsid w:val="009D35D9"/>
    <w:rsid w:val="009D3600"/>
    <w:rsid w:val="009D386E"/>
    <w:rsid w:val="009D3AF0"/>
    <w:rsid w:val="009D3B67"/>
    <w:rsid w:val="009D3C7B"/>
    <w:rsid w:val="009D3C8E"/>
    <w:rsid w:val="009D3CB1"/>
    <w:rsid w:val="009D3E2C"/>
    <w:rsid w:val="009D3EA3"/>
    <w:rsid w:val="009D4071"/>
    <w:rsid w:val="009D40AA"/>
    <w:rsid w:val="009D417E"/>
    <w:rsid w:val="009D42E0"/>
    <w:rsid w:val="009D4A93"/>
    <w:rsid w:val="009D4F17"/>
    <w:rsid w:val="009D5705"/>
    <w:rsid w:val="009D570C"/>
    <w:rsid w:val="009D593A"/>
    <w:rsid w:val="009D5CA7"/>
    <w:rsid w:val="009D5D3E"/>
    <w:rsid w:val="009D5E6A"/>
    <w:rsid w:val="009D60BF"/>
    <w:rsid w:val="009D61E3"/>
    <w:rsid w:val="009D6568"/>
    <w:rsid w:val="009D66DA"/>
    <w:rsid w:val="009D6719"/>
    <w:rsid w:val="009D6A13"/>
    <w:rsid w:val="009D6CA8"/>
    <w:rsid w:val="009D6E7A"/>
    <w:rsid w:val="009D6EC0"/>
    <w:rsid w:val="009D6F3E"/>
    <w:rsid w:val="009D762C"/>
    <w:rsid w:val="009D77EE"/>
    <w:rsid w:val="009D7AA6"/>
    <w:rsid w:val="009D7E77"/>
    <w:rsid w:val="009D7F74"/>
    <w:rsid w:val="009E00D9"/>
    <w:rsid w:val="009E02DF"/>
    <w:rsid w:val="009E0373"/>
    <w:rsid w:val="009E039E"/>
    <w:rsid w:val="009E0690"/>
    <w:rsid w:val="009E06AC"/>
    <w:rsid w:val="009E071B"/>
    <w:rsid w:val="009E07A3"/>
    <w:rsid w:val="009E07EC"/>
    <w:rsid w:val="009E09A7"/>
    <w:rsid w:val="009E0AFB"/>
    <w:rsid w:val="009E10D3"/>
    <w:rsid w:val="009E121B"/>
    <w:rsid w:val="009E1701"/>
    <w:rsid w:val="009E1713"/>
    <w:rsid w:val="009E192D"/>
    <w:rsid w:val="009E1C60"/>
    <w:rsid w:val="009E1FFE"/>
    <w:rsid w:val="009E219C"/>
    <w:rsid w:val="009E2403"/>
    <w:rsid w:val="009E2532"/>
    <w:rsid w:val="009E264A"/>
    <w:rsid w:val="009E2748"/>
    <w:rsid w:val="009E29C1"/>
    <w:rsid w:val="009E2A48"/>
    <w:rsid w:val="009E2A96"/>
    <w:rsid w:val="009E2E36"/>
    <w:rsid w:val="009E319E"/>
    <w:rsid w:val="009E3235"/>
    <w:rsid w:val="009E3507"/>
    <w:rsid w:val="009E35B2"/>
    <w:rsid w:val="009E3650"/>
    <w:rsid w:val="009E3766"/>
    <w:rsid w:val="009E37BA"/>
    <w:rsid w:val="009E3BF7"/>
    <w:rsid w:val="009E3D0B"/>
    <w:rsid w:val="009E415B"/>
    <w:rsid w:val="009E4210"/>
    <w:rsid w:val="009E43F4"/>
    <w:rsid w:val="009E48D1"/>
    <w:rsid w:val="009E4A7B"/>
    <w:rsid w:val="009E4BF3"/>
    <w:rsid w:val="009E4C27"/>
    <w:rsid w:val="009E4EBC"/>
    <w:rsid w:val="009E4F27"/>
    <w:rsid w:val="009E51BB"/>
    <w:rsid w:val="009E55FB"/>
    <w:rsid w:val="009E5731"/>
    <w:rsid w:val="009E5B23"/>
    <w:rsid w:val="009E5BC0"/>
    <w:rsid w:val="009E5CF2"/>
    <w:rsid w:val="009E5EDC"/>
    <w:rsid w:val="009E6115"/>
    <w:rsid w:val="009E6600"/>
    <w:rsid w:val="009E664E"/>
    <w:rsid w:val="009E6725"/>
    <w:rsid w:val="009E67C2"/>
    <w:rsid w:val="009E682F"/>
    <w:rsid w:val="009E683E"/>
    <w:rsid w:val="009E6BEA"/>
    <w:rsid w:val="009E6C9A"/>
    <w:rsid w:val="009E7316"/>
    <w:rsid w:val="009E7351"/>
    <w:rsid w:val="009E7C53"/>
    <w:rsid w:val="009E7CA3"/>
    <w:rsid w:val="009E7CA9"/>
    <w:rsid w:val="009F01A7"/>
    <w:rsid w:val="009F02C1"/>
    <w:rsid w:val="009F03E6"/>
    <w:rsid w:val="009F040F"/>
    <w:rsid w:val="009F045F"/>
    <w:rsid w:val="009F061B"/>
    <w:rsid w:val="009F0886"/>
    <w:rsid w:val="009F0A4D"/>
    <w:rsid w:val="009F0F0E"/>
    <w:rsid w:val="009F0F7A"/>
    <w:rsid w:val="009F138F"/>
    <w:rsid w:val="009F16B8"/>
    <w:rsid w:val="009F18C5"/>
    <w:rsid w:val="009F18F5"/>
    <w:rsid w:val="009F1903"/>
    <w:rsid w:val="009F1A96"/>
    <w:rsid w:val="009F1C5E"/>
    <w:rsid w:val="009F1C76"/>
    <w:rsid w:val="009F1DA6"/>
    <w:rsid w:val="009F216C"/>
    <w:rsid w:val="009F21FE"/>
    <w:rsid w:val="009F2394"/>
    <w:rsid w:val="009F2556"/>
    <w:rsid w:val="009F2701"/>
    <w:rsid w:val="009F2821"/>
    <w:rsid w:val="009F29CF"/>
    <w:rsid w:val="009F2B9F"/>
    <w:rsid w:val="009F2EF4"/>
    <w:rsid w:val="009F2F02"/>
    <w:rsid w:val="009F32E1"/>
    <w:rsid w:val="009F335B"/>
    <w:rsid w:val="009F36A7"/>
    <w:rsid w:val="009F36E7"/>
    <w:rsid w:val="009F3B29"/>
    <w:rsid w:val="009F3B7F"/>
    <w:rsid w:val="009F3B84"/>
    <w:rsid w:val="009F3BAE"/>
    <w:rsid w:val="009F3CAD"/>
    <w:rsid w:val="009F3CCF"/>
    <w:rsid w:val="009F3E25"/>
    <w:rsid w:val="009F3F93"/>
    <w:rsid w:val="009F4178"/>
    <w:rsid w:val="009F4356"/>
    <w:rsid w:val="009F45AD"/>
    <w:rsid w:val="009F4D86"/>
    <w:rsid w:val="009F4D8D"/>
    <w:rsid w:val="009F4F26"/>
    <w:rsid w:val="009F509F"/>
    <w:rsid w:val="009F5249"/>
    <w:rsid w:val="009F535A"/>
    <w:rsid w:val="009F583B"/>
    <w:rsid w:val="009F5B68"/>
    <w:rsid w:val="009F5D17"/>
    <w:rsid w:val="009F5E26"/>
    <w:rsid w:val="009F61DE"/>
    <w:rsid w:val="009F6242"/>
    <w:rsid w:val="009F65C6"/>
    <w:rsid w:val="009F66F8"/>
    <w:rsid w:val="009F66F9"/>
    <w:rsid w:val="009F6710"/>
    <w:rsid w:val="009F6A0C"/>
    <w:rsid w:val="009F6FA1"/>
    <w:rsid w:val="009F7002"/>
    <w:rsid w:val="009F7056"/>
    <w:rsid w:val="009F7066"/>
    <w:rsid w:val="009F73D6"/>
    <w:rsid w:val="009F73DE"/>
    <w:rsid w:val="009F74C9"/>
    <w:rsid w:val="009F7544"/>
    <w:rsid w:val="009F78B7"/>
    <w:rsid w:val="009F7989"/>
    <w:rsid w:val="009F7AB8"/>
    <w:rsid w:val="009F7BB1"/>
    <w:rsid w:val="009F7BB2"/>
    <w:rsid w:val="009F7CF5"/>
    <w:rsid w:val="009F7F24"/>
    <w:rsid w:val="00A001E0"/>
    <w:rsid w:val="00A0052F"/>
    <w:rsid w:val="00A00863"/>
    <w:rsid w:val="00A00A9E"/>
    <w:rsid w:val="00A00BBC"/>
    <w:rsid w:val="00A00E5B"/>
    <w:rsid w:val="00A010BE"/>
    <w:rsid w:val="00A01461"/>
    <w:rsid w:val="00A01554"/>
    <w:rsid w:val="00A01680"/>
    <w:rsid w:val="00A01A36"/>
    <w:rsid w:val="00A01BCA"/>
    <w:rsid w:val="00A01C21"/>
    <w:rsid w:val="00A01F3E"/>
    <w:rsid w:val="00A01F42"/>
    <w:rsid w:val="00A01FCC"/>
    <w:rsid w:val="00A02045"/>
    <w:rsid w:val="00A02288"/>
    <w:rsid w:val="00A022B9"/>
    <w:rsid w:val="00A023DC"/>
    <w:rsid w:val="00A023E3"/>
    <w:rsid w:val="00A02572"/>
    <w:rsid w:val="00A026E6"/>
    <w:rsid w:val="00A02997"/>
    <w:rsid w:val="00A02A0C"/>
    <w:rsid w:val="00A02B5C"/>
    <w:rsid w:val="00A02E21"/>
    <w:rsid w:val="00A031B1"/>
    <w:rsid w:val="00A03368"/>
    <w:rsid w:val="00A036D8"/>
    <w:rsid w:val="00A03911"/>
    <w:rsid w:val="00A03B55"/>
    <w:rsid w:val="00A03BBC"/>
    <w:rsid w:val="00A03D4B"/>
    <w:rsid w:val="00A03DAD"/>
    <w:rsid w:val="00A04019"/>
    <w:rsid w:val="00A0424C"/>
    <w:rsid w:val="00A045EE"/>
    <w:rsid w:val="00A04782"/>
    <w:rsid w:val="00A048FB"/>
    <w:rsid w:val="00A04B87"/>
    <w:rsid w:val="00A04EEF"/>
    <w:rsid w:val="00A04F3A"/>
    <w:rsid w:val="00A04F44"/>
    <w:rsid w:val="00A050DE"/>
    <w:rsid w:val="00A05160"/>
    <w:rsid w:val="00A0517C"/>
    <w:rsid w:val="00A0537A"/>
    <w:rsid w:val="00A05634"/>
    <w:rsid w:val="00A05AF0"/>
    <w:rsid w:val="00A05BF5"/>
    <w:rsid w:val="00A05C68"/>
    <w:rsid w:val="00A05D71"/>
    <w:rsid w:val="00A05ECC"/>
    <w:rsid w:val="00A05FEE"/>
    <w:rsid w:val="00A0638C"/>
    <w:rsid w:val="00A0644F"/>
    <w:rsid w:val="00A06463"/>
    <w:rsid w:val="00A064DA"/>
    <w:rsid w:val="00A064EE"/>
    <w:rsid w:val="00A0667C"/>
    <w:rsid w:val="00A06707"/>
    <w:rsid w:val="00A0680D"/>
    <w:rsid w:val="00A06892"/>
    <w:rsid w:val="00A069B1"/>
    <w:rsid w:val="00A06F5E"/>
    <w:rsid w:val="00A0701D"/>
    <w:rsid w:val="00A074A1"/>
    <w:rsid w:val="00A074F3"/>
    <w:rsid w:val="00A0758A"/>
    <w:rsid w:val="00A0774F"/>
    <w:rsid w:val="00A07A5C"/>
    <w:rsid w:val="00A07D9D"/>
    <w:rsid w:val="00A1004C"/>
    <w:rsid w:val="00A100FB"/>
    <w:rsid w:val="00A1043F"/>
    <w:rsid w:val="00A10474"/>
    <w:rsid w:val="00A104BE"/>
    <w:rsid w:val="00A109C3"/>
    <w:rsid w:val="00A10A72"/>
    <w:rsid w:val="00A10B06"/>
    <w:rsid w:val="00A10C4A"/>
    <w:rsid w:val="00A10C63"/>
    <w:rsid w:val="00A10F02"/>
    <w:rsid w:val="00A10F1B"/>
    <w:rsid w:val="00A110AB"/>
    <w:rsid w:val="00A1113B"/>
    <w:rsid w:val="00A1114B"/>
    <w:rsid w:val="00A11198"/>
    <w:rsid w:val="00A113B3"/>
    <w:rsid w:val="00A1149B"/>
    <w:rsid w:val="00A117C5"/>
    <w:rsid w:val="00A1187E"/>
    <w:rsid w:val="00A11A0F"/>
    <w:rsid w:val="00A11BFD"/>
    <w:rsid w:val="00A11DAD"/>
    <w:rsid w:val="00A1204A"/>
    <w:rsid w:val="00A1204D"/>
    <w:rsid w:val="00A12486"/>
    <w:rsid w:val="00A127A4"/>
    <w:rsid w:val="00A12801"/>
    <w:rsid w:val="00A128B2"/>
    <w:rsid w:val="00A1298A"/>
    <w:rsid w:val="00A12C7E"/>
    <w:rsid w:val="00A12C87"/>
    <w:rsid w:val="00A12DCD"/>
    <w:rsid w:val="00A12FCB"/>
    <w:rsid w:val="00A12FD7"/>
    <w:rsid w:val="00A13012"/>
    <w:rsid w:val="00A131CD"/>
    <w:rsid w:val="00A13259"/>
    <w:rsid w:val="00A13369"/>
    <w:rsid w:val="00A13604"/>
    <w:rsid w:val="00A1365B"/>
    <w:rsid w:val="00A137BF"/>
    <w:rsid w:val="00A138E0"/>
    <w:rsid w:val="00A13AC1"/>
    <w:rsid w:val="00A13B31"/>
    <w:rsid w:val="00A13BF9"/>
    <w:rsid w:val="00A13E3E"/>
    <w:rsid w:val="00A13F88"/>
    <w:rsid w:val="00A14250"/>
    <w:rsid w:val="00A1425E"/>
    <w:rsid w:val="00A142BA"/>
    <w:rsid w:val="00A1446B"/>
    <w:rsid w:val="00A144B8"/>
    <w:rsid w:val="00A149EC"/>
    <w:rsid w:val="00A14B4F"/>
    <w:rsid w:val="00A14CCB"/>
    <w:rsid w:val="00A14CFE"/>
    <w:rsid w:val="00A14EAD"/>
    <w:rsid w:val="00A15298"/>
    <w:rsid w:val="00A1531D"/>
    <w:rsid w:val="00A1535B"/>
    <w:rsid w:val="00A15374"/>
    <w:rsid w:val="00A155C1"/>
    <w:rsid w:val="00A15CAE"/>
    <w:rsid w:val="00A15F26"/>
    <w:rsid w:val="00A16169"/>
    <w:rsid w:val="00A16399"/>
    <w:rsid w:val="00A16468"/>
    <w:rsid w:val="00A169E5"/>
    <w:rsid w:val="00A16A6E"/>
    <w:rsid w:val="00A16B8F"/>
    <w:rsid w:val="00A16BAE"/>
    <w:rsid w:val="00A16BCF"/>
    <w:rsid w:val="00A16C20"/>
    <w:rsid w:val="00A16D79"/>
    <w:rsid w:val="00A16EA6"/>
    <w:rsid w:val="00A16FF6"/>
    <w:rsid w:val="00A17117"/>
    <w:rsid w:val="00A17149"/>
    <w:rsid w:val="00A1751F"/>
    <w:rsid w:val="00A17607"/>
    <w:rsid w:val="00A1789D"/>
    <w:rsid w:val="00A17A2E"/>
    <w:rsid w:val="00A17A6E"/>
    <w:rsid w:val="00A17D6C"/>
    <w:rsid w:val="00A17DD0"/>
    <w:rsid w:val="00A200A1"/>
    <w:rsid w:val="00A200FC"/>
    <w:rsid w:val="00A2029E"/>
    <w:rsid w:val="00A202A7"/>
    <w:rsid w:val="00A2034B"/>
    <w:rsid w:val="00A2049E"/>
    <w:rsid w:val="00A205BA"/>
    <w:rsid w:val="00A208CC"/>
    <w:rsid w:val="00A208CF"/>
    <w:rsid w:val="00A2095B"/>
    <w:rsid w:val="00A20F80"/>
    <w:rsid w:val="00A21293"/>
    <w:rsid w:val="00A212DD"/>
    <w:rsid w:val="00A21340"/>
    <w:rsid w:val="00A213B4"/>
    <w:rsid w:val="00A21405"/>
    <w:rsid w:val="00A21493"/>
    <w:rsid w:val="00A215CA"/>
    <w:rsid w:val="00A217AE"/>
    <w:rsid w:val="00A217E9"/>
    <w:rsid w:val="00A219A6"/>
    <w:rsid w:val="00A21AE1"/>
    <w:rsid w:val="00A21AEA"/>
    <w:rsid w:val="00A21B1E"/>
    <w:rsid w:val="00A21CD6"/>
    <w:rsid w:val="00A21CF7"/>
    <w:rsid w:val="00A22081"/>
    <w:rsid w:val="00A22101"/>
    <w:rsid w:val="00A223B4"/>
    <w:rsid w:val="00A22C51"/>
    <w:rsid w:val="00A22E9A"/>
    <w:rsid w:val="00A22F3A"/>
    <w:rsid w:val="00A2307E"/>
    <w:rsid w:val="00A231E9"/>
    <w:rsid w:val="00A2350B"/>
    <w:rsid w:val="00A23622"/>
    <w:rsid w:val="00A2398B"/>
    <w:rsid w:val="00A23DA1"/>
    <w:rsid w:val="00A23E19"/>
    <w:rsid w:val="00A241D4"/>
    <w:rsid w:val="00A24287"/>
    <w:rsid w:val="00A24292"/>
    <w:rsid w:val="00A24519"/>
    <w:rsid w:val="00A24687"/>
    <w:rsid w:val="00A2489D"/>
    <w:rsid w:val="00A248BE"/>
    <w:rsid w:val="00A24D85"/>
    <w:rsid w:val="00A24DC5"/>
    <w:rsid w:val="00A24E71"/>
    <w:rsid w:val="00A24EA2"/>
    <w:rsid w:val="00A24F3A"/>
    <w:rsid w:val="00A25094"/>
    <w:rsid w:val="00A2518A"/>
    <w:rsid w:val="00A25300"/>
    <w:rsid w:val="00A2537F"/>
    <w:rsid w:val="00A25387"/>
    <w:rsid w:val="00A253E4"/>
    <w:rsid w:val="00A2552C"/>
    <w:rsid w:val="00A25597"/>
    <w:rsid w:val="00A2594F"/>
    <w:rsid w:val="00A25999"/>
    <w:rsid w:val="00A259B7"/>
    <w:rsid w:val="00A259BA"/>
    <w:rsid w:val="00A25D95"/>
    <w:rsid w:val="00A25E31"/>
    <w:rsid w:val="00A25E64"/>
    <w:rsid w:val="00A25F2A"/>
    <w:rsid w:val="00A2638D"/>
    <w:rsid w:val="00A26A7B"/>
    <w:rsid w:val="00A26BB0"/>
    <w:rsid w:val="00A26BE4"/>
    <w:rsid w:val="00A26CD8"/>
    <w:rsid w:val="00A26FA4"/>
    <w:rsid w:val="00A270FD"/>
    <w:rsid w:val="00A27124"/>
    <w:rsid w:val="00A27164"/>
    <w:rsid w:val="00A27278"/>
    <w:rsid w:val="00A2744B"/>
    <w:rsid w:val="00A274BD"/>
    <w:rsid w:val="00A278B6"/>
    <w:rsid w:val="00A27B9A"/>
    <w:rsid w:val="00A27CE4"/>
    <w:rsid w:val="00A27DC5"/>
    <w:rsid w:val="00A27E13"/>
    <w:rsid w:val="00A302D2"/>
    <w:rsid w:val="00A3031D"/>
    <w:rsid w:val="00A30321"/>
    <w:rsid w:val="00A303F2"/>
    <w:rsid w:val="00A30534"/>
    <w:rsid w:val="00A30756"/>
    <w:rsid w:val="00A308EC"/>
    <w:rsid w:val="00A30A59"/>
    <w:rsid w:val="00A30C34"/>
    <w:rsid w:val="00A30DDB"/>
    <w:rsid w:val="00A30E9C"/>
    <w:rsid w:val="00A31319"/>
    <w:rsid w:val="00A314B0"/>
    <w:rsid w:val="00A3186F"/>
    <w:rsid w:val="00A31A14"/>
    <w:rsid w:val="00A31A6E"/>
    <w:rsid w:val="00A31DD7"/>
    <w:rsid w:val="00A31E8D"/>
    <w:rsid w:val="00A32188"/>
    <w:rsid w:val="00A3220D"/>
    <w:rsid w:val="00A32389"/>
    <w:rsid w:val="00A324F4"/>
    <w:rsid w:val="00A32851"/>
    <w:rsid w:val="00A32C01"/>
    <w:rsid w:val="00A32E8D"/>
    <w:rsid w:val="00A32EE1"/>
    <w:rsid w:val="00A32F25"/>
    <w:rsid w:val="00A32FDA"/>
    <w:rsid w:val="00A3314B"/>
    <w:rsid w:val="00A33365"/>
    <w:rsid w:val="00A335A7"/>
    <w:rsid w:val="00A33773"/>
    <w:rsid w:val="00A33816"/>
    <w:rsid w:val="00A338E4"/>
    <w:rsid w:val="00A33A7F"/>
    <w:rsid w:val="00A34653"/>
    <w:rsid w:val="00A348B5"/>
    <w:rsid w:val="00A34ADB"/>
    <w:rsid w:val="00A34B6D"/>
    <w:rsid w:val="00A34C4F"/>
    <w:rsid w:val="00A3519A"/>
    <w:rsid w:val="00A35316"/>
    <w:rsid w:val="00A3532B"/>
    <w:rsid w:val="00A3556D"/>
    <w:rsid w:val="00A359CC"/>
    <w:rsid w:val="00A35BEC"/>
    <w:rsid w:val="00A3609F"/>
    <w:rsid w:val="00A36152"/>
    <w:rsid w:val="00A3617C"/>
    <w:rsid w:val="00A36307"/>
    <w:rsid w:val="00A3639C"/>
    <w:rsid w:val="00A3654B"/>
    <w:rsid w:val="00A365DE"/>
    <w:rsid w:val="00A3678D"/>
    <w:rsid w:val="00A368E0"/>
    <w:rsid w:val="00A369A4"/>
    <w:rsid w:val="00A36AA2"/>
    <w:rsid w:val="00A36B55"/>
    <w:rsid w:val="00A36D4C"/>
    <w:rsid w:val="00A36D73"/>
    <w:rsid w:val="00A36E52"/>
    <w:rsid w:val="00A37196"/>
    <w:rsid w:val="00A37283"/>
    <w:rsid w:val="00A37653"/>
    <w:rsid w:val="00A37812"/>
    <w:rsid w:val="00A378C6"/>
    <w:rsid w:val="00A378E6"/>
    <w:rsid w:val="00A378EE"/>
    <w:rsid w:val="00A3797C"/>
    <w:rsid w:val="00A37AB8"/>
    <w:rsid w:val="00A37E7B"/>
    <w:rsid w:val="00A37F7D"/>
    <w:rsid w:val="00A40257"/>
    <w:rsid w:val="00A402D6"/>
    <w:rsid w:val="00A403A4"/>
    <w:rsid w:val="00A40427"/>
    <w:rsid w:val="00A40545"/>
    <w:rsid w:val="00A405F6"/>
    <w:rsid w:val="00A4083E"/>
    <w:rsid w:val="00A408D7"/>
    <w:rsid w:val="00A40A85"/>
    <w:rsid w:val="00A40B57"/>
    <w:rsid w:val="00A40B94"/>
    <w:rsid w:val="00A40D70"/>
    <w:rsid w:val="00A40DCA"/>
    <w:rsid w:val="00A40DEF"/>
    <w:rsid w:val="00A40E3D"/>
    <w:rsid w:val="00A40F4B"/>
    <w:rsid w:val="00A4110F"/>
    <w:rsid w:val="00A41307"/>
    <w:rsid w:val="00A41381"/>
    <w:rsid w:val="00A4143F"/>
    <w:rsid w:val="00A414AD"/>
    <w:rsid w:val="00A417E1"/>
    <w:rsid w:val="00A41CB6"/>
    <w:rsid w:val="00A41D6B"/>
    <w:rsid w:val="00A42049"/>
    <w:rsid w:val="00A4209F"/>
    <w:rsid w:val="00A424C4"/>
    <w:rsid w:val="00A42550"/>
    <w:rsid w:val="00A4257B"/>
    <w:rsid w:val="00A42638"/>
    <w:rsid w:val="00A426D4"/>
    <w:rsid w:val="00A42CE2"/>
    <w:rsid w:val="00A42D8D"/>
    <w:rsid w:val="00A42D91"/>
    <w:rsid w:val="00A4303C"/>
    <w:rsid w:val="00A4328A"/>
    <w:rsid w:val="00A43481"/>
    <w:rsid w:val="00A435E1"/>
    <w:rsid w:val="00A437B4"/>
    <w:rsid w:val="00A43A63"/>
    <w:rsid w:val="00A43AF5"/>
    <w:rsid w:val="00A43BA7"/>
    <w:rsid w:val="00A43C65"/>
    <w:rsid w:val="00A43F7E"/>
    <w:rsid w:val="00A4421B"/>
    <w:rsid w:val="00A446AD"/>
    <w:rsid w:val="00A44844"/>
    <w:rsid w:val="00A44A02"/>
    <w:rsid w:val="00A44A8E"/>
    <w:rsid w:val="00A44C52"/>
    <w:rsid w:val="00A44D9C"/>
    <w:rsid w:val="00A44F15"/>
    <w:rsid w:val="00A450C8"/>
    <w:rsid w:val="00A45278"/>
    <w:rsid w:val="00A45583"/>
    <w:rsid w:val="00A4559E"/>
    <w:rsid w:val="00A45697"/>
    <w:rsid w:val="00A458CC"/>
    <w:rsid w:val="00A45E34"/>
    <w:rsid w:val="00A460BA"/>
    <w:rsid w:val="00A46105"/>
    <w:rsid w:val="00A46161"/>
    <w:rsid w:val="00A461CD"/>
    <w:rsid w:val="00A463DE"/>
    <w:rsid w:val="00A4661B"/>
    <w:rsid w:val="00A46D08"/>
    <w:rsid w:val="00A46EDF"/>
    <w:rsid w:val="00A4727B"/>
    <w:rsid w:val="00A472D0"/>
    <w:rsid w:val="00A479CB"/>
    <w:rsid w:val="00A479D4"/>
    <w:rsid w:val="00A47C5B"/>
    <w:rsid w:val="00A47D58"/>
    <w:rsid w:val="00A47F0E"/>
    <w:rsid w:val="00A50017"/>
    <w:rsid w:val="00A50032"/>
    <w:rsid w:val="00A505FF"/>
    <w:rsid w:val="00A506A8"/>
    <w:rsid w:val="00A506E3"/>
    <w:rsid w:val="00A507C9"/>
    <w:rsid w:val="00A507E2"/>
    <w:rsid w:val="00A507F5"/>
    <w:rsid w:val="00A50976"/>
    <w:rsid w:val="00A50982"/>
    <w:rsid w:val="00A50C12"/>
    <w:rsid w:val="00A50DC5"/>
    <w:rsid w:val="00A50FDB"/>
    <w:rsid w:val="00A51053"/>
    <w:rsid w:val="00A5106A"/>
    <w:rsid w:val="00A51193"/>
    <w:rsid w:val="00A513BC"/>
    <w:rsid w:val="00A513E8"/>
    <w:rsid w:val="00A514B6"/>
    <w:rsid w:val="00A516AB"/>
    <w:rsid w:val="00A5187F"/>
    <w:rsid w:val="00A51937"/>
    <w:rsid w:val="00A51AB6"/>
    <w:rsid w:val="00A51C0C"/>
    <w:rsid w:val="00A51C73"/>
    <w:rsid w:val="00A51D92"/>
    <w:rsid w:val="00A51DC4"/>
    <w:rsid w:val="00A51DC7"/>
    <w:rsid w:val="00A51E8C"/>
    <w:rsid w:val="00A520E0"/>
    <w:rsid w:val="00A52283"/>
    <w:rsid w:val="00A522AA"/>
    <w:rsid w:val="00A523A2"/>
    <w:rsid w:val="00A523C6"/>
    <w:rsid w:val="00A524FA"/>
    <w:rsid w:val="00A528A5"/>
    <w:rsid w:val="00A52C32"/>
    <w:rsid w:val="00A52C99"/>
    <w:rsid w:val="00A52E47"/>
    <w:rsid w:val="00A52ED5"/>
    <w:rsid w:val="00A53303"/>
    <w:rsid w:val="00A5334B"/>
    <w:rsid w:val="00A533AA"/>
    <w:rsid w:val="00A53624"/>
    <w:rsid w:val="00A53863"/>
    <w:rsid w:val="00A5389D"/>
    <w:rsid w:val="00A538BC"/>
    <w:rsid w:val="00A53915"/>
    <w:rsid w:val="00A53A18"/>
    <w:rsid w:val="00A53A39"/>
    <w:rsid w:val="00A53B0D"/>
    <w:rsid w:val="00A53C7B"/>
    <w:rsid w:val="00A53CEF"/>
    <w:rsid w:val="00A53FAC"/>
    <w:rsid w:val="00A5410E"/>
    <w:rsid w:val="00A5432F"/>
    <w:rsid w:val="00A5446E"/>
    <w:rsid w:val="00A544BC"/>
    <w:rsid w:val="00A546AA"/>
    <w:rsid w:val="00A547C4"/>
    <w:rsid w:val="00A547D5"/>
    <w:rsid w:val="00A547E3"/>
    <w:rsid w:val="00A5481E"/>
    <w:rsid w:val="00A548D4"/>
    <w:rsid w:val="00A54931"/>
    <w:rsid w:val="00A54C41"/>
    <w:rsid w:val="00A54D71"/>
    <w:rsid w:val="00A5543E"/>
    <w:rsid w:val="00A5550A"/>
    <w:rsid w:val="00A55652"/>
    <w:rsid w:val="00A55717"/>
    <w:rsid w:val="00A557CC"/>
    <w:rsid w:val="00A55959"/>
    <w:rsid w:val="00A55A74"/>
    <w:rsid w:val="00A55BD7"/>
    <w:rsid w:val="00A560AB"/>
    <w:rsid w:val="00A560FA"/>
    <w:rsid w:val="00A56194"/>
    <w:rsid w:val="00A56232"/>
    <w:rsid w:val="00A5648D"/>
    <w:rsid w:val="00A5669A"/>
    <w:rsid w:val="00A566B3"/>
    <w:rsid w:val="00A566C9"/>
    <w:rsid w:val="00A56739"/>
    <w:rsid w:val="00A569DC"/>
    <w:rsid w:val="00A56DEB"/>
    <w:rsid w:val="00A57026"/>
    <w:rsid w:val="00A5723F"/>
    <w:rsid w:val="00A57391"/>
    <w:rsid w:val="00A5742E"/>
    <w:rsid w:val="00A575AF"/>
    <w:rsid w:val="00A57663"/>
    <w:rsid w:val="00A576FB"/>
    <w:rsid w:val="00A5780A"/>
    <w:rsid w:val="00A57A73"/>
    <w:rsid w:val="00A57D38"/>
    <w:rsid w:val="00A57DDD"/>
    <w:rsid w:val="00A57E74"/>
    <w:rsid w:val="00A601E7"/>
    <w:rsid w:val="00A601FE"/>
    <w:rsid w:val="00A604DE"/>
    <w:rsid w:val="00A60700"/>
    <w:rsid w:val="00A609F4"/>
    <w:rsid w:val="00A60DD9"/>
    <w:rsid w:val="00A60FE9"/>
    <w:rsid w:val="00A611C9"/>
    <w:rsid w:val="00A61583"/>
    <w:rsid w:val="00A6191B"/>
    <w:rsid w:val="00A619C0"/>
    <w:rsid w:val="00A61A39"/>
    <w:rsid w:val="00A61E6B"/>
    <w:rsid w:val="00A621A7"/>
    <w:rsid w:val="00A621E3"/>
    <w:rsid w:val="00A62204"/>
    <w:rsid w:val="00A62652"/>
    <w:rsid w:val="00A627AA"/>
    <w:rsid w:val="00A633A4"/>
    <w:rsid w:val="00A633DA"/>
    <w:rsid w:val="00A634C4"/>
    <w:rsid w:val="00A63518"/>
    <w:rsid w:val="00A6372A"/>
    <w:rsid w:val="00A63C86"/>
    <w:rsid w:val="00A63CA9"/>
    <w:rsid w:val="00A63D90"/>
    <w:rsid w:val="00A63E14"/>
    <w:rsid w:val="00A642C2"/>
    <w:rsid w:val="00A642EA"/>
    <w:rsid w:val="00A643F8"/>
    <w:rsid w:val="00A6447E"/>
    <w:rsid w:val="00A645EE"/>
    <w:rsid w:val="00A64600"/>
    <w:rsid w:val="00A64615"/>
    <w:rsid w:val="00A6483F"/>
    <w:rsid w:val="00A64849"/>
    <w:rsid w:val="00A64B12"/>
    <w:rsid w:val="00A64B3B"/>
    <w:rsid w:val="00A64D43"/>
    <w:rsid w:val="00A64FDE"/>
    <w:rsid w:val="00A650C5"/>
    <w:rsid w:val="00A6519B"/>
    <w:rsid w:val="00A65282"/>
    <w:rsid w:val="00A6540E"/>
    <w:rsid w:val="00A656A0"/>
    <w:rsid w:val="00A6574E"/>
    <w:rsid w:val="00A65946"/>
    <w:rsid w:val="00A65986"/>
    <w:rsid w:val="00A65AD6"/>
    <w:rsid w:val="00A65D58"/>
    <w:rsid w:val="00A65EF0"/>
    <w:rsid w:val="00A65F10"/>
    <w:rsid w:val="00A66009"/>
    <w:rsid w:val="00A66040"/>
    <w:rsid w:val="00A662BD"/>
    <w:rsid w:val="00A6640E"/>
    <w:rsid w:val="00A666CA"/>
    <w:rsid w:val="00A66B7B"/>
    <w:rsid w:val="00A66DAD"/>
    <w:rsid w:val="00A677EF"/>
    <w:rsid w:val="00A678E9"/>
    <w:rsid w:val="00A67972"/>
    <w:rsid w:val="00A67AC4"/>
    <w:rsid w:val="00A67BBE"/>
    <w:rsid w:val="00A67EAA"/>
    <w:rsid w:val="00A67FA7"/>
    <w:rsid w:val="00A7001A"/>
    <w:rsid w:val="00A701FD"/>
    <w:rsid w:val="00A70237"/>
    <w:rsid w:val="00A70617"/>
    <w:rsid w:val="00A706FB"/>
    <w:rsid w:val="00A7082E"/>
    <w:rsid w:val="00A70E02"/>
    <w:rsid w:val="00A70E15"/>
    <w:rsid w:val="00A70E34"/>
    <w:rsid w:val="00A711B6"/>
    <w:rsid w:val="00A711D0"/>
    <w:rsid w:val="00A712D5"/>
    <w:rsid w:val="00A71552"/>
    <w:rsid w:val="00A71563"/>
    <w:rsid w:val="00A715D9"/>
    <w:rsid w:val="00A716F7"/>
    <w:rsid w:val="00A719D1"/>
    <w:rsid w:val="00A719E5"/>
    <w:rsid w:val="00A71AA0"/>
    <w:rsid w:val="00A71C66"/>
    <w:rsid w:val="00A71D60"/>
    <w:rsid w:val="00A71E5C"/>
    <w:rsid w:val="00A7200D"/>
    <w:rsid w:val="00A72248"/>
    <w:rsid w:val="00A7258F"/>
    <w:rsid w:val="00A72659"/>
    <w:rsid w:val="00A72738"/>
    <w:rsid w:val="00A72869"/>
    <w:rsid w:val="00A728AE"/>
    <w:rsid w:val="00A72C85"/>
    <w:rsid w:val="00A72CD9"/>
    <w:rsid w:val="00A72D5F"/>
    <w:rsid w:val="00A72D92"/>
    <w:rsid w:val="00A73041"/>
    <w:rsid w:val="00A731D6"/>
    <w:rsid w:val="00A73202"/>
    <w:rsid w:val="00A732F2"/>
    <w:rsid w:val="00A7331B"/>
    <w:rsid w:val="00A733BC"/>
    <w:rsid w:val="00A73448"/>
    <w:rsid w:val="00A73460"/>
    <w:rsid w:val="00A734CD"/>
    <w:rsid w:val="00A7353F"/>
    <w:rsid w:val="00A738B5"/>
    <w:rsid w:val="00A739AA"/>
    <w:rsid w:val="00A73E1E"/>
    <w:rsid w:val="00A74288"/>
    <w:rsid w:val="00A7439B"/>
    <w:rsid w:val="00A744F6"/>
    <w:rsid w:val="00A744FB"/>
    <w:rsid w:val="00A74763"/>
    <w:rsid w:val="00A74CDF"/>
    <w:rsid w:val="00A74CF5"/>
    <w:rsid w:val="00A74DF8"/>
    <w:rsid w:val="00A75175"/>
    <w:rsid w:val="00A752BA"/>
    <w:rsid w:val="00A752E6"/>
    <w:rsid w:val="00A75304"/>
    <w:rsid w:val="00A75551"/>
    <w:rsid w:val="00A755A5"/>
    <w:rsid w:val="00A756E4"/>
    <w:rsid w:val="00A75978"/>
    <w:rsid w:val="00A75AAD"/>
    <w:rsid w:val="00A75AB4"/>
    <w:rsid w:val="00A75C35"/>
    <w:rsid w:val="00A75DE8"/>
    <w:rsid w:val="00A75EE9"/>
    <w:rsid w:val="00A76167"/>
    <w:rsid w:val="00A761C0"/>
    <w:rsid w:val="00A761E6"/>
    <w:rsid w:val="00A76296"/>
    <w:rsid w:val="00A7661F"/>
    <w:rsid w:val="00A7682F"/>
    <w:rsid w:val="00A76A00"/>
    <w:rsid w:val="00A76C9A"/>
    <w:rsid w:val="00A76E4A"/>
    <w:rsid w:val="00A7700D"/>
    <w:rsid w:val="00A7736E"/>
    <w:rsid w:val="00A7747F"/>
    <w:rsid w:val="00A777F2"/>
    <w:rsid w:val="00A779D4"/>
    <w:rsid w:val="00A77AF9"/>
    <w:rsid w:val="00A77D66"/>
    <w:rsid w:val="00A77E63"/>
    <w:rsid w:val="00A8007E"/>
    <w:rsid w:val="00A800C2"/>
    <w:rsid w:val="00A802B1"/>
    <w:rsid w:val="00A8048C"/>
    <w:rsid w:val="00A804DD"/>
    <w:rsid w:val="00A804EF"/>
    <w:rsid w:val="00A80690"/>
    <w:rsid w:val="00A806C1"/>
    <w:rsid w:val="00A80859"/>
    <w:rsid w:val="00A808CC"/>
    <w:rsid w:val="00A80940"/>
    <w:rsid w:val="00A80B0C"/>
    <w:rsid w:val="00A80DE7"/>
    <w:rsid w:val="00A80EEC"/>
    <w:rsid w:val="00A80F1F"/>
    <w:rsid w:val="00A813FE"/>
    <w:rsid w:val="00A81525"/>
    <w:rsid w:val="00A8155B"/>
    <w:rsid w:val="00A816D4"/>
    <w:rsid w:val="00A819FE"/>
    <w:rsid w:val="00A81A2C"/>
    <w:rsid w:val="00A81A5C"/>
    <w:rsid w:val="00A81AEF"/>
    <w:rsid w:val="00A81B65"/>
    <w:rsid w:val="00A81DB2"/>
    <w:rsid w:val="00A81E56"/>
    <w:rsid w:val="00A81EAD"/>
    <w:rsid w:val="00A81FD3"/>
    <w:rsid w:val="00A82378"/>
    <w:rsid w:val="00A823D6"/>
    <w:rsid w:val="00A82414"/>
    <w:rsid w:val="00A824C1"/>
    <w:rsid w:val="00A825B6"/>
    <w:rsid w:val="00A825CA"/>
    <w:rsid w:val="00A82644"/>
    <w:rsid w:val="00A8294E"/>
    <w:rsid w:val="00A82954"/>
    <w:rsid w:val="00A829CA"/>
    <w:rsid w:val="00A82AEC"/>
    <w:rsid w:val="00A82B55"/>
    <w:rsid w:val="00A830BC"/>
    <w:rsid w:val="00A8319E"/>
    <w:rsid w:val="00A83342"/>
    <w:rsid w:val="00A83394"/>
    <w:rsid w:val="00A836E8"/>
    <w:rsid w:val="00A83A46"/>
    <w:rsid w:val="00A83AA3"/>
    <w:rsid w:val="00A83B95"/>
    <w:rsid w:val="00A83BF6"/>
    <w:rsid w:val="00A84034"/>
    <w:rsid w:val="00A840A2"/>
    <w:rsid w:val="00A84281"/>
    <w:rsid w:val="00A84550"/>
    <w:rsid w:val="00A8459E"/>
    <w:rsid w:val="00A8460E"/>
    <w:rsid w:val="00A84A6E"/>
    <w:rsid w:val="00A84A7C"/>
    <w:rsid w:val="00A84AF4"/>
    <w:rsid w:val="00A84BA0"/>
    <w:rsid w:val="00A84DFB"/>
    <w:rsid w:val="00A85007"/>
    <w:rsid w:val="00A85176"/>
    <w:rsid w:val="00A85446"/>
    <w:rsid w:val="00A8559D"/>
    <w:rsid w:val="00A856CC"/>
    <w:rsid w:val="00A85910"/>
    <w:rsid w:val="00A859F5"/>
    <w:rsid w:val="00A85C6C"/>
    <w:rsid w:val="00A85D0F"/>
    <w:rsid w:val="00A85FDA"/>
    <w:rsid w:val="00A86142"/>
    <w:rsid w:val="00A8616B"/>
    <w:rsid w:val="00A8632A"/>
    <w:rsid w:val="00A864FE"/>
    <w:rsid w:val="00A86539"/>
    <w:rsid w:val="00A86741"/>
    <w:rsid w:val="00A86823"/>
    <w:rsid w:val="00A868A6"/>
    <w:rsid w:val="00A86A0C"/>
    <w:rsid w:val="00A86ACC"/>
    <w:rsid w:val="00A86E6E"/>
    <w:rsid w:val="00A86FEE"/>
    <w:rsid w:val="00A87275"/>
    <w:rsid w:val="00A87584"/>
    <w:rsid w:val="00A87677"/>
    <w:rsid w:val="00A876E9"/>
    <w:rsid w:val="00A877A3"/>
    <w:rsid w:val="00A8798F"/>
    <w:rsid w:val="00A87B40"/>
    <w:rsid w:val="00A87C8A"/>
    <w:rsid w:val="00A87CA1"/>
    <w:rsid w:val="00A87DA6"/>
    <w:rsid w:val="00A87EFF"/>
    <w:rsid w:val="00A90284"/>
    <w:rsid w:val="00A904C4"/>
    <w:rsid w:val="00A9056A"/>
    <w:rsid w:val="00A908E6"/>
    <w:rsid w:val="00A90D64"/>
    <w:rsid w:val="00A91344"/>
    <w:rsid w:val="00A914BF"/>
    <w:rsid w:val="00A91513"/>
    <w:rsid w:val="00A915B8"/>
    <w:rsid w:val="00A915D3"/>
    <w:rsid w:val="00A91610"/>
    <w:rsid w:val="00A91771"/>
    <w:rsid w:val="00A918F7"/>
    <w:rsid w:val="00A91983"/>
    <w:rsid w:val="00A9199F"/>
    <w:rsid w:val="00A919B7"/>
    <w:rsid w:val="00A919D5"/>
    <w:rsid w:val="00A91AC7"/>
    <w:rsid w:val="00A91AE4"/>
    <w:rsid w:val="00A91D51"/>
    <w:rsid w:val="00A91D62"/>
    <w:rsid w:val="00A91EF1"/>
    <w:rsid w:val="00A91F0B"/>
    <w:rsid w:val="00A92264"/>
    <w:rsid w:val="00A926A7"/>
    <w:rsid w:val="00A928F8"/>
    <w:rsid w:val="00A92A9E"/>
    <w:rsid w:val="00A92B9B"/>
    <w:rsid w:val="00A92F4A"/>
    <w:rsid w:val="00A9373C"/>
    <w:rsid w:val="00A93953"/>
    <w:rsid w:val="00A93A34"/>
    <w:rsid w:val="00A93AFD"/>
    <w:rsid w:val="00A9415B"/>
    <w:rsid w:val="00A941FF"/>
    <w:rsid w:val="00A94314"/>
    <w:rsid w:val="00A945C6"/>
    <w:rsid w:val="00A9461B"/>
    <w:rsid w:val="00A94771"/>
    <w:rsid w:val="00A94788"/>
    <w:rsid w:val="00A94819"/>
    <w:rsid w:val="00A94A32"/>
    <w:rsid w:val="00A94D54"/>
    <w:rsid w:val="00A9527D"/>
    <w:rsid w:val="00A954C4"/>
    <w:rsid w:val="00A956FC"/>
    <w:rsid w:val="00A9572C"/>
    <w:rsid w:val="00A9589F"/>
    <w:rsid w:val="00A958F7"/>
    <w:rsid w:val="00A9591D"/>
    <w:rsid w:val="00A95A68"/>
    <w:rsid w:val="00A95DE9"/>
    <w:rsid w:val="00A95FC9"/>
    <w:rsid w:val="00A9615C"/>
    <w:rsid w:val="00A961D9"/>
    <w:rsid w:val="00A961F9"/>
    <w:rsid w:val="00A9627C"/>
    <w:rsid w:val="00A96864"/>
    <w:rsid w:val="00A96957"/>
    <w:rsid w:val="00A96A8B"/>
    <w:rsid w:val="00A97016"/>
    <w:rsid w:val="00A972B8"/>
    <w:rsid w:val="00A972E3"/>
    <w:rsid w:val="00A97306"/>
    <w:rsid w:val="00A97569"/>
    <w:rsid w:val="00A97966"/>
    <w:rsid w:val="00A97BC7"/>
    <w:rsid w:val="00A97E0F"/>
    <w:rsid w:val="00AA0412"/>
    <w:rsid w:val="00AA0460"/>
    <w:rsid w:val="00AA06C3"/>
    <w:rsid w:val="00AA0A3F"/>
    <w:rsid w:val="00AA0E68"/>
    <w:rsid w:val="00AA16E5"/>
    <w:rsid w:val="00AA1872"/>
    <w:rsid w:val="00AA1A39"/>
    <w:rsid w:val="00AA1A89"/>
    <w:rsid w:val="00AA1AF6"/>
    <w:rsid w:val="00AA1E8E"/>
    <w:rsid w:val="00AA1FCF"/>
    <w:rsid w:val="00AA214C"/>
    <w:rsid w:val="00AA2252"/>
    <w:rsid w:val="00AA241D"/>
    <w:rsid w:val="00AA272D"/>
    <w:rsid w:val="00AA2976"/>
    <w:rsid w:val="00AA29C3"/>
    <w:rsid w:val="00AA2A6D"/>
    <w:rsid w:val="00AA2BCF"/>
    <w:rsid w:val="00AA2EE0"/>
    <w:rsid w:val="00AA315B"/>
    <w:rsid w:val="00AA33B6"/>
    <w:rsid w:val="00AA33F5"/>
    <w:rsid w:val="00AA3421"/>
    <w:rsid w:val="00AA351C"/>
    <w:rsid w:val="00AA36A5"/>
    <w:rsid w:val="00AA36DE"/>
    <w:rsid w:val="00AA37C5"/>
    <w:rsid w:val="00AA39A4"/>
    <w:rsid w:val="00AA39C5"/>
    <w:rsid w:val="00AA3AFF"/>
    <w:rsid w:val="00AA3BE3"/>
    <w:rsid w:val="00AA3C0D"/>
    <w:rsid w:val="00AA3CFF"/>
    <w:rsid w:val="00AA3D0A"/>
    <w:rsid w:val="00AA3E28"/>
    <w:rsid w:val="00AA3E6D"/>
    <w:rsid w:val="00AA3E72"/>
    <w:rsid w:val="00AA3FE9"/>
    <w:rsid w:val="00AA4084"/>
    <w:rsid w:val="00AA4100"/>
    <w:rsid w:val="00AA41D6"/>
    <w:rsid w:val="00AA4288"/>
    <w:rsid w:val="00AA43C3"/>
    <w:rsid w:val="00AA4463"/>
    <w:rsid w:val="00AA482D"/>
    <w:rsid w:val="00AA4B85"/>
    <w:rsid w:val="00AA4C83"/>
    <w:rsid w:val="00AA552D"/>
    <w:rsid w:val="00AA570D"/>
    <w:rsid w:val="00AA596C"/>
    <w:rsid w:val="00AA5AA9"/>
    <w:rsid w:val="00AA5BE5"/>
    <w:rsid w:val="00AA5F33"/>
    <w:rsid w:val="00AA5F43"/>
    <w:rsid w:val="00AA5F79"/>
    <w:rsid w:val="00AA6598"/>
    <w:rsid w:val="00AA6835"/>
    <w:rsid w:val="00AA6A54"/>
    <w:rsid w:val="00AA6AE1"/>
    <w:rsid w:val="00AA6C8C"/>
    <w:rsid w:val="00AA6D08"/>
    <w:rsid w:val="00AA6E1F"/>
    <w:rsid w:val="00AA70AD"/>
    <w:rsid w:val="00AA7179"/>
    <w:rsid w:val="00AA7388"/>
    <w:rsid w:val="00AA7812"/>
    <w:rsid w:val="00AA78DB"/>
    <w:rsid w:val="00AA7A71"/>
    <w:rsid w:val="00AA7EDD"/>
    <w:rsid w:val="00AA7FA9"/>
    <w:rsid w:val="00AA7FEF"/>
    <w:rsid w:val="00AB013F"/>
    <w:rsid w:val="00AB01C4"/>
    <w:rsid w:val="00AB060A"/>
    <w:rsid w:val="00AB0654"/>
    <w:rsid w:val="00AB0655"/>
    <w:rsid w:val="00AB0678"/>
    <w:rsid w:val="00AB0951"/>
    <w:rsid w:val="00AB0A93"/>
    <w:rsid w:val="00AB0AF1"/>
    <w:rsid w:val="00AB0CAC"/>
    <w:rsid w:val="00AB0D5E"/>
    <w:rsid w:val="00AB0D91"/>
    <w:rsid w:val="00AB0DFE"/>
    <w:rsid w:val="00AB0EEC"/>
    <w:rsid w:val="00AB0F14"/>
    <w:rsid w:val="00AB0F7C"/>
    <w:rsid w:val="00AB1060"/>
    <w:rsid w:val="00AB110F"/>
    <w:rsid w:val="00AB12E7"/>
    <w:rsid w:val="00AB1905"/>
    <w:rsid w:val="00AB1B05"/>
    <w:rsid w:val="00AB1BB5"/>
    <w:rsid w:val="00AB1BCD"/>
    <w:rsid w:val="00AB1C00"/>
    <w:rsid w:val="00AB1DB9"/>
    <w:rsid w:val="00AB1E6D"/>
    <w:rsid w:val="00AB1F0A"/>
    <w:rsid w:val="00AB22AA"/>
    <w:rsid w:val="00AB234D"/>
    <w:rsid w:val="00AB23F3"/>
    <w:rsid w:val="00AB2459"/>
    <w:rsid w:val="00AB2622"/>
    <w:rsid w:val="00AB26D0"/>
    <w:rsid w:val="00AB26DE"/>
    <w:rsid w:val="00AB275A"/>
    <w:rsid w:val="00AB2AF3"/>
    <w:rsid w:val="00AB2BEF"/>
    <w:rsid w:val="00AB2C0B"/>
    <w:rsid w:val="00AB2C16"/>
    <w:rsid w:val="00AB2CE4"/>
    <w:rsid w:val="00AB2E15"/>
    <w:rsid w:val="00AB30B1"/>
    <w:rsid w:val="00AB332E"/>
    <w:rsid w:val="00AB3375"/>
    <w:rsid w:val="00AB34D9"/>
    <w:rsid w:val="00AB3781"/>
    <w:rsid w:val="00AB37DA"/>
    <w:rsid w:val="00AB3851"/>
    <w:rsid w:val="00AB3854"/>
    <w:rsid w:val="00AB3856"/>
    <w:rsid w:val="00AB3DC4"/>
    <w:rsid w:val="00AB3EBD"/>
    <w:rsid w:val="00AB3ED7"/>
    <w:rsid w:val="00AB40B9"/>
    <w:rsid w:val="00AB4305"/>
    <w:rsid w:val="00AB43A4"/>
    <w:rsid w:val="00AB4463"/>
    <w:rsid w:val="00AB4489"/>
    <w:rsid w:val="00AB49C5"/>
    <w:rsid w:val="00AB4C1F"/>
    <w:rsid w:val="00AB51BE"/>
    <w:rsid w:val="00AB55AC"/>
    <w:rsid w:val="00AB5753"/>
    <w:rsid w:val="00AB58F0"/>
    <w:rsid w:val="00AB5BE6"/>
    <w:rsid w:val="00AB5C8C"/>
    <w:rsid w:val="00AB5CF3"/>
    <w:rsid w:val="00AB5D18"/>
    <w:rsid w:val="00AB5DA5"/>
    <w:rsid w:val="00AB5E7C"/>
    <w:rsid w:val="00AB5FB0"/>
    <w:rsid w:val="00AB600E"/>
    <w:rsid w:val="00AB617B"/>
    <w:rsid w:val="00AB61E6"/>
    <w:rsid w:val="00AB62E2"/>
    <w:rsid w:val="00AB633B"/>
    <w:rsid w:val="00AB64E6"/>
    <w:rsid w:val="00AB65DE"/>
    <w:rsid w:val="00AB67AD"/>
    <w:rsid w:val="00AB6938"/>
    <w:rsid w:val="00AB6B0C"/>
    <w:rsid w:val="00AB6B89"/>
    <w:rsid w:val="00AB6C2C"/>
    <w:rsid w:val="00AB6CF9"/>
    <w:rsid w:val="00AB6D74"/>
    <w:rsid w:val="00AB6DF8"/>
    <w:rsid w:val="00AB6EE8"/>
    <w:rsid w:val="00AB6F18"/>
    <w:rsid w:val="00AB7AC2"/>
    <w:rsid w:val="00AB7ADD"/>
    <w:rsid w:val="00AB7C5B"/>
    <w:rsid w:val="00AB7D25"/>
    <w:rsid w:val="00AC009A"/>
    <w:rsid w:val="00AC0174"/>
    <w:rsid w:val="00AC0275"/>
    <w:rsid w:val="00AC07EE"/>
    <w:rsid w:val="00AC09E5"/>
    <w:rsid w:val="00AC0CB0"/>
    <w:rsid w:val="00AC0CC6"/>
    <w:rsid w:val="00AC0D43"/>
    <w:rsid w:val="00AC0F4C"/>
    <w:rsid w:val="00AC0F81"/>
    <w:rsid w:val="00AC1310"/>
    <w:rsid w:val="00AC13B0"/>
    <w:rsid w:val="00AC1709"/>
    <w:rsid w:val="00AC18E6"/>
    <w:rsid w:val="00AC1988"/>
    <w:rsid w:val="00AC198D"/>
    <w:rsid w:val="00AC20DF"/>
    <w:rsid w:val="00AC2113"/>
    <w:rsid w:val="00AC21B8"/>
    <w:rsid w:val="00AC2554"/>
    <w:rsid w:val="00AC26B6"/>
    <w:rsid w:val="00AC26D9"/>
    <w:rsid w:val="00AC2708"/>
    <w:rsid w:val="00AC27E6"/>
    <w:rsid w:val="00AC2A72"/>
    <w:rsid w:val="00AC2BC3"/>
    <w:rsid w:val="00AC2D18"/>
    <w:rsid w:val="00AC30D0"/>
    <w:rsid w:val="00AC3106"/>
    <w:rsid w:val="00AC31B1"/>
    <w:rsid w:val="00AC31D6"/>
    <w:rsid w:val="00AC320D"/>
    <w:rsid w:val="00AC3493"/>
    <w:rsid w:val="00AC34CD"/>
    <w:rsid w:val="00AC361F"/>
    <w:rsid w:val="00AC36CB"/>
    <w:rsid w:val="00AC36E6"/>
    <w:rsid w:val="00AC38ED"/>
    <w:rsid w:val="00AC427D"/>
    <w:rsid w:val="00AC446F"/>
    <w:rsid w:val="00AC46F1"/>
    <w:rsid w:val="00AC473A"/>
    <w:rsid w:val="00AC475B"/>
    <w:rsid w:val="00AC4912"/>
    <w:rsid w:val="00AC499D"/>
    <w:rsid w:val="00AC4A17"/>
    <w:rsid w:val="00AC4BEE"/>
    <w:rsid w:val="00AC4D2C"/>
    <w:rsid w:val="00AC4F8F"/>
    <w:rsid w:val="00AC5258"/>
    <w:rsid w:val="00AC52A6"/>
    <w:rsid w:val="00AC5306"/>
    <w:rsid w:val="00AC5A27"/>
    <w:rsid w:val="00AC5ADF"/>
    <w:rsid w:val="00AC5D49"/>
    <w:rsid w:val="00AC607A"/>
    <w:rsid w:val="00AC6390"/>
    <w:rsid w:val="00AC6592"/>
    <w:rsid w:val="00AC66E6"/>
    <w:rsid w:val="00AC695D"/>
    <w:rsid w:val="00AC6B86"/>
    <w:rsid w:val="00AC6C46"/>
    <w:rsid w:val="00AC6E8A"/>
    <w:rsid w:val="00AC6ED3"/>
    <w:rsid w:val="00AC70DA"/>
    <w:rsid w:val="00AC70DF"/>
    <w:rsid w:val="00AC72AF"/>
    <w:rsid w:val="00AC7377"/>
    <w:rsid w:val="00AC7408"/>
    <w:rsid w:val="00AC7532"/>
    <w:rsid w:val="00AC79B3"/>
    <w:rsid w:val="00AC79BA"/>
    <w:rsid w:val="00AD0094"/>
    <w:rsid w:val="00AD01FA"/>
    <w:rsid w:val="00AD08A2"/>
    <w:rsid w:val="00AD0932"/>
    <w:rsid w:val="00AD096E"/>
    <w:rsid w:val="00AD0993"/>
    <w:rsid w:val="00AD0A03"/>
    <w:rsid w:val="00AD0A32"/>
    <w:rsid w:val="00AD0E61"/>
    <w:rsid w:val="00AD0E9F"/>
    <w:rsid w:val="00AD10E3"/>
    <w:rsid w:val="00AD12F4"/>
    <w:rsid w:val="00AD1309"/>
    <w:rsid w:val="00AD139E"/>
    <w:rsid w:val="00AD1761"/>
    <w:rsid w:val="00AD1822"/>
    <w:rsid w:val="00AD191F"/>
    <w:rsid w:val="00AD19EB"/>
    <w:rsid w:val="00AD1A83"/>
    <w:rsid w:val="00AD1A86"/>
    <w:rsid w:val="00AD2068"/>
    <w:rsid w:val="00AD20BA"/>
    <w:rsid w:val="00AD225D"/>
    <w:rsid w:val="00AD22F8"/>
    <w:rsid w:val="00AD26A9"/>
    <w:rsid w:val="00AD2804"/>
    <w:rsid w:val="00AD2BA4"/>
    <w:rsid w:val="00AD2FB5"/>
    <w:rsid w:val="00AD320B"/>
    <w:rsid w:val="00AD3221"/>
    <w:rsid w:val="00AD3262"/>
    <w:rsid w:val="00AD344A"/>
    <w:rsid w:val="00AD3676"/>
    <w:rsid w:val="00AD3781"/>
    <w:rsid w:val="00AD37DC"/>
    <w:rsid w:val="00AD381D"/>
    <w:rsid w:val="00AD390D"/>
    <w:rsid w:val="00AD3A31"/>
    <w:rsid w:val="00AD3CD3"/>
    <w:rsid w:val="00AD3D0B"/>
    <w:rsid w:val="00AD3F4B"/>
    <w:rsid w:val="00AD3FC0"/>
    <w:rsid w:val="00AD41FF"/>
    <w:rsid w:val="00AD424E"/>
    <w:rsid w:val="00AD463B"/>
    <w:rsid w:val="00AD4A30"/>
    <w:rsid w:val="00AD4A34"/>
    <w:rsid w:val="00AD4BF7"/>
    <w:rsid w:val="00AD4C43"/>
    <w:rsid w:val="00AD4C78"/>
    <w:rsid w:val="00AD4D61"/>
    <w:rsid w:val="00AD4D9E"/>
    <w:rsid w:val="00AD50AF"/>
    <w:rsid w:val="00AD543F"/>
    <w:rsid w:val="00AD5810"/>
    <w:rsid w:val="00AD5953"/>
    <w:rsid w:val="00AD596F"/>
    <w:rsid w:val="00AD5E4A"/>
    <w:rsid w:val="00AD60B3"/>
    <w:rsid w:val="00AD632C"/>
    <w:rsid w:val="00AD6354"/>
    <w:rsid w:val="00AD63BD"/>
    <w:rsid w:val="00AD6407"/>
    <w:rsid w:val="00AD6659"/>
    <w:rsid w:val="00AD6A43"/>
    <w:rsid w:val="00AD6CAF"/>
    <w:rsid w:val="00AD6CF5"/>
    <w:rsid w:val="00AD6F14"/>
    <w:rsid w:val="00AD7398"/>
    <w:rsid w:val="00AD76FF"/>
    <w:rsid w:val="00AD785D"/>
    <w:rsid w:val="00AD78B7"/>
    <w:rsid w:val="00AD7CC2"/>
    <w:rsid w:val="00AD7D0E"/>
    <w:rsid w:val="00AE0042"/>
    <w:rsid w:val="00AE0202"/>
    <w:rsid w:val="00AE0272"/>
    <w:rsid w:val="00AE03CA"/>
    <w:rsid w:val="00AE0753"/>
    <w:rsid w:val="00AE0BC2"/>
    <w:rsid w:val="00AE0CA5"/>
    <w:rsid w:val="00AE0DC4"/>
    <w:rsid w:val="00AE0DCD"/>
    <w:rsid w:val="00AE0F2B"/>
    <w:rsid w:val="00AE115B"/>
    <w:rsid w:val="00AE11C2"/>
    <w:rsid w:val="00AE135D"/>
    <w:rsid w:val="00AE161B"/>
    <w:rsid w:val="00AE16A9"/>
    <w:rsid w:val="00AE1820"/>
    <w:rsid w:val="00AE1B1D"/>
    <w:rsid w:val="00AE1E87"/>
    <w:rsid w:val="00AE2676"/>
    <w:rsid w:val="00AE28C0"/>
    <w:rsid w:val="00AE2BD6"/>
    <w:rsid w:val="00AE2CAB"/>
    <w:rsid w:val="00AE2D60"/>
    <w:rsid w:val="00AE2F42"/>
    <w:rsid w:val="00AE33A7"/>
    <w:rsid w:val="00AE3812"/>
    <w:rsid w:val="00AE3816"/>
    <w:rsid w:val="00AE38A6"/>
    <w:rsid w:val="00AE3A98"/>
    <w:rsid w:val="00AE3AA3"/>
    <w:rsid w:val="00AE3B19"/>
    <w:rsid w:val="00AE3CBF"/>
    <w:rsid w:val="00AE3DC3"/>
    <w:rsid w:val="00AE3ECF"/>
    <w:rsid w:val="00AE4643"/>
    <w:rsid w:val="00AE467E"/>
    <w:rsid w:val="00AE4728"/>
    <w:rsid w:val="00AE49E3"/>
    <w:rsid w:val="00AE4AAB"/>
    <w:rsid w:val="00AE4B20"/>
    <w:rsid w:val="00AE4B56"/>
    <w:rsid w:val="00AE501F"/>
    <w:rsid w:val="00AE5204"/>
    <w:rsid w:val="00AE5206"/>
    <w:rsid w:val="00AE52FE"/>
    <w:rsid w:val="00AE53BD"/>
    <w:rsid w:val="00AE54B6"/>
    <w:rsid w:val="00AE56EC"/>
    <w:rsid w:val="00AE5AB8"/>
    <w:rsid w:val="00AE5DCC"/>
    <w:rsid w:val="00AE5E5A"/>
    <w:rsid w:val="00AE6280"/>
    <w:rsid w:val="00AE65F6"/>
    <w:rsid w:val="00AE661C"/>
    <w:rsid w:val="00AE6763"/>
    <w:rsid w:val="00AE6804"/>
    <w:rsid w:val="00AE6D91"/>
    <w:rsid w:val="00AE6E34"/>
    <w:rsid w:val="00AE6E48"/>
    <w:rsid w:val="00AE6E74"/>
    <w:rsid w:val="00AE6EA2"/>
    <w:rsid w:val="00AE6F30"/>
    <w:rsid w:val="00AE6FD2"/>
    <w:rsid w:val="00AE7106"/>
    <w:rsid w:val="00AE71E5"/>
    <w:rsid w:val="00AE72B3"/>
    <w:rsid w:val="00AE7307"/>
    <w:rsid w:val="00AE7389"/>
    <w:rsid w:val="00AE7756"/>
    <w:rsid w:val="00AE7830"/>
    <w:rsid w:val="00AE7860"/>
    <w:rsid w:val="00AE7939"/>
    <w:rsid w:val="00AE79A5"/>
    <w:rsid w:val="00AE7D14"/>
    <w:rsid w:val="00AE7E19"/>
    <w:rsid w:val="00AF0003"/>
    <w:rsid w:val="00AF0012"/>
    <w:rsid w:val="00AF03CF"/>
    <w:rsid w:val="00AF064E"/>
    <w:rsid w:val="00AF06A4"/>
    <w:rsid w:val="00AF0D72"/>
    <w:rsid w:val="00AF1071"/>
    <w:rsid w:val="00AF1103"/>
    <w:rsid w:val="00AF11A6"/>
    <w:rsid w:val="00AF13E3"/>
    <w:rsid w:val="00AF15CC"/>
    <w:rsid w:val="00AF15D2"/>
    <w:rsid w:val="00AF16BC"/>
    <w:rsid w:val="00AF1770"/>
    <w:rsid w:val="00AF17A0"/>
    <w:rsid w:val="00AF17BF"/>
    <w:rsid w:val="00AF1A9C"/>
    <w:rsid w:val="00AF1AEE"/>
    <w:rsid w:val="00AF1C86"/>
    <w:rsid w:val="00AF1F8D"/>
    <w:rsid w:val="00AF2099"/>
    <w:rsid w:val="00AF215F"/>
    <w:rsid w:val="00AF2254"/>
    <w:rsid w:val="00AF2578"/>
    <w:rsid w:val="00AF2B98"/>
    <w:rsid w:val="00AF2D2C"/>
    <w:rsid w:val="00AF2D63"/>
    <w:rsid w:val="00AF2E39"/>
    <w:rsid w:val="00AF2ED2"/>
    <w:rsid w:val="00AF2FF8"/>
    <w:rsid w:val="00AF304A"/>
    <w:rsid w:val="00AF3178"/>
    <w:rsid w:val="00AF326C"/>
    <w:rsid w:val="00AF33BC"/>
    <w:rsid w:val="00AF3517"/>
    <w:rsid w:val="00AF36DA"/>
    <w:rsid w:val="00AF3704"/>
    <w:rsid w:val="00AF39D4"/>
    <w:rsid w:val="00AF3B04"/>
    <w:rsid w:val="00AF3CCC"/>
    <w:rsid w:val="00AF3D6B"/>
    <w:rsid w:val="00AF4377"/>
    <w:rsid w:val="00AF4603"/>
    <w:rsid w:val="00AF464F"/>
    <w:rsid w:val="00AF4933"/>
    <w:rsid w:val="00AF4940"/>
    <w:rsid w:val="00AF49C1"/>
    <w:rsid w:val="00AF4B75"/>
    <w:rsid w:val="00AF4D7F"/>
    <w:rsid w:val="00AF5006"/>
    <w:rsid w:val="00AF5037"/>
    <w:rsid w:val="00AF515F"/>
    <w:rsid w:val="00AF5394"/>
    <w:rsid w:val="00AF54B8"/>
    <w:rsid w:val="00AF5847"/>
    <w:rsid w:val="00AF58D9"/>
    <w:rsid w:val="00AF59C5"/>
    <w:rsid w:val="00AF5A4D"/>
    <w:rsid w:val="00AF5A50"/>
    <w:rsid w:val="00AF5CD4"/>
    <w:rsid w:val="00AF5D20"/>
    <w:rsid w:val="00AF5D98"/>
    <w:rsid w:val="00AF5D9B"/>
    <w:rsid w:val="00AF5FAE"/>
    <w:rsid w:val="00AF600E"/>
    <w:rsid w:val="00AF6067"/>
    <w:rsid w:val="00AF6079"/>
    <w:rsid w:val="00AF6191"/>
    <w:rsid w:val="00AF61D9"/>
    <w:rsid w:val="00AF62E4"/>
    <w:rsid w:val="00AF6533"/>
    <w:rsid w:val="00AF684F"/>
    <w:rsid w:val="00AF6BB5"/>
    <w:rsid w:val="00AF6C42"/>
    <w:rsid w:val="00AF6DF0"/>
    <w:rsid w:val="00AF703F"/>
    <w:rsid w:val="00AF7042"/>
    <w:rsid w:val="00AF712F"/>
    <w:rsid w:val="00AF71A3"/>
    <w:rsid w:val="00AF794F"/>
    <w:rsid w:val="00AF7C72"/>
    <w:rsid w:val="00B00304"/>
    <w:rsid w:val="00B004C6"/>
    <w:rsid w:val="00B00586"/>
    <w:rsid w:val="00B007A7"/>
    <w:rsid w:val="00B008E9"/>
    <w:rsid w:val="00B00AE6"/>
    <w:rsid w:val="00B00C09"/>
    <w:rsid w:val="00B00DBB"/>
    <w:rsid w:val="00B00F01"/>
    <w:rsid w:val="00B010BF"/>
    <w:rsid w:val="00B0120E"/>
    <w:rsid w:val="00B0126B"/>
    <w:rsid w:val="00B0149E"/>
    <w:rsid w:val="00B015E2"/>
    <w:rsid w:val="00B01757"/>
    <w:rsid w:val="00B0175F"/>
    <w:rsid w:val="00B018B4"/>
    <w:rsid w:val="00B01E5B"/>
    <w:rsid w:val="00B0200B"/>
    <w:rsid w:val="00B020F1"/>
    <w:rsid w:val="00B020FA"/>
    <w:rsid w:val="00B02280"/>
    <w:rsid w:val="00B02524"/>
    <w:rsid w:val="00B02738"/>
    <w:rsid w:val="00B027C1"/>
    <w:rsid w:val="00B02810"/>
    <w:rsid w:val="00B02B7E"/>
    <w:rsid w:val="00B02BDA"/>
    <w:rsid w:val="00B02D0D"/>
    <w:rsid w:val="00B02E1D"/>
    <w:rsid w:val="00B02F40"/>
    <w:rsid w:val="00B030E8"/>
    <w:rsid w:val="00B03333"/>
    <w:rsid w:val="00B034AA"/>
    <w:rsid w:val="00B03708"/>
    <w:rsid w:val="00B03762"/>
    <w:rsid w:val="00B0383E"/>
    <w:rsid w:val="00B0385C"/>
    <w:rsid w:val="00B039B5"/>
    <w:rsid w:val="00B03AB4"/>
    <w:rsid w:val="00B03AC8"/>
    <w:rsid w:val="00B03CFC"/>
    <w:rsid w:val="00B03DC0"/>
    <w:rsid w:val="00B03E04"/>
    <w:rsid w:val="00B041CA"/>
    <w:rsid w:val="00B04339"/>
    <w:rsid w:val="00B0433E"/>
    <w:rsid w:val="00B04445"/>
    <w:rsid w:val="00B0444D"/>
    <w:rsid w:val="00B04534"/>
    <w:rsid w:val="00B04C1E"/>
    <w:rsid w:val="00B051FB"/>
    <w:rsid w:val="00B05384"/>
    <w:rsid w:val="00B05546"/>
    <w:rsid w:val="00B055B2"/>
    <w:rsid w:val="00B0564B"/>
    <w:rsid w:val="00B05676"/>
    <w:rsid w:val="00B056ED"/>
    <w:rsid w:val="00B05834"/>
    <w:rsid w:val="00B05A89"/>
    <w:rsid w:val="00B05B5C"/>
    <w:rsid w:val="00B05E04"/>
    <w:rsid w:val="00B05E8F"/>
    <w:rsid w:val="00B05EF3"/>
    <w:rsid w:val="00B0608C"/>
    <w:rsid w:val="00B061DD"/>
    <w:rsid w:val="00B06281"/>
    <w:rsid w:val="00B0630B"/>
    <w:rsid w:val="00B06328"/>
    <w:rsid w:val="00B0634B"/>
    <w:rsid w:val="00B06681"/>
    <w:rsid w:val="00B067A5"/>
    <w:rsid w:val="00B067C8"/>
    <w:rsid w:val="00B069E4"/>
    <w:rsid w:val="00B069E7"/>
    <w:rsid w:val="00B06E19"/>
    <w:rsid w:val="00B06EF2"/>
    <w:rsid w:val="00B071E7"/>
    <w:rsid w:val="00B07225"/>
    <w:rsid w:val="00B07246"/>
    <w:rsid w:val="00B075FC"/>
    <w:rsid w:val="00B07651"/>
    <w:rsid w:val="00B078A1"/>
    <w:rsid w:val="00B0791C"/>
    <w:rsid w:val="00B07957"/>
    <w:rsid w:val="00B07B95"/>
    <w:rsid w:val="00B07D3A"/>
    <w:rsid w:val="00B07E8C"/>
    <w:rsid w:val="00B1000D"/>
    <w:rsid w:val="00B1002B"/>
    <w:rsid w:val="00B1006F"/>
    <w:rsid w:val="00B10078"/>
    <w:rsid w:val="00B100D9"/>
    <w:rsid w:val="00B10102"/>
    <w:rsid w:val="00B10395"/>
    <w:rsid w:val="00B103C4"/>
    <w:rsid w:val="00B10404"/>
    <w:rsid w:val="00B104AB"/>
    <w:rsid w:val="00B10BCE"/>
    <w:rsid w:val="00B10C06"/>
    <w:rsid w:val="00B10C82"/>
    <w:rsid w:val="00B10C99"/>
    <w:rsid w:val="00B10D24"/>
    <w:rsid w:val="00B10E71"/>
    <w:rsid w:val="00B10EE8"/>
    <w:rsid w:val="00B10F46"/>
    <w:rsid w:val="00B11206"/>
    <w:rsid w:val="00B11282"/>
    <w:rsid w:val="00B114D6"/>
    <w:rsid w:val="00B1152B"/>
    <w:rsid w:val="00B115A0"/>
    <w:rsid w:val="00B115BA"/>
    <w:rsid w:val="00B11684"/>
    <w:rsid w:val="00B1176D"/>
    <w:rsid w:val="00B117F1"/>
    <w:rsid w:val="00B1191E"/>
    <w:rsid w:val="00B1194C"/>
    <w:rsid w:val="00B11982"/>
    <w:rsid w:val="00B119D8"/>
    <w:rsid w:val="00B11BBE"/>
    <w:rsid w:val="00B11BE4"/>
    <w:rsid w:val="00B11E55"/>
    <w:rsid w:val="00B12327"/>
    <w:rsid w:val="00B12479"/>
    <w:rsid w:val="00B124B0"/>
    <w:rsid w:val="00B125A4"/>
    <w:rsid w:val="00B12833"/>
    <w:rsid w:val="00B128E7"/>
    <w:rsid w:val="00B1299A"/>
    <w:rsid w:val="00B12A22"/>
    <w:rsid w:val="00B12A64"/>
    <w:rsid w:val="00B12CB6"/>
    <w:rsid w:val="00B12CEE"/>
    <w:rsid w:val="00B12D79"/>
    <w:rsid w:val="00B13021"/>
    <w:rsid w:val="00B13058"/>
    <w:rsid w:val="00B1322D"/>
    <w:rsid w:val="00B136A4"/>
    <w:rsid w:val="00B13799"/>
    <w:rsid w:val="00B138A7"/>
    <w:rsid w:val="00B13BB0"/>
    <w:rsid w:val="00B13E6C"/>
    <w:rsid w:val="00B13EBB"/>
    <w:rsid w:val="00B1420A"/>
    <w:rsid w:val="00B14423"/>
    <w:rsid w:val="00B145D4"/>
    <w:rsid w:val="00B14644"/>
    <w:rsid w:val="00B14933"/>
    <w:rsid w:val="00B14BA3"/>
    <w:rsid w:val="00B14CD7"/>
    <w:rsid w:val="00B14E66"/>
    <w:rsid w:val="00B14F45"/>
    <w:rsid w:val="00B15115"/>
    <w:rsid w:val="00B1535E"/>
    <w:rsid w:val="00B154FD"/>
    <w:rsid w:val="00B155D3"/>
    <w:rsid w:val="00B15625"/>
    <w:rsid w:val="00B1571A"/>
    <w:rsid w:val="00B1572B"/>
    <w:rsid w:val="00B15916"/>
    <w:rsid w:val="00B15982"/>
    <w:rsid w:val="00B15D8B"/>
    <w:rsid w:val="00B15EE8"/>
    <w:rsid w:val="00B15EF4"/>
    <w:rsid w:val="00B160A2"/>
    <w:rsid w:val="00B160B8"/>
    <w:rsid w:val="00B160BC"/>
    <w:rsid w:val="00B160F3"/>
    <w:rsid w:val="00B16146"/>
    <w:rsid w:val="00B163CB"/>
    <w:rsid w:val="00B16490"/>
    <w:rsid w:val="00B16640"/>
    <w:rsid w:val="00B166E2"/>
    <w:rsid w:val="00B1698C"/>
    <w:rsid w:val="00B1699F"/>
    <w:rsid w:val="00B16B3E"/>
    <w:rsid w:val="00B16B5A"/>
    <w:rsid w:val="00B16CBD"/>
    <w:rsid w:val="00B16E4E"/>
    <w:rsid w:val="00B16E64"/>
    <w:rsid w:val="00B17185"/>
    <w:rsid w:val="00B172B8"/>
    <w:rsid w:val="00B172DB"/>
    <w:rsid w:val="00B1739C"/>
    <w:rsid w:val="00B1756C"/>
    <w:rsid w:val="00B175F3"/>
    <w:rsid w:val="00B17926"/>
    <w:rsid w:val="00B17A0F"/>
    <w:rsid w:val="00B17DAB"/>
    <w:rsid w:val="00B17F36"/>
    <w:rsid w:val="00B17F37"/>
    <w:rsid w:val="00B20084"/>
    <w:rsid w:val="00B20150"/>
    <w:rsid w:val="00B201C1"/>
    <w:rsid w:val="00B20268"/>
    <w:rsid w:val="00B2036F"/>
    <w:rsid w:val="00B20453"/>
    <w:rsid w:val="00B208B1"/>
    <w:rsid w:val="00B2092D"/>
    <w:rsid w:val="00B20CAC"/>
    <w:rsid w:val="00B2107D"/>
    <w:rsid w:val="00B211BC"/>
    <w:rsid w:val="00B211E9"/>
    <w:rsid w:val="00B21368"/>
    <w:rsid w:val="00B21507"/>
    <w:rsid w:val="00B217A3"/>
    <w:rsid w:val="00B218BE"/>
    <w:rsid w:val="00B21900"/>
    <w:rsid w:val="00B219DC"/>
    <w:rsid w:val="00B21D94"/>
    <w:rsid w:val="00B21DE8"/>
    <w:rsid w:val="00B21EC4"/>
    <w:rsid w:val="00B21F37"/>
    <w:rsid w:val="00B21F3D"/>
    <w:rsid w:val="00B2224D"/>
    <w:rsid w:val="00B2244C"/>
    <w:rsid w:val="00B2269E"/>
    <w:rsid w:val="00B226C1"/>
    <w:rsid w:val="00B22DE5"/>
    <w:rsid w:val="00B22E78"/>
    <w:rsid w:val="00B22E91"/>
    <w:rsid w:val="00B22E9A"/>
    <w:rsid w:val="00B22EF6"/>
    <w:rsid w:val="00B22F7E"/>
    <w:rsid w:val="00B23581"/>
    <w:rsid w:val="00B23734"/>
    <w:rsid w:val="00B23A90"/>
    <w:rsid w:val="00B23E93"/>
    <w:rsid w:val="00B23FC6"/>
    <w:rsid w:val="00B2426A"/>
    <w:rsid w:val="00B2435D"/>
    <w:rsid w:val="00B244AB"/>
    <w:rsid w:val="00B245D8"/>
    <w:rsid w:val="00B24953"/>
    <w:rsid w:val="00B24D0A"/>
    <w:rsid w:val="00B25001"/>
    <w:rsid w:val="00B2536C"/>
    <w:rsid w:val="00B25375"/>
    <w:rsid w:val="00B253AB"/>
    <w:rsid w:val="00B25439"/>
    <w:rsid w:val="00B254A9"/>
    <w:rsid w:val="00B25552"/>
    <w:rsid w:val="00B25652"/>
    <w:rsid w:val="00B257A7"/>
    <w:rsid w:val="00B257C8"/>
    <w:rsid w:val="00B2581F"/>
    <w:rsid w:val="00B258F8"/>
    <w:rsid w:val="00B25A01"/>
    <w:rsid w:val="00B2615F"/>
    <w:rsid w:val="00B26290"/>
    <w:rsid w:val="00B26299"/>
    <w:rsid w:val="00B262DE"/>
    <w:rsid w:val="00B2634D"/>
    <w:rsid w:val="00B26379"/>
    <w:rsid w:val="00B2667A"/>
    <w:rsid w:val="00B26704"/>
    <w:rsid w:val="00B26B90"/>
    <w:rsid w:val="00B26BEF"/>
    <w:rsid w:val="00B26BF5"/>
    <w:rsid w:val="00B26DE8"/>
    <w:rsid w:val="00B271CF"/>
    <w:rsid w:val="00B27258"/>
    <w:rsid w:val="00B2740C"/>
    <w:rsid w:val="00B27449"/>
    <w:rsid w:val="00B27A6C"/>
    <w:rsid w:val="00B27A7D"/>
    <w:rsid w:val="00B27A93"/>
    <w:rsid w:val="00B27B37"/>
    <w:rsid w:val="00B27BED"/>
    <w:rsid w:val="00B27EB6"/>
    <w:rsid w:val="00B305AB"/>
    <w:rsid w:val="00B306D4"/>
    <w:rsid w:val="00B3084D"/>
    <w:rsid w:val="00B308C3"/>
    <w:rsid w:val="00B308CA"/>
    <w:rsid w:val="00B308DC"/>
    <w:rsid w:val="00B30902"/>
    <w:rsid w:val="00B312D0"/>
    <w:rsid w:val="00B313B1"/>
    <w:rsid w:val="00B31534"/>
    <w:rsid w:val="00B31ACF"/>
    <w:rsid w:val="00B31B14"/>
    <w:rsid w:val="00B31E60"/>
    <w:rsid w:val="00B3202B"/>
    <w:rsid w:val="00B32179"/>
    <w:rsid w:val="00B325AC"/>
    <w:rsid w:val="00B32746"/>
    <w:rsid w:val="00B32AA8"/>
    <w:rsid w:val="00B32E22"/>
    <w:rsid w:val="00B3339F"/>
    <w:rsid w:val="00B33AC2"/>
    <w:rsid w:val="00B33F8B"/>
    <w:rsid w:val="00B34053"/>
    <w:rsid w:val="00B34130"/>
    <w:rsid w:val="00B342FF"/>
    <w:rsid w:val="00B344F3"/>
    <w:rsid w:val="00B34981"/>
    <w:rsid w:val="00B34A32"/>
    <w:rsid w:val="00B34B78"/>
    <w:rsid w:val="00B34D19"/>
    <w:rsid w:val="00B34ECA"/>
    <w:rsid w:val="00B35400"/>
    <w:rsid w:val="00B35435"/>
    <w:rsid w:val="00B35482"/>
    <w:rsid w:val="00B35A23"/>
    <w:rsid w:val="00B35A2A"/>
    <w:rsid w:val="00B35CE0"/>
    <w:rsid w:val="00B35CE2"/>
    <w:rsid w:val="00B35DEB"/>
    <w:rsid w:val="00B36000"/>
    <w:rsid w:val="00B36191"/>
    <w:rsid w:val="00B3637B"/>
    <w:rsid w:val="00B36761"/>
    <w:rsid w:val="00B3679A"/>
    <w:rsid w:val="00B36AF2"/>
    <w:rsid w:val="00B36B45"/>
    <w:rsid w:val="00B36CA2"/>
    <w:rsid w:val="00B36D48"/>
    <w:rsid w:val="00B37112"/>
    <w:rsid w:val="00B372BD"/>
    <w:rsid w:val="00B3730B"/>
    <w:rsid w:val="00B375CA"/>
    <w:rsid w:val="00B37739"/>
    <w:rsid w:val="00B379E4"/>
    <w:rsid w:val="00B37A07"/>
    <w:rsid w:val="00B37D55"/>
    <w:rsid w:val="00B37DE2"/>
    <w:rsid w:val="00B37DEA"/>
    <w:rsid w:val="00B37F10"/>
    <w:rsid w:val="00B37F85"/>
    <w:rsid w:val="00B4029D"/>
    <w:rsid w:val="00B402F9"/>
    <w:rsid w:val="00B4033C"/>
    <w:rsid w:val="00B40735"/>
    <w:rsid w:val="00B4092C"/>
    <w:rsid w:val="00B40A65"/>
    <w:rsid w:val="00B40A98"/>
    <w:rsid w:val="00B40AE1"/>
    <w:rsid w:val="00B40BB3"/>
    <w:rsid w:val="00B40C44"/>
    <w:rsid w:val="00B40CE4"/>
    <w:rsid w:val="00B40DED"/>
    <w:rsid w:val="00B40F57"/>
    <w:rsid w:val="00B40FDD"/>
    <w:rsid w:val="00B41107"/>
    <w:rsid w:val="00B4112F"/>
    <w:rsid w:val="00B4127F"/>
    <w:rsid w:val="00B413DC"/>
    <w:rsid w:val="00B4160F"/>
    <w:rsid w:val="00B41681"/>
    <w:rsid w:val="00B41F61"/>
    <w:rsid w:val="00B42185"/>
    <w:rsid w:val="00B424C0"/>
    <w:rsid w:val="00B42519"/>
    <w:rsid w:val="00B4252D"/>
    <w:rsid w:val="00B42784"/>
    <w:rsid w:val="00B42AEB"/>
    <w:rsid w:val="00B42EB6"/>
    <w:rsid w:val="00B430FE"/>
    <w:rsid w:val="00B43140"/>
    <w:rsid w:val="00B4332D"/>
    <w:rsid w:val="00B43428"/>
    <w:rsid w:val="00B43553"/>
    <w:rsid w:val="00B439ED"/>
    <w:rsid w:val="00B43C81"/>
    <w:rsid w:val="00B43F5E"/>
    <w:rsid w:val="00B43FA8"/>
    <w:rsid w:val="00B44344"/>
    <w:rsid w:val="00B4434A"/>
    <w:rsid w:val="00B44427"/>
    <w:rsid w:val="00B446C8"/>
    <w:rsid w:val="00B449FB"/>
    <w:rsid w:val="00B44AA7"/>
    <w:rsid w:val="00B44B25"/>
    <w:rsid w:val="00B44E2C"/>
    <w:rsid w:val="00B4524D"/>
    <w:rsid w:val="00B45710"/>
    <w:rsid w:val="00B45954"/>
    <w:rsid w:val="00B45B59"/>
    <w:rsid w:val="00B45BF0"/>
    <w:rsid w:val="00B45E1B"/>
    <w:rsid w:val="00B45EB2"/>
    <w:rsid w:val="00B461A6"/>
    <w:rsid w:val="00B46275"/>
    <w:rsid w:val="00B46401"/>
    <w:rsid w:val="00B464CC"/>
    <w:rsid w:val="00B46625"/>
    <w:rsid w:val="00B46941"/>
    <w:rsid w:val="00B46E74"/>
    <w:rsid w:val="00B46FAC"/>
    <w:rsid w:val="00B46FBB"/>
    <w:rsid w:val="00B47307"/>
    <w:rsid w:val="00B474E5"/>
    <w:rsid w:val="00B4768C"/>
    <w:rsid w:val="00B476A6"/>
    <w:rsid w:val="00B478F0"/>
    <w:rsid w:val="00B47995"/>
    <w:rsid w:val="00B47A1B"/>
    <w:rsid w:val="00B47C48"/>
    <w:rsid w:val="00B47CC0"/>
    <w:rsid w:val="00B47EB7"/>
    <w:rsid w:val="00B47EBE"/>
    <w:rsid w:val="00B47FEE"/>
    <w:rsid w:val="00B5029B"/>
    <w:rsid w:val="00B50384"/>
    <w:rsid w:val="00B503A2"/>
    <w:rsid w:val="00B50485"/>
    <w:rsid w:val="00B5051D"/>
    <w:rsid w:val="00B5052F"/>
    <w:rsid w:val="00B5053C"/>
    <w:rsid w:val="00B50561"/>
    <w:rsid w:val="00B5060E"/>
    <w:rsid w:val="00B506A8"/>
    <w:rsid w:val="00B506DB"/>
    <w:rsid w:val="00B50901"/>
    <w:rsid w:val="00B5095A"/>
    <w:rsid w:val="00B50A80"/>
    <w:rsid w:val="00B50ADB"/>
    <w:rsid w:val="00B50B1F"/>
    <w:rsid w:val="00B50B56"/>
    <w:rsid w:val="00B50B6E"/>
    <w:rsid w:val="00B50CAE"/>
    <w:rsid w:val="00B50D94"/>
    <w:rsid w:val="00B50F19"/>
    <w:rsid w:val="00B50F2A"/>
    <w:rsid w:val="00B50FBF"/>
    <w:rsid w:val="00B513A0"/>
    <w:rsid w:val="00B51545"/>
    <w:rsid w:val="00B51959"/>
    <w:rsid w:val="00B5198D"/>
    <w:rsid w:val="00B51BE9"/>
    <w:rsid w:val="00B5238E"/>
    <w:rsid w:val="00B52501"/>
    <w:rsid w:val="00B5258C"/>
    <w:rsid w:val="00B528C2"/>
    <w:rsid w:val="00B529DB"/>
    <w:rsid w:val="00B52D34"/>
    <w:rsid w:val="00B52E7C"/>
    <w:rsid w:val="00B52EBF"/>
    <w:rsid w:val="00B52EDA"/>
    <w:rsid w:val="00B52F55"/>
    <w:rsid w:val="00B530AD"/>
    <w:rsid w:val="00B53166"/>
    <w:rsid w:val="00B5340F"/>
    <w:rsid w:val="00B5354B"/>
    <w:rsid w:val="00B53762"/>
    <w:rsid w:val="00B5379B"/>
    <w:rsid w:val="00B53920"/>
    <w:rsid w:val="00B53B28"/>
    <w:rsid w:val="00B53E18"/>
    <w:rsid w:val="00B53F34"/>
    <w:rsid w:val="00B54359"/>
    <w:rsid w:val="00B54A78"/>
    <w:rsid w:val="00B54A94"/>
    <w:rsid w:val="00B54BCC"/>
    <w:rsid w:val="00B551FA"/>
    <w:rsid w:val="00B55255"/>
    <w:rsid w:val="00B552EF"/>
    <w:rsid w:val="00B55444"/>
    <w:rsid w:val="00B55533"/>
    <w:rsid w:val="00B55556"/>
    <w:rsid w:val="00B55618"/>
    <w:rsid w:val="00B5561F"/>
    <w:rsid w:val="00B559C9"/>
    <w:rsid w:val="00B55A69"/>
    <w:rsid w:val="00B55BE0"/>
    <w:rsid w:val="00B55D8D"/>
    <w:rsid w:val="00B55E0E"/>
    <w:rsid w:val="00B55F7D"/>
    <w:rsid w:val="00B55F80"/>
    <w:rsid w:val="00B562F3"/>
    <w:rsid w:val="00B56438"/>
    <w:rsid w:val="00B567BF"/>
    <w:rsid w:val="00B56A78"/>
    <w:rsid w:val="00B56B69"/>
    <w:rsid w:val="00B56D13"/>
    <w:rsid w:val="00B570AE"/>
    <w:rsid w:val="00B57906"/>
    <w:rsid w:val="00B60116"/>
    <w:rsid w:val="00B601B1"/>
    <w:rsid w:val="00B60404"/>
    <w:rsid w:val="00B6060D"/>
    <w:rsid w:val="00B6078E"/>
    <w:rsid w:val="00B60817"/>
    <w:rsid w:val="00B60850"/>
    <w:rsid w:val="00B609B4"/>
    <w:rsid w:val="00B61091"/>
    <w:rsid w:val="00B610B6"/>
    <w:rsid w:val="00B61209"/>
    <w:rsid w:val="00B6129E"/>
    <w:rsid w:val="00B61439"/>
    <w:rsid w:val="00B6146A"/>
    <w:rsid w:val="00B6151F"/>
    <w:rsid w:val="00B6179E"/>
    <w:rsid w:val="00B6180E"/>
    <w:rsid w:val="00B61828"/>
    <w:rsid w:val="00B61951"/>
    <w:rsid w:val="00B61A2C"/>
    <w:rsid w:val="00B61B7D"/>
    <w:rsid w:val="00B61C7D"/>
    <w:rsid w:val="00B61E56"/>
    <w:rsid w:val="00B61F18"/>
    <w:rsid w:val="00B62075"/>
    <w:rsid w:val="00B62129"/>
    <w:rsid w:val="00B6218F"/>
    <w:rsid w:val="00B62575"/>
    <w:rsid w:val="00B62588"/>
    <w:rsid w:val="00B6285F"/>
    <w:rsid w:val="00B62D2F"/>
    <w:rsid w:val="00B62EA7"/>
    <w:rsid w:val="00B62EBF"/>
    <w:rsid w:val="00B63023"/>
    <w:rsid w:val="00B63077"/>
    <w:rsid w:val="00B6318F"/>
    <w:rsid w:val="00B63422"/>
    <w:rsid w:val="00B634C5"/>
    <w:rsid w:val="00B6359B"/>
    <w:rsid w:val="00B63693"/>
    <w:rsid w:val="00B63721"/>
    <w:rsid w:val="00B63AF8"/>
    <w:rsid w:val="00B63CAE"/>
    <w:rsid w:val="00B6400F"/>
    <w:rsid w:val="00B64503"/>
    <w:rsid w:val="00B6473F"/>
    <w:rsid w:val="00B64792"/>
    <w:rsid w:val="00B648E8"/>
    <w:rsid w:val="00B64B6C"/>
    <w:rsid w:val="00B64D17"/>
    <w:rsid w:val="00B64F18"/>
    <w:rsid w:val="00B64F50"/>
    <w:rsid w:val="00B651C6"/>
    <w:rsid w:val="00B65341"/>
    <w:rsid w:val="00B6537C"/>
    <w:rsid w:val="00B6567E"/>
    <w:rsid w:val="00B65691"/>
    <w:rsid w:val="00B658AE"/>
    <w:rsid w:val="00B65945"/>
    <w:rsid w:val="00B65953"/>
    <w:rsid w:val="00B65C0F"/>
    <w:rsid w:val="00B65D81"/>
    <w:rsid w:val="00B662ED"/>
    <w:rsid w:val="00B66547"/>
    <w:rsid w:val="00B665A4"/>
    <w:rsid w:val="00B667CF"/>
    <w:rsid w:val="00B66988"/>
    <w:rsid w:val="00B66E0D"/>
    <w:rsid w:val="00B66F56"/>
    <w:rsid w:val="00B6759A"/>
    <w:rsid w:val="00B6767B"/>
    <w:rsid w:val="00B6768E"/>
    <w:rsid w:val="00B676AC"/>
    <w:rsid w:val="00B67873"/>
    <w:rsid w:val="00B67908"/>
    <w:rsid w:val="00B67A6A"/>
    <w:rsid w:val="00B67D7B"/>
    <w:rsid w:val="00B67D97"/>
    <w:rsid w:val="00B67E60"/>
    <w:rsid w:val="00B67FC9"/>
    <w:rsid w:val="00B702D8"/>
    <w:rsid w:val="00B703FB"/>
    <w:rsid w:val="00B7088A"/>
    <w:rsid w:val="00B70AA5"/>
    <w:rsid w:val="00B70BC4"/>
    <w:rsid w:val="00B70D9C"/>
    <w:rsid w:val="00B70EB0"/>
    <w:rsid w:val="00B711DA"/>
    <w:rsid w:val="00B71339"/>
    <w:rsid w:val="00B715E0"/>
    <w:rsid w:val="00B71625"/>
    <w:rsid w:val="00B7169A"/>
    <w:rsid w:val="00B71872"/>
    <w:rsid w:val="00B71B00"/>
    <w:rsid w:val="00B71B43"/>
    <w:rsid w:val="00B71F37"/>
    <w:rsid w:val="00B723F6"/>
    <w:rsid w:val="00B72420"/>
    <w:rsid w:val="00B72556"/>
    <w:rsid w:val="00B726BD"/>
    <w:rsid w:val="00B72786"/>
    <w:rsid w:val="00B72825"/>
    <w:rsid w:val="00B7299C"/>
    <w:rsid w:val="00B72B21"/>
    <w:rsid w:val="00B72BE1"/>
    <w:rsid w:val="00B72E61"/>
    <w:rsid w:val="00B72FEF"/>
    <w:rsid w:val="00B7310C"/>
    <w:rsid w:val="00B73140"/>
    <w:rsid w:val="00B737CC"/>
    <w:rsid w:val="00B73BE4"/>
    <w:rsid w:val="00B7415A"/>
    <w:rsid w:val="00B7428A"/>
    <w:rsid w:val="00B742D1"/>
    <w:rsid w:val="00B744EF"/>
    <w:rsid w:val="00B7478D"/>
    <w:rsid w:val="00B747CB"/>
    <w:rsid w:val="00B74ADD"/>
    <w:rsid w:val="00B74FC2"/>
    <w:rsid w:val="00B75175"/>
    <w:rsid w:val="00B75582"/>
    <w:rsid w:val="00B75772"/>
    <w:rsid w:val="00B7577A"/>
    <w:rsid w:val="00B75A26"/>
    <w:rsid w:val="00B75BA0"/>
    <w:rsid w:val="00B75BA8"/>
    <w:rsid w:val="00B75C3F"/>
    <w:rsid w:val="00B75DFB"/>
    <w:rsid w:val="00B76097"/>
    <w:rsid w:val="00B763F2"/>
    <w:rsid w:val="00B7649E"/>
    <w:rsid w:val="00B765FB"/>
    <w:rsid w:val="00B768C2"/>
    <w:rsid w:val="00B769F2"/>
    <w:rsid w:val="00B76B77"/>
    <w:rsid w:val="00B76F9D"/>
    <w:rsid w:val="00B77199"/>
    <w:rsid w:val="00B77282"/>
    <w:rsid w:val="00B775D3"/>
    <w:rsid w:val="00B77685"/>
    <w:rsid w:val="00B77772"/>
    <w:rsid w:val="00B77818"/>
    <w:rsid w:val="00B779D3"/>
    <w:rsid w:val="00B779F8"/>
    <w:rsid w:val="00B77B23"/>
    <w:rsid w:val="00B77C47"/>
    <w:rsid w:val="00B77D16"/>
    <w:rsid w:val="00B77F5D"/>
    <w:rsid w:val="00B77FA4"/>
    <w:rsid w:val="00B80453"/>
    <w:rsid w:val="00B804C7"/>
    <w:rsid w:val="00B80555"/>
    <w:rsid w:val="00B80690"/>
    <w:rsid w:val="00B80864"/>
    <w:rsid w:val="00B8092C"/>
    <w:rsid w:val="00B80964"/>
    <w:rsid w:val="00B80B30"/>
    <w:rsid w:val="00B80B5F"/>
    <w:rsid w:val="00B80B62"/>
    <w:rsid w:val="00B811EF"/>
    <w:rsid w:val="00B81540"/>
    <w:rsid w:val="00B81AD9"/>
    <w:rsid w:val="00B81EA2"/>
    <w:rsid w:val="00B821D6"/>
    <w:rsid w:val="00B82220"/>
    <w:rsid w:val="00B82427"/>
    <w:rsid w:val="00B82489"/>
    <w:rsid w:val="00B826FA"/>
    <w:rsid w:val="00B82784"/>
    <w:rsid w:val="00B82C7F"/>
    <w:rsid w:val="00B82DEB"/>
    <w:rsid w:val="00B82FB2"/>
    <w:rsid w:val="00B82FE7"/>
    <w:rsid w:val="00B830AA"/>
    <w:rsid w:val="00B830F4"/>
    <w:rsid w:val="00B83275"/>
    <w:rsid w:val="00B834A0"/>
    <w:rsid w:val="00B837B6"/>
    <w:rsid w:val="00B83907"/>
    <w:rsid w:val="00B83A57"/>
    <w:rsid w:val="00B83AFF"/>
    <w:rsid w:val="00B83B35"/>
    <w:rsid w:val="00B83C61"/>
    <w:rsid w:val="00B83CC5"/>
    <w:rsid w:val="00B83DD6"/>
    <w:rsid w:val="00B83EF5"/>
    <w:rsid w:val="00B8400C"/>
    <w:rsid w:val="00B840DD"/>
    <w:rsid w:val="00B84117"/>
    <w:rsid w:val="00B84199"/>
    <w:rsid w:val="00B841EF"/>
    <w:rsid w:val="00B8443E"/>
    <w:rsid w:val="00B84458"/>
    <w:rsid w:val="00B844DE"/>
    <w:rsid w:val="00B84577"/>
    <w:rsid w:val="00B84787"/>
    <w:rsid w:val="00B84AAF"/>
    <w:rsid w:val="00B84B19"/>
    <w:rsid w:val="00B84BDB"/>
    <w:rsid w:val="00B84C9E"/>
    <w:rsid w:val="00B84CD2"/>
    <w:rsid w:val="00B84D38"/>
    <w:rsid w:val="00B84DA9"/>
    <w:rsid w:val="00B84FC0"/>
    <w:rsid w:val="00B851E9"/>
    <w:rsid w:val="00B8535F"/>
    <w:rsid w:val="00B8553B"/>
    <w:rsid w:val="00B855BA"/>
    <w:rsid w:val="00B85EB0"/>
    <w:rsid w:val="00B86253"/>
    <w:rsid w:val="00B86284"/>
    <w:rsid w:val="00B8634F"/>
    <w:rsid w:val="00B863E4"/>
    <w:rsid w:val="00B86403"/>
    <w:rsid w:val="00B86431"/>
    <w:rsid w:val="00B86455"/>
    <w:rsid w:val="00B8661D"/>
    <w:rsid w:val="00B86769"/>
    <w:rsid w:val="00B8688A"/>
    <w:rsid w:val="00B868A0"/>
    <w:rsid w:val="00B86AB7"/>
    <w:rsid w:val="00B86F75"/>
    <w:rsid w:val="00B87031"/>
    <w:rsid w:val="00B87197"/>
    <w:rsid w:val="00B873CB"/>
    <w:rsid w:val="00B873F6"/>
    <w:rsid w:val="00B87564"/>
    <w:rsid w:val="00B876D5"/>
    <w:rsid w:val="00B87723"/>
    <w:rsid w:val="00B8787E"/>
    <w:rsid w:val="00B878A5"/>
    <w:rsid w:val="00B87920"/>
    <w:rsid w:val="00B87BB9"/>
    <w:rsid w:val="00B87F7F"/>
    <w:rsid w:val="00B87FBF"/>
    <w:rsid w:val="00B9004D"/>
    <w:rsid w:val="00B9009F"/>
    <w:rsid w:val="00B90226"/>
    <w:rsid w:val="00B90377"/>
    <w:rsid w:val="00B903C5"/>
    <w:rsid w:val="00B905CE"/>
    <w:rsid w:val="00B90942"/>
    <w:rsid w:val="00B90AAC"/>
    <w:rsid w:val="00B90B72"/>
    <w:rsid w:val="00B90BE1"/>
    <w:rsid w:val="00B90D7C"/>
    <w:rsid w:val="00B90D95"/>
    <w:rsid w:val="00B90FF4"/>
    <w:rsid w:val="00B911D2"/>
    <w:rsid w:val="00B911D4"/>
    <w:rsid w:val="00B9132D"/>
    <w:rsid w:val="00B913C3"/>
    <w:rsid w:val="00B91656"/>
    <w:rsid w:val="00B9185A"/>
    <w:rsid w:val="00B918ED"/>
    <w:rsid w:val="00B918EE"/>
    <w:rsid w:val="00B91A01"/>
    <w:rsid w:val="00B91D8C"/>
    <w:rsid w:val="00B91DCD"/>
    <w:rsid w:val="00B92116"/>
    <w:rsid w:val="00B9216D"/>
    <w:rsid w:val="00B9217A"/>
    <w:rsid w:val="00B92277"/>
    <w:rsid w:val="00B922B2"/>
    <w:rsid w:val="00B922EC"/>
    <w:rsid w:val="00B92458"/>
    <w:rsid w:val="00B925AD"/>
    <w:rsid w:val="00B92791"/>
    <w:rsid w:val="00B92941"/>
    <w:rsid w:val="00B9299E"/>
    <w:rsid w:val="00B92ABD"/>
    <w:rsid w:val="00B92CAC"/>
    <w:rsid w:val="00B92F11"/>
    <w:rsid w:val="00B92F79"/>
    <w:rsid w:val="00B92FE0"/>
    <w:rsid w:val="00B93103"/>
    <w:rsid w:val="00B9313C"/>
    <w:rsid w:val="00B93155"/>
    <w:rsid w:val="00B931C4"/>
    <w:rsid w:val="00B931F7"/>
    <w:rsid w:val="00B9320F"/>
    <w:rsid w:val="00B9328A"/>
    <w:rsid w:val="00B932F5"/>
    <w:rsid w:val="00B9350D"/>
    <w:rsid w:val="00B93590"/>
    <w:rsid w:val="00B935E9"/>
    <w:rsid w:val="00B936B0"/>
    <w:rsid w:val="00B936ED"/>
    <w:rsid w:val="00B93962"/>
    <w:rsid w:val="00B93988"/>
    <w:rsid w:val="00B93A5F"/>
    <w:rsid w:val="00B93A60"/>
    <w:rsid w:val="00B93BDA"/>
    <w:rsid w:val="00B93FA4"/>
    <w:rsid w:val="00B940C3"/>
    <w:rsid w:val="00B94384"/>
    <w:rsid w:val="00B943A8"/>
    <w:rsid w:val="00B94804"/>
    <w:rsid w:val="00B94B91"/>
    <w:rsid w:val="00B94B9A"/>
    <w:rsid w:val="00B94BDC"/>
    <w:rsid w:val="00B94E3A"/>
    <w:rsid w:val="00B9514C"/>
    <w:rsid w:val="00B9535B"/>
    <w:rsid w:val="00B955BA"/>
    <w:rsid w:val="00B955C9"/>
    <w:rsid w:val="00B95A46"/>
    <w:rsid w:val="00B95A92"/>
    <w:rsid w:val="00B95B52"/>
    <w:rsid w:val="00B95C8A"/>
    <w:rsid w:val="00B95FCE"/>
    <w:rsid w:val="00B96292"/>
    <w:rsid w:val="00B96300"/>
    <w:rsid w:val="00B96340"/>
    <w:rsid w:val="00B96350"/>
    <w:rsid w:val="00B963A9"/>
    <w:rsid w:val="00B965EB"/>
    <w:rsid w:val="00B96773"/>
    <w:rsid w:val="00B96AB2"/>
    <w:rsid w:val="00B96D5A"/>
    <w:rsid w:val="00B96EDF"/>
    <w:rsid w:val="00B970AF"/>
    <w:rsid w:val="00B97156"/>
    <w:rsid w:val="00B971FA"/>
    <w:rsid w:val="00B97216"/>
    <w:rsid w:val="00B975AE"/>
    <w:rsid w:val="00B977CD"/>
    <w:rsid w:val="00B97A5C"/>
    <w:rsid w:val="00BA0035"/>
    <w:rsid w:val="00BA00CC"/>
    <w:rsid w:val="00BA00E3"/>
    <w:rsid w:val="00BA025E"/>
    <w:rsid w:val="00BA041A"/>
    <w:rsid w:val="00BA06D0"/>
    <w:rsid w:val="00BA06F7"/>
    <w:rsid w:val="00BA09A5"/>
    <w:rsid w:val="00BA0A3A"/>
    <w:rsid w:val="00BA0C06"/>
    <w:rsid w:val="00BA0C5A"/>
    <w:rsid w:val="00BA0D59"/>
    <w:rsid w:val="00BA0E24"/>
    <w:rsid w:val="00BA0E96"/>
    <w:rsid w:val="00BA0E97"/>
    <w:rsid w:val="00BA1028"/>
    <w:rsid w:val="00BA103D"/>
    <w:rsid w:val="00BA112F"/>
    <w:rsid w:val="00BA1176"/>
    <w:rsid w:val="00BA1368"/>
    <w:rsid w:val="00BA1552"/>
    <w:rsid w:val="00BA1623"/>
    <w:rsid w:val="00BA16F0"/>
    <w:rsid w:val="00BA1741"/>
    <w:rsid w:val="00BA1886"/>
    <w:rsid w:val="00BA194B"/>
    <w:rsid w:val="00BA19BE"/>
    <w:rsid w:val="00BA19DC"/>
    <w:rsid w:val="00BA1B52"/>
    <w:rsid w:val="00BA21C7"/>
    <w:rsid w:val="00BA257B"/>
    <w:rsid w:val="00BA2596"/>
    <w:rsid w:val="00BA26AC"/>
    <w:rsid w:val="00BA2756"/>
    <w:rsid w:val="00BA2B74"/>
    <w:rsid w:val="00BA2F3C"/>
    <w:rsid w:val="00BA2F75"/>
    <w:rsid w:val="00BA3112"/>
    <w:rsid w:val="00BA3136"/>
    <w:rsid w:val="00BA31AD"/>
    <w:rsid w:val="00BA35F5"/>
    <w:rsid w:val="00BA3671"/>
    <w:rsid w:val="00BA36F7"/>
    <w:rsid w:val="00BA3830"/>
    <w:rsid w:val="00BA3833"/>
    <w:rsid w:val="00BA390E"/>
    <w:rsid w:val="00BA3B00"/>
    <w:rsid w:val="00BA3F95"/>
    <w:rsid w:val="00BA4090"/>
    <w:rsid w:val="00BA41DA"/>
    <w:rsid w:val="00BA4267"/>
    <w:rsid w:val="00BA43D5"/>
    <w:rsid w:val="00BA4437"/>
    <w:rsid w:val="00BA44ED"/>
    <w:rsid w:val="00BA49FD"/>
    <w:rsid w:val="00BA4A91"/>
    <w:rsid w:val="00BA4C98"/>
    <w:rsid w:val="00BA4D5A"/>
    <w:rsid w:val="00BA4E80"/>
    <w:rsid w:val="00BA5025"/>
    <w:rsid w:val="00BA51DE"/>
    <w:rsid w:val="00BA53E9"/>
    <w:rsid w:val="00BA54D9"/>
    <w:rsid w:val="00BA5F0B"/>
    <w:rsid w:val="00BA5FE8"/>
    <w:rsid w:val="00BA60D6"/>
    <w:rsid w:val="00BA6140"/>
    <w:rsid w:val="00BA6246"/>
    <w:rsid w:val="00BA68F3"/>
    <w:rsid w:val="00BA6D69"/>
    <w:rsid w:val="00BA6DA3"/>
    <w:rsid w:val="00BA6F17"/>
    <w:rsid w:val="00BA701F"/>
    <w:rsid w:val="00BA70B5"/>
    <w:rsid w:val="00BA71ED"/>
    <w:rsid w:val="00BA777E"/>
    <w:rsid w:val="00BA7F64"/>
    <w:rsid w:val="00BA7F7C"/>
    <w:rsid w:val="00BB0233"/>
    <w:rsid w:val="00BB02E1"/>
    <w:rsid w:val="00BB043D"/>
    <w:rsid w:val="00BB0481"/>
    <w:rsid w:val="00BB0482"/>
    <w:rsid w:val="00BB0586"/>
    <w:rsid w:val="00BB05B9"/>
    <w:rsid w:val="00BB064E"/>
    <w:rsid w:val="00BB069E"/>
    <w:rsid w:val="00BB0940"/>
    <w:rsid w:val="00BB09FD"/>
    <w:rsid w:val="00BB0DB5"/>
    <w:rsid w:val="00BB1467"/>
    <w:rsid w:val="00BB14D3"/>
    <w:rsid w:val="00BB1526"/>
    <w:rsid w:val="00BB17EE"/>
    <w:rsid w:val="00BB18FF"/>
    <w:rsid w:val="00BB19C2"/>
    <w:rsid w:val="00BB1A0B"/>
    <w:rsid w:val="00BB1B9F"/>
    <w:rsid w:val="00BB1D43"/>
    <w:rsid w:val="00BB1FFB"/>
    <w:rsid w:val="00BB204F"/>
    <w:rsid w:val="00BB2231"/>
    <w:rsid w:val="00BB2475"/>
    <w:rsid w:val="00BB2479"/>
    <w:rsid w:val="00BB24BB"/>
    <w:rsid w:val="00BB2F51"/>
    <w:rsid w:val="00BB2F78"/>
    <w:rsid w:val="00BB3062"/>
    <w:rsid w:val="00BB3126"/>
    <w:rsid w:val="00BB330E"/>
    <w:rsid w:val="00BB3376"/>
    <w:rsid w:val="00BB3431"/>
    <w:rsid w:val="00BB3CC1"/>
    <w:rsid w:val="00BB4645"/>
    <w:rsid w:val="00BB468E"/>
    <w:rsid w:val="00BB47CC"/>
    <w:rsid w:val="00BB4B61"/>
    <w:rsid w:val="00BB4CE0"/>
    <w:rsid w:val="00BB4E62"/>
    <w:rsid w:val="00BB4E9E"/>
    <w:rsid w:val="00BB54E8"/>
    <w:rsid w:val="00BB550E"/>
    <w:rsid w:val="00BB56EB"/>
    <w:rsid w:val="00BB5B17"/>
    <w:rsid w:val="00BB5DB0"/>
    <w:rsid w:val="00BB5FCC"/>
    <w:rsid w:val="00BB61C9"/>
    <w:rsid w:val="00BB6611"/>
    <w:rsid w:val="00BB68ED"/>
    <w:rsid w:val="00BB6931"/>
    <w:rsid w:val="00BB6946"/>
    <w:rsid w:val="00BB6949"/>
    <w:rsid w:val="00BB6A0D"/>
    <w:rsid w:val="00BB6C24"/>
    <w:rsid w:val="00BB6DAD"/>
    <w:rsid w:val="00BB6FC8"/>
    <w:rsid w:val="00BB7096"/>
    <w:rsid w:val="00BB72E3"/>
    <w:rsid w:val="00BB78E5"/>
    <w:rsid w:val="00BB7BBE"/>
    <w:rsid w:val="00BB7C80"/>
    <w:rsid w:val="00BB7D3B"/>
    <w:rsid w:val="00BB7E00"/>
    <w:rsid w:val="00BC0169"/>
    <w:rsid w:val="00BC0271"/>
    <w:rsid w:val="00BC0F69"/>
    <w:rsid w:val="00BC10F6"/>
    <w:rsid w:val="00BC14A1"/>
    <w:rsid w:val="00BC1966"/>
    <w:rsid w:val="00BC1C01"/>
    <w:rsid w:val="00BC1DAC"/>
    <w:rsid w:val="00BC1F2C"/>
    <w:rsid w:val="00BC2101"/>
    <w:rsid w:val="00BC2140"/>
    <w:rsid w:val="00BC220A"/>
    <w:rsid w:val="00BC24C7"/>
    <w:rsid w:val="00BC2899"/>
    <w:rsid w:val="00BC2B40"/>
    <w:rsid w:val="00BC2C3E"/>
    <w:rsid w:val="00BC2D3F"/>
    <w:rsid w:val="00BC313C"/>
    <w:rsid w:val="00BC31F3"/>
    <w:rsid w:val="00BC3211"/>
    <w:rsid w:val="00BC3261"/>
    <w:rsid w:val="00BC3277"/>
    <w:rsid w:val="00BC32B9"/>
    <w:rsid w:val="00BC331C"/>
    <w:rsid w:val="00BC35A2"/>
    <w:rsid w:val="00BC3987"/>
    <w:rsid w:val="00BC3B23"/>
    <w:rsid w:val="00BC3CF0"/>
    <w:rsid w:val="00BC3E82"/>
    <w:rsid w:val="00BC411F"/>
    <w:rsid w:val="00BC424F"/>
    <w:rsid w:val="00BC47DF"/>
    <w:rsid w:val="00BC4892"/>
    <w:rsid w:val="00BC4B0D"/>
    <w:rsid w:val="00BC4C83"/>
    <w:rsid w:val="00BC4CB8"/>
    <w:rsid w:val="00BC4CD2"/>
    <w:rsid w:val="00BC4EA7"/>
    <w:rsid w:val="00BC5071"/>
    <w:rsid w:val="00BC51E7"/>
    <w:rsid w:val="00BC52B0"/>
    <w:rsid w:val="00BC53C4"/>
    <w:rsid w:val="00BC53CB"/>
    <w:rsid w:val="00BC5752"/>
    <w:rsid w:val="00BC57F3"/>
    <w:rsid w:val="00BC5E1F"/>
    <w:rsid w:val="00BC600B"/>
    <w:rsid w:val="00BC6010"/>
    <w:rsid w:val="00BC6026"/>
    <w:rsid w:val="00BC6371"/>
    <w:rsid w:val="00BC6606"/>
    <w:rsid w:val="00BC681A"/>
    <w:rsid w:val="00BC69CE"/>
    <w:rsid w:val="00BC69ED"/>
    <w:rsid w:val="00BC6D5E"/>
    <w:rsid w:val="00BC6DCC"/>
    <w:rsid w:val="00BC702A"/>
    <w:rsid w:val="00BC70F6"/>
    <w:rsid w:val="00BC73BA"/>
    <w:rsid w:val="00BC7613"/>
    <w:rsid w:val="00BC7835"/>
    <w:rsid w:val="00BC7898"/>
    <w:rsid w:val="00BC7B6B"/>
    <w:rsid w:val="00BD00C4"/>
    <w:rsid w:val="00BD02B2"/>
    <w:rsid w:val="00BD03A0"/>
    <w:rsid w:val="00BD0867"/>
    <w:rsid w:val="00BD09E2"/>
    <w:rsid w:val="00BD0BA4"/>
    <w:rsid w:val="00BD0CF3"/>
    <w:rsid w:val="00BD0D08"/>
    <w:rsid w:val="00BD0E62"/>
    <w:rsid w:val="00BD0E68"/>
    <w:rsid w:val="00BD0EF5"/>
    <w:rsid w:val="00BD0F10"/>
    <w:rsid w:val="00BD0F5C"/>
    <w:rsid w:val="00BD10E8"/>
    <w:rsid w:val="00BD135F"/>
    <w:rsid w:val="00BD1516"/>
    <w:rsid w:val="00BD15B5"/>
    <w:rsid w:val="00BD1848"/>
    <w:rsid w:val="00BD19E7"/>
    <w:rsid w:val="00BD1CEE"/>
    <w:rsid w:val="00BD1F42"/>
    <w:rsid w:val="00BD1F5B"/>
    <w:rsid w:val="00BD20DB"/>
    <w:rsid w:val="00BD286B"/>
    <w:rsid w:val="00BD29C4"/>
    <w:rsid w:val="00BD2A3F"/>
    <w:rsid w:val="00BD2A45"/>
    <w:rsid w:val="00BD2A65"/>
    <w:rsid w:val="00BD2CA5"/>
    <w:rsid w:val="00BD2DA1"/>
    <w:rsid w:val="00BD2DA7"/>
    <w:rsid w:val="00BD2FDE"/>
    <w:rsid w:val="00BD3096"/>
    <w:rsid w:val="00BD32DC"/>
    <w:rsid w:val="00BD3377"/>
    <w:rsid w:val="00BD33D8"/>
    <w:rsid w:val="00BD3A0C"/>
    <w:rsid w:val="00BD3F23"/>
    <w:rsid w:val="00BD3FF7"/>
    <w:rsid w:val="00BD4033"/>
    <w:rsid w:val="00BD448D"/>
    <w:rsid w:val="00BD4905"/>
    <w:rsid w:val="00BD4A9E"/>
    <w:rsid w:val="00BD4CA0"/>
    <w:rsid w:val="00BD4F02"/>
    <w:rsid w:val="00BD4F89"/>
    <w:rsid w:val="00BD52BC"/>
    <w:rsid w:val="00BD5331"/>
    <w:rsid w:val="00BD53B1"/>
    <w:rsid w:val="00BD53FF"/>
    <w:rsid w:val="00BD5637"/>
    <w:rsid w:val="00BD5966"/>
    <w:rsid w:val="00BD608B"/>
    <w:rsid w:val="00BD62E4"/>
    <w:rsid w:val="00BD64EC"/>
    <w:rsid w:val="00BD6517"/>
    <w:rsid w:val="00BD6743"/>
    <w:rsid w:val="00BD68A0"/>
    <w:rsid w:val="00BD6998"/>
    <w:rsid w:val="00BD6BAF"/>
    <w:rsid w:val="00BD6D30"/>
    <w:rsid w:val="00BD6F3B"/>
    <w:rsid w:val="00BD6FD6"/>
    <w:rsid w:val="00BD7010"/>
    <w:rsid w:val="00BD7053"/>
    <w:rsid w:val="00BD7066"/>
    <w:rsid w:val="00BD706F"/>
    <w:rsid w:val="00BD749E"/>
    <w:rsid w:val="00BD7970"/>
    <w:rsid w:val="00BD7D5E"/>
    <w:rsid w:val="00BD7F15"/>
    <w:rsid w:val="00BE0203"/>
    <w:rsid w:val="00BE038F"/>
    <w:rsid w:val="00BE0400"/>
    <w:rsid w:val="00BE0654"/>
    <w:rsid w:val="00BE0774"/>
    <w:rsid w:val="00BE0D74"/>
    <w:rsid w:val="00BE0E92"/>
    <w:rsid w:val="00BE0EE1"/>
    <w:rsid w:val="00BE0FDA"/>
    <w:rsid w:val="00BE1069"/>
    <w:rsid w:val="00BE1147"/>
    <w:rsid w:val="00BE13FA"/>
    <w:rsid w:val="00BE158E"/>
    <w:rsid w:val="00BE175E"/>
    <w:rsid w:val="00BE19A0"/>
    <w:rsid w:val="00BE1BCF"/>
    <w:rsid w:val="00BE1BDF"/>
    <w:rsid w:val="00BE1CDC"/>
    <w:rsid w:val="00BE1D8C"/>
    <w:rsid w:val="00BE1D9D"/>
    <w:rsid w:val="00BE1E0C"/>
    <w:rsid w:val="00BE1FEF"/>
    <w:rsid w:val="00BE1FF5"/>
    <w:rsid w:val="00BE2059"/>
    <w:rsid w:val="00BE211A"/>
    <w:rsid w:val="00BE2370"/>
    <w:rsid w:val="00BE24EB"/>
    <w:rsid w:val="00BE2AE9"/>
    <w:rsid w:val="00BE2E3B"/>
    <w:rsid w:val="00BE33B2"/>
    <w:rsid w:val="00BE3407"/>
    <w:rsid w:val="00BE3444"/>
    <w:rsid w:val="00BE34F0"/>
    <w:rsid w:val="00BE355C"/>
    <w:rsid w:val="00BE35A1"/>
    <w:rsid w:val="00BE35AF"/>
    <w:rsid w:val="00BE36DD"/>
    <w:rsid w:val="00BE37EB"/>
    <w:rsid w:val="00BE38CD"/>
    <w:rsid w:val="00BE390D"/>
    <w:rsid w:val="00BE3C17"/>
    <w:rsid w:val="00BE3EF9"/>
    <w:rsid w:val="00BE3F05"/>
    <w:rsid w:val="00BE4223"/>
    <w:rsid w:val="00BE426E"/>
    <w:rsid w:val="00BE42DD"/>
    <w:rsid w:val="00BE433E"/>
    <w:rsid w:val="00BE4372"/>
    <w:rsid w:val="00BE4941"/>
    <w:rsid w:val="00BE4A88"/>
    <w:rsid w:val="00BE4C29"/>
    <w:rsid w:val="00BE4D0E"/>
    <w:rsid w:val="00BE4D3A"/>
    <w:rsid w:val="00BE4D68"/>
    <w:rsid w:val="00BE4DA6"/>
    <w:rsid w:val="00BE4DF8"/>
    <w:rsid w:val="00BE5041"/>
    <w:rsid w:val="00BE540B"/>
    <w:rsid w:val="00BE5423"/>
    <w:rsid w:val="00BE56C5"/>
    <w:rsid w:val="00BE58A0"/>
    <w:rsid w:val="00BE59CA"/>
    <w:rsid w:val="00BE6045"/>
    <w:rsid w:val="00BE61B5"/>
    <w:rsid w:val="00BE6237"/>
    <w:rsid w:val="00BE627C"/>
    <w:rsid w:val="00BE6925"/>
    <w:rsid w:val="00BE69B7"/>
    <w:rsid w:val="00BE6ACB"/>
    <w:rsid w:val="00BE6D76"/>
    <w:rsid w:val="00BE70BA"/>
    <w:rsid w:val="00BE7144"/>
    <w:rsid w:val="00BE7294"/>
    <w:rsid w:val="00BE77A2"/>
    <w:rsid w:val="00BE7B19"/>
    <w:rsid w:val="00BE7FCE"/>
    <w:rsid w:val="00BF0143"/>
    <w:rsid w:val="00BF0322"/>
    <w:rsid w:val="00BF0404"/>
    <w:rsid w:val="00BF069F"/>
    <w:rsid w:val="00BF0A59"/>
    <w:rsid w:val="00BF0ABD"/>
    <w:rsid w:val="00BF0AD0"/>
    <w:rsid w:val="00BF0B9A"/>
    <w:rsid w:val="00BF0F20"/>
    <w:rsid w:val="00BF16D3"/>
    <w:rsid w:val="00BF1B3F"/>
    <w:rsid w:val="00BF1B70"/>
    <w:rsid w:val="00BF1DCE"/>
    <w:rsid w:val="00BF1F71"/>
    <w:rsid w:val="00BF20B9"/>
    <w:rsid w:val="00BF236F"/>
    <w:rsid w:val="00BF2825"/>
    <w:rsid w:val="00BF2923"/>
    <w:rsid w:val="00BF2BDA"/>
    <w:rsid w:val="00BF2BF7"/>
    <w:rsid w:val="00BF2D6D"/>
    <w:rsid w:val="00BF2DA3"/>
    <w:rsid w:val="00BF3022"/>
    <w:rsid w:val="00BF30B0"/>
    <w:rsid w:val="00BF322B"/>
    <w:rsid w:val="00BF33CC"/>
    <w:rsid w:val="00BF34E6"/>
    <w:rsid w:val="00BF362D"/>
    <w:rsid w:val="00BF36A8"/>
    <w:rsid w:val="00BF3798"/>
    <w:rsid w:val="00BF3931"/>
    <w:rsid w:val="00BF3EED"/>
    <w:rsid w:val="00BF4291"/>
    <w:rsid w:val="00BF4840"/>
    <w:rsid w:val="00BF4941"/>
    <w:rsid w:val="00BF4A37"/>
    <w:rsid w:val="00BF4BB5"/>
    <w:rsid w:val="00BF4BFE"/>
    <w:rsid w:val="00BF4C17"/>
    <w:rsid w:val="00BF4E1F"/>
    <w:rsid w:val="00BF56FC"/>
    <w:rsid w:val="00BF57A2"/>
    <w:rsid w:val="00BF588B"/>
    <w:rsid w:val="00BF596B"/>
    <w:rsid w:val="00BF5A6B"/>
    <w:rsid w:val="00BF5EFE"/>
    <w:rsid w:val="00BF5F63"/>
    <w:rsid w:val="00BF6018"/>
    <w:rsid w:val="00BF61A4"/>
    <w:rsid w:val="00BF664D"/>
    <w:rsid w:val="00BF6828"/>
    <w:rsid w:val="00BF68C8"/>
    <w:rsid w:val="00BF6A2E"/>
    <w:rsid w:val="00BF7073"/>
    <w:rsid w:val="00BF71B0"/>
    <w:rsid w:val="00BF743C"/>
    <w:rsid w:val="00BF797B"/>
    <w:rsid w:val="00BF7A83"/>
    <w:rsid w:val="00BF7C46"/>
    <w:rsid w:val="00BF7E2A"/>
    <w:rsid w:val="00C00322"/>
    <w:rsid w:val="00C0035F"/>
    <w:rsid w:val="00C007BB"/>
    <w:rsid w:val="00C0088C"/>
    <w:rsid w:val="00C00899"/>
    <w:rsid w:val="00C00B64"/>
    <w:rsid w:val="00C00C1A"/>
    <w:rsid w:val="00C01010"/>
    <w:rsid w:val="00C01205"/>
    <w:rsid w:val="00C012F2"/>
    <w:rsid w:val="00C01339"/>
    <w:rsid w:val="00C0141E"/>
    <w:rsid w:val="00C01768"/>
    <w:rsid w:val="00C0199B"/>
    <w:rsid w:val="00C01ACE"/>
    <w:rsid w:val="00C01BFC"/>
    <w:rsid w:val="00C01C75"/>
    <w:rsid w:val="00C01E98"/>
    <w:rsid w:val="00C01FCC"/>
    <w:rsid w:val="00C02138"/>
    <w:rsid w:val="00C021B9"/>
    <w:rsid w:val="00C02463"/>
    <w:rsid w:val="00C024CA"/>
    <w:rsid w:val="00C0267B"/>
    <w:rsid w:val="00C026A8"/>
    <w:rsid w:val="00C0295D"/>
    <w:rsid w:val="00C02B98"/>
    <w:rsid w:val="00C02C73"/>
    <w:rsid w:val="00C02CCE"/>
    <w:rsid w:val="00C02DAF"/>
    <w:rsid w:val="00C02DDA"/>
    <w:rsid w:val="00C034C7"/>
    <w:rsid w:val="00C0352B"/>
    <w:rsid w:val="00C035E8"/>
    <w:rsid w:val="00C03658"/>
    <w:rsid w:val="00C0369D"/>
    <w:rsid w:val="00C03898"/>
    <w:rsid w:val="00C03A4A"/>
    <w:rsid w:val="00C03D9D"/>
    <w:rsid w:val="00C03E53"/>
    <w:rsid w:val="00C041E5"/>
    <w:rsid w:val="00C04333"/>
    <w:rsid w:val="00C043C9"/>
    <w:rsid w:val="00C04557"/>
    <w:rsid w:val="00C04632"/>
    <w:rsid w:val="00C0470C"/>
    <w:rsid w:val="00C048C1"/>
    <w:rsid w:val="00C04A88"/>
    <w:rsid w:val="00C04ADA"/>
    <w:rsid w:val="00C04BDC"/>
    <w:rsid w:val="00C04BF0"/>
    <w:rsid w:val="00C04EC3"/>
    <w:rsid w:val="00C04F42"/>
    <w:rsid w:val="00C05086"/>
    <w:rsid w:val="00C050E8"/>
    <w:rsid w:val="00C051BA"/>
    <w:rsid w:val="00C052BE"/>
    <w:rsid w:val="00C05353"/>
    <w:rsid w:val="00C0560E"/>
    <w:rsid w:val="00C05658"/>
    <w:rsid w:val="00C0581E"/>
    <w:rsid w:val="00C0589C"/>
    <w:rsid w:val="00C05994"/>
    <w:rsid w:val="00C05A4E"/>
    <w:rsid w:val="00C05B1F"/>
    <w:rsid w:val="00C05C57"/>
    <w:rsid w:val="00C05D6B"/>
    <w:rsid w:val="00C05D86"/>
    <w:rsid w:val="00C05DD4"/>
    <w:rsid w:val="00C06101"/>
    <w:rsid w:val="00C0625B"/>
    <w:rsid w:val="00C062E8"/>
    <w:rsid w:val="00C0654E"/>
    <w:rsid w:val="00C0656E"/>
    <w:rsid w:val="00C06ED1"/>
    <w:rsid w:val="00C071E5"/>
    <w:rsid w:val="00C073E1"/>
    <w:rsid w:val="00C0775E"/>
    <w:rsid w:val="00C0776F"/>
    <w:rsid w:val="00C0792F"/>
    <w:rsid w:val="00C07CF8"/>
    <w:rsid w:val="00C07D4F"/>
    <w:rsid w:val="00C07D96"/>
    <w:rsid w:val="00C07FBD"/>
    <w:rsid w:val="00C1000D"/>
    <w:rsid w:val="00C10461"/>
    <w:rsid w:val="00C104F8"/>
    <w:rsid w:val="00C105CC"/>
    <w:rsid w:val="00C10859"/>
    <w:rsid w:val="00C109A9"/>
    <w:rsid w:val="00C10A8D"/>
    <w:rsid w:val="00C10B23"/>
    <w:rsid w:val="00C10CBE"/>
    <w:rsid w:val="00C10DE4"/>
    <w:rsid w:val="00C10FB1"/>
    <w:rsid w:val="00C11447"/>
    <w:rsid w:val="00C114C5"/>
    <w:rsid w:val="00C114D6"/>
    <w:rsid w:val="00C11620"/>
    <w:rsid w:val="00C116D5"/>
    <w:rsid w:val="00C11839"/>
    <w:rsid w:val="00C118D5"/>
    <w:rsid w:val="00C118EC"/>
    <w:rsid w:val="00C11A54"/>
    <w:rsid w:val="00C11A62"/>
    <w:rsid w:val="00C11A8B"/>
    <w:rsid w:val="00C11B5C"/>
    <w:rsid w:val="00C11B9E"/>
    <w:rsid w:val="00C11C06"/>
    <w:rsid w:val="00C11E1E"/>
    <w:rsid w:val="00C124ED"/>
    <w:rsid w:val="00C12890"/>
    <w:rsid w:val="00C128D5"/>
    <w:rsid w:val="00C12A08"/>
    <w:rsid w:val="00C12A1B"/>
    <w:rsid w:val="00C12AC6"/>
    <w:rsid w:val="00C12E1D"/>
    <w:rsid w:val="00C1301A"/>
    <w:rsid w:val="00C1326A"/>
    <w:rsid w:val="00C13347"/>
    <w:rsid w:val="00C135C0"/>
    <w:rsid w:val="00C1381C"/>
    <w:rsid w:val="00C13A77"/>
    <w:rsid w:val="00C13B28"/>
    <w:rsid w:val="00C13E39"/>
    <w:rsid w:val="00C14B9A"/>
    <w:rsid w:val="00C1501B"/>
    <w:rsid w:val="00C15193"/>
    <w:rsid w:val="00C151E3"/>
    <w:rsid w:val="00C15356"/>
    <w:rsid w:val="00C1566E"/>
    <w:rsid w:val="00C15952"/>
    <w:rsid w:val="00C15A8B"/>
    <w:rsid w:val="00C15B66"/>
    <w:rsid w:val="00C15D2E"/>
    <w:rsid w:val="00C16050"/>
    <w:rsid w:val="00C1609E"/>
    <w:rsid w:val="00C160E2"/>
    <w:rsid w:val="00C1619C"/>
    <w:rsid w:val="00C1638F"/>
    <w:rsid w:val="00C16415"/>
    <w:rsid w:val="00C16494"/>
    <w:rsid w:val="00C1654D"/>
    <w:rsid w:val="00C1696D"/>
    <w:rsid w:val="00C1699D"/>
    <w:rsid w:val="00C169C2"/>
    <w:rsid w:val="00C16AF6"/>
    <w:rsid w:val="00C16ED7"/>
    <w:rsid w:val="00C16EE7"/>
    <w:rsid w:val="00C17017"/>
    <w:rsid w:val="00C1704A"/>
    <w:rsid w:val="00C17397"/>
    <w:rsid w:val="00C179B3"/>
    <w:rsid w:val="00C17D2A"/>
    <w:rsid w:val="00C17F39"/>
    <w:rsid w:val="00C20070"/>
    <w:rsid w:val="00C2012D"/>
    <w:rsid w:val="00C2028B"/>
    <w:rsid w:val="00C20302"/>
    <w:rsid w:val="00C206EC"/>
    <w:rsid w:val="00C208FA"/>
    <w:rsid w:val="00C2092D"/>
    <w:rsid w:val="00C20BD0"/>
    <w:rsid w:val="00C21009"/>
    <w:rsid w:val="00C2115B"/>
    <w:rsid w:val="00C211A3"/>
    <w:rsid w:val="00C211DE"/>
    <w:rsid w:val="00C212FD"/>
    <w:rsid w:val="00C214DA"/>
    <w:rsid w:val="00C2165B"/>
    <w:rsid w:val="00C21B56"/>
    <w:rsid w:val="00C2246A"/>
    <w:rsid w:val="00C22550"/>
    <w:rsid w:val="00C22D61"/>
    <w:rsid w:val="00C22DE1"/>
    <w:rsid w:val="00C23147"/>
    <w:rsid w:val="00C23152"/>
    <w:rsid w:val="00C23170"/>
    <w:rsid w:val="00C23385"/>
    <w:rsid w:val="00C233FB"/>
    <w:rsid w:val="00C23590"/>
    <w:rsid w:val="00C23611"/>
    <w:rsid w:val="00C2366E"/>
    <w:rsid w:val="00C237AF"/>
    <w:rsid w:val="00C23807"/>
    <w:rsid w:val="00C23820"/>
    <w:rsid w:val="00C238AE"/>
    <w:rsid w:val="00C23A76"/>
    <w:rsid w:val="00C23D27"/>
    <w:rsid w:val="00C23DCA"/>
    <w:rsid w:val="00C23F42"/>
    <w:rsid w:val="00C23FAB"/>
    <w:rsid w:val="00C23FD9"/>
    <w:rsid w:val="00C24329"/>
    <w:rsid w:val="00C24340"/>
    <w:rsid w:val="00C245CC"/>
    <w:rsid w:val="00C2466E"/>
    <w:rsid w:val="00C249A6"/>
    <w:rsid w:val="00C24BE3"/>
    <w:rsid w:val="00C24E15"/>
    <w:rsid w:val="00C24F0B"/>
    <w:rsid w:val="00C24FDA"/>
    <w:rsid w:val="00C25028"/>
    <w:rsid w:val="00C250F9"/>
    <w:rsid w:val="00C251F9"/>
    <w:rsid w:val="00C2559F"/>
    <w:rsid w:val="00C257D4"/>
    <w:rsid w:val="00C2591A"/>
    <w:rsid w:val="00C25AC9"/>
    <w:rsid w:val="00C25CD5"/>
    <w:rsid w:val="00C25FC6"/>
    <w:rsid w:val="00C26153"/>
    <w:rsid w:val="00C26174"/>
    <w:rsid w:val="00C261EA"/>
    <w:rsid w:val="00C261FB"/>
    <w:rsid w:val="00C26201"/>
    <w:rsid w:val="00C26276"/>
    <w:rsid w:val="00C262D2"/>
    <w:rsid w:val="00C262FF"/>
    <w:rsid w:val="00C265ED"/>
    <w:rsid w:val="00C2677A"/>
    <w:rsid w:val="00C268D8"/>
    <w:rsid w:val="00C2691C"/>
    <w:rsid w:val="00C2698C"/>
    <w:rsid w:val="00C26A10"/>
    <w:rsid w:val="00C26C21"/>
    <w:rsid w:val="00C27270"/>
    <w:rsid w:val="00C2730B"/>
    <w:rsid w:val="00C273B7"/>
    <w:rsid w:val="00C27B51"/>
    <w:rsid w:val="00C27BBD"/>
    <w:rsid w:val="00C27C23"/>
    <w:rsid w:val="00C27E84"/>
    <w:rsid w:val="00C27EAC"/>
    <w:rsid w:val="00C30176"/>
    <w:rsid w:val="00C30177"/>
    <w:rsid w:val="00C30232"/>
    <w:rsid w:val="00C3044B"/>
    <w:rsid w:val="00C30596"/>
    <w:rsid w:val="00C30686"/>
    <w:rsid w:val="00C30864"/>
    <w:rsid w:val="00C30AC6"/>
    <w:rsid w:val="00C30BEF"/>
    <w:rsid w:val="00C30C96"/>
    <w:rsid w:val="00C30C97"/>
    <w:rsid w:val="00C30CCE"/>
    <w:rsid w:val="00C30D9B"/>
    <w:rsid w:val="00C30DBA"/>
    <w:rsid w:val="00C30E1E"/>
    <w:rsid w:val="00C31091"/>
    <w:rsid w:val="00C312C4"/>
    <w:rsid w:val="00C315B6"/>
    <w:rsid w:val="00C316B4"/>
    <w:rsid w:val="00C317DC"/>
    <w:rsid w:val="00C3184B"/>
    <w:rsid w:val="00C31864"/>
    <w:rsid w:val="00C319B3"/>
    <w:rsid w:val="00C319F8"/>
    <w:rsid w:val="00C31C21"/>
    <w:rsid w:val="00C31D15"/>
    <w:rsid w:val="00C31DEB"/>
    <w:rsid w:val="00C31F72"/>
    <w:rsid w:val="00C32273"/>
    <w:rsid w:val="00C3273A"/>
    <w:rsid w:val="00C3290A"/>
    <w:rsid w:val="00C331A3"/>
    <w:rsid w:val="00C3320F"/>
    <w:rsid w:val="00C3321C"/>
    <w:rsid w:val="00C332B2"/>
    <w:rsid w:val="00C333E6"/>
    <w:rsid w:val="00C33461"/>
    <w:rsid w:val="00C33593"/>
    <w:rsid w:val="00C337AB"/>
    <w:rsid w:val="00C3396F"/>
    <w:rsid w:val="00C33A24"/>
    <w:rsid w:val="00C33AD7"/>
    <w:rsid w:val="00C33B4C"/>
    <w:rsid w:val="00C33C54"/>
    <w:rsid w:val="00C33E56"/>
    <w:rsid w:val="00C33F55"/>
    <w:rsid w:val="00C341ED"/>
    <w:rsid w:val="00C34451"/>
    <w:rsid w:val="00C344AE"/>
    <w:rsid w:val="00C348A2"/>
    <w:rsid w:val="00C34AF4"/>
    <w:rsid w:val="00C34C88"/>
    <w:rsid w:val="00C350DC"/>
    <w:rsid w:val="00C3535D"/>
    <w:rsid w:val="00C35371"/>
    <w:rsid w:val="00C353C9"/>
    <w:rsid w:val="00C3540F"/>
    <w:rsid w:val="00C354D2"/>
    <w:rsid w:val="00C35738"/>
    <w:rsid w:val="00C357B6"/>
    <w:rsid w:val="00C358F9"/>
    <w:rsid w:val="00C35920"/>
    <w:rsid w:val="00C36141"/>
    <w:rsid w:val="00C362A7"/>
    <w:rsid w:val="00C36308"/>
    <w:rsid w:val="00C363C8"/>
    <w:rsid w:val="00C36440"/>
    <w:rsid w:val="00C36B54"/>
    <w:rsid w:val="00C36C71"/>
    <w:rsid w:val="00C37320"/>
    <w:rsid w:val="00C37770"/>
    <w:rsid w:val="00C37C97"/>
    <w:rsid w:val="00C37D5C"/>
    <w:rsid w:val="00C37DA4"/>
    <w:rsid w:val="00C37E77"/>
    <w:rsid w:val="00C40208"/>
    <w:rsid w:val="00C405D3"/>
    <w:rsid w:val="00C40703"/>
    <w:rsid w:val="00C40823"/>
    <w:rsid w:val="00C40B47"/>
    <w:rsid w:val="00C40BC1"/>
    <w:rsid w:val="00C40C8B"/>
    <w:rsid w:val="00C40F5E"/>
    <w:rsid w:val="00C4108D"/>
    <w:rsid w:val="00C410A1"/>
    <w:rsid w:val="00C41171"/>
    <w:rsid w:val="00C41175"/>
    <w:rsid w:val="00C411DF"/>
    <w:rsid w:val="00C4125C"/>
    <w:rsid w:val="00C41293"/>
    <w:rsid w:val="00C4133C"/>
    <w:rsid w:val="00C413E5"/>
    <w:rsid w:val="00C41498"/>
    <w:rsid w:val="00C414B0"/>
    <w:rsid w:val="00C416AD"/>
    <w:rsid w:val="00C41AC1"/>
    <w:rsid w:val="00C41B19"/>
    <w:rsid w:val="00C41D86"/>
    <w:rsid w:val="00C422D7"/>
    <w:rsid w:val="00C423EF"/>
    <w:rsid w:val="00C426D7"/>
    <w:rsid w:val="00C4297E"/>
    <w:rsid w:val="00C42D5B"/>
    <w:rsid w:val="00C43018"/>
    <w:rsid w:val="00C43182"/>
    <w:rsid w:val="00C43250"/>
    <w:rsid w:val="00C432D1"/>
    <w:rsid w:val="00C43833"/>
    <w:rsid w:val="00C43898"/>
    <w:rsid w:val="00C43AC4"/>
    <w:rsid w:val="00C43D71"/>
    <w:rsid w:val="00C43D90"/>
    <w:rsid w:val="00C43F70"/>
    <w:rsid w:val="00C43FC2"/>
    <w:rsid w:val="00C44284"/>
    <w:rsid w:val="00C44285"/>
    <w:rsid w:val="00C44342"/>
    <w:rsid w:val="00C443B0"/>
    <w:rsid w:val="00C444AC"/>
    <w:rsid w:val="00C4458B"/>
    <w:rsid w:val="00C446AF"/>
    <w:rsid w:val="00C4470F"/>
    <w:rsid w:val="00C44B6A"/>
    <w:rsid w:val="00C44C4F"/>
    <w:rsid w:val="00C44C86"/>
    <w:rsid w:val="00C44E1B"/>
    <w:rsid w:val="00C44F3F"/>
    <w:rsid w:val="00C44F75"/>
    <w:rsid w:val="00C45004"/>
    <w:rsid w:val="00C45054"/>
    <w:rsid w:val="00C45297"/>
    <w:rsid w:val="00C452B6"/>
    <w:rsid w:val="00C4550C"/>
    <w:rsid w:val="00C457C2"/>
    <w:rsid w:val="00C45851"/>
    <w:rsid w:val="00C45888"/>
    <w:rsid w:val="00C45AEA"/>
    <w:rsid w:val="00C45C10"/>
    <w:rsid w:val="00C45C9E"/>
    <w:rsid w:val="00C45F0D"/>
    <w:rsid w:val="00C45FF3"/>
    <w:rsid w:val="00C46325"/>
    <w:rsid w:val="00C46B30"/>
    <w:rsid w:val="00C46D3E"/>
    <w:rsid w:val="00C46DDC"/>
    <w:rsid w:val="00C4702B"/>
    <w:rsid w:val="00C47239"/>
    <w:rsid w:val="00C47377"/>
    <w:rsid w:val="00C47713"/>
    <w:rsid w:val="00C4780A"/>
    <w:rsid w:val="00C47AEA"/>
    <w:rsid w:val="00C47EF0"/>
    <w:rsid w:val="00C47F74"/>
    <w:rsid w:val="00C47FF8"/>
    <w:rsid w:val="00C50077"/>
    <w:rsid w:val="00C5010B"/>
    <w:rsid w:val="00C5013B"/>
    <w:rsid w:val="00C50246"/>
    <w:rsid w:val="00C504B6"/>
    <w:rsid w:val="00C5055C"/>
    <w:rsid w:val="00C5071E"/>
    <w:rsid w:val="00C50C0E"/>
    <w:rsid w:val="00C50C7D"/>
    <w:rsid w:val="00C50D78"/>
    <w:rsid w:val="00C50E13"/>
    <w:rsid w:val="00C50F03"/>
    <w:rsid w:val="00C51071"/>
    <w:rsid w:val="00C51072"/>
    <w:rsid w:val="00C513C0"/>
    <w:rsid w:val="00C51733"/>
    <w:rsid w:val="00C51815"/>
    <w:rsid w:val="00C51847"/>
    <w:rsid w:val="00C51E8F"/>
    <w:rsid w:val="00C51F5A"/>
    <w:rsid w:val="00C52051"/>
    <w:rsid w:val="00C522DE"/>
    <w:rsid w:val="00C525E6"/>
    <w:rsid w:val="00C52660"/>
    <w:rsid w:val="00C52721"/>
    <w:rsid w:val="00C528AC"/>
    <w:rsid w:val="00C52A90"/>
    <w:rsid w:val="00C52BC7"/>
    <w:rsid w:val="00C52DE6"/>
    <w:rsid w:val="00C52E36"/>
    <w:rsid w:val="00C52F6B"/>
    <w:rsid w:val="00C52F8E"/>
    <w:rsid w:val="00C530F0"/>
    <w:rsid w:val="00C5340B"/>
    <w:rsid w:val="00C5346D"/>
    <w:rsid w:val="00C5346F"/>
    <w:rsid w:val="00C534A4"/>
    <w:rsid w:val="00C534A7"/>
    <w:rsid w:val="00C534C8"/>
    <w:rsid w:val="00C534FD"/>
    <w:rsid w:val="00C5394A"/>
    <w:rsid w:val="00C53977"/>
    <w:rsid w:val="00C53AB1"/>
    <w:rsid w:val="00C53BA0"/>
    <w:rsid w:val="00C53CFB"/>
    <w:rsid w:val="00C53E62"/>
    <w:rsid w:val="00C53F02"/>
    <w:rsid w:val="00C53FC0"/>
    <w:rsid w:val="00C5423D"/>
    <w:rsid w:val="00C543D7"/>
    <w:rsid w:val="00C544B2"/>
    <w:rsid w:val="00C54630"/>
    <w:rsid w:val="00C54657"/>
    <w:rsid w:val="00C5468E"/>
    <w:rsid w:val="00C54A83"/>
    <w:rsid w:val="00C54AAC"/>
    <w:rsid w:val="00C54B0B"/>
    <w:rsid w:val="00C54E06"/>
    <w:rsid w:val="00C54F84"/>
    <w:rsid w:val="00C55163"/>
    <w:rsid w:val="00C552D7"/>
    <w:rsid w:val="00C5539D"/>
    <w:rsid w:val="00C5546B"/>
    <w:rsid w:val="00C555DD"/>
    <w:rsid w:val="00C55724"/>
    <w:rsid w:val="00C557F4"/>
    <w:rsid w:val="00C558E6"/>
    <w:rsid w:val="00C558F8"/>
    <w:rsid w:val="00C55AC5"/>
    <w:rsid w:val="00C55B54"/>
    <w:rsid w:val="00C55EAF"/>
    <w:rsid w:val="00C562B9"/>
    <w:rsid w:val="00C5655E"/>
    <w:rsid w:val="00C56692"/>
    <w:rsid w:val="00C56774"/>
    <w:rsid w:val="00C56AD4"/>
    <w:rsid w:val="00C571D8"/>
    <w:rsid w:val="00C572B2"/>
    <w:rsid w:val="00C57304"/>
    <w:rsid w:val="00C57774"/>
    <w:rsid w:val="00C57817"/>
    <w:rsid w:val="00C57AB2"/>
    <w:rsid w:val="00C57AFC"/>
    <w:rsid w:val="00C57BDA"/>
    <w:rsid w:val="00C57DA6"/>
    <w:rsid w:val="00C57E96"/>
    <w:rsid w:val="00C60506"/>
    <w:rsid w:val="00C6067C"/>
    <w:rsid w:val="00C60794"/>
    <w:rsid w:val="00C607B8"/>
    <w:rsid w:val="00C60ACE"/>
    <w:rsid w:val="00C61294"/>
    <w:rsid w:val="00C61C48"/>
    <w:rsid w:val="00C61F5E"/>
    <w:rsid w:val="00C621DA"/>
    <w:rsid w:val="00C6246A"/>
    <w:rsid w:val="00C627AA"/>
    <w:rsid w:val="00C62891"/>
    <w:rsid w:val="00C629BE"/>
    <w:rsid w:val="00C62C37"/>
    <w:rsid w:val="00C62FEE"/>
    <w:rsid w:val="00C63352"/>
    <w:rsid w:val="00C6340F"/>
    <w:rsid w:val="00C634FC"/>
    <w:rsid w:val="00C63537"/>
    <w:rsid w:val="00C6365B"/>
    <w:rsid w:val="00C63742"/>
    <w:rsid w:val="00C63761"/>
    <w:rsid w:val="00C638FE"/>
    <w:rsid w:val="00C63917"/>
    <w:rsid w:val="00C63A4A"/>
    <w:rsid w:val="00C63C45"/>
    <w:rsid w:val="00C63D03"/>
    <w:rsid w:val="00C63DCD"/>
    <w:rsid w:val="00C63E15"/>
    <w:rsid w:val="00C645B6"/>
    <w:rsid w:val="00C64612"/>
    <w:rsid w:val="00C646C6"/>
    <w:rsid w:val="00C64796"/>
    <w:rsid w:val="00C647C8"/>
    <w:rsid w:val="00C64F48"/>
    <w:rsid w:val="00C64F52"/>
    <w:rsid w:val="00C64F65"/>
    <w:rsid w:val="00C65002"/>
    <w:rsid w:val="00C65100"/>
    <w:rsid w:val="00C6548A"/>
    <w:rsid w:val="00C6564E"/>
    <w:rsid w:val="00C6565A"/>
    <w:rsid w:val="00C6583E"/>
    <w:rsid w:val="00C659B8"/>
    <w:rsid w:val="00C65A1C"/>
    <w:rsid w:val="00C65BC6"/>
    <w:rsid w:val="00C65CB4"/>
    <w:rsid w:val="00C65CCD"/>
    <w:rsid w:val="00C65EB0"/>
    <w:rsid w:val="00C65F95"/>
    <w:rsid w:val="00C6612E"/>
    <w:rsid w:val="00C66150"/>
    <w:rsid w:val="00C66382"/>
    <w:rsid w:val="00C6652F"/>
    <w:rsid w:val="00C667EB"/>
    <w:rsid w:val="00C66EF5"/>
    <w:rsid w:val="00C66F54"/>
    <w:rsid w:val="00C66FF6"/>
    <w:rsid w:val="00C670FC"/>
    <w:rsid w:val="00C67176"/>
    <w:rsid w:val="00C67227"/>
    <w:rsid w:val="00C67571"/>
    <w:rsid w:val="00C6777E"/>
    <w:rsid w:val="00C677AD"/>
    <w:rsid w:val="00C67841"/>
    <w:rsid w:val="00C67849"/>
    <w:rsid w:val="00C67D05"/>
    <w:rsid w:val="00C7014D"/>
    <w:rsid w:val="00C70323"/>
    <w:rsid w:val="00C706DC"/>
    <w:rsid w:val="00C70937"/>
    <w:rsid w:val="00C70949"/>
    <w:rsid w:val="00C70A0E"/>
    <w:rsid w:val="00C70C04"/>
    <w:rsid w:val="00C70E64"/>
    <w:rsid w:val="00C71259"/>
    <w:rsid w:val="00C7129C"/>
    <w:rsid w:val="00C712C4"/>
    <w:rsid w:val="00C713C8"/>
    <w:rsid w:val="00C7146D"/>
    <w:rsid w:val="00C714CD"/>
    <w:rsid w:val="00C71562"/>
    <w:rsid w:val="00C71983"/>
    <w:rsid w:val="00C71AE9"/>
    <w:rsid w:val="00C71D60"/>
    <w:rsid w:val="00C71F22"/>
    <w:rsid w:val="00C71FF5"/>
    <w:rsid w:val="00C72005"/>
    <w:rsid w:val="00C72599"/>
    <w:rsid w:val="00C72603"/>
    <w:rsid w:val="00C727E6"/>
    <w:rsid w:val="00C72836"/>
    <w:rsid w:val="00C729C0"/>
    <w:rsid w:val="00C72B69"/>
    <w:rsid w:val="00C72EDD"/>
    <w:rsid w:val="00C72FA6"/>
    <w:rsid w:val="00C7329B"/>
    <w:rsid w:val="00C7333E"/>
    <w:rsid w:val="00C733B7"/>
    <w:rsid w:val="00C73420"/>
    <w:rsid w:val="00C73543"/>
    <w:rsid w:val="00C735C8"/>
    <w:rsid w:val="00C736B8"/>
    <w:rsid w:val="00C73704"/>
    <w:rsid w:val="00C739B0"/>
    <w:rsid w:val="00C73ABA"/>
    <w:rsid w:val="00C73B70"/>
    <w:rsid w:val="00C73B73"/>
    <w:rsid w:val="00C73B79"/>
    <w:rsid w:val="00C73C21"/>
    <w:rsid w:val="00C73CD6"/>
    <w:rsid w:val="00C73FBD"/>
    <w:rsid w:val="00C74114"/>
    <w:rsid w:val="00C74366"/>
    <w:rsid w:val="00C7454C"/>
    <w:rsid w:val="00C745BF"/>
    <w:rsid w:val="00C74DA8"/>
    <w:rsid w:val="00C74ECF"/>
    <w:rsid w:val="00C74FB9"/>
    <w:rsid w:val="00C75082"/>
    <w:rsid w:val="00C75274"/>
    <w:rsid w:val="00C752C8"/>
    <w:rsid w:val="00C753D2"/>
    <w:rsid w:val="00C75781"/>
    <w:rsid w:val="00C75C39"/>
    <w:rsid w:val="00C75E90"/>
    <w:rsid w:val="00C75EF2"/>
    <w:rsid w:val="00C7633F"/>
    <w:rsid w:val="00C76422"/>
    <w:rsid w:val="00C764C7"/>
    <w:rsid w:val="00C76565"/>
    <w:rsid w:val="00C766A8"/>
    <w:rsid w:val="00C7693D"/>
    <w:rsid w:val="00C769A4"/>
    <w:rsid w:val="00C76A0C"/>
    <w:rsid w:val="00C76AF5"/>
    <w:rsid w:val="00C76C4F"/>
    <w:rsid w:val="00C76F74"/>
    <w:rsid w:val="00C77149"/>
    <w:rsid w:val="00C7715E"/>
    <w:rsid w:val="00C774F5"/>
    <w:rsid w:val="00C777B8"/>
    <w:rsid w:val="00C77836"/>
    <w:rsid w:val="00C7788E"/>
    <w:rsid w:val="00C77A32"/>
    <w:rsid w:val="00C77A8F"/>
    <w:rsid w:val="00C77ABD"/>
    <w:rsid w:val="00C77BB7"/>
    <w:rsid w:val="00C77E6B"/>
    <w:rsid w:val="00C77EF7"/>
    <w:rsid w:val="00C80123"/>
    <w:rsid w:val="00C80237"/>
    <w:rsid w:val="00C80352"/>
    <w:rsid w:val="00C80A01"/>
    <w:rsid w:val="00C80A72"/>
    <w:rsid w:val="00C80BAA"/>
    <w:rsid w:val="00C80BE8"/>
    <w:rsid w:val="00C80C8B"/>
    <w:rsid w:val="00C80CAC"/>
    <w:rsid w:val="00C80D04"/>
    <w:rsid w:val="00C80E1C"/>
    <w:rsid w:val="00C81482"/>
    <w:rsid w:val="00C816F3"/>
    <w:rsid w:val="00C81737"/>
    <w:rsid w:val="00C8192F"/>
    <w:rsid w:val="00C81AF3"/>
    <w:rsid w:val="00C81F75"/>
    <w:rsid w:val="00C8266B"/>
    <w:rsid w:val="00C82670"/>
    <w:rsid w:val="00C82790"/>
    <w:rsid w:val="00C828FA"/>
    <w:rsid w:val="00C829CE"/>
    <w:rsid w:val="00C82B76"/>
    <w:rsid w:val="00C82BBE"/>
    <w:rsid w:val="00C82EC9"/>
    <w:rsid w:val="00C82EE3"/>
    <w:rsid w:val="00C82F04"/>
    <w:rsid w:val="00C8304C"/>
    <w:rsid w:val="00C831BA"/>
    <w:rsid w:val="00C83364"/>
    <w:rsid w:val="00C834AB"/>
    <w:rsid w:val="00C834D8"/>
    <w:rsid w:val="00C837D8"/>
    <w:rsid w:val="00C837DB"/>
    <w:rsid w:val="00C83992"/>
    <w:rsid w:val="00C83AB0"/>
    <w:rsid w:val="00C8412A"/>
    <w:rsid w:val="00C84226"/>
    <w:rsid w:val="00C843F1"/>
    <w:rsid w:val="00C84E50"/>
    <w:rsid w:val="00C850B9"/>
    <w:rsid w:val="00C85449"/>
    <w:rsid w:val="00C854C0"/>
    <w:rsid w:val="00C85A8A"/>
    <w:rsid w:val="00C85C23"/>
    <w:rsid w:val="00C86160"/>
    <w:rsid w:val="00C8638D"/>
    <w:rsid w:val="00C86456"/>
    <w:rsid w:val="00C86712"/>
    <w:rsid w:val="00C869C7"/>
    <w:rsid w:val="00C86B7E"/>
    <w:rsid w:val="00C86B98"/>
    <w:rsid w:val="00C86C1B"/>
    <w:rsid w:val="00C86D96"/>
    <w:rsid w:val="00C86E95"/>
    <w:rsid w:val="00C871DB"/>
    <w:rsid w:val="00C87266"/>
    <w:rsid w:val="00C873C2"/>
    <w:rsid w:val="00C87657"/>
    <w:rsid w:val="00C8795B"/>
    <w:rsid w:val="00C87D3D"/>
    <w:rsid w:val="00C90015"/>
    <w:rsid w:val="00C90042"/>
    <w:rsid w:val="00C90094"/>
    <w:rsid w:val="00C903D9"/>
    <w:rsid w:val="00C9054B"/>
    <w:rsid w:val="00C9064A"/>
    <w:rsid w:val="00C906B0"/>
    <w:rsid w:val="00C9074A"/>
    <w:rsid w:val="00C90A56"/>
    <w:rsid w:val="00C90D9B"/>
    <w:rsid w:val="00C90EF9"/>
    <w:rsid w:val="00C91145"/>
    <w:rsid w:val="00C913D4"/>
    <w:rsid w:val="00C91501"/>
    <w:rsid w:val="00C91557"/>
    <w:rsid w:val="00C91625"/>
    <w:rsid w:val="00C91799"/>
    <w:rsid w:val="00C918ED"/>
    <w:rsid w:val="00C91C53"/>
    <w:rsid w:val="00C91D5B"/>
    <w:rsid w:val="00C91DBF"/>
    <w:rsid w:val="00C9231F"/>
    <w:rsid w:val="00C9235E"/>
    <w:rsid w:val="00C92489"/>
    <w:rsid w:val="00C92629"/>
    <w:rsid w:val="00C92A83"/>
    <w:rsid w:val="00C92B26"/>
    <w:rsid w:val="00C92EA4"/>
    <w:rsid w:val="00C9308D"/>
    <w:rsid w:val="00C93254"/>
    <w:rsid w:val="00C9390A"/>
    <w:rsid w:val="00C939F9"/>
    <w:rsid w:val="00C93B91"/>
    <w:rsid w:val="00C93BCA"/>
    <w:rsid w:val="00C93E8E"/>
    <w:rsid w:val="00C94108"/>
    <w:rsid w:val="00C94178"/>
    <w:rsid w:val="00C941EB"/>
    <w:rsid w:val="00C944F5"/>
    <w:rsid w:val="00C9487F"/>
    <w:rsid w:val="00C94B93"/>
    <w:rsid w:val="00C94C26"/>
    <w:rsid w:val="00C94D12"/>
    <w:rsid w:val="00C94D99"/>
    <w:rsid w:val="00C95501"/>
    <w:rsid w:val="00C95678"/>
    <w:rsid w:val="00C9580B"/>
    <w:rsid w:val="00C9583B"/>
    <w:rsid w:val="00C958F7"/>
    <w:rsid w:val="00C95A0B"/>
    <w:rsid w:val="00C95D2C"/>
    <w:rsid w:val="00C95EE3"/>
    <w:rsid w:val="00C95F5D"/>
    <w:rsid w:val="00C95FB0"/>
    <w:rsid w:val="00C96136"/>
    <w:rsid w:val="00C9692A"/>
    <w:rsid w:val="00C96994"/>
    <w:rsid w:val="00C96C93"/>
    <w:rsid w:val="00C96E24"/>
    <w:rsid w:val="00C96EF6"/>
    <w:rsid w:val="00C96F28"/>
    <w:rsid w:val="00C97057"/>
    <w:rsid w:val="00C97139"/>
    <w:rsid w:val="00C972EF"/>
    <w:rsid w:val="00C97436"/>
    <w:rsid w:val="00C97795"/>
    <w:rsid w:val="00C977D9"/>
    <w:rsid w:val="00C97B2B"/>
    <w:rsid w:val="00C97B3E"/>
    <w:rsid w:val="00CA017F"/>
    <w:rsid w:val="00CA024B"/>
    <w:rsid w:val="00CA0256"/>
    <w:rsid w:val="00CA0498"/>
    <w:rsid w:val="00CA0826"/>
    <w:rsid w:val="00CA099A"/>
    <w:rsid w:val="00CA0A4D"/>
    <w:rsid w:val="00CA0B08"/>
    <w:rsid w:val="00CA0B4B"/>
    <w:rsid w:val="00CA0EE9"/>
    <w:rsid w:val="00CA0F47"/>
    <w:rsid w:val="00CA0F59"/>
    <w:rsid w:val="00CA10DC"/>
    <w:rsid w:val="00CA11EB"/>
    <w:rsid w:val="00CA1341"/>
    <w:rsid w:val="00CA14C6"/>
    <w:rsid w:val="00CA1542"/>
    <w:rsid w:val="00CA15A2"/>
    <w:rsid w:val="00CA15B0"/>
    <w:rsid w:val="00CA170E"/>
    <w:rsid w:val="00CA175D"/>
    <w:rsid w:val="00CA1B13"/>
    <w:rsid w:val="00CA1C85"/>
    <w:rsid w:val="00CA2056"/>
    <w:rsid w:val="00CA2072"/>
    <w:rsid w:val="00CA2195"/>
    <w:rsid w:val="00CA2409"/>
    <w:rsid w:val="00CA2556"/>
    <w:rsid w:val="00CA25D9"/>
    <w:rsid w:val="00CA271C"/>
    <w:rsid w:val="00CA2A12"/>
    <w:rsid w:val="00CA2A29"/>
    <w:rsid w:val="00CA2AB7"/>
    <w:rsid w:val="00CA2AD6"/>
    <w:rsid w:val="00CA2AFF"/>
    <w:rsid w:val="00CA2CEB"/>
    <w:rsid w:val="00CA2ECE"/>
    <w:rsid w:val="00CA312D"/>
    <w:rsid w:val="00CA3231"/>
    <w:rsid w:val="00CA3244"/>
    <w:rsid w:val="00CA357C"/>
    <w:rsid w:val="00CA3653"/>
    <w:rsid w:val="00CA3674"/>
    <w:rsid w:val="00CA3855"/>
    <w:rsid w:val="00CA3B1B"/>
    <w:rsid w:val="00CA3B47"/>
    <w:rsid w:val="00CA3CC8"/>
    <w:rsid w:val="00CA3D04"/>
    <w:rsid w:val="00CA3D6B"/>
    <w:rsid w:val="00CA3EF4"/>
    <w:rsid w:val="00CA3FA6"/>
    <w:rsid w:val="00CA40CA"/>
    <w:rsid w:val="00CA435A"/>
    <w:rsid w:val="00CA4528"/>
    <w:rsid w:val="00CA49A5"/>
    <w:rsid w:val="00CA4DB1"/>
    <w:rsid w:val="00CA4FFD"/>
    <w:rsid w:val="00CA5002"/>
    <w:rsid w:val="00CA522D"/>
    <w:rsid w:val="00CA5243"/>
    <w:rsid w:val="00CA525B"/>
    <w:rsid w:val="00CA52C1"/>
    <w:rsid w:val="00CA5557"/>
    <w:rsid w:val="00CA57E5"/>
    <w:rsid w:val="00CA589C"/>
    <w:rsid w:val="00CA58D5"/>
    <w:rsid w:val="00CA5BE0"/>
    <w:rsid w:val="00CA6280"/>
    <w:rsid w:val="00CA64CB"/>
    <w:rsid w:val="00CA6576"/>
    <w:rsid w:val="00CA6927"/>
    <w:rsid w:val="00CA69E8"/>
    <w:rsid w:val="00CA6E12"/>
    <w:rsid w:val="00CA6F10"/>
    <w:rsid w:val="00CA6F8A"/>
    <w:rsid w:val="00CA70E8"/>
    <w:rsid w:val="00CA75A0"/>
    <w:rsid w:val="00CA7723"/>
    <w:rsid w:val="00CA77C6"/>
    <w:rsid w:val="00CA783F"/>
    <w:rsid w:val="00CA79B7"/>
    <w:rsid w:val="00CA7D6A"/>
    <w:rsid w:val="00CA7D7D"/>
    <w:rsid w:val="00CA7DB9"/>
    <w:rsid w:val="00CA7E11"/>
    <w:rsid w:val="00CA7E85"/>
    <w:rsid w:val="00CA7FCF"/>
    <w:rsid w:val="00CB0163"/>
    <w:rsid w:val="00CB020E"/>
    <w:rsid w:val="00CB047E"/>
    <w:rsid w:val="00CB0709"/>
    <w:rsid w:val="00CB07EC"/>
    <w:rsid w:val="00CB0948"/>
    <w:rsid w:val="00CB0993"/>
    <w:rsid w:val="00CB0A26"/>
    <w:rsid w:val="00CB0B85"/>
    <w:rsid w:val="00CB0C86"/>
    <w:rsid w:val="00CB0FCD"/>
    <w:rsid w:val="00CB1026"/>
    <w:rsid w:val="00CB119D"/>
    <w:rsid w:val="00CB14D8"/>
    <w:rsid w:val="00CB187C"/>
    <w:rsid w:val="00CB1ADB"/>
    <w:rsid w:val="00CB1B2B"/>
    <w:rsid w:val="00CB1BA0"/>
    <w:rsid w:val="00CB1BA1"/>
    <w:rsid w:val="00CB1C3C"/>
    <w:rsid w:val="00CB1EF3"/>
    <w:rsid w:val="00CB1FE8"/>
    <w:rsid w:val="00CB1FFC"/>
    <w:rsid w:val="00CB2029"/>
    <w:rsid w:val="00CB2052"/>
    <w:rsid w:val="00CB2277"/>
    <w:rsid w:val="00CB2404"/>
    <w:rsid w:val="00CB2784"/>
    <w:rsid w:val="00CB2E73"/>
    <w:rsid w:val="00CB2F2F"/>
    <w:rsid w:val="00CB3124"/>
    <w:rsid w:val="00CB3301"/>
    <w:rsid w:val="00CB365B"/>
    <w:rsid w:val="00CB39CE"/>
    <w:rsid w:val="00CB3A2B"/>
    <w:rsid w:val="00CB4094"/>
    <w:rsid w:val="00CB4161"/>
    <w:rsid w:val="00CB42A3"/>
    <w:rsid w:val="00CB4538"/>
    <w:rsid w:val="00CB45DE"/>
    <w:rsid w:val="00CB45FE"/>
    <w:rsid w:val="00CB4609"/>
    <w:rsid w:val="00CB4624"/>
    <w:rsid w:val="00CB48E8"/>
    <w:rsid w:val="00CB4A51"/>
    <w:rsid w:val="00CB4DC9"/>
    <w:rsid w:val="00CB4F34"/>
    <w:rsid w:val="00CB4F73"/>
    <w:rsid w:val="00CB5084"/>
    <w:rsid w:val="00CB550F"/>
    <w:rsid w:val="00CB5530"/>
    <w:rsid w:val="00CB5686"/>
    <w:rsid w:val="00CB57CF"/>
    <w:rsid w:val="00CB591B"/>
    <w:rsid w:val="00CB5D45"/>
    <w:rsid w:val="00CB5FA3"/>
    <w:rsid w:val="00CB6149"/>
    <w:rsid w:val="00CB6381"/>
    <w:rsid w:val="00CB6419"/>
    <w:rsid w:val="00CB6482"/>
    <w:rsid w:val="00CB6541"/>
    <w:rsid w:val="00CB66AD"/>
    <w:rsid w:val="00CB66F9"/>
    <w:rsid w:val="00CB67BD"/>
    <w:rsid w:val="00CB6BFB"/>
    <w:rsid w:val="00CB6CA9"/>
    <w:rsid w:val="00CB6F25"/>
    <w:rsid w:val="00CB71CC"/>
    <w:rsid w:val="00CB745F"/>
    <w:rsid w:val="00CB74B6"/>
    <w:rsid w:val="00CB77FC"/>
    <w:rsid w:val="00CB7B06"/>
    <w:rsid w:val="00CB7D82"/>
    <w:rsid w:val="00CB7DB2"/>
    <w:rsid w:val="00CB7EBD"/>
    <w:rsid w:val="00CB7F7B"/>
    <w:rsid w:val="00CC01AA"/>
    <w:rsid w:val="00CC01B8"/>
    <w:rsid w:val="00CC033C"/>
    <w:rsid w:val="00CC036D"/>
    <w:rsid w:val="00CC05BC"/>
    <w:rsid w:val="00CC05F1"/>
    <w:rsid w:val="00CC065F"/>
    <w:rsid w:val="00CC088F"/>
    <w:rsid w:val="00CC096C"/>
    <w:rsid w:val="00CC0A6F"/>
    <w:rsid w:val="00CC0AB6"/>
    <w:rsid w:val="00CC0AD2"/>
    <w:rsid w:val="00CC0C65"/>
    <w:rsid w:val="00CC0F69"/>
    <w:rsid w:val="00CC1039"/>
    <w:rsid w:val="00CC1087"/>
    <w:rsid w:val="00CC15AF"/>
    <w:rsid w:val="00CC1697"/>
    <w:rsid w:val="00CC1BD1"/>
    <w:rsid w:val="00CC1C35"/>
    <w:rsid w:val="00CC1D57"/>
    <w:rsid w:val="00CC2203"/>
    <w:rsid w:val="00CC232E"/>
    <w:rsid w:val="00CC2416"/>
    <w:rsid w:val="00CC260B"/>
    <w:rsid w:val="00CC29BF"/>
    <w:rsid w:val="00CC2B6A"/>
    <w:rsid w:val="00CC2C0E"/>
    <w:rsid w:val="00CC2C7C"/>
    <w:rsid w:val="00CC2E93"/>
    <w:rsid w:val="00CC32A5"/>
    <w:rsid w:val="00CC3971"/>
    <w:rsid w:val="00CC3A01"/>
    <w:rsid w:val="00CC3BCA"/>
    <w:rsid w:val="00CC3C1E"/>
    <w:rsid w:val="00CC3D01"/>
    <w:rsid w:val="00CC40F6"/>
    <w:rsid w:val="00CC42D3"/>
    <w:rsid w:val="00CC43AA"/>
    <w:rsid w:val="00CC43D0"/>
    <w:rsid w:val="00CC43E5"/>
    <w:rsid w:val="00CC45D9"/>
    <w:rsid w:val="00CC4704"/>
    <w:rsid w:val="00CC4A0F"/>
    <w:rsid w:val="00CC4A94"/>
    <w:rsid w:val="00CC4B08"/>
    <w:rsid w:val="00CC4B8F"/>
    <w:rsid w:val="00CC4BC0"/>
    <w:rsid w:val="00CC4C55"/>
    <w:rsid w:val="00CC4DBB"/>
    <w:rsid w:val="00CC5279"/>
    <w:rsid w:val="00CC53C4"/>
    <w:rsid w:val="00CC56BE"/>
    <w:rsid w:val="00CC5BEE"/>
    <w:rsid w:val="00CC6014"/>
    <w:rsid w:val="00CC6202"/>
    <w:rsid w:val="00CC63B8"/>
    <w:rsid w:val="00CC63F0"/>
    <w:rsid w:val="00CC653A"/>
    <w:rsid w:val="00CC6582"/>
    <w:rsid w:val="00CC65F6"/>
    <w:rsid w:val="00CC6616"/>
    <w:rsid w:val="00CC674E"/>
    <w:rsid w:val="00CC689B"/>
    <w:rsid w:val="00CC68CE"/>
    <w:rsid w:val="00CC6AAA"/>
    <w:rsid w:val="00CC6B87"/>
    <w:rsid w:val="00CC6DAC"/>
    <w:rsid w:val="00CC6DF3"/>
    <w:rsid w:val="00CC73B7"/>
    <w:rsid w:val="00CC742F"/>
    <w:rsid w:val="00CC7527"/>
    <w:rsid w:val="00CC76D6"/>
    <w:rsid w:val="00CC78C6"/>
    <w:rsid w:val="00CC7DA4"/>
    <w:rsid w:val="00CC7DBA"/>
    <w:rsid w:val="00CC7E2C"/>
    <w:rsid w:val="00CD0097"/>
    <w:rsid w:val="00CD03B6"/>
    <w:rsid w:val="00CD0ABE"/>
    <w:rsid w:val="00CD0B9C"/>
    <w:rsid w:val="00CD0EBE"/>
    <w:rsid w:val="00CD10E6"/>
    <w:rsid w:val="00CD11BC"/>
    <w:rsid w:val="00CD1304"/>
    <w:rsid w:val="00CD1413"/>
    <w:rsid w:val="00CD14F3"/>
    <w:rsid w:val="00CD155F"/>
    <w:rsid w:val="00CD15B2"/>
    <w:rsid w:val="00CD1BF7"/>
    <w:rsid w:val="00CD1DBB"/>
    <w:rsid w:val="00CD1E8C"/>
    <w:rsid w:val="00CD2208"/>
    <w:rsid w:val="00CD235B"/>
    <w:rsid w:val="00CD23E2"/>
    <w:rsid w:val="00CD25F2"/>
    <w:rsid w:val="00CD2848"/>
    <w:rsid w:val="00CD2A7A"/>
    <w:rsid w:val="00CD2B9E"/>
    <w:rsid w:val="00CD2D93"/>
    <w:rsid w:val="00CD2EFD"/>
    <w:rsid w:val="00CD32F5"/>
    <w:rsid w:val="00CD3368"/>
    <w:rsid w:val="00CD357B"/>
    <w:rsid w:val="00CD364D"/>
    <w:rsid w:val="00CD3802"/>
    <w:rsid w:val="00CD3AA2"/>
    <w:rsid w:val="00CD4107"/>
    <w:rsid w:val="00CD4546"/>
    <w:rsid w:val="00CD462A"/>
    <w:rsid w:val="00CD46A1"/>
    <w:rsid w:val="00CD4781"/>
    <w:rsid w:val="00CD4BED"/>
    <w:rsid w:val="00CD4EEC"/>
    <w:rsid w:val="00CD500A"/>
    <w:rsid w:val="00CD5086"/>
    <w:rsid w:val="00CD52EF"/>
    <w:rsid w:val="00CD5514"/>
    <w:rsid w:val="00CD565A"/>
    <w:rsid w:val="00CD56B8"/>
    <w:rsid w:val="00CD572E"/>
    <w:rsid w:val="00CD583D"/>
    <w:rsid w:val="00CD58A7"/>
    <w:rsid w:val="00CD58AB"/>
    <w:rsid w:val="00CD58FA"/>
    <w:rsid w:val="00CD5977"/>
    <w:rsid w:val="00CD5AE2"/>
    <w:rsid w:val="00CD5B78"/>
    <w:rsid w:val="00CD5EE1"/>
    <w:rsid w:val="00CD5FBD"/>
    <w:rsid w:val="00CD621F"/>
    <w:rsid w:val="00CD692E"/>
    <w:rsid w:val="00CD6A00"/>
    <w:rsid w:val="00CD6BC0"/>
    <w:rsid w:val="00CD6C47"/>
    <w:rsid w:val="00CD6DC6"/>
    <w:rsid w:val="00CD6F39"/>
    <w:rsid w:val="00CD74C7"/>
    <w:rsid w:val="00CD759E"/>
    <w:rsid w:val="00CD76AB"/>
    <w:rsid w:val="00CD7903"/>
    <w:rsid w:val="00CD7B03"/>
    <w:rsid w:val="00CD7B48"/>
    <w:rsid w:val="00CD7C01"/>
    <w:rsid w:val="00CD7DD7"/>
    <w:rsid w:val="00CD7FA0"/>
    <w:rsid w:val="00CD7FDB"/>
    <w:rsid w:val="00CE0102"/>
    <w:rsid w:val="00CE07B2"/>
    <w:rsid w:val="00CE093B"/>
    <w:rsid w:val="00CE09C0"/>
    <w:rsid w:val="00CE0CF2"/>
    <w:rsid w:val="00CE0D13"/>
    <w:rsid w:val="00CE0E3A"/>
    <w:rsid w:val="00CE11AF"/>
    <w:rsid w:val="00CE15FD"/>
    <w:rsid w:val="00CE1775"/>
    <w:rsid w:val="00CE1884"/>
    <w:rsid w:val="00CE1A3D"/>
    <w:rsid w:val="00CE1A4D"/>
    <w:rsid w:val="00CE1A8D"/>
    <w:rsid w:val="00CE1BED"/>
    <w:rsid w:val="00CE1EA8"/>
    <w:rsid w:val="00CE203F"/>
    <w:rsid w:val="00CE20C9"/>
    <w:rsid w:val="00CE235C"/>
    <w:rsid w:val="00CE239F"/>
    <w:rsid w:val="00CE246F"/>
    <w:rsid w:val="00CE2D07"/>
    <w:rsid w:val="00CE2EFD"/>
    <w:rsid w:val="00CE31B0"/>
    <w:rsid w:val="00CE3237"/>
    <w:rsid w:val="00CE3565"/>
    <w:rsid w:val="00CE3571"/>
    <w:rsid w:val="00CE3673"/>
    <w:rsid w:val="00CE36A7"/>
    <w:rsid w:val="00CE3707"/>
    <w:rsid w:val="00CE37DF"/>
    <w:rsid w:val="00CE3B8D"/>
    <w:rsid w:val="00CE3C9C"/>
    <w:rsid w:val="00CE3E65"/>
    <w:rsid w:val="00CE3FBF"/>
    <w:rsid w:val="00CE424F"/>
    <w:rsid w:val="00CE425C"/>
    <w:rsid w:val="00CE42BA"/>
    <w:rsid w:val="00CE43CF"/>
    <w:rsid w:val="00CE46C1"/>
    <w:rsid w:val="00CE474A"/>
    <w:rsid w:val="00CE4879"/>
    <w:rsid w:val="00CE4BAF"/>
    <w:rsid w:val="00CE4D63"/>
    <w:rsid w:val="00CE4EAA"/>
    <w:rsid w:val="00CE5009"/>
    <w:rsid w:val="00CE50E4"/>
    <w:rsid w:val="00CE526B"/>
    <w:rsid w:val="00CE5340"/>
    <w:rsid w:val="00CE53D8"/>
    <w:rsid w:val="00CE53E6"/>
    <w:rsid w:val="00CE557C"/>
    <w:rsid w:val="00CE55BE"/>
    <w:rsid w:val="00CE55FA"/>
    <w:rsid w:val="00CE58CA"/>
    <w:rsid w:val="00CE5C58"/>
    <w:rsid w:val="00CE5C66"/>
    <w:rsid w:val="00CE5D3B"/>
    <w:rsid w:val="00CE5DD8"/>
    <w:rsid w:val="00CE5DF2"/>
    <w:rsid w:val="00CE5E00"/>
    <w:rsid w:val="00CE5EA7"/>
    <w:rsid w:val="00CE60DE"/>
    <w:rsid w:val="00CE6193"/>
    <w:rsid w:val="00CE61C7"/>
    <w:rsid w:val="00CE6253"/>
    <w:rsid w:val="00CE629C"/>
    <w:rsid w:val="00CE632C"/>
    <w:rsid w:val="00CE643B"/>
    <w:rsid w:val="00CE6749"/>
    <w:rsid w:val="00CE6A74"/>
    <w:rsid w:val="00CE6B1E"/>
    <w:rsid w:val="00CE6C12"/>
    <w:rsid w:val="00CE700E"/>
    <w:rsid w:val="00CE7217"/>
    <w:rsid w:val="00CE73DC"/>
    <w:rsid w:val="00CE7597"/>
    <w:rsid w:val="00CE76BD"/>
    <w:rsid w:val="00CE7785"/>
    <w:rsid w:val="00CE77BB"/>
    <w:rsid w:val="00CE7887"/>
    <w:rsid w:val="00CE7AE5"/>
    <w:rsid w:val="00CE7D4E"/>
    <w:rsid w:val="00CE7E40"/>
    <w:rsid w:val="00CE7F6B"/>
    <w:rsid w:val="00CF0031"/>
    <w:rsid w:val="00CF0064"/>
    <w:rsid w:val="00CF03D6"/>
    <w:rsid w:val="00CF0A8D"/>
    <w:rsid w:val="00CF0C90"/>
    <w:rsid w:val="00CF0D71"/>
    <w:rsid w:val="00CF0ECF"/>
    <w:rsid w:val="00CF10E5"/>
    <w:rsid w:val="00CF110C"/>
    <w:rsid w:val="00CF110D"/>
    <w:rsid w:val="00CF11D2"/>
    <w:rsid w:val="00CF12CC"/>
    <w:rsid w:val="00CF13C6"/>
    <w:rsid w:val="00CF1423"/>
    <w:rsid w:val="00CF1483"/>
    <w:rsid w:val="00CF1602"/>
    <w:rsid w:val="00CF1775"/>
    <w:rsid w:val="00CF1928"/>
    <w:rsid w:val="00CF1965"/>
    <w:rsid w:val="00CF1A25"/>
    <w:rsid w:val="00CF1F13"/>
    <w:rsid w:val="00CF1FCA"/>
    <w:rsid w:val="00CF225E"/>
    <w:rsid w:val="00CF23D0"/>
    <w:rsid w:val="00CF2558"/>
    <w:rsid w:val="00CF2663"/>
    <w:rsid w:val="00CF2C48"/>
    <w:rsid w:val="00CF2E7A"/>
    <w:rsid w:val="00CF2F14"/>
    <w:rsid w:val="00CF2FD2"/>
    <w:rsid w:val="00CF3005"/>
    <w:rsid w:val="00CF3130"/>
    <w:rsid w:val="00CF3152"/>
    <w:rsid w:val="00CF31CD"/>
    <w:rsid w:val="00CF3248"/>
    <w:rsid w:val="00CF3452"/>
    <w:rsid w:val="00CF3732"/>
    <w:rsid w:val="00CF379A"/>
    <w:rsid w:val="00CF3897"/>
    <w:rsid w:val="00CF39C9"/>
    <w:rsid w:val="00CF3C4C"/>
    <w:rsid w:val="00CF3FA1"/>
    <w:rsid w:val="00CF45BD"/>
    <w:rsid w:val="00CF4716"/>
    <w:rsid w:val="00CF4CD8"/>
    <w:rsid w:val="00CF4E3B"/>
    <w:rsid w:val="00CF5020"/>
    <w:rsid w:val="00CF5230"/>
    <w:rsid w:val="00CF53AB"/>
    <w:rsid w:val="00CF53EA"/>
    <w:rsid w:val="00CF540A"/>
    <w:rsid w:val="00CF5806"/>
    <w:rsid w:val="00CF5810"/>
    <w:rsid w:val="00CF5911"/>
    <w:rsid w:val="00CF5B7A"/>
    <w:rsid w:val="00CF6579"/>
    <w:rsid w:val="00CF6580"/>
    <w:rsid w:val="00CF6660"/>
    <w:rsid w:val="00CF670E"/>
    <w:rsid w:val="00CF6815"/>
    <w:rsid w:val="00CF68F2"/>
    <w:rsid w:val="00CF6960"/>
    <w:rsid w:val="00CF70FB"/>
    <w:rsid w:val="00CF7207"/>
    <w:rsid w:val="00CF7293"/>
    <w:rsid w:val="00CF72E4"/>
    <w:rsid w:val="00CF734F"/>
    <w:rsid w:val="00CF738C"/>
    <w:rsid w:val="00CF7396"/>
    <w:rsid w:val="00CF76C0"/>
    <w:rsid w:val="00CF7799"/>
    <w:rsid w:val="00CF7A00"/>
    <w:rsid w:val="00CF7C8F"/>
    <w:rsid w:val="00D0004A"/>
    <w:rsid w:val="00D0019A"/>
    <w:rsid w:val="00D002AC"/>
    <w:rsid w:val="00D00396"/>
    <w:rsid w:val="00D009C4"/>
    <w:rsid w:val="00D00AE4"/>
    <w:rsid w:val="00D00E44"/>
    <w:rsid w:val="00D011CC"/>
    <w:rsid w:val="00D01257"/>
    <w:rsid w:val="00D013DC"/>
    <w:rsid w:val="00D01582"/>
    <w:rsid w:val="00D0191F"/>
    <w:rsid w:val="00D01B41"/>
    <w:rsid w:val="00D01C52"/>
    <w:rsid w:val="00D0203E"/>
    <w:rsid w:val="00D0207A"/>
    <w:rsid w:val="00D0248E"/>
    <w:rsid w:val="00D0280F"/>
    <w:rsid w:val="00D028C6"/>
    <w:rsid w:val="00D02AEC"/>
    <w:rsid w:val="00D02B14"/>
    <w:rsid w:val="00D02C32"/>
    <w:rsid w:val="00D02DED"/>
    <w:rsid w:val="00D02F3C"/>
    <w:rsid w:val="00D03137"/>
    <w:rsid w:val="00D03225"/>
    <w:rsid w:val="00D0331F"/>
    <w:rsid w:val="00D034C6"/>
    <w:rsid w:val="00D03593"/>
    <w:rsid w:val="00D03624"/>
    <w:rsid w:val="00D036D3"/>
    <w:rsid w:val="00D037D4"/>
    <w:rsid w:val="00D037F4"/>
    <w:rsid w:val="00D03982"/>
    <w:rsid w:val="00D03FDA"/>
    <w:rsid w:val="00D0408A"/>
    <w:rsid w:val="00D04309"/>
    <w:rsid w:val="00D0439E"/>
    <w:rsid w:val="00D043DD"/>
    <w:rsid w:val="00D044C4"/>
    <w:rsid w:val="00D046B0"/>
    <w:rsid w:val="00D046B5"/>
    <w:rsid w:val="00D046C0"/>
    <w:rsid w:val="00D0486F"/>
    <w:rsid w:val="00D04A19"/>
    <w:rsid w:val="00D04AC8"/>
    <w:rsid w:val="00D04BD1"/>
    <w:rsid w:val="00D05022"/>
    <w:rsid w:val="00D05331"/>
    <w:rsid w:val="00D057E7"/>
    <w:rsid w:val="00D0583E"/>
    <w:rsid w:val="00D058CC"/>
    <w:rsid w:val="00D05A90"/>
    <w:rsid w:val="00D05AF3"/>
    <w:rsid w:val="00D05C26"/>
    <w:rsid w:val="00D05D21"/>
    <w:rsid w:val="00D05F12"/>
    <w:rsid w:val="00D064FA"/>
    <w:rsid w:val="00D0652D"/>
    <w:rsid w:val="00D06712"/>
    <w:rsid w:val="00D06817"/>
    <w:rsid w:val="00D06B95"/>
    <w:rsid w:val="00D06C45"/>
    <w:rsid w:val="00D06CFB"/>
    <w:rsid w:val="00D06EEE"/>
    <w:rsid w:val="00D0701C"/>
    <w:rsid w:val="00D0702D"/>
    <w:rsid w:val="00D07510"/>
    <w:rsid w:val="00D07617"/>
    <w:rsid w:val="00D077D8"/>
    <w:rsid w:val="00D077E8"/>
    <w:rsid w:val="00D07B6A"/>
    <w:rsid w:val="00D07CAA"/>
    <w:rsid w:val="00D07E1F"/>
    <w:rsid w:val="00D07EA9"/>
    <w:rsid w:val="00D100C9"/>
    <w:rsid w:val="00D1020E"/>
    <w:rsid w:val="00D10283"/>
    <w:rsid w:val="00D105C0"/>
    <w:rsid w:val="00D107F8"/>
    <w:rsid w:val="00D108BA"/>
    <w:rsid w:val="00D10ACB"/>
    <w:rsid w:val="00D10B1B"/>
    <w:rsid w:val="00D10E47"/>
    <w:rsid w:val="00D10ECA"/>
    <w:rsid w:val="00D1137F"/>
    <w:rsid w:val="00D1153A"/>
    <w:rsid w:val="00D115C6"/>
    <w:rsid w:val="00D11899"/>
    <w:rsid w:val="00D11A94"/>
    <w:rsid w:val="00D11CA1"/>
    <w:rsid w:val="00D11CFD"/>
    <w:rsid w:val="00D11D48"/>
    <w:rsid w:val="00D11E75"/>
    <w:rsid w:val="00D121F1"/>
    <w:rsid w:val="00D122E6"/>
    <w:rsid w:val="00D12427"/>
    <w:rsid w:val="00D12477"/>
    <w:rsid w:val="00D125C1"/>
    <w:rsid w:val="00D129DC"/>
    <w:rsid w:val="00D12D26"/>
    <w:rsid w:val="00D12F00"/>
    <w:rsid w:val="00D12F55"/>
    <w:rsid w:val="00D12F85"/>
    <w:rsid w:val="00D12F98"/>
    <w:rsid w:val="00D1308A"/>
    <w:rsid w:val="00D1318E"/>
    <w:rsid w:val="00D13538"/>
    <w:rsid w:val="00D13546"/>
    <w:rsid w:val="00D13698"/>
    <w:rsid w:val="00D13850"/>
    <w:rsid w:val="00D13922"/>
    <w:rsid w:val="00D13C1F"/>
    <w:rsid w:val="00D13E03"/>
    <w:rsid w:val="00D13E0C"/>
    <w:rsid w:val="00D13E41"/>
    <w:rsid w:val="00D13EAA"/>
    <w:rsid w:val="00D13FF8"/>
    <w:rsid w:val="00D1404F"/>
    <w:rsid w:val="00D1414F"/>
    <w:rsid w:val="00D141FB"/>
    <w:rsid w:val="00D14595"/>
    <w:rsid w:val="00D148FB"/>
    <w:rsid w:val="00D14941"/>
    <w:rsid w:val="00D14952"/>
    <w:rsid w:val="00D14B32"/>
    <w:rsid w:val="00D14B9B"/>
    <w:rsid w:val="00D14CD9"/>
    <w:rsid w:val="00D14E50"/>
    <w:rsid w:val="00D14EFB"/>
    <w:rsid w:val="00D14F45"/>
    <w:rsid w:val="00D152EC"/>
    <w:rsid w:val="00D153AE"/>
    <w:rsid w:val="00D15435"/>
    <w:rsid w:val="00D15528"/>
    <w:rsid w:val="00D15635"/>
    <w:rsid w:val="00D15671"/>
    <w:rsid w:val="00D15C0F"/>
    <w:rsid w:val="00D15E32"/>
    <w:rsid w:val="00D15E4B"/>
    <w:rsid w:val="00D15E90"/>
    <w:rsid w:val="00D15F5F"/>
    <w:rsid w:val="00D16095"/>
    <w:rsid w:val="00D1609A"/>
    <w:rsid w:val="00D16741"/>
    <w:rsid w:val="00D168D4"/>
    <w:rsid w:val="00D168DE"/>
    <w:rsid w:val="00D169C2"/>
    <w:rsid w:val="00D16AB3"/>
    <w:rsid w:val="00D16C4C"/>
    <w:rsid w:val="00D16D37"/>
    <w:rsid w:val="00D16D72"/>
    <w:rsid w:val="00D16F6D"/>
    <w:rsid w:val="00D16FB3"/>
    <w:rsid w:val="00D1715D"/>
    <w:rsid w:val="00D17201"/>
    <w:rsid w:val="00D172B5"/>
    <w:rsid w:val="00D17347"/>
    <w:rsid w:val="00D174A4"/>
    <w:rsid w:val="00D17769"/>
    <w:rsid w:val="00D177D8"/>
    <w:rsid w:val="00D177FC"/>
    <w:rsid w:val="00D17A68"/>
    <w:rsid w:val="00D17A77"/>
    <w:rsid w:val="00D17CA9"/>
    <w:rsid w:val="00D17F75"/>
    <w:rsid w:val="00D205AE"/>
    <w:rsid w:val="00D20692"/>
    <w:rsid w:val="00D208D1"/>
    <w:rsid w:val="00D209B4"/>
    <w:rsid w:val="00D20AFF"/>
    <w:rsid w:val="00D218DB"/>
    <w:rsid w:val="00D21947"/>
    <w:rsid w:val="00D21CB7"/>
    <w:rsid w:val="00D21D4E"/>
    <w:rsid w:val="00D21F6E"/>
    <w:rsid w:val="00D22028"/>
    <w:rsid w:val="00D2207E"/>
    <w:rsid w:val="00D224C4"/>
    <w:rsid w:val="00D225AB"/>
    <w:rsid w:val="00D22646"/>
    <w:rsid w:val="00D2272A"/>
    <w:rsid w:val="00D228F7"/>
    <w:rsid w:val="00D22BC1"/>
    <w:rsid w:val="00D22F68"/>
    <w:rsid w:val="00D23176"/>
    <w:rsid w:val="00D2327F"/>
    <w:rsid w:val="00D23363"/>
    <w:rsid w:val="00D233B1"/>
    <w:rsid w:val="00D2348B"/>
    <w:rsid w:val="00D2352D"/>
    <w:rsid w:val="00D23AA0"/>
    <w:rsid w:val="00D23D7C"/>
    <w:rsid w:val="00D23EEE"/>
    <w:rsid w:val="00D24198"/>
    <w:rsid w:val="00D24429"/>
    <w:rsid w:val="00D247D5"/>
    <w:rsid w:val="00D24939"/>
    <w:rsid w:val="00D24A3B"/>
    <w:rsid w:val="00D24AED"/>
    <w:rsid w:val="00D24B79"/>
    <w:rsid w:val="00D24C22"/>
    <w:rsid w:val="00D24C3C"/>
    <w:rsid w:val="00D24F75"/>
    <w:rsid w:val="00D24FB2"/>
    <w:rsid w:val="00D2519F"/>
    <w:rsid w:val="00D2521B"/>
    <w:rsid w:val="00D257EA"/>
    <w:rsid w:val="00D258A4"/>
    <w:rsid w:val="00D261E8"/>
    <w:rsid w:val="00D263C4"/>
    <w:rsid w:val="00D2641F"/>
    <w:rsid w:val="00D2643D"/>
    <w:rsid w:val="00D26661"/>
    <w:rsid w:val="00D267FA"/>
    <w:rsid w:val="00D26856"/>
    <w:rsid w:val="00D26A2F"/>
    <w:rsid w:val="00D26E8C"/>
    <w:rsid w:val="00D2715C"/>
    <w:rsid w:val="00D27804"/>
    <w:rsid w:val="00D27B61"/>
    <w:rsid w:val="00D27F5A"/>
    <w:rsid w:val="00D3014C"/>
    <w:rsid w:val="00D302D5"/>
    <w:rsid w:val="00D3039D"/>
    <w:rsid w:val="00D30567"/>
    <w:rsid w:val="00D3082B"/>
    <w:rsid w:val="00D30A92"/>
    <w:rsid w:val="00D30F52"/>
    <w:rsid w:val="00D3107D"/>
    <w:rsid w:val="00D310C4"/>
    <w:rsid w:val="00D310DB"/>
    <w:rsid w:val="00D310F4"/>
    <w:rsid w:val="00D31248"/>
    <w:rsid w:val="00D31367"/>
    <w:rsid w:val="00D31384"/>
    <w:rsid w:val="00D313D5"/>
    <w:rsid w:val="00D3141D"/>
    <w:rsid w:val="00D31432"/>
    <w:rsid w:val="00D3165B"/>
    <w:rsid w:val="00D3188E"/>
    <w:rsid w:val="00D31916"/>
    <w:rsid w:val="00D31A43"/>
    <w:rsid w:val="00D31AC0"/>
    <w:rsid w:val="00D31AF3"/>
    <w:rsid w:val="00D31D3A"/>
    <w:rsid w:val="00D31D9D"/>
    <w:rsid w:val="00D31E1C"/>
    <w:rsid w:val="00D32167"/>
    <w:rsid w:val="00D32668"/>
    <w:rsid w:val="00D32A04"/>
    <w:rsid w:val="00D32A82"/>
    <w:rsid w:val="00D32A83"/>
    <w:rsid w:val="00D32C81"/>
    <w:rsid w:val="00D32D5E"/>
    <w:rsid w:val="00D32FB8"/>
    <w:rsid w:val="00D3310A"/>
    <w:rsid w:val="00D33113"/>
    <w:rsid w:val="00D33609"/>
    <w:rsid w:val="00D336D2"/>
    <w:rsid w:val="00D3393D"/>
    <w:rsid w:val="00D33950"/>
    <w:rsid w:val="00D34351"/>
    <w:rsid w:val="00D3437F"/>
    <w:rsid w:val="00D347BE"/>
    <w:rsid w:val="00D347CC"/>
    <w:rsid w:val="00D3481F"/>
    <w:rsid w:val="00D348A9"/>
    <w:rsid w:val="00D349AF"/>
    <w:rsid w:val="00D34A80"/>
    <w:rsid w:val="00D34C7A"/>
    <w:rsid w:val="00D34E57"/>
    <w:rsid w:val="00D34EA5"/>
    <w:rsid w:val="00D3515D"/>
    <w:rsid w:val="00D35292"/>
    <w:rsid w:val="00D35426"/>
    <w:rsid w:val="00D35435"/>
    <w:rsid w:val="00D3550C"/>
    <w:rsid w:val="00D35B81"/>
    <w:rsid w:val="00D35BEE"/>
    <w:rsid w:val="00D35C0D"/>
    <w:rsid w:val="00D35CEA"/>
    <w:rsid w:val="00D3621C"/>
    <w:rsid w:val="00D3627D"/>
    <w:rsid w:val="00D364A9"/>
    <w:rsid w:val="00D366C5"/>
    <w:rsid w:val="00D3678B"/>
    <w:rsid w:val="00D369AC"/>
    <w:rsid w:val="00D36A34"/>
    <w:rsid w:val="00D36BC1"/>
    <w:rsid w:val="00D36CB7"/>
    <w:rsid w:val="00D36E9F"/>
    <w:rsid w:val="00D36F47"/>
    <w:rsid w:val="00D37021"/>
    <w:rsid w:val="00D37762"/>
    <w:rsid w:val="00D378DA"/>
    <w:rsid w:val="00D37E29"/>
    <w:rsid w:val="00D40030"/>
    <w:rsid w:val="00D402AC"/>
    <w:rsid w:val="00D4067D"/>
    <w:rsid w:val="00D406C3"/>
    <w:rsid w:val="00D409E5"/>
    <w:rsid w:val="00D40A36"/>
    <w:rsid w:val="00D40F82"/>
    <w:rsid w:val="00D41226"/>
    <w:rsid w:val="00D412B2"/>
    <w:rsid w:val="00D41333"/>
    <w:rsid w:val="00D413BB"/>
    <w:rsid w:val="00D41BE3"/>
    <w:rsid w:val="00D41E0E"/>
    <w:rsid w:val="00D42171"/>
    <w:rsid w:val="00D426BC"/>
    <w:rsid w:val="00D42945"/>
    <w:rsid w:val="00D429BF"/>
    <w:rsid w:val="00D42B79"/>
    <w:rsid w:val="00D42BEF"/>
    <w:rsid w:val="00D42E25"/>
    <w:rsid w:val="00D42E9A"/>
    <w:rsid w:val="00D43045"/>
    <w:rsid w:val="00D4318A"/>
    <w:rsid w:val="00D4333D"/>
    <w:rsid w:val="00D43630"/>
    <w:rsid w:val="00D4375C"/>
    <w:rsid w:val="00D4377F"/>
    <w:rsid w:val="00D43837"/>
    <w:rsid w:val="00D439E2"/>
    <w:rsid w:val="00D43F2D"/>
    <w:rsid w:val="00D43F31"/>
    <w:rsid w:val="00D43F48"/>
    <w:rsid w:val="00D444CA"/>
    <w:rsid w:val="00D44566"/>
    <w:rsid w:val="00D44663"/>
    <w:rsid w:val="00D44743"/>
    <w:rsid w:val="00D447CC"/>
    <w:rsid w:val="00D447FF"/>
    <w:rsid w:val="00D44B35"/>
    <w:rsid w:val="00D44D1E"/>
    <w:rsid w:val="00D44D45"/>
    <w:rsid w:val="00D44DEE"/>
    <w:rsid w:val="00D45027"/>
    <w:rsid w:val="00D451C0"/>
    <w:rsid w:val="00D451CB"/>
    <w:rsid w:val="00D45260"/>
    <w:rsid w:val="00D45345"/>
    <w:rsid w:val="00D453F2"/>
    <w:rsid w:val="00D45465"/>
    <w:rsid w:val="00D4566D"/>
    <w:rsid w:val="00D4594E"/>
    <w:rsid w:val="00D4595C"/>
    <w:rsid w:val="00D45AE0"/>
    <w:rsid w:val="00D45BCD"/>
    <w:rsid w:val="00D45EE0"/>
    <w:rsid w:val="00D46225"/>
    <w:rsid w:val="00D462BF"/>
    <w:rsid w:val="00D467FD"/>
    <w:rsid w:val="00D46BC0"/>
    <w:rsid w:val="00D46E42"/>
    <w:rsid w:val="00D46E9E"/>
    <w:rsid w:val="00D46F04"/>
    <w:rsid w:val="00D471CA"/>
    <w:rsid w:val="00D47282"/>
    <w:rsid w:val="00D47BD2"/>
    <w:rsid w:val="00D47EB5"/>
    <w:rsid w:val="00D47F2D"/>
    <w:rsid w:val="00D50038"/>
    <w:rsid w:val="00D50816"/>
    <w:rsid w:val="00D50A00"/>
    <w:rsid w:val="00D50B33"/>
    <w:rsid w:val="00D50B70"/>
    <w:rsid w:val="00D50C79"/>
    <w:rsid w:val="00D50D9C"/>
    <w:rsid w:val="00D50DD6"/>
    <w:rsid w:val="00D50E41"/>
    <w:rsid w:val="00D50E44"/>
    <w:rsid w:val="00D5101E"/>
    <w:rsid w:val="00D51039"/>
    <w:rsid w:val="00D5130E"/>
    <w:rsid w:val="00D51468"/>
    <w:rsid w:val="00D514DF"/>
    <w:rsid w:val="00D515C4"/>
    <w:rsid w:val="00D51793"/>
    <w:rsid w:val="00D5184A"/>
    <w:rsid w:val="00D518F6"/>
    <w:rsid w:val="00D51D3B"/>
    <w:rsid w:val="00D52258"/>
    <w:rsid w:val="00D52287"/>
    <w:rsid w:val="00D52457"/>
    <w:rsid w:val="00D5246B"/>
    <w:rsid w:val="00D525E7"/>
    <w:rsid w:val="00D52711"/>
    <w:rsid w:val="00D52817"/>
    <w:rsid w:val="00D528E5"/>
    <w:rsid w:val="00D52B2D"/>
    <w:rsid w:val="00D52BF7"/>
    <w:rsid w:val="00D52F30"/>
    <w:rsid w:val="00D52FD0"/>
    <w:rsid w:val="00D5308D"/>
    <w:rsid w:val="00D53637"/>
    <w:rsid w:val="00D5377B"/>
    <w:rsid w:val="00D538C7"/>
    <w:rsid w:val="00D53A5A"/>
    <w:rsid w:val="00D53B1A"/>
    <w:rsid w:val="00D53BE1"/>
    <w:rsid w:val="00D53C97"/>
    <w:rsid w:val="00D53CDC"/>
    <w:rsid w:val="00D53ED3"/>
    <w:rsid w:val="00D53FC7"/>
    <w:rsid w:val="00D540C7"/>
    <w:rsid w:val="00D544C9"/>
    <w:rsid w:val="00D54639"/>
    <w:rsid w:val="00D5493D"/>
    <w:rsid w:val="00D54A44"/>
    <w:rsid w:val="00D54A4E"/>
    <w:rsid w:val="00D54AA4"/>
    <w:rsid w:val="00D55570"/>
    <w:rsid w:val="00D55653"/>
    <w:rsid w:val="00D55720"/>
    <w:rsid w:val="00D5586E"/>
    <w:rsid w:val="00D55C58"/>
    <w:rsid w:val="00D55E20"/>
    <w:rsid w:val="00D55F94"/>
    <w:rsid w:val="00D56101"/>
    <w:rsid w:val="00D56126"/>
    <w:rsid w:val="00D56263"/>
    <w:rsid w:val="00D5637F"/>
    <w:rsid w:val="00D56798"/>
    <w:rsid w:val="00D56F50"/>
    <w:rsid w:val="00D5736B"/>
    <w:rsid w:val="00D576C5"/>
    <w:rsid w:val="00D5798E"/>
    <w:rsid w:val="00D57B53"/>
    <w:rsid w:val="00D57CF1"/>
    <w:rsid w:val="00D57D08"/>
    <w:rsid w:val="00D57F09"/>
    <w:rsid w:val="00D57F40"/>
    <w:rsid w:val="00D602A2"/>
    <w:rsid w:val="00D608B4"/>
    <w:rsid w:val="00D609A9"/>
    <w:rsid w:val="00D60B1F"/>
    <w:rsid w:val="00D60C9D"/>
    <w:rsid w:val="00D60CE6"/>
    <w:rsid w:val="00D60D71"/>
    <w:rsid w:val="00D60F5D"/>
    <w:rsid w:val="00D6102B"/>
    <w:rsid w:val="00D610E9"/>
    <w:rsid w:val="00D6126F"/>
    <w:rsid w:val="00D612BD"/>
    <w:rsid w:val="00D61A2E"/>
    <w:rsid w:val="00D61C3A"/>
    <w:rsid w:val="00D61E37"/>
    <w:rsid w:val="00D61E46"/>
    <w:rsid w:val="00D6208F"/>
    <w:rsid w:val="00D62304"/>
    <w:rsid w:val="00D6242F"/>
    <w:rsid w:val="00D62440"/>
    <w:rsid w:val="00D624BE"/>
    <w:rsid w:val="00D6275B"/>
    <w:rsid w:val="00D627D5"/>
    <w:rsid w:val="00D62ABD"/>
    <w:rsid w:val="00D62BDB"/>
    <w:rsid w:val="00D62F99"/>
    <w:rsid w:val="00D63209"/>
    <w:rsid w:val="00D63654"/>
    <w:rsid w:val="00D636B4"/>
    <w:rsid w:val="00D63708"/>
    <w:rsid w:val="00D63770"/>
    <w:rsid w:val="00D63938"/>
    <w:rsid w:val="00D63A1E"/>
    <w:rsid w:val="00D63DA3"/>
    <w:rsid w:val="00D63DF2"/>
    <w:rsid w:val="00D63FDF"/>
    <w:rsid w:val="00D644DE"/>
    <w:rsid w:val="00D64686"/>
    <w:rsid w:val="00D646B4"/>
    <w:rsid w:val="00D646FD"/>
    <w:rsid w:val="00D648AC"/>
    <w:rsid w:val="00D64928"/>
    <w:rsid w:val="00D6498A"/>
    <w:rsid w:val="00D64AB0"/>
    <w:rsid w:val="00D64BBB"/>
    <w:rsid w:val="00D64CFB"/>
    <w:rsid w:val="00D64D8E"/>
    <w:rsid w:val="00D64F7A"/>
    <w:rsid w:val="00D650C9"/>
    <w:rsid w:val="00D65173"/>
    <w:rsid w:val="00D653B1"/>
    <w:rsid w:val="00D654AE"/>
    <w:rsid w:val="00D65588"/>
    <w:rsid w:val="00D65872"/>
    <w:rsid w:val="00D6592F"/>
    <w:rsid w:val="00D65DBF"/>
    <w:rsid w:val="00D65FFD"/>
    <w:rsid w:val="00D66092"/>
    <w:rsid w:val="00D66295"/>
    <w:rsid w:val="00D66612"/>
    <w:rsid w:val="00D66679"/>
    <w:rsid w:val="00D667A1"/>
    <w:rsid w:val="00D66AD4"/>
    <w:rsid w:val="00D66B6E"/>
    <w:rsid w:val="00D66BC8"/>
    <w:rsid w:val="00D66C73"/>
    <w:rsid w:val="00D66ED6"/>
    <w:rsid w:val="00D6706B"/>
    <w:rsid w:val="00D670FD"/>
    <w:rsid w:val="00D67209"/>
    <w:rsid w:val="00D6720C"/>
    <w:rsid w:val="00D67334"/>
    <w:rsid w:val="00D67470"/>
    <w:rsid w:val="00D676E4"/>
    <w:rsid w:val="00D67706"/>
    <w:rsid w:val="00D677BA"/>
    <w:rsid w:val="00D67A93"/>
    <w:rsid w:val="00D67DE2"/>
    <w:rsid w:val="00D67F72"/>
    <w:rsid w:val="00D67FF8"/>
    <w:rsid w:val="00D70027"/>
    <w:rsid w:val="00D70036"/>
    <w:rsid w:val="00D704EB"/>
    <w:rsid w:val="00D70647"/>
    <w:rsid w:val="00D706AC"/>
    <w:rsid w:val="00D70967"/>
    <w:rsid w:val="00D709E4"/>
    <w:rsid w:val="00D70D56"/>
    <w:rsid w:val="00D70D5E"/>
    <w:rsid w:val="00D70DA8"/>
    <w:rsid w:val="00D70EA9"/>
    <w:rsid w:val="00D70F86"/>
    <w:rsid w:val="00D71062"/>
    <w:rsid w:val="00D71076"/>
    <w:rsid w:val="00D71267"/>
    <w:rsid w:val="00D7128A"/>
    <w:rsid w:val="00D7137E"/>
    <w:rsid w:val="00D713EB"/>
    <w:rsid w:val="00D7159D"/>
    <w:rsid w:val="00D7163F"/>
    <w:rsid w:val="00D716AB"/>
    <w:rsid w:val="00D71834"/>
    <w:rsid w:val="00D7190F"/>
    <w:rsid w:val="00D71B6F"/>
    <w:rsid w:val="00D71D02"/>
    <w:rsid w:val="00D71D25"/>
    <w:rsid w:val="00D71D74"/>
    <w:rsid w:val="00D71F6C"/>
    <w:rsid w:val="00D72057"/>
    <w:rsid w:val="00D720CB"/>
    <w:rsid w:val="00D721C0"/>
    <w:rsid w:val="00D725CC"/>
    <w:rsid w:val="00D72621"/>
    <w:rsid w:val="00D72786"/>
    <w:rsid w:val="00D72AA4"/>
    <w:rsid w:val="00D72BEE"/>
    <w:rsid w:val="00D72C94"/>
    <w:rsid w:val="00D73252"/>
    <w:rsid w:val="00D73303"/>
    <w:rsid w:val="00D733E8"/>
    <w:rsid w:val="00D73505"/>
    <w:rsid w:val="00D73550"/>
    <w:rsid w:val="00D736D5"/>
    <w:rsid w:val="00D73853"/>
    <w:rsid w:val="00D73D31"/>
    <w:rsid w:val="00D73D52"/>
    <w:rsid w:val="00D73F6A"/>
    <w:rsid w:val="00D73F84"/>
    <w:rsid w:val="00D74258"/>
    <w:rsid w:val="00D74710"/>
    <w:rsid w:val="00D7488C"/>
    <w:rsid w:val="00D74D9A"/>
    <w:rsid w:val="00D74DD2"/>
    <w:rsid w:val="00D750FA"/>
    <w:rsid w:val="00D75116"/>
    <w:rsid w:val="00D75889"/>
    <w:rsid w:val="00D75E0C"/>
    <w:rsid w:val="00D75EB4"/>
    <w:rsid w:val="00D7636F"/>
    <w:rsid w:val="00D764DB"/>
    <w:rsid w:val="00D7686D"/>
    <w:rsid w:val="00D76AC9"/>
    <w:rsid w:val="00D76C8A"/>
    <w:rsid w:val="00D76F22"/>
    <w:rsid w:val="00D76F6C"/>
    <w:rsid w:val="00D770CA"/>
    <w:rsid w:val="00D774DA"/>
    <w:rsid w:val="00D775DD"/>
    <w:rsid w:val="00D777B9"/>
    <w:rsid w:val="00D77B1E"/>
    <w:rsid w:val="00D77B44"/>
    <w:rsid w:val="00D77DB0"/>
    <w:rsid w:val="00D77DEA"/>
    <w:rsid w:val="00D77EC9"/>
    <w:rsid w:val="00D77F46"/>
    <w:rsid w:val="00D80403"/>
    <w:rsid w:val="00D807B4"/>
    <w:rsid w:val="00D80916"/>
    <w:rsid w:val="00D80B17"/>
    <w:rsid w:val="00D80B97"/>
    <w:rsid w:val="00D80BDE"/>
    <w:rsid w:val="00D80CA2"/>
    <w:rsid w:val="00D80CC3"/>
    <w:rsid w:val="00D80D34"/>
    <w:rsid w:val="00D80F17"/>
    <w:rsid w:val="00D813FC"/>
    <w:rsid w:val="00D8144C"/>
    <w:rsid w:val="00D819B0"/>
    <w:rsid w:val="00D81E6F"/>
    <w:rsid w:val="00D81E8B"/>
    <w:rsid w:val="00D82100"/>
    <w:rsid w:val="00D821D0"/>
    <w:rsid w:val="00D8237E"/>
    <w:rsid w:val="00D82491"/>
    <w:rsid w:val="00D82567"/>
    <w:rsid w:val="00D82730"/>
    <w:rsid w:val="00D828DB"/>
    <w:rsid w:val="00D829AD"/>
    <w:rsid w:val="00D82B6A"/>
    <w:rsid w:val="00D82C60"/>
    <w:rsid w:val="00D82FCC"/>
    <w:rsid w:val="00D83405"/>
    <w:rsid w:val="00D835C1"/>
    <w:rsid w:val="00D83704"/>
    <w:rsid w:val="00D8378E"/>
    <w:rsid w:val="00D83B67"/>
    <w:rsid w:val="00D83B8B"/>
    <w:rsid w:val="00D83BFF"/>
    <w:rsid w:val="00D83C0D"/>
    <w:rsid w:val="00D83D10"/>
    <w:rsid w:val="00D83E4E"/>
    <w:rsid w:val="00D83EEF"/>
    <w:rsid w:val="00D83FD2"/>
    <w:rsid w:val="00D84095"/>
    <w:rsid w:val="00D841D1"/>
    <w:rsid w:val="00D84480"/>
    <w:rsid w:val="00D845E9"/>
    <w:rsid w:val="00D846D7"/>
    <w:rsid w:val="00D846F4"/>
    <w:rsid w:val="00D84906"/>
    <w:rsid w:val="00D84935"/>
    <w:rsid w:val="00D84ACE"/>
    <w:rsid w:val="00D84DCA"/>
    <w:rsid w:val="00D84E73"/>
    <w:rsid w:val="00D84F61"/>
    <w:rsid w:val="00D84FC5"/>
    <w:rsid w:val="00D850FC"/>
    <w:rsid w:val="00D85415"/>
    <w:rsid w:val="00D85546"/>
    <w:rsid w:val="00D857A9"/>
    <w:rsid w:val="00D85894"/>
    <w:rsid w:val="00D85943"/>
    <w:rsid w:val="00D859B8"/>
    <w:rsid w:val="00D85AD3"/>
    <w:rsid w:val="00D85E85"/>
    <w:rsid w:val="00D85F92"/>
    <w:rsid w:val="00D85F9D"/>
    <w:rsid w:val="00D8609D"/>
    <w:rsid w:val="00D860F2"/>
    <w:rsid w:val="00D860F6"/>
    <w:rsid w:val="00D86266"/>
    <w:rsid w:val="00D86558"/>
    <w:rsid w:val="00D8664B"/>
    <w:rsid w:val="00D86768"/>
    <w:rsid w:val="00D867F5"/>
    <w:rsid w:val="00D86CDD"/>
    <w:rsid w:val="00D8703F"/>
    <w:rsid w:val="00D87108"/>
    <w:rsid w:val="00D872F3"/>
    <w:rsid w:val="00D8738F"/>
    <w:rsid w:val="00D87A41"/>
    <w:rsid w:val="00D87B60"/>
    <w:rsid w:val="00D87D5C"/>
    <w:rsid w:val="00D87ECB"/>
    <w:rsid w:val="00D87EF9"/>
    <w:rsid w:val="00D905C4"/>
    <w:rsid w:val="00D90E51"/>
    <w:rsid w:val="00D9148B"/>
    <w:rsid w:val="00D917D5"/>
    <w:rsid w:val="00D91891"/>
    <w:rsid w:val="00D91B77"/>
    <w:rsid w:val="00D91D20"/>
    <w:rsid w:val="00D91E52"/>
    <w:rsid w:val="00D91EA3"/>
    <w:rsid w:val="00D920EE"/>
    <w:rsid w:val="00D923CA"/>
    <w:rsid w:val="00D92F82"/>
    <w:rsid w:val="00D9312C"/>
    <w:rsid w:val="00D93497"/>
    <w:rsid w:val="00D93840"/>
    <w:rsid w:val="00D93935"/>
    <w:rsid w:val="00D93AA4"/>
    <w:rsid w:val="00D93D76"/>
    <w:rsid w:val="00D93E75"/>
    <w:rsid w:val="00D94073"/>
    <w:rsid w:val="00D9412D"/>
    <w:rsid w:val="00D94346"/>
    <w:rsid w:val="00D945F4"/>
    <w:rsid w:val="00D946DA"/>
    <w:rsid w:val="00D947ED"/>
    <w:rsid w:val="00D9483B"/>
    <w:rsid w:val="00D9492D"/>
    <w:rsid w:val="00D94B79"/>
    <w:rsid w:val="00D94D1E"/>
    <w:rsid w:val="00D94E5D"/>
    <w:rsid w:val="00D94EB5"/>
    <w:rsid w:val="00D94F26"/>
    <w:rsid w:val="00D94F7F"/>
    <w:rsid w:val="00D95115"/>
    <w:rsid w:val="00D9512C"/>
    <w:rsid w:val="00D951AA"/>
    <w:rsid w:val="00D953B9"/>
    <w:rsid w:val="00D954D2"/>
    <w:rsid w:val="00D95674"/>
    <w:rsid w:val="00D95742"/>
    <w:rsid w:val="00D9591E"/>
    <w:rsid w:val="00D95B6B"/>
    <w:rsid w:val="00D95D4B"/>
    <w:rsid w:val="00D95D8E"/>
    <w:rsid w:val="00D95DD6"/>
    <w:rsid w:val="00D9605C"/>
    <w:rsid w:val="00D9642F"/>
    <w:rsid w:val="00D96536"/>
    <w:rsid w:val="00D9667C"/>
    <w:rsid w:val="00D9676B"/>
    <w:rsid w:val="00D96C87"/>
    <w:rsid w:val="00D96CC7"/>
    <w:rsid w:val="00D96E3B"/>
    <w:rsid w:val="00D96F68"/>
    <w:rsid w:val="00D97156"/>
    <w:rsid w:val="00D972EE"/>
    <w:rsid w:val="00D9737E"/>
    <w:rsid w:val="00D9762D"/>
    <w:rsid w:val="00D97685"/>
    <w:rsid w:val="00D97978"/>
    <w:rsid w:val="00D97A19"/>
    <w:rsid w:val="00D97ACD"/>
    <w:rsid w:val="00D97B48"/>
    <w:rsid w:val="00D97B85"/>
    <w:rsid w:val="00D97BCB"/>
    <w:rsid w:val="00DA01B3"/>
    <w:rsid w:val="00DA01F9"/>
    <w:rsid w:val="00DA0287"/>
    <w:rsid w:val="00DA042D"/>
    <w:rsid w:val="00DA0719"/>
    <w:rsid w:val="00DA0877"/>
    <w:rsid w:val="00DA0A3A"/>
    <w:rsid w:val="00DA0C23"/>
    <w:rsid w:val="00DA1052"/>
    <w:rsid w:val="00DA11CD"/>
    <w:rsid w:val="00DA13BF"/>
    <w:rsid w:val="00DA19B7"/>
    <w:rsid w:val="00DA1A08"/>
    <w:rsid w:val="00DA1BD1"/>
    <w:rsid w:val="00DA1EFE"/>
    <w:rsid w:val="00DA23E7"/>
    <w:rsid w:val="00DA240A"/>
    <w:rsid w:val="00DA2A23"/>
    <w:rsid w:val="00DA2DA2"/>
    <w:rsid w:val="00DA3390"/>
    <w:rsid w:val="00DA346D"/>
    <w:rsid w:val="00DA355B"/>
    <w:rsid w:val="00DA38CE"/>
    <w:rsid w:val="00DA3A1D"/>
    <w:rsid w:val="00DA3A7A"/>
    <w:rsid w:val="00DA3A82"/>
    <w:rsid w:val="00DA3B8D"/>
    <w:rsid w:val="00DA3C3A"/>
    <w:rsid w:val="00DA3D5B"/>
    <w:rsid w:val="00DA4036"/>
    <w:rsid w:val="00DA4123"/>
    <w:rsid w:val="00DA43B0"/>
    <w:rsid w:val="00DA458E"/>
    <w:rsid w:val="00DA4675"/>
    <w:rsid w:val="00DA46B3"/>
    <w:rsid w:val="00DA47E0"/>
    <w:rsid w:val="00DA4B8C"/>
    <w:rsid w:val="00DA4DCF"/>
    <w:rsid w:val="00DA5009"/>
    <w:rsid w:val="00DA50AB"/>
    <w:rsid w:val="00DA514E"/>
    <w:rsid w:val="00DA582F"/>
    <w:rsid w:val="00DA593C"/>
    <w:rsid w:val="00DA5E15"/>
    <w:rsid w:val="00DA5E5F"/>
    <w:rsid w:val="00DA5EDE"/>
    <w:rsid w:val="00DA5F72"/>
    <w:rsid w:val="00DA601B"/>
    <w:rsid w:val="00DA60C0"/>
    <w:rsid w:val="00DA6123"/>
    <w:rsid w:val="00DA61F2"/>
    <w:rsid w:val="00DA63EF"/>
    <w:rsid w:val="00DA6534"/>
    <w:rsid w:val="00DA6966"/>
    <w:rsid w:val="00DA69B8"/>
    <w:rsid w:val="00DA6CF9"/>
    <w:rsid w:val="00DA7371"/>
    <w:rsid w:val="00DA762A"/>
    <w:rsid w:val="00DA7681"/>
    <w:rsid w:val="00DA76DC"/>
    <w:rsid w:val="00DA77FB"/>
    <w:rsid w:val="00DA796D"/>
    <w:rsid w:val="00DA79F4"/>
    <w:rsid w:val="00DA7A3A"/>
    <w:rsid w:val="00DA7BC6"/>
    <w:rsid w:val="00DB0270"/>
    <w:rsid w:val="00DB040D"/>
    <w:rsid w:val="00DB0737"/>
    <w:rsid w:val="00DB1134"/>
    <w:rsid w:val="00DB17EC"/>
    <w:rsid w:val="00DB185C"/>
    <w:rsid w:val="00DB198E"/>
    <w:rsid w:val="00DB19F0"/>
    <w:rsid w:val="00DB1ECA"/>
    <w:rsid w:val="00DB1F54"/>
    <w:rsid w:val="00DB1FE1"/>
    <w:rsid w:val="00DB225F"/>
    <w:rsid w:val="00DB24EE"/>
    <w:rsid w:val="00DB2961"/>
    <w:rsid w:val="00DB2D9F"/>
    <w:rsid w:val="00DB2DD1"/>
    <w:rsid w:val="00DB310D"/>
    <w:rsid w:val="00DB3359"/>
    <w:rsid w:val="00DB35C0"/>
    <w:rsid w:val="00DB3670"/>
    <w:rsid w:val="00DB3842"/>
    <w:rsid w:val="00DB3988"/>
    <w:rsid w:val="00DB39E1"/>
    <w:rsid w:val="00DB3AE2"/>
    <w:rsid w:val="00DB3B6C"/>
    <w:rsid w:val="00DB3B8D"/>
    <w:rsid w:val="00DB3E4E"/>
    <w:rsid w:val="00DB447B"/>
    <w:rsid w:val="00DB4638"/>
    <w:rsid w:val="00DB473B"/>
    <w:rsid w:val="00DB4823"/>
    <w:rsid w:val="00DB4CE5"/>
    <w:rsid w:val="00DB4F0A"/>
    <w:rsid w:val="00DB519E"/>
    <w:rsid w:val="00DB53DE"/>
    <w:rsid w:val="00DB5766"/>
    <w:rsid w:val="00DB5902"/>
    <w:rsid w:val="00DB5956"/>
    <w:rsid w:val="00DB5A4B"/>
    <w:rsid w:val="00DB5B4E"/>
    <w:rsid w:val="00DB5B8A"/>
    <w:rsid w:val="00DB5DDB"/>
    <w:rsid w:val="00DB5FA9"/>
    <w:rsid w:val="00DB6072"/>
    <w:rsid w:val="00DB6141"/>
    <w:rsid w:val="00DB625F"/>
    <w:rsid w:val="00DB6A46"/>
    <w:rsid w:val="00DB6C75"/>
    <w:rsid w:val="00DB6E8B"/>
    <w:rsid w:val="00DB6FAF"/>
    <w:rsid w:val="00DB71E1"/>
    <w:rsid w:val="00DB7286"/>
    <w:rsid w:val="00DB72E9"/>
    <w:rsid w:val="00DB74B6"/>
    <w:rsid w:val="00DB74C2"/>
    <w:rsid w:val="00DB761C"/>
    <w:rsid w:val="00DB76C4"/>
    <w:rsid w:val="00DB7843"/>
    <w:rsid w:val="00DB7979"/>
    <w:rsid w:val="00DB7999"/>
    <w:rsid w:val="00DB7AC0"/>
    <w:rsid w:val="00DB7C04"/>
    <w:rsid w:val="00DB7D18"/>
    <w:rsid w:val="00DB7ECC"/>
    <w:rsid w:val="00DC019F"/>
    <w:rsid w:val="00DC01BF"/>
    <w:rsid w:val="00DC03DB"/>
    <w:rsid w:val="00DC0587"/>
    <w:rsid w:val="00DC071F"/>
    <w:rsid w:val="00DC0735"/>
    <w:rsid w:val="00DC07AF"/>
    <w:rsid w:val="00DC0A76"/>
    <w:rsid w:val="00DC0B0F"/>
    <w:rsid w:val="00DC0D46"/>
    <w:rsid w:val="00DC0D65"/>
    <w:rsid w:val="00DC0DFE"/>
    <w:rsid w:val="00DC0E4A"/>
    <w:rsid w:val="00DC0F89"/>
    <w:rsid w:val="00DC0F99"/>
    <w:rsid w:val="00DC102A"/>
    <w:rsid w:val="00DC102D"/>
    <w:rsid w:val="00DC11A3"/>
    <w:rsid w:val="00DC126B"/>
    <w:rsid w:val="00DC136F"/>
    <w:rsid w:val="00DC1628"/>
    <w:rsid w:val="00DC1959"/>
    <w:rsid w:val="00DC1B3B"/>
    <w:rsid w:val="00DC2210"/>
    <w:rsid w:val="00DC2324"/>
    <w:rsid w:val="00DC2381"/>
    <w:rsid w:val="00DC2614"/>
    <w:rsid w:val="00DC2966"/>
    <w:rsid w:val="00DC2A05"/>
    <w:rsid w:val="00DC2A41"/>
    <w:rsid w:val="00DC2EE8"/>
    <w:rsid w:val="00DC3044"/>
    <w:rsid w:val="00DC32D9"/>
    <w:rsid w:val="00DC33BE"/>
    <w:rsid w:val="00DC3794"/>
    <w:rsid w:val="00DC388D"/>
    <w:rsid w:val="00DC3944"/>
    <w:rsid w:val="00DC3F69"/>
    <w:rsid w:val="00DC4080"/>
    <w:rsid w:val="00DC42A9"/>
    <w:rsid w:val="00DC4497"/>
    <w:rsid w:val="00DC44E0"/>
    <w:rsid w:val="00DC44E8"/>
    <w:rsid w:val="00DC4616"/>
    <w:rsid w:val="00DC471B"/>
    <w:rsid w:val="00DC480A"/>
    <w:rsid w:val="00DC4A86"/>
    <w:rsid w:val="00DC4FEC"/>
    <w:rsid w:val="00DC5304"/>
    <w:rsid w:val="00DC53ED"/>
    <w:rsid w:val="00DC54A9"/>
    <w:rsid w:val="00DC5608"/>
    <w:rsid w:val="00DC57F9"/>
    <w:rsid w:val="00DC5FA5"/>
    <w:rsid w:val="00DC616E"/>
    <w:rsid w:val="00DC62C6"/>
    <w:rsid w:val="00DC6818"/>
    <w:rsid w:val="00DC6839"/>
    <w:rsid w:val="00DC68A4"/>
    <w:rsid w:val="00DC6919"/>
    <w:rsid w:val="00DC6A7A"/>
    <w:rsid w:val="00DC6AA5"/>
    <w:rsid w:val="00DC6B41"/>
    <w:rsid w:val="00DC6B57"/>
    <w:rsid w:val="00DC6BC2"/>
    <w:rsid w:val="00DC6E2F"/>
    <w:rsid w:val="00DC6FB1"/>
    <w:rsid w:val="00DC6FFF"/>
    <w:rsid w:val="00DC7078"/>
    <w:rsid w:val="00DC75D9"/>
    <w:rsid w:val="00DC7638"/>
    <w:rsid w:val="00DC7741"/>
    <w:rsid w:val="00DC7891"/>
    <w:rsid w:val="00DC7914"/>
    <w:rsid w:val="00DC7943"/>
    <w:rsid w:val="00DC7ACC"/>
    <w:rsid w:val="00DC7C8E"/>
    <w:rsid w:val="00DD07E0"/>
    <w:rsid w:val="00DD0890"/>
    <w:rsid w:val="00DD0C8B"/>
    <w:rsid w:val="00DD0E88"/>
    <w:rsid w:val="00DD1165"/>
    <w:rsid w:val="00DD12B0"/>
    <w:rsid w:val="00DD13CF"/>
    <w:rsid w:val="00DD14CA"/>
    <w:rsid w:val="00DD173E"/>
    <w:rsid w:val="00DD18DA"/>
    <w:rsid w:val="00DD1B1A"/>
    <w:rsid w:val="00DD1C6A"/>
    <w:rsid w:val="00DD1FBE"/>
    <w:rsid w:val="00DD1FE3"/>
    <w:rsid w:val="00DD2650"/>
    <w:rsid w:val="00DD26DF"/>
    <w:rsid w:val="00DD26F3"/>
    <w:rsid w:val="00DD2A05"/>
    <w:rsid w:val="00DD2ED9"/>
    <w:rsid w:val="00DD3016"/>
    <w:rsid w:val="00DD3148"/>
    <w:rsid w:val="00DD32D7"/>
    <w:rsid w:val="00DD38EF"/>
    <w:rsid w:val="00DD3963"/>
    <w:rsid w:val="00DD39C3"/>
    <w:rsid w:val="00DD3CD9"/>
    <w:rsid w:val="00DD3CFA"/>
    <w:rsid w:val="00DD3D1E"/>
    <w:rsid w:val="00DD3E9A"/>
    <w:rsid w:val="00DD3EEB"/>
    <w:rsid w:val="00DD41B5"/>
    <w:rsid w:val="00DD449F"/>
    <w:rsid w:val="00DD459B"/>
    <w:rsid w:val="00DD471C"/>
    <w:rsid w:val="00DD494E"/>
    <w:rsid w:val="00DD4AED"/>
    <w:rsid w:val="00DD4BD0"/>
    <w:rsid w:val="00DD4C0C"/>
    <w:rsid w:val="00DD5051"/>
    <w:rsid w:val="00DD5154"/>
    <w:rsid w:val="00DD5170"/>
    <w:rsid w:val="00DD5618"/>
    <w:rsid w:val="00DD57A4"/>
    <w:rsid w:val="00DD5E51"/>
    <w:rsid w:val="00DD5F72"/>
    <w:rsid w:val="00DD5F90"/>
    <w:rsid w:val="00DD5F96"/>
    <w:rsid w:val="00DD6127"/>
    <w:rsid w:val="00DD6158"/>
    <w:rsid w:val="00DD616A"/>
    <w:rsid w:val="00DD61F6"/>
    <w:rsid w:val="00DD62F5"/>
    <w:rsid w:val="00DD650D"/>
    <w:rsid w:val="00DD6559"/>
    <w:rsid w:val="00DD65B2"/>
    <w:rsid w:val="00DD677B"/>
    <w:rsid w:val="00DD6A7A"/>
    <w:rsid w:val="00DD6B89"/>
    <w:rsid w:val="00DD6DBB"/>
    <w:rsid w:val="00DD6E8D"/>
    <w:rsid w:val="00DD7188"/>
    <w:rsid w:val="00DD723F"/>
    <w:rsid w:val="00DD737D"/>
    <w:rsid w:val="00DD74BE"/>
    <w:rsid w:val="00DD75C1"/>
    <w:rsid w:val="00DD75E7"/>
    <w:rsid w:val="00DD790C"/>
    <w:rsid w:val="00DD7913"/>
    <w:rsid w:val="00DD79C2"/>
    <w:rsid w:val="00DD7ACC"/>
    <w:rsid w:val="00DD7CD0"/>
    <w:rsid w:val="00DD7FA7"/>
    <w:rsid w:val="00DE0038"/>
    <w:rsid w:val="00DE025C"/>
    <w:rsid w:val="00DE0639"/>
    <w:rsid w:val="00DE070C"/>
    <w:rsid w:val="00DE0868"/>
    <w:rsid w:val="00DE097D"/>
    <w:rsid w:val="00DE0A42"/>
    <w:rsid w:val="00DE0A96"/>
    <w:rsid w:val="00DE0AB1"/>
    <w:rsid w:val="00DE0C7E"/>
    <w:rsid w:val="00DE0C91"/>
    <w:rsid w:val="00DE0F9E"/>
    <w:rsid w:val="00DE1029"/>
    <w:rsid w:val="00DE119A"/>
    <w:rsid w:val="00DE124F"/>
    <w:rsid w:val="00DE12A7"/>
    <w:rsid w:val="00DE13DA"/>
    <w:rsid w:val="00DE16BC"/>
    <w:rsid w:val="00DE16F5"/>
    <w:rsid w:val="00DE185D"/>
    <w:rsid w:val="00DE19A4"/>
    <w:rsid w:val="00DE1D4F"/>
    <w:rsid w:val="00DE212D"/>
    <w:rsid w:val="00DE213C"/>
    <w:rsid w:val="00DE226E"/>
    <w:rsid w:val="00DE2593"/>
    <w:rsid w:val="00DE2819"/>
    <w:rsid w:val="00DE2882"/>
    <w:rsid w:val="00DE299A"/>
    <w:rsid w:val="00DE2B58"/>
    <w:rsid w:val="00DE2B8B"/>
    <w:rsid w:val="00DE2C21"/>
    <w:rsid w:val="00DE2C5B"/>
    <w:rsid w:val="00DE2DC6"/>
    <w:rsid w:val="00DE2EBD"/>
    <w:rsid w:val="00DE2FCF"/>
    <w:rsid w:val="00DE35FD"/>
    <w:rsid w:val="00DE398D"/>
    <w:rsid w:val="00DE39E4"/>
    <w:rsid w:val="00DE3B56"/>
    <w:rsid w:val="00DE3D1B"/>
    <w:rsid w:val="00DE3ED2"/>
    <w:rsid w:val="00DE4139"/>
    <w:rsid w:val="00DE4167"/>
    <w:rsid w:val="00DE4339"/>
    <w:rsid w:val="00DE45F1"/>
    <w:rsid w:val="00DE463B"/>
    <w:rsid w:val="00DE476F"/>
    <w:rsid w:val="00DE4CE1"/>
    <w:rsid w:val="00DE4DB9"/>
    <w:rsid w:val="00DE4ED2"/>
    <w:rsid w:val="00DE4F12"/>
    <w:rsid w:val="00DE50C0"/>
    <w:rsid w:val="00DE5107"/>
    <w:rsid w:val="00DE51D2"/>
    <w:rsid w:val="00DE52C3"/>
    <w:rsid w:val="00DE5318"/>
    <w:rsid w:val="00DE5549"/>
    <w:rsid w:val="00DE5752"/>
    <w:rsid w:val="00DE58AE"/>
    <w:rsid w:val="00DE5984"/>
    <w:rsid w:val="00DE5A2C"/>
    <w:rsid w:val="00DE5AA2"/>
    <w:rsid w:val="00DE5CCF"/>
    <w:rsid w:val="00DE5FFA"/>
    <w:rsid w:val="00DE61B3"/>
    <w:rsid w:val="00DE638E"/>
    <w:rsid w:val="00DE6451"/>
    <w:rsid w:val="00DE67B9"/>
    <w:rsid w:val="00DE6B3E"/>
    <w:rsid w:val="00DE6BC7"/>
    <w:rsid w:val="00DE6CCA"/>
    <w:rsid w:val="00DE6F86"/>
    <w:rsid w:val="00DE700D"/>
    <w:rsid w:val="00DE72B3"/>
    <w:rsid w:val="00DE73D5"/>
    <w:rsid w:val="00DE7514"/>
    <w:rsid w:val="00DE7699"/>
    <w:rsid w:val="00DE76E4"/>
    <w:rsid w:val="00DE7895"/>
    <w:rsid w:val="00DE7B33"/>
    <w:rsid w:val="00DE7C76"/>
    <w:rsid w:val="00DE7C8D"/>
    <w:rsid w:val="00DE7E2D"/>
    <w:rsid w:val="00DE7EB3"/>
    <w:rsid w:val="00DF07BE"/>
    <w:rsid w:val="00DF0C90"/>
    <w:rsid w:val="00DF0F6A"/>
    <w:rsid w:val="00DF1104"/>
    <w:rsid w:val="00DF11BC"/>
    <w:rsid w:val="00DF1291"/>
    <w:rsid w:val="00DF13B5"/>
    <w:rsid w:val="00DF1421"/>
    <w:rsid w:val="00DF1467"/>
    <w:rsid w:val="00DF17E1"/>
    <w:rsid w:val="00DF1879"/>
    <w:rsid w:val="00DF19BA"/>
    <w:rsid w:val="00DF19F9"/>
    <w:rsid w:val="00DF1B6B"/>
    <w:rsid w:val="00DF1D08"/>
    <w:rsid w:val="00DF1F8C"/>
    <w:rsid w:val="00DF20C6"/>
    <w:rsid w:val="00DF20E0"/>
    <w:rsid w:val="00DF2261"/>
    <w:rsid w:val="00DF2603"/>
    <w:rsid w:val="00DF293F"/>
    <w:rsid w:val="00DF29C5"/>
    <w:rsid w:val="00DF2B40"/>
    <w:rsid w:val="00DF2BDD"/>
    <w:rsid w:val="00DF2E13"/>
    <w:rsid w:val="00DF2E57"/>
    <w:rsid w:val="00DF2FE7"/>
    <w:rsid w:val="00DF30FB"/>
    <w:rsid w:val="00DF31D8"/>
    <w:rsid w:val="00DF325E"/>
    <w:rsid w:val="00DF3976"/>
    <w:rsid w:val="00DF3AF4"/>
    <w:rsid w:val="00DF3D2F"/>
    <w:rsid w:val="00DF3F40"/>
    <w:rsid w:val="00DF3F41"/>
    <w:rsid w:val="00DF435B"/>
    <w:rsid w:val="00DF4C02"/>
    <w:rsid w:val="00DF4E37"/>
    <w:rsid w:val="00DF4FF1"/>
    <w:rsid w:val="00DF51A1"/>
    <w:rsid w:val="00DF51E2"/>
    <w:rsid w:val="00DF52FB"/>
    <w:rsid w:val="00DF5404"/>
    <w:rsid w:val="00DF54A1"/>
    <w:rsid w:val="00DF56C5"/>
    <w:rsid w:val="00DF56F6"/>
    <w:rsid w:val="00DF5718"/>
    <w:rsid w:val="00DF5725"/>
    <w:rsid w:val="00DF5875"/>
    <w:rsid w:val="00DF5B7F"/>
    <w:rsid w:val="00DF5F2A"/>
    <w:rsid w:val="00DF6035"/>
    <w:rsid w:val="00DF6041"/>
    <w:rsid w:val="00DF64B2"/>
    <w:rsid w:val="00DF64CF"/>
    <w:rsid w:val="00DF6613"/>
    <w:rsid w:val="00DF6643"/>
    <w:rsid w:val="00DF6BBE"/>
    <w:rsid w:val="00DF6C3F"/>
    <w:rsid w:val="00DF6DE2"/>
    <w:rsid w:val="00DF6E04"/>
    <w:rsid w:val="00DF6E05"/>
    <w:rsid w:val="00DF6E2E"/>
    <w:rsid w:val="00DF6EE5"/>
    <w:rsid w:val="00DF6F95"/>
    <w:rsid w:val="00DF7250"/>
    <w:rsid w:val="00DF74A4"/>
    <w:rsid w:val="00DF74BE"/>
    <w:rsid w:val="00DF74CD"/>
    <w:rsid w:val="00DF756C"/>
    <w:rsid w:val="00DF76A5"/>
    <w:rsid w:val="00DF77E9"/>
    <w:rsid w:val="00DF7888"/>
    <w:rsid w:val="00DF79F2"/>
    <w:rsid w:val="00DF7A25"/>
    <w:rsid w:val="00DF7B8C"/>
    <w:rsid w:val="00E00431"/>
    <w:rsid w:val="00E004F6"/>
    <w:rsid w:val="00E0085F"/>
    <w:rsid w:val="00E0087C"/>
    <w:rsid w:val="00E00DCD"/>
    <w:rsid w:val="00E01165"/>
    <w:rsid w:val="00E011F5"/>
    <w:rsid w:val="00E01D47"/>
    <w:rsid w:val="00E01E6C"/>
    <w:rsid w:val="00E02138"/>
    <w:rsid w:val="00E021E4"/>
    <w:rsid w:val="00E0223E"/>
    <w:rsid w:val="00E023B6"/>
    <w:rsid w:val="00E023C5"/>
    <w:rsid w:val="00E023E9"/>
    <w:rsid w:val="00E0246D"/>
    <w:rsid w:val="00E029E5"/>
    <w:rsid w:val="00E02A04"/>
    <w:rsid w:val="00E02BA8"/>
    <w:rsid w:val="00E02C7A"/>
    <w:rsid w:val="00E02D15"/>
    <w:rsid w:val="00E02EEA"/>
    <w:rsid w:val="00E02FBB"/>
    <w:rsid w:val="00E03207"/>
    <w:rsid w:val="00E0322E"/>
    <w:rsid w:val="00E0327D"/>
    <w:rsid w:val="00E03360"/>
    <w:rsid w:val="00E035A6"/>
    <w:rsid w:val="00E0371F"/>
    <w:rsid w:val="00E03739"/>
    <w:rsid w:val="00E03B2B"/>
    <w:rsid w:val="00E03BEC"/>
    <w:rsid w:val="00E03CDC"/>
    <w:rsid w:val="00E03DD9"/>
    <w:rsid w:val="00E04154"/>
    <w:rsid w:val="00E0418B"/>
    <w:rsid w:val="00E04597"/>
    <w:rsid w:val="00E04B20"/>
    <w:rsid w:val="00E04CF0"/>
    <w:rsid w:val="00E04DD9"/>
    <w:rsid w:val="00E04E20"/>
    <w:rsid w:val="00E04E89"/>
    <w:rsid w:val="00E04FD5"/>
    <w:rsid w:val="00E051DF"/>
    <w:rsid w:val="00E052D9"/>
    <w:rsid w:val="00E05521"/>
    <w:rsid w:val="00E05708"/>
    <w:rsid w:val="00E05965"/>
    <w:rsid w:val="00E05C20"/>
    <w:rsid w:val="00E05D0E"/>
    <w:rsid w:val="00E05D7D"/>
    <w:rsid w:val="00E05E71"/>
    <w:rsid w:val="00E06230"/>
    <w:rsid w:val="00E06389"/>
    <w:rsid w:val="00E063F3"/>
    <w:rsid w:val="00E06562"/>
    <w:rsid w:val="00E0660A"/>
    <w:rsid w:val="00E06D5E"/>
    <w:rsid w:val="00E06DA1"/>
    <w:rsid w:val="00E0712D"/>
    <w:rsid w:val="00E074C8"/>
    <w:rsid w:val="00E07504"/>
    <w:rsid w:val="00E0767B"/>
    <w:rsid w:val="00E076CC"/>
    <w:rsid w:val="00E0797F"/>
    <w:rsid w:val="00E07BBF"/>
    <w:rsid w:val="00E101F6"/>
    <w:rsid w:val="00E103D6"/>
    <w:rsid w:val="00E10513"/>
    <w:rsid w:val="00E1064C"/>
    <w:rsid w:val="00E1075E"/>
    <w:rsid w:val="00E10DEF"/>
    <w:rsid w:val="00E10ED5"/>
    <w:rsid w:val="00E1101C"/>
    <w:rsid w:val="00E1126C"/>
    <w:rsid w:val="00E11638"/>
    <w:rsid w:val="00E117C5"/>
    <w:rsid w:val="00E1182D"/>
    <w:rsid w:val="00E11CA1"/>
    <w:rsid w:val="00E11CF2"/>
    <w:rsid w:val="00E12420"/>
    <w:rsid w:val="00E1247A"/>
    <w:rsid w:val="00E12494"/>
    <w:rsid w:val="00E12681"/>
    <w:rsid w:val="00E12931"/>
    <w:rsid w:val="00E12D81"/>
    <w:rsid w:val="00E12EFD"/>
    <w:rsid w:val="00E12F0E"/>
    <w:rsid w:val="00E12F32"/>
    <w:rsid w:val="00E1304B"/>
    <w:rsid w:val="00E13669"/>
    <w:rsid w:val="00E13935"/>
    <w:rsid w:val="00E139B9"/>
    <w:rsid w:val="00E13B99"/>
    <w:rsid w:val="00E13E92"/>
    <w:rsid w:val="00E13F0D"/>
    <w:rsid w:val="00E13FF3"/>
    <w:rsid w:val="00E140A0"/>
    <w:rsid w:val="00E14124"/>
    <w:rsid w:val="00E141C3"/>
    <w:rsid w:val="00E14266"/>
    <w:rsid w:val="00E142DC"/>
    <w:rsid w:val="00E14346"/>
    <w:rsid w:val="00E143A0"/>
    <w:rsid w:val="00E14453"/>
    <w:rsid w:val="00E14A90"/>
    <w:rsid w:val="00E14ABE"/>
    <w:rsid w:val="00E14C6E"/>
    <w:rsid w:val="00E14CA5"/>
    <w:rsid w:val="00E14D41"/>
    <w:rsid w:val="00E14D95"/>
    <w:rsid w:val="00E14DD4"/>
    <w:rsid w:val="00E14F19"/>
    <w:rsid w:val="00E14F22"/>
    <w:rsid w:val="00E14F6A"/>
    <w:rsid w:val="00E15582"/>
    <w:rsid w:val="00E156CF"/>
    <w:rsid w:val="00E157F9"/>
    <w:rsid w:val="00E15858"/>
    <w:rsid w:val="00E1593D"/>
    <w:rsid w:val="00E15CF3"/>
    <w:rsid w:val="00E16299"/>
    <w:rsid w:val="00E166F9"/>
    <w:rsid w:val="00E16730"/>
    <w:rsid w:val="00E168AF"/>
    <w:rsid w:val="00E16BA8"/>
    <w:rsid w:val="00E16BBA"/>
    <w:rsid w:val="00E16BCB"/>
    <w:rsid w:val="00E16CB1"/>
    <w:rsid w:val="00E16D9D"/>
    <w:rsid w:val="00E16DE6"/>
    <w:rsid w:val="00E16E90"/>
    <w:rsid w:val="00E16ED9"/>
    <w:rsid w:val="00E172D8"/>
    <w:rsid w:val="00E17519"/>
    <w:rsid w:val="00E1785C"/>
    <w:rsid w:val="00E17A42"/>
    <w:rsid w:val="00E17D5B"/>
    <w:rsid w:val="00E20076"/>
    <w:rsid w:val="00E200C4"/>
    <w:rsid w:val="00E200D7"/>
    <w:rsid w:val="00E2038F"/>
    <w:rsid w:val="00E203A2"/>
    <w:rsid w:val="00E20457"/>
    <w:rsid w:val="00E20636"/>
    <w:rsid w:val="00E20704"/>
    <w:rsid w:val="00E209D8"/>
    <w:rsid w:val="00E20AF5"/>
    <w:rsid w:val="00E20AF6"/>
    <w:rsid w:val="00E20CA8"/>
    <w:rsid w:val="00E20D1B"/>
    <w:rsid w:val="00E20FE9"/>
    <w:rsid w:val="00E20FEF"/>
    <w:rsid w:val="00E2113D"/>
    <w:rsid w:val="00E21276"/>
    <w:rsid w:val="00E21286"/>
    <w:rsid w:val="00E21555"/>
    <w:rsid w:val="00E216F0"/>
    <w:rsid w:val="00E21991"/>
    <w:rsid w:val="00E21A00"/>
    <w:rsid w:val="00E21D0F"/>
    <w:rsid w:val="00E21E8C"/>
    <w:rsid w:val="00E21EE1"/>
    <w:rsid w:val="00E22159"/>
    <w:rsid w:val="00E223CD"/>
    <w:rsid w:val="00E227E2"/>
    <w:rsid w:val="00E22C7D"/>
    <w:rsid w:val="00E22D88"/>
    <w:rsid w:val="00E23015"/>
    <w:rsid w:val="00E2347B"/>
    <w:rsid w:val="00E2364E"/>
    <w:rsid w:val="00E23956"/>
    <w:rsid w:val="00E23E69"/>
    <w:rsid w:val="00E24035"/>
    <w:rsid w:val="00E242A3"/>
    <w:rsid w:val="00E24491"/>
    <w:rsid w:val="00E246BA"/>
    <w:rsid w:val="00E246BB"/>
    <w:rsid w:val="00E24859"/>
    <w:rsid w:val="00E24B17"/>
    <w:rsid w:val="00E24CB1"/>
    <w:rsid w:val="00E24D75"/>
    <w:rsid w:val="00E24E1A"/>
    <w:rsid w:val="00E24E59"/>
    <w:rsid w:val="00E24E8B"/>
    <w:rsid w:val="00E250FA"/>
    <w:rsid w:val="00E25257"/>
    <w:rsid w:val="00E25289"/>
    <w:rsid w:val="00E2554A"/>
    <w:rsid w:val="00E25628"/>
    <w:rsid w:val="00E25846"/>
    <w:rsid w:val="00E2587A"/>
    <w:rsid w:val="00E259C4"/>
    <w:rsid w:val="00E25A0C"/>
    <w:rsid w:val="00E25BC3"/>
    <w:rsid w:val="00E25CDE"/>
    <w:rsid w:val="00E25F09"/>
    <w:rsid w:val="00E25F98"/>
    <w:rsid w:val="00E26061"/>
    <w:rsid w:val="00E262D8"/>
    <w:rsid w:val="00E263B6"/>
    <w:rsid w:val="00E26509"/>
    <w:rsid w:val="00E2664C"/>
    <w:rsid w:val="00E2686C"/>
    <w:rsid w:val="00E26BFE"/>
    <w:rsid w:val="00E26EFF"/>
    <w:rsid w:val="00E26F69"/>
    <w:rsid w:val="00E26F8D"/>
    <w:rsid w:val="00E26FEF"/>
    <w:rsid w:val="00E271E5"/>
    <w:rsid w:val="00E2721A"/>
    <w:rsid w:val="00E27240"/>
    <w:rsid w:val="00E272C0"/>
    <w:rsid w:val="00E2778C"/>
    <w:rsid w:val="00E27902"/>
    <w:rsid w:val="00E27B6F"/>
    <w:rsid w:val="00E27D80"/>
    <w:rsid w:val="00E27E60"/>
    <w:rsid w:val="00E27F45"/>
    <w:rsid w:val="00E30047"/>
    <w:rsid w:val="00E300FD"/>
    <w:rsid w:val="00E30198"/>
    <w:rsid w:val="00E303E8"/>
    <w:rsid w:val="00E30752"/>
    <w:rsid w:val="00E30993"/>
    <w:rsid w:val="00E30BF8"/>
    <w:rsid w:val="00E30CD5"/>
    <w:rsid w:val="00E30E13"/>
    <w:rsid w:val="00E30EAC"/>
    <w:rsid w:val="00E31020"/>
    <w:rsid w:val="00E310CD"/>
    <w:rsid w:val="00E3122A"/>
    <w:rsid w:val="00E31336"/>
    <w:rsid w:val="00E316EC"/>
    <w:rsid w:val="00E318D0"/>
    <w:rsid w:val="00E31A89"/>
    <w:rsid w:val="00E31C82"/>
    <w:rsid w:val="00E31D11"/>
    <w:rsid w:val="00E31D1B"/>
    <w:rsid w:val="00E31FD9"/>
    <w:rsid w:val="00E320E3"/>
    <w:rsid w:val="00E3233D"/>
    <w:rsid w:val="00E3253E"/>
    <w:rsid w:val="00E325D8"/>
    <w:rsid w:val="00E32EF2"/>
    <w:rsid w:val="00E33024"/>
    <w:rsid w:val="00E33032"/>
    <w:rsid w:val="00E33142"/>
    <w:rsid w:val="00E3315E"/>
    <w:rsid w:val="00E3330F"/>
    <w:rsid w:val="00E33330"/>
    <w:rsid w:val="00E33B87"/>
    <w:rsid w:val="00E33F8C"/>
    <w:rsid w:val="00E33FB7"/>
    <w:rsid w:val="00E34347"/>
    <w:rsid w:val="00E34466"/>
    <w:rsid w:val="00E3459A"/>
    <w:rsid w:val="00E345D7"/>
    <w:rsid w:val="00E3483C"/>
    <w:rsid w:val="00E34903"/>
    <w:rsid w:val="00E3493B"/>
    <w:rsid w:val="00E34A99"/>
    <w:rsid w:val="00E34B61"/>
    <w:rsid w:val="00E34C2F"/>
    <w:rsid w:val="00E34C90"/>
    <w:rsid w:val="00E34E44"/>
    <w:rsid w:val="00E34F7A"/>
    <w:rsid w:val="00E35019"/>
    <w:rsid w:val="00E3513F"/>
    <w:rsid w:val="00E35211"/>
    <w:rsid w:val="00E3534B"/>
    <w:rsid w:val="00E35C6D"/>
    <w:rsid w:val="00E35D89"/>
    <w:rsid w:val="00E35E4C"/>
    <w:rsid w:val="00E35EBB"/>
    <w:rsid w:val="00E35F00"/>
    <w:rsid w:val="00E35F0D"/>
    <w:rsid w:val="00E35FC7"/>
    <w:rsid w:val="00E3618C"/>
    <w:rsid w:val="00E36281"/>
    <w:rsid w:val="00E36980"/>
    <w:rsid w:val="00E36EBE"/>
    <w:rsid w:val="00E36F53"/>
    <w:rsid w:val="00E370E9"/>
    <w:rsid w:val="00E37260"/>
    <w:rsid w:val="00E372B5"/>
    <w:rsid w:val="00E375C4"/>
    <w:rsid w:val="00E37725"/>
    <w:rsid w:val="00E3780B"/>
    <w:rsid w:val="00E379FD"/>
    <w:rsid w:val="00E37B10"/>
    <w:rsid w:val="00E37C52"/>
    <w:rsid w:val="00E37F1D"/>
    <w:rsid w:val="00E40032"/>
    <w:rsid w:val="00E406BE"/>
    <w:rsid w:val="00E406E5"/>
    <w:rsid w:val="00E40A4F"/>
    <w:rsid w:val="00E40CFF"/>
    <w:rsid w:val="00E40F0D"/>
    <w:rsid w:val="00E40F8C"/>
    <w:rsid w:val="00E41129"/>
    <w:rsid w:val="00E4130D"/>
    <w:rsid w:val="00E41343"/>
    <w:rsid w:val="00E4140B"/>
    <w:rsid w:val="00E41893"/>
    <w:rsid w:val="00E41CC6"/>
    <w:rsid w:val="00E41D3F"/>
    <w:rsid w:val="00E41DC3"/>
    <w:rsid w:val="00E41DCC"/>
    <w:rsid w:val="00E41EB1"/>
    <w:rsid w:val="00E4203D"/>
    <w:rsid w:val="00E42123"/>
    <w:rsid w:val="00E4213C"/>
    <w:rsid w:val="00E4219A"/>
    <w:rsid w:val="00E42244"/>
    <w:rsid w:val="00E422B7"/>
    <w:rsid w:val="00E426B3"/>
    <w:rsid w:val="00E4284B"/>
    <w:rsid w:val="00E428D2"/>
    <w:rsid w:val="00E42C40"/>
    <w:rsid w:val="00E42D0B"/>
    <w:rsid w:val="00E43031"/>
    <w:rsid w:val="00E4313B"/>
    <w:rsid w:val="00E43281"/>
    <w:rsid w:val="00E4333C"/>
    <w:rsid w:val="00E43409"/>
    <w:rsid w:val="00E43685"/>
    <w:rsid w:val="00E439D5"/>
    <w:rsid w:val="00E43B39"/>
    <w:rsid w:val="00E43B95"/>
    <w:rsid w:val="00E43F3A"/>
    <w:rsid w:val="00E43FF5"/>
    <w:rsid w:val="00E4406A"/>
    <w:rsid w:val="00E4408C"/>
    <w:rsid w:val="00E44812"/>
    <w:rsid w:val="00E44974"/>
    <w:rsid w:val="00E44D26"/>
    <w:rsid w:val="00E44E46"/>
    <w:rsid w:val="00E4504C"/>
    <w:rsid w:val="00E45360"/>
    <w:rsid w:val="00E45400"/>
    <w:rsid w:val="00E45428"/>
    <w:rsid w:val="00E45433"/>
    <w:rsid w:val="00E45586"/>
    <w:rsid w:val="00E45B41"/>
    <w:rsid w:val="00E45C23"/>
    <w:rsid w:val="00E45F4D"/>
    <w:rsid w:val="00E46038"/>
    <w:rsid w:val="00E46081"/>
    <w:rsid w:val="00E460E2"/>
    <w:rsid w:val="00E4616A"/>
    <w:rsid w:val="00E46333"/>
    <w:rsid w:val="00E4635D"/>
    <w:rsid w:val="00E4639A"/>
    <w:rsid w:val="00E4649F"/>
    <w:rsid w:val="00E466B5"/>
    <w:rsid w:val="00E467D4"/>
    <w:rsid w:val="00E4697D"/>
    <w:rsid w:val="00E4698A"/>
    <w:rsid w:val="00E46A1B"/>
    <w:rsid w:val="00E46AAA"/>
    <w:rsid w:val="00E46B04"/>
    <w:rsid w:val="00E46C7A"/>
    <w:rsid w:val="00E46CD3"/>
    <w:rsid w:val="00E46FE7"/>
    <w:rsid w:val="00E470ED"/>
    <w:rsid w:val="00E47247"/>
    <w:rsid w:val="00E47359"/>
    <w:rsid w:val="00E475E3"/>
    <w:rsid w:val="00E4770E"/>
    <w:rsid w:val="00E47A7D"/>
    <w:rsid w:val="00E47A88"/>
    <w:rsid w:val="00E47CE4"/>
    <w:rsid w:val="00E47F73"/>
    <w:rsid w:val="00E47FF2"/>
    <w:rsid w:val="00E5004B"/>
    <w:rsid w:val="00E502A8"/>
    <w:rsid w:val="00E50624"/>
    <w:rsid w:val="00E5068A"/>
    <w:rsid w:val="00E5072B"/>
    <w:rsid w:val="00E50853"/>
    <w:rsid w:val="00E50C62"/>
    <w:rsid w:val="00E50C63"/>
    <w:rsid w:val="00E50DDD"/>
    <w:rsid w:val="00E51211"/>
    <w:rsid w:val="00E51590"/>
    <w:rsid w:val="00E515DF"/>
    <w:rsid w:val="00E51995"/>
    <w:rsid w:val="00E51A3F"/>
    <w:rsid w:val="00E51A9D"/>
    <w:rsid w:val="00E51EA7"/>
    <w:rsid w:val="00E52305"/>
    <w:rsid w:val="00E523FF"/>
    <w:rsid w:val="00E525F6"/>
    <w:rsid w:val="00E525FC"/>
    <w:rsid w:val="00E52729"/>
    <w:rsid w:val="00E52990"/>
    <w:rsid w:val="00E52BE9"/>
    <w:rsid w:val="00E52D2E"/>
    <w:rsid w:val="00E52ECE"/>
    <w:rsid w:val="00E535A5"/>
    <w:rsid w:val="00E537A8"/>
    <w:rsid w:val="00E537D4"/>
    <w:rsid w:val="00E53E53"/>
    <w:rsid w:val="00E54533"/>
    <w:rsid w:val="00E546BE"/>
    <w:rsid w:val="00E548B4"/>
    <w:rsid w:val="00E54A2E"/>
    <w:rsid w:val="00E55166"/>
    <w:rsid w:val="00E55299"/>
    <w:rsid w:val="00E55BF8"/>
    <w:rsid w:val="00E55D64"/>
    <w:rsid w:val="00E56000"/>
    <w:rsid w:val="00E560F3"/>
    <w:rsid w:val="00E5612C"/>
    <w:rsid w:val="00E56220"/>
    <w:rsid w:val="00E562EC"/>
    <w:rsid w:val="00E5636C"/>
    <w:rsid w:val="00E563C1"/>
    <w:rsid w:val="00E56437"/>
    <w:rsid w:val="00E56449"/>
    <w:rsid w:val="00E565AD"/>
    <w:rsid w:val="00E56826"/>
    <w:rsid w:val="00E569C8"/>
    <w:rsid w:val="00E56A26"/>
    <w:rsid w:val="00E56BCF"/>
    <w:rsid w:val="00E56D0B"/>
    <w:rsid w:val="00E56EB5"/>
    <w:rsid w:val="00E56F4A"/>
    <w:rsid w:val="00E56F57"/>
    <w:rsid w:val="00E56F7B"/>
    <w:rsid w:val="00E57004"/>
    <w:rsid w:val="00E572B6"/>
    <w:rsid w:val="00E573FC"/>
    <w:rsid w:val="00E574FD"/>
    <w:rsid w:val="00E57682"/>
    <w:rsid w:val="00E57691"/>
    <w:rsid w:val="00E57697"/>
    <w:rsid w:val="00E578E6"/>
    <w:rsid w:val="00E57AFD"/>
    <w:rsid w:val="00E57E47"/>
    <w:rsid w:val="00E6004C"/>
    <w:rsid w:val="00E602F0"/>
    <w:rsid w:val="00E603C7"/>
    <w:rsid w:val="00E60429"/>
    <w:rsid w:val="00E60483"/>
    <w:rsid w:val="00E604EA"/>
    <w:rsid w:val="00E60656"/>
    <w:rsid w:val="00E60803"/>
    <w:rsid w:val="00E60B6B"/>
    <w:rsid w:val="00E60BF1"/>
    <w:rsid w:val="00E60D6A"/>
    <w:rsid w:val="00E60F4C"/>
    <w:rsid w:val="00E613A7"/>
    <w:rsid w:val="00E613FD"/>
    <w:rsid w:val="00E61429"/>
    <w:rsid w:val="00E61604"/>
    <w:rsid w:val="00E61677"/>
    <w:rsid w:val="00E61D14"/>
    <w:rsid w:val="00E61E32"/>
    <w:rsid w:val="00E61E5D"/>
    <w:rsid w:val="00E61F2B"/>
    <w:rsid w:val="00E61FFC"/>
    <w:rsid w:val="00E6214A"/>
    <w:rsid w:val="00E62227"/>
    <w:rsid w:val="00E62AEB"/>
    <w:rsid w:val="00E62B56"/>
    <w:rsid w:val="00E62C2B"/>
    <w:rsid w:val="00E62D08"/>
    <w:rsid w:val="00E62D28"/>
    <w:rsid w:val="00E62E78"/>
    <w:rsid w:val="00E62EF7"/>
    <w:rsid w:val="00E631B5"/>
    <w:rsid w:val="00E634B4"/>
    <w:rsid w:val="00E6350C"/>
    <w:rsid w:val="00E636F0"/>
    <w:rsid w:val="00E63763"/>
    <w:rsid w:val="00E63B95"/>
    <w:rsid w:val="00E63E4B"/>
    <w:rsid w:val="00E63E8E"/>
    <w:rsid w:val="00E63F1F"/>
    <w:rsid w:val="00E64233"/>
    <w:rsid w:val="00E6428D"/>
    <w:rsid w:val="00E644D4"/>
    <w:rsid w:val="00E64569"/>
    <w:rsid w:val="00E645D5"/>
    <w:rsid w:val="00E645DB"/>
    <w:rsid w:val="00E647CC"/>
    <w:rsid w:val="00E64AAE"/>
    <w:rsid w:val="00E64ADC"/>
    <w:rsid w:val="00E64DA7"/>
    <w:rsid w:val="00E64DC3"/>
    <w:rsid w:val="00E64E34"/>
    <w:rsid w:val="00E64F4C"/>
    <w:rsid w:val="00E65075"/>
    <w:rsid w:val="00E650A1"/>
    <w:rsid w:val="00E650AB"/>
    <w:rsid w:val="00E65297"/>
    <w:rsid w:val="00E6548C"/>
    <w:rsid w:val="00E655C2"/>
    <w:rsid w:val="00E65775"/>
    <w:rsid w:val="00E65A0C"/>
    <w:rsid w:val="00E65B73"/>
    <w:rsid w:val="00E66193"/>
    <w:rsid w:val="00E66204"/>
    <w:rsid w:val="00E66262"/>
    <w:rsid w:val="00E6644C"/>
    <w:rsid w:val="00E664FA"/>
    <w:rsid w:val="00E665B3"/>
    <w:rsid w:val="00E666CF"/>
    <w:rsid w:val="00E66806"/>
    <w:rsid w:val="00E66900"/>
    <w:rsid w:val="00E66D2E"/>
    <w:rsid w:val="00E66DB8"/>
    <w:rsid w:val="00E66EB7"/>
    <w:rsid w:val="00E67568"/>
    <w:rsid w:val="00E67812"/>
    <w:rsid w:val="00E67879"/>
    <w:rsid w:val="00E678D5"/>
    <w:rsid w:val="00E67AF6"/>
    <w:rsid w:val="00E67D98"/>
    <w:rsid w:val="00E67EDE"/>
    <w:rsid w:val="00E67F72"/>
    <w:rsid w:val="00E70183"/>
    <w:rsid w:val="00E702B0"/>
    <w:rsid w:val="00E70374"/>
    <w:rsid w:val="00E7057F"/>
    <w:rsid w:val="00E705C4"/>
    <w:rsid w:val="00E709E0"/>
    <w:rsid w:val="00E70A32"/>
    <w:rsid w:val="00E70BDC"/>
    <w:rsid w:val="00E70CFC"/>
    <w:rsid w:val="00E70D2F"/>
    <w:rsid w:val="00E71474"/>
    <w:rsid w:val="00E71558"/>
    <w:rsid w:val="00E71584"/>
    <w:rsid w:val="00E71917"/>
    <w:rsid w:val="00E71995"/>
    <w:rsid w:val="00E71A06"/>
    <w:rsid w:val="00E7260F"/>
    <w:rsid w:val="00E72686"/>
    <w:rsid w:val="00E72787"/>
    <w:rsid w:val="00E727EB"/>
    <w:rsid w:val="00E728BD"/>
    <w:rsid w:val="00E72A86"/>
    <w:rsid w:val="00E72CC1"/>
    <w:rsid w:val="00E731F0"/>
    <w:rsid w:val="00E734A4"/>
    <w:rsid w:val="00E734D2"/>
    <w:rsid w:val="00E7386C"/>
    <w:rsid w:val="00E73B11"/>
    <w:rsid w:val="00E73B99"/>
    <w:rsid w:val="00E73BD5"/>
    <w:rsid w:val="00E73C72"/>
    <w:rsid w:val="00E73CBC"/>
    <w:rsid w:val="00E73F56"/>
    <w:rsid w:val="00E743A0"/>
    <w:rsid w:val="00E74505"/>
    <w:rsid w:val="00E74530"/>
    <w:rsid w:val="00E747B6"/>
    <w:rsid w:val="00E74A6D"/>
    <w:rsid w:val="00E74E8F"/>
    <w:rsid w:val="00E75000"/>
    <w:rsid w:val="00E75129"/>
    <w:rsid w:val="00E75700"/>
    <w:rsid w:val="00E75878"/>
    <w:rsid w:val="00E75A9F"/>
    <w:rsid w:val="00E75B79"/>
    <w:rsid w:val="00E75D08"/>
    <w:rsid w:val="00E75F8E"/>
    <w:rsid w:val="00E760D4"/>
    <w:rsid w:val="00E76617"/>
    <w:rsid w:val="00E76A28"/>
    <w:rsid w:val="00E76B40"/>
    <w:rsid w:val="00E76BE5"/>
    <w:rsid w:val="00E76E07"/>
    <w:rsid w:val="00E772CE"/>
    <w:rsid w:val="00E77726"/>
    <w:rsid w:val="00E7775A"/>
    <w:rsid w:val="00E77893"/>
    <w:rsid w:val="00E77898"/>
    <w:rsid w:val="00E77DFB"/>
    <w:rsid w:val="00E77E5D"/>
    <w:rsid w:val="00E77E7F"/>
    <w:rsid w:val="00E8019E"/>
    <w:rsid w:val="00E804B5"/>
    <w:rsid w:val="00E8052E"/>
    <w:rsid w:val="00E8056A"/>
    <w:rsid w:val="00E806D0"/>
    <w:rsid w:val="00E80A46"/>
    <w:rsid w:val="00E80A4B"/>
    <w:rsid w:val="00E80A6D"/>
    <w:rsid w:val="00E80A6E"/>
    <w:rsid w:val="00E80B4B"/>
    <w:rsid w:val="00E80C5C"/>
    <w:rsid w:val="00E81020"/>
    <w:rsid w:val="00E8149A"/>
    <w:rsid w:val="00E817B5"/>
    <w:rsid w:val="00E818CF"/>
    <w:rsid w:val="00E81903"/>
    <w:rsid w:val="00E819B7"/>
    <w:rsid w:val="00E81C0A"/>
    <w:rsid w:val="00E81CBF"/>
    <w:rsid w:val="00E81EEA"/>
    <w:rsid w:val="00E82084"/>
    <w:rsid w:val="00E82440"/>
    <w:rsid w:val="00E825B4"/>
    <w:rsid w:val="00E82660"/>
    <w:rsid w:val="00E82757"/>
    <w:rsid w:val="00E828B1"/>
    <w:rsid w:val="00E82909"/>
    <w:rsid w:val="00E832A2"/>
    <w:rsid w:val="00E8330F"/>
    <w:rsid w:val="00E8339A"/>
    <w:rsid w:val="00E833B0"/>
    <w:rsid w:val="00E835C6"/>
    <w:rsid w:val="00E8397C"/>
    <w:rsid w:val="00E8405D"/>
    <w:rsid w:val="00E84328"/>
    <w:rsid w:val="00E844B7"/>
    <w:rsid w:val="00E84932"/>
    <w:rsid w:val="00E84B1A"/>
    <w:rsid w:val="00E84C13"/>
    <w:rsid w:val="00E84CD3"/>
    <w:rsid w:val="00E84D84"/>
    <w:rsid w:val="00E84DE6"/>
    <w:rsid w:val="00E84E6A"/>
    <w:rsid w:val="00E84EBB"/>
    <w:rsid w:val="00E84F6C"/>
    <w:rsid w:val="00E85420"/>
    <w:rsid w:val="00E854C3"/>
    <w:rsid w:val="00E85520"/>
    <w:rsid w:val="00E8571F"/>
    <w:rsid w:val="00E85811"/>
    <w:rsid w:val="00E85B56"/>
    <w:rsid w:val="00E85C0A"/>
    <w:rsid w:val="00E85CCE"/>
    <w:rsid w:val="00E85CD7"/>
    <w:rsid w:val="00E85E91"/>
    <w:rsid w:val="00E85F16"/>
    <w:rsid w:val="00E86038"/>
    <w:rsid w:val="00E86198"/>
    <w:rsid w:val="00E861F4"/>
    <w:rsid w:val="00E862F9"/>
    <w:rsid w:val="00E8641D"/>
    <w:rsid w:val="00E868C6"/>
    <w:rsid w:val="00E86948"/>
    <w:rsid w:val="00E869D8"/>
    <w:rsid w:val="00E86B0B"/>
    <w:rsid w:val="00E86E8A"/>
    <w:rsid w:val="00E87455"/>
    <w:rsid w:val="00E87808"/>
    <w:rsid w:val="00E8797D"/>
    <w:rsid w:val="00E87A3C"/>
    <w:rsid w:val="00E87A65"/>
    <w:rsid w:val="00E87D4E"/>
    <w:rsid w:val="00E87E35"/>
    <w:rsid w:val="00E9010E"/>
    <w:rsid w:val="00E9026E"/>
    <w:rsid w:val="00E90324"/>
    <w:rsid w:val="00E9043A"/>
    <w:rsid w:val="00E9051B"/>
    <w:rsid w:val="00E90529"/>
    <w:rsid w:val="00E906EB"/>
    <w:rsid w:val="00E90E5B"/>
    <w:rsid w:val="00E911F2"/>
    <w:rsid w:val="00E912C7"/>
    <w:rsid w:val="00E913F5"/>
    <w:rsid w:val="00E914DD"/>
    <w:rsid w:val="00E9187C"/>
    <w:rsid w:val="00E91899"/>
    <w:rsid w:val="00E919CA"/>
    <w:rsid w:val="00E91C53"/>
    <w:rsid w:val="00E91F48"/>
    <w:rsid w:val="00E91F63"/>
    <w:rsid w:val="00E920BB"/>
    <w:rsid w:val="00E9214E"/>
    <w:rsid w:val="00E921B5"/>
    <w:rsid w:val="00E92373"/>
    <w:rsid w:val="00E92474"/>
    <w:rsid w:val="00E9274E"/>
    <w:rsid w:val="00E928A7"/>
    <w:rsid w:val="00E92919"/>
    <w:rsid w:val="00E92944"/>
    <w:rsid w:val="00E92989"/>
    <w:rsid w:val="00E92ABA"/>
    <w:rsid w:val="00E92B18"/>
    <w:rsid w:val="00E92B77"/>
    <w:rsid w:val="00E92BAB"/>
    <w:rsid w:val="00E92CEF"/>
    <w:rsid w:val="00E92D59"/>
    <w:rsid w:val="00E92F28"/>
    <w:rsid w:val="00E9313A"/>
    <w:rsid w:val="00E9323F"/>
    <w:rsid w:val="00E93275"/>
    <w:rsid w:val="00E933FD"/>
    <w:rsid w:val="00E9365E"/>
    <w:rsid w:val="00E93B39"/>
    <w:rsid w:val="00E93C63"/>
    <w:rsid w:val="00E9410B"/>
    <w:rsid w:val="00E94167"/>
    <w:rsid w:val="00E9422E"/>
    <w:rsid w:val="00E942FE"/>
    <w:rsid w:val="00E94336"/>
    <w:rsid w:val="00E94461"/>
    <w:rsid w:val="00E946B7"/>
    <w:rsid w:val="00E946E9"/>
    <w:rsid w:val="00E94870"/>
    <w:rsid w:val="00E948C3"/>
    <w:rsid w:val="00E948DB"/>
    <w:rsid w:val="00E948FD"/>
    <w:rsid w:val="00E94AB7"/>
    <w:rsid w:val="00E94C6C"/>
    <w:rsid w:val="00E94CF5"/>
    <w:rsid w:val="00E94E3A"/>
    <w:rsid w:val="00E94FAD"/>
    <w:rsid w:val="00E95146"/>
    <w:rsid w:val="00E951FD"/>
    <w:rsid w:val="00E954D3"/>
    <w:rsid w:val="00E95583"/>
    <w:rsid w:val="00E957DF"/>
    <w:rsid w:val="00E95916"/>
    <w:rsid w:val="00E95A0E"/>
    <w:rsid w:val="00E95AAA"/>
    <w:rsid w:val="00E95BB0"/>
    <w:rsid w:val="00E95BD9"/>
    <w:rsid w:val="00E95C43"/>
    <w:rsid w:val="00E95C4F"/>
    <w:rsid w:val="00E95D62"/>
    <w:rsid w:val="00E9611C"/>
    <w:rsid w:val="00E962AC"/>
    <w:rsid w:val="00E9674C"/>
    <w:rsid w:val="00E96879"/>
    <w:rsid w:val="00E96930"/>
    <w:rsid w:val="00E969ED"/>
    <w:rsid w:val="00E96B94"/>
    <w:rsid w:val="00E96FF6"/>
    <w:rsid w:val="00E970CF"/>
    <w:rsid w:val="00E9734F"/>
    <w:rsid w:val="00E9740B"/>
    <w:rsid w:val="00E9742E"/>
    <w:rsid w:val="00E974DB"/>
    <w:rsid w:val="00E977DD"/>
    <w:rsid w:val="00E97B49"/>
    <w:rsid w:val="00E97C65"/>
    <w:rsid w:val="00E97D99"/>
    <w:rsid w:val="00EA00F0"/>
    <w:rsid w:val="00EA0113"/>
    <w:rsid w:val="00EA0137"/>
    <w:rsid w:val="00EA0371"/>
    <w:rsid w:val="00EA03CA"/>
    <w:rsid w:val="00EA0474"/>
    <w:rsid w:val="00EA0630"/>
    <w:rsid w:val="00EA065D"/>
    <w:rsid w:val="00EA06A1"/>
    <w:rsid w:val="00EA094B"/>
    <w:rsid w:val="00EA0B33"/>
    <w:rsid w:val="00EA0C9B"/>
    <w:rsid w:val="00EA0D6E"/>
    <w:rsid w:val="00EA0EA8"/>
    <w:rsid w:val="00EA11C1"/>
    <w:rsid w:val="00EA120D"/>
    <w:rsid w:val="00EA123E"/>
    <w:rsid w:val="00EA129E"/>
    <w:rsid w:val="00EA140F"/>
    <w:rsid w:val="00EA16BB"/>
    <w:rsid w:val="00EA171A"/>
    <w:rsid w:val="00EA1801"/>
    <w:rsid w:val="00EA18D3"/>
    <w:rsid w:val="00EA1AC3"/>
    <w:rsid w:val="00EA1B74"/>
    <w:rsid w:val="00EA1F38"/>
    <w:rsid w:val="00EA1F90"/>
    <w:rsid w:val="00EA226D"/>
    <w:rsid w:val="00EA259B"/>
    <w:rsid w:val="00EA2629"/>
    <w:rsid w:val="00EA2662"/>
    <w:rsid w:val="00EA27AC"/>
    <w:rsid w:val="00EA2806"/>
    <w:rsid w:val="00EA290D"/>
    <w:rsid w:val="00EA2A1F"/>
    <w:rsid w:val="00EA2A6B"/>
    <w:rsid w:val="00EA2A7A"/>
    <w:rsid w:val="00EA30C6"/>
    <w:rsid w:val="00EA32EB"/>
    <w:rsid w:val="00EA34BC"/>
    <w:rsid w:val="00EA3C11"/>
    <w:rsid w:val="00EA3D59"/>
    <w:rsid w:val="00EA3F40"/>
    <w:rsid w:val="00EA40B3"/>
    <w:rsid w:val="00EA40D1"/>
    <w:rsid w:val="00EA4171"/>
    <w:rsid w:val="00EA426B"/>
    <w:rsid w:val="00EA434E"/>
    <w:rsid w:val="00EA457F"/>
    <w:rsid w:val="00EA459A"/>
    <w:rsid w:val="00EA47B2"/>
    <w:rsid w:val="00EA4A79"/>
    <w:rsid w:val="00EA4B07"/>
    <w:rsid w:val="00EA4B3E"/>
    <w:rsid w:val="00EA4C09"/>
    <w:rsid w:val="00EA4D97"/>
    <w:rsid w:val="00EA4E80"/>
    <w:rsid w:val="00EA4F41"/>
    <w:rsid w:val="00EA502B"/>
    <w:rsid w:val="00EA518E"/>
    <w:rsid w:val="00EA524D"/>
    <w:rsid w:val="00EA5384"/>
    <w:rsid w:val="00EA53DB"/>
    <w:rsid w:val="00EA5448"/>
    <w:rsid w:val="00EA5578"/>
    <w:rsid w:val="00EA55E3"/>
    <w:rsid w:val="00EA569F"/>
    <w:rsid w:val="00EA575C"/>
    <w:rsid w:val="00EA596D"/>
    <w:rsid w:val="00EA5AFF"/>
    <w:rsid w:val="00EA5EEC"/>
    <w:rsid w:val="00EA6062"/>
    <w:rsid w:val="00EA6234"/>
    <w:rsid w:val="00EA62E7"/>
    <w:rsid w:val="00EA6428"/>
    <w:rsid w:val="00EA64A3"/>
    <w:rsid w:val="00EA6772"/>
    <w:rsid w:val="00EA68B0"/>
    <w:rsid w:val="00EA68F5"/>
    <w:rsid w:val="00EA68F7"/>
    <w:rsid w:val="00EA692D"/>
    <w:rsid w:val="00EA6A9E"/>
    <w:rsid w:val="00EA6B84"/>
    <w:rsid w:val="00EA6D74"/>
    <w:rsid w:val="00EA7343"/>
    <w:rsid w:val="00EA7479"/>
    <w:rsid w:val="00EA7744"/>
    <w:rsid w:val="00EA7972"/>
    <w:rsid w:val="00EA7CD6"/>
    <w:rsid w:val="00EA7D09"/>
    <w:rsid w:val="00EA7E46"/>
    <w:rsid w:val="00EB004E"/>
    <w:rsid w:val="00EB008B"/>
    <w:rsid w:val="00EB0092"/>
    <w:rsid w:val="00EB0199"/>
    <w:rsid w:val="00EB02F5"/>
    <w:rsid w:val="00EB0359"/>
    <w:rsid w:val="00EB03F5"/>
    <w:rsid w:val="00EB05E5"/>
    <w:rsid w:val="00EB06FD"/>
    <w:rsid w:val="00EB0852"/>
    <w:rsid w:val="00EB0A85"/>
    <w:rsid w:val="00EB0AE6"/>
    <w:rsid w:val="00EB0D78"/>
    <w:rsid w:val="00EB10FF"/>
    <w:rsid w:val="00EB112B"/>
    <w:rsid w:val="00EB115D"/>
    <w:rsid w:val="00EB1184"/>
    <w:rsid w:val="00EB12B2"/>
    <w:rsid w:val="00EB12CE"/>
    <w:rsid w:val="00EB14EA"/>
    <w:rsid w:val="00EB1634"/>
    <w:rsid w:val="00EB168B"/>
    <w:rsid w:val="00EB18C4"/>
    <w:rsid w:val="00EB1DDF"/>
    <w:rsid w:val="00EB1F30"/>
    <w:rsid w:val="00EB1F34"/>
    <w:rsid w:val="00EB205D"/>
    <w:rsid w:val="00EB211D"/>
    <w:rsid w:val="00EB2140"/>
    <w:rsid w:val="00EB2BF2"/>
    <w:rsid w:val="00EB2C9A"/>
    <w:rsid w:val="00EB2D2C"/>
    <w:rsid w:val="00EB2EEF"/>
    <w:rsid w:val="00EB3A82"/>
    <w:rsid w:val="00EB4067"/>
    <w:rsid w:val="00EB42CC"/>
    <w:rsid w:val="00EB43B9"/>
    <w:rsid w:val="00EB44C1"/>
    <w:rsid w:val="00EB44DE"/>
    <w:rsid w:val="00EB4557"/>
    <w:rsid w:val="00EB456F"/>
    <w:rsid w:val="00EB475E"/>
    <w:rsid w:val="00EB479A"/>
    <w:rsid w:val="00EB48B0"/>
    <w:rsid w:val="00EB4A61"/>
    <w:rsid w:val="00EB4F49"/>
    <w:rsid w:val="00EB4FD6"/>
    <w:rsid w:val="00EB50F0"/>
    <w:rsid w:val="00EB528E"/>
    <w:rsid w:val="00EB52AA"/>
    <w:rsid w:val="00EB554A"/>
    <w:rsid w:val="00EB559F"/>
    <w:rsid w:val="00EB5618"/>
    <w:rsid w:val="00EB5852"/>
    <w:rsid w:val="00EB590C"/>
    <w:rsid w:val="00EB59DB"/>
    <w:rsid w:val="00EB5A81"/>
    <w:rsid w:val="00EB5A89"/>
    <w:rsid w:val="00EB5B06"/>
    <w:rsid w:val="00EB5BFA"/>
    <w:rsid w:val="00EB6141"/>
    <w:rsid w:val="00EB61F3"/>
    <w:rsid w:val="00EB620C"/>
    <w:rsid w:val="00EB6225"/>
    <w:rsid w:val="00EB638D"/>
    <w:rsid w:val="00EB64E9"/>
    <w:rsid w:val="00EB65C3"/>
    <w:rsid w:val="00EB6843"/>
    <w:rsid w:val="00EB686B"/>
    <w:rsid w:val="00EB6BA9"/>
    <w:rsid w:val="00EB6C37"/>
    <w:rsid w:val="00EB6CB0"/>
    <w:rsid w:val="00EB6CEA"/>
    <w:rsid w:val="00EB6D58"/>
    <w:rsid w:val="00EB7255"/>
    <w:rsid w:val="00EB727B"/>
    <w:rsid w:val="00EB7521"/>
    <w:rsid w:val="00EB7568"/>
    <w:rsid w:val="00EB7570"/>
    <w:rsid w:val="00EB764F"/>
    <w:rsid w:val="00EB7936"/>
    <w:rsid w:val="00EB7D34"/>
    <w:rsid w:val="00EB7DAC"/>
    <w:rsid w:val="00EB7DC8"/>
    <w:rsid w:val="00EB7DEE"/>
    <w:rsid w:val="00EC01DB"/>
    <w:rsid w:val="00EC046E"/>
    <w:rsid w:val="00EC059C"/>
    <w:rsid w:val="00EC05F7"/>
    <w:rsid w:val="00EC0689"/>
    <w:rsid w:val="00EC0DC6"/>
    <w:rsid w:val="00EC0F2A"/>
    <w:rsid w:val="00EC0F95"/>
    <w:rsid w:val="00EC1222"/>
    <w:rsid w:val="00EC129F"/>
    <w:rsid w:val="00EC1332"/>
    <w:rsid w:val="00EC1473"/>
    <w:rsid w:val="00EC15AE"/>
    <w:rsid w:val="00EC1754"/>
    <w:rsid w:val="00EC189D"/>
    <w:rsid w:val="00EC1947"/>
    <w:rsid w:val="00EC195D"/>
    <w:rsid w:val="00EC1A12"/>
    <w:rsid w:val="00EC1A8D"/>
    <w:rsid w:val="00EC1BBE"/>
    <w:rsid w:val="00EC1C5B"/>
    <w:rsid w:val="00EC1F31"/>
    <w:rsid w:val="00EC1F84"/>
    <w:rsid w:val="00EC22D2"/>
    <w:rsid w:val="00EC272D"/>
    <w:rsid w:val="00EC2849"/>
    <w:rsid w:val="00EC294C"/>
    <w:rsid w:val="00EC2A4A"/>
    <w:rsid w:val="00EC2BA8"/>
    <w:rsid w:val="00EC2E31"/>
    <w:rsid w:val="00EC2E4F"/>
    <w:rsid w:val="00EC2EEB"/>
    <w:rsid w:val="00EC300F"/>
    <w:rsid w:val="00EC30C1"/>
    <w:rsid w:val="00EC31EB"/>
    <w:rsid w:val="00EC3225"/>
    <w:rsid w:val="00EC348A"/>
    <w:rsid w:val="00EC34B5"/>
    <w:rsid w:val="00EC3530"/>
    <w:rsid w:val="00EC3540"/>
    <w:rsid w:val="00EC3917"/>
    <w:rsid w:val="00EC391A"/>
    <w:rsid w:val="00EC3AC3"/>
    <w:rsid w:val="00EC3BA1"/>
    <w:rsid w:val="00EC3BEE"/>
    <w:rsid w:val="00EC4377"/>
    <w:rsid w:val="00EC48B0"/>
    <w:rsid w:val="00EC4BD2"/>
    <w:rsid w:val="00EC4FFD"/>
    <w:rsid w:val="00EC519E"/>
    <w:rsid w:val="00EC5331"/>
    <w:rsid w:val="00EC534B"/>
    <w:rsid w:val="00EC54BB"/>
    <w:rsid w:val="00EC5ACF"/>
    <w:rsid w:val="00EC5CAC"/>
    <w:rsid w:val="00EC605C"/>
    <w:rsid w:val="00EC634A"/>
    <w:rsid w:val="00EC6405"/>
    <w:rsid w:val="00EC64FE"/>
    <w:rsid w:val="00EC678B"/>
    <w:rsid w:val="00EC6AA3"/>
    <w:rsid w:val="00EC6E8C"/>
    <w:rsid w:val="00EC6FDB"/>
    <w:rsid w:val="00EC6FE8"/>
    <w:rsid w:val="00EC7239"/>
    <w:rsid w:val="00EC7289"/>
    <w:rsid w:val="00EC72CE"/>
    <w:rsid w:val="00EC760E"/>
    <w:rsid w:val="00EC7A11"/>
    <w:rsid w:val="00EC7B01"/>
    <w:rsid w:val="00EC7D58"/>
    <w:rsid w:val="00EC7DD7"/>
    <w:rsid w:val="00ED0165"/>
    <w:rsid w:val="00ED01F4"/>
    <w:rsid w:val="00ED0324"/>
    <w:rsid w:val="00ED038C"/>
    <w:rsid w:val="00ED047D"/>
    <w:rsid w:val="00ED0646"/>
    <w:rsid w:val="00ED06D0"/>
    <w:rsid w:val="00ED0A70"/>
    <w:rsid w:val="00ED0AA9"/>
    <w:rsid w:val="00ED0B2C"/>
    <w:rsid w:val="00ED0B64"/>
    <w:rsid w:val="00ED0B74"/>
    <w:rsid w:val="00ED1654"/>
    <w:rsid w:val="00ED16DB"/>
    <w:rsid w:val="00ED1800"/>
    <w:rsid w:val="00ED1AA9"/>
    <w:rsid w:val="00ED1BB9"/>
    <w:rsid w:val="00ED1C1C"/>
    <w:rsid w:val="00ED1F34"/>
    <w:rsid w:val="00ED1FE1"/>
    <w:rsid w:val="00ED21A0"/>
    <w:rsid w:val="00ED2247"/>
    <w:rsid w:val="00ED2264"/>
    <w:rsid w:val="00ED23AC"/>
    <w:rsid w:val="00ED23D0"/>
    <w:rsid w:val="00ED259E"/>
    <w:rsid w:val="00ED27FB"/>
    <w:rsid w:val="00ED2BAC"/>
    <w:rsid w:val="00ED2D68"/>
    <w:rsid w:val="00ED2D95"/>
    <w:rsid w:val="00ED2E5C"/>
    <w:rsid w:val="00ED339F"/>
    <w:rsid w:val="00ED3677"/>
    <w:rsid w:val="00ED37CA"/>
    <w:rsid w:val="00ED38EB"/>
    <w:rsid w:val="00ED3903"/>
    <w:rsid w:val="00ED396F"/>
    <w:rsid w:val="00ED3981"/>
    <w:rsid w:val="00ED3A56"/>
    <w:rsid w:val="00ED3A6D"/>
    <w:rsid w:val="00ED3DCA"/>
    <w:rsid w:val="00ED3EC1"/>
    <w:rsid w:val="00ED3F76"/>
    <w:rsid w:val="00ED415C"/>
    <w:rsid w:val="00ED41D7"/>
    <w:rsid w:val="00ED44E2"/>
    <w:rsid w:val="00ED450E"/>
    <w:rsid w:val="00ED46A3"/>
    <w:rsid w:val="00ED4A69"/>
    <w:rsid w:val="00ED4AB8"/>
    <w:rsid w:val="00ED4C0F"/>
    <w:rsid w:val="00ED4C40"/>
    <w:rsid w:val="00ED4CD3"/>
    <w:rsid w:val="00ED4CF5"/>
    <w:rsid w:val="00ED4DE3"/>
    <w:rsid w:val="00ED523F"/>
    <w:rsid w:val="00ED52AA"/>
    <w:rsid w:val="00ED53B7"/>
    <w:rsid w:val="00ED5781"/>
    <w:rsid w:val="00ED5860"/>
    <w:rsid w:val="00ED589E"/>
    <w:rsid w:val="00ED59BE"/>
    <w:rsid w:val="00ED59ED"/>
    <w:rsid w:val="00ED5ABA"/>
    <w:rsid w:val="00ED5B8D"/>
    <w:rsid w:val="00ED5C2D"/>
    <w:rsid w:val="00ED5CDC"/>
    <w:rsid w:val="00ED5EDB"/>
    <w:rsid w:val="00ED6588"/>
    <w:rsid w:val="00ED66DF"/>
    <w:rsid w:val="00ED6871"/>
    <w:rsid w:val="00ED6B1A"/>
    <w:rsid w:val="00ED6BC1"/>
    <w:rsid w:val="00ED6EDB"/>
    <w:rsid w:val="00ED71EC"/>
    <w:rsid w:val="00ED7425"/>
    <w:rsid w:val="00ED7455"/>
    <w:rsid w:val="00ED761C"/>
    <w:rsid w:val="00ED76D8"/>
    <w:rsid w:val="00ED78B6"/>
    <w:rsid w:val="00ED78E4"/>
    <w:rsid w:val="00ED7A84"/>
    <w:rsid w:val="00ED7B59"/>
    <w:rsid w:val="00ED7CDD"/>
    <w:rsid w:val="00ED7E6A"/>
    <w:rsid w:val="00EE004F"/>
    <w:rsid w:val="00EE0051"/>
    <w:rsid w:val="00EE03D2"/>
    <w:rsid w:val="00EE05C0"/>
    <w:rsid w:val="00EE05CE"/>
    <w:rsid w:val="00EE08DD"/>
    <w:rsid w:val="00EE0F29"/>
    <w:rsid w:val="00EE1272"/>
    <w:rsid w:val="00EE12E0"/>
    <w:rsid w:val="00EE1575"/>
    <w:rsid w:val="00EE15C5"/>
    <w:rsid w:val="00EE1888"/>
    <w:rsid w:val="00EE1A1A"/>
    <w:rsid w:val="00EE1B56"/>
    <w:rsid w:val="00EE1D52"/>
    <w:rsid w:val="00EE2322"/>
    <w:rsid w:val="00EE2776"/>
    <w:rsid w:val="00EE279B"/>
    <w:rsid w:val="00EE27A1"/>
    <w:rsid w:val="00EE290E"/>
    <w:rsid w:val="00EE29DE"/>
    <w:rsid w:val="00EE2BF7"/>
    <w:rsid w:val="00EE2DD5"/>
    <w:rsid w:val="00EE2E12"/>
    <w:rsid w:val="00EE2F8E"/>
    <w:rsid w:val="00EE2FD9"/>
    <w:rsid w:val="00EE307F"/>
    <w:rsid w:val="00EE3248"/>
    <w:rsid w:val="00EE3286"/>
    <w:rsid w:val="00EE3960"/>
    <w:rsid w:val="00EE3BD4"/>
    <w:rsid w:val="00EE41AB"/>
    <w:rsid w:val="00EE4273"/>
    <w:rsid w:val="00EE42EF"/>
    <w:rsid w:val="00EE4845"/>
    <w:rsid w:val="00EE49D7"/>
    <w:rsid w:val="00EE4AF0"/>
    <w:rsid w:val="00EE4AF5"/>
    <w:rsid w:val="00EE4B09"/>
    <w:rsid w:val="00EE4B3C"/>
    <w:rsid w:val="00EE563B"/>
    <w:rsid w:val="00EE57C7"/>
    <w:rsid w:val="00EE5894"/>
    <w:rsid w:val="00EE58BB"/>
    <w:rsid w:val="00EE5B58"/>
    <w:rsid w:val="00EE5C75"/>
    <w:rsid w:val="00EE643D"/>
    <w:rsid w:val="00EE657F"/>
    <w:rsid w:val="00EE6779"/>
    <w:rsid w:val="00EE67A3"/>
    <w:rsid w:val="00EE6819"/>
    <w:rsid w:val="00EE68C5"/>
    <w:rsid w:val="00EE6D9C"/>
    <w:rsid w:val="00EE6DDB"/>
    <w:rsid w:val="00EE7171"/>
    <w:rsid w:val="00EE7174"/>
    <w:rsid w:val="00EE72D5"/>
    <w:rsid w:val="00EE72DB"/>
    <w:rsid w:val="00EE7421"/>
    <w:rsid w:val="00EE7723"/>
    <w:rsid w:val="00EE7F7A"/>
    <w:rsid w:val="00EE7FDF"/>
    <w:rsid w:val="00EF03A9"/>
    <w:rsid w:val="00EF04F2"/>
    <w:rsid w:val="00EF0828"/>
    <w:rsid w:val="00EF0955"/>
    <w:rsid w:val="00EF0980"/>
    <w:rsid w:val="00EF0B36"/>
    <w:rsid w:val="00EF0D46"/>
    <w:rsid w:val="00EF0DDC"/>
    <w:rsid w:val="00EF0FB4"/>
    <w:rsid w:val="00EF127E"/>
    <w:rsid w:val="00EF1662"/>
    <w:rsid w:val="00EF16EF"/>
    <w:rsid w:val="00EF1A73"/>
    <w:rsid w:val="00EF1C85"/>
    <w:rsid w:val="00EF1E24"/>
    <w:rsid w:val="00EF20BA"/>
    <w:rsid w:val="00EF246F"/>
    <w:rsid w:val="00EF2672"/>
    <w:rsid w:val="00EF2A33"/>
    <w:rsid w:val="00EF2CD7"/>
    <w:rsid w:val="00EF2E91"/>
    <w:rsid w:val="00EF2F2E"/>
    <w:rsid w:val="00EF3337"/>
    <w:rsid w:val="00EF34EC"/>
    <w:rsid w:val="00EF36D7"/>
    <w:rsid w:val="00EF3812"/>
    <w:rsid w:val="00EF386A"/>
    <w:rsid w:val="00EF3B78"/>
    <w:rsid w:val="00EF3F4C"/>
    <w:rsid w:val="00EF4191"/>
    <w:rsid w:val="00EF42E5"/>
    <w:rsid w:val="00EF4423"/>
    <w:rsid w:val="00EF45AE"/>
    <w:rsid w:val="00EF4789"/>
    <w:rsid w:val="00EF48F7"/>
    <w:rsid w:val="00EF4CDF"/>
    <w:rsid w:val="00EF4D4B"/>
    <w:rsid w:val="00EF4E91"/>
    <w:rsid w:val="00EF4F4F"/>
    <w:rsid w:val="00EF5247"/>
    <w:rsid w:val="00EF528B"/>
    <w:rsid w:val="00EF57A3"/>
    <w:rsid w:val="00EF5AF4"/>
    <w:rsid w:val="00EF5D16"/>
    <w:rsid w:val="00EF5DA7"/>
    <w:rsid w:val="00EF5F25"/>
    <w:rsid w:val="00EF6079"/>
    <w:rsid w:val="00EF61EE"/>
    <w:rsid w:val="00EF622E"/>
    <w:rsid w:val="00EF6251"/>
    <w:rsid w:val="00EF62D7"/>
    <w:rsid w:val="00EF6494"/>
    <w:rsid w:val="00EF6691"/>
    <w:rsid w:val="00EF67F1"/>
    <w:rsid w:val="00EF6898"/>
    <w:rsid w:val="00EF6CA9"/>
    <w:rsid w:val="00EF6D70"/>
    <w:rsid w:val="00EF6EC3"/>
    <w:rsid w:val="00EF70EB"/>
    <w:rsid w:val="00EF7252"/>
    <w:rsid w:val="00EF73B0"/>
    <w:rsid w:val="00EF75BD"/>
    <w:rsid w:val="00EF7697"/>
    <w:rsid w:val="00EF76BF"/>
    <w:rsid w:val="00EF783F"/>
    <w:rsid w:val="00EF7B80"/>
    <w:rsid w:val="00EF7F79"/>
    <w:rsid w:val="00F00266"/>
    <w:rsid w:val="00F00535"/>
    <w:rsid w:val="00F005BC"/>
    <w:rsid w:val="00F00959"/>
    <w:rsid w:val="00F00A45"/>
    <w:rsid w:val="00F00A75"/>
    <w:rsid w:val="00F00CEE"/>
    <w:rsid w:val="00F01171"/>
    <w:rsid w:val="00F0125C"/>
    <w:rsid w:val="00F0139F"/>
    <w:rsid w:val="00F01645"/>
    <w:rsid w:val="00F01797"/>
    <w:rsid w:val="00F01840"/>
    <w:rsid w:val="00F01859"/>
    <w:rsid w:val="00F01CCC"/>
    <w:rsid w:val="00F01D7C"/>
    <w:rsid w:val="00F01E18"/>
    <w:rsid w:val="00F01F6E"/>
    <w:rsid w:val="00F022E7"/>
    <w:rsid w:val="00F0230E"/>
    <w:rsid w:val="00F025A8"/>
    <w:rsid w:val="00F02641"/>
    <w:rsid w:val="00F02775"/>
    <w:rsid w:val="00F02B38"/>
    <w:rsid w:val="00F02F74"/>
    <w:rsid w:val="00F033CF"/>
    <w:rsid w:val="00F035AC"/>
    <w:rsid w:val="00F03642"/>
    <w:rsid w:val="00F03666"/>
    <w:rsid w:val="00F03815"/>
    <w:rsid w:val="00F039BF"/>
    <w:rsid w:val="00F03F4B"/>
    <w:rsid w:val="00F0425B"/>
    <w:rsid w:val="00F04272"/>
    <w:rsid w:val="00F043CE"/>
    <w:rsid w:val="00F0457E"/>
    <w:rsid w:val="00F0480E"/>
    <w:rsid w:val="00F048C1"/>
    <w:rsid w:val="00F049B7"/>
    <w:rsid w:val="00F049C8"/>
    <w:rsid w:val="00F049E2"/>
    <w:rsid w:val="00F04A0F"/>
    <w:rsid w:val="00F04A58"/>
    <w:rsid w:val="00F04F94"/>
    <w:rsid w:val="00F050F7"/>
    <w:rsid w:val="00F055B7"/>
    <w:rsid w:val="00F05696"/>
    <w:rsid w:val="00F05837"/>
    <w:rsid w:val="00F058B1"/>
    <w:rsid w:val="00F0595A"/>
    <w:rsid w:val="00F05C67"/>
    <w:rsid w:val="00F05E27"/>
    <w:rsid w:val="00F05F3A"/>
    <w:rsid w:val="00F06431"/>
    <w:rsid w:val="00F06461"/>
    <w:rsid w:val="00F06806"/>
    <w:rsid w:val="00F06A88"/>
    <w:rsid w:val="00F06AEB"/>
    <w:rsid w:val="00F06C16"/>
    <w:rsid w:val="00F06C8A"/>
    <w:rsid w:val="00F072A5"/>
    <w:rsid w:val="00F07324"/>
    <w:rsid w:val="00F07325"/>
    <w:rsid w:val="00F07341"/>
    <w:rsid w:val="00F07718"/>
    <w:rsid w:val="00F07723"/>
    <w:rsid w:val="00F077FE"/>
    <w:rsid w:val="00F07902"/>
    <w:rsid w:val="00F0793D"/>
    <w:rsid w:val="00F079C6"/>
    <w:rsid w:val="00F07C2A"/>
    <w:rsid w:val="00F1002B"/>
    <w:rsid w:val="00F1004B"/>
    <w:rsid w:val="00F1010D"/>
    <w:rsid w:val="00F102E7"/>
    <w:rsid w:val="00F107B4"/>
    <w:rsid w:val="00F108B9"/>
    <w:rsid w:val="00F10AF4"/>
    <w:rsid w:val="00F10D35"/>
    <w:rsid w:val="00F10F51"/>
    <w:rsid w:val="00F10F77"/>
    <w:rsid w:val="00F110CC"/>
    <w:rsid w:val="00F110ED"/>
    <w:rsid w:val="00F113D8"/>
    <w:rsid w:val="00F1158E"/>
    <w:rsid w:val="00F11A7B"/>
    <w:rsid w:val="00F12023"/>
    <w:rsid w:val="00F12090"/>
    <w:rsid w:val="00F12300"/>
    <w:rsid w:val="00F12549"/>
    <w:rsid w:val="00F12855"/>
    <w:rsid w:val="00F12923"/>
    <w:rsid w:val="00F12A06"/>
    <w:rsid w:val="00F12A46"/>
    <w:rsid w:val="00F12B60"/>
    <w:rsid w:val="00F130FA"/>
    <w:rsid w:val="00F133A1"/>
    <w:rsid w:val="00F1356F"/>
    <w:rsid w:val="00F135BE"/>
    <w:rsid w:val="00F137D9"/>
    <w:rsid w:val="00F13977"/>
    <w:rsid w:val="00F13A9E"/>
    <w:rsid w:val="00F13ACF"/>
    <w:rsid w:val="00F14185"/>
    <w:rsid w:val="00F141AF"/>
    <w:rsid w:val="00F142BB"/>
    <w:rsid w:val="00F14478"/>
    <w:rsid w:val="00F147C8"/>
    <w:rsid w:val="00F14880"/>
    <w:rsid w:val="00F14D7F"/>
    <w:rsid w:val="00F14E54"/>
    <w:rsid w:val="00F14FBE"/>
    <w:rsid w:val="00F15074"/>
    <w:rsid w:val="00F1514D"/>
    <w:rsid w:val="00F15159"/>
    <w:rsid w:val="00F15446"/>
    <w:rsid w:val="00F156BA"/>
    <w:rsid w:val="00F156DA"/>
    <w:rsid w:val="00F159F1"/>
    <w:rsid w:val="00F15AF3"/>
    <w:rsid w:val="00F15B15"/>
    <w:rsid w:val="00F15E0B"/>
    <w:rsid w:val="00F15E1F"/>
    <w:rsid w:val="00F15FDC"/>
    <w:rsid w:val="00F15FE5"/>
    <w:rsid w:val="00F16188"/>
    <w:rsid w:val="00F16259"/>
    <w:rsid w:val="00F162D1"/>
    <w:rsid w:val="00F16549"/>
    <w:rsid w:val="00F1690D"/>
    <w:rsid w:val="00F16951"/>
    <w:rsid w:val="00F16A80"/>
    <w:rsid w:val="00F16AD9"/>
    <w:rsid w:val="00F16BB6"/>
    <w:rsid w:val="00F16C53"/>
    <w:rsid w:val="00F16DE1"/>
    <w:rsid w:val="00F16E42"/>
    <w:rsid w:val="00F16E74"/>
    <w:rsid w:val="00F16E7B"/>
    <w:rsid w:val="00F16EB8"/>
    <w:rsid w:val="00F16FA5"/>
    <w:rsid w:val="00F17147"/>
    <w:rsid w:val="00F171A0"/>
    <w:rsid w:val="00F1732C"/>
    <w:rsid w:val="00F17658"/>
    <w:rsid w:val="00F1783C"/>
    <w:rsid w:val="00F178FB"/>
    <w:rsid w:val="00F17A4F"/>
    <w:rsid w:val="00F17F22"/>
    <w:rsid w:val="00F20086"/>
    <w:rsid w:val="00F202F0"/>
    <w:rsid w:val="00F2043D"/>
    <w:rsid w:val="00F20682"/>
    <w:rsid w:val="00F207A9"/>
    <w:rsid w:val="00F20D61"/>
    <w:rsid w:val="00F20F8F"/>
    <w:rsid w:val="00F21133"/>
    <w:rsid w:val="00F21271"/>
    <w:rsid w:val="00F2149A"/>
    <w:rsid w:val="00F214C7"/>
    <w:rsid w:val="00F2177A"/>
    <w:rsid w:val="00F2182B"/>
    <w:rsid w:val="00F21AA7"/>
    <w:rsid w:val="00F21F00"/>
    <w:rsid w:val="00F22155"/>
    <w:rsid w:val="00F222CF"/>
    <w:rsid w:val="00F2256B"/>
    <w:rsid w:val="00F226C5"/>
    <w:rsid w:val="00F22885"/>
    <w:rsid w:val="00F2294E"/>
    <w:rsid w:val="00F22967"/>
    <w:rsid w:val="00F22C2F"/>
    <w:rsid w:val="00F22CBC"/>
    <w:rsid w:val="00F22E88"/>
    <w:rsid w:val="00F22EC3"/>
    <w:rsid w:val="00F23054"/>
    <w:rsid w:val="00F232FB"/>
    <w:rsid w:val="00F235A6"/>
    <w:rsid w:val="00F235CE"/>
    <w:rsid w:val="00F238BB"/>
    <w:rsid w:val="00F23911"/>
    <w:rsid w:val="00F23B19"/>
    <w:rsid w:val="00F23C57"/>
    <w:rsid w:val="00F23E30"/>
    <w:rsid w:val="00F23F63"/>
    <w:rsid w:val="00F2411A"/>
    <w:rsid w:val="00F24ABD"/>
    <w:rsid w:val="00F24CBB"/>
    <w:rsid w:val="00F24E6F"/>
    <w:rsid w:val="00F253D9"/>
    <w:rsid w:val="00F25451"/>
    <w:rsid w:val="00F25480"/>
    <w:rsid w:val="00F257E6"/>
    <w:rsid w:val="00F25BD1"/>
    <w:rsid w:val="00F25D91"/>
    <w:rsid w:val="00F25DB8"/>
    <w:rsid w:val="00F25DDE"/>
    <w:rsid w:val="00F25EBE"/>
    <w:rsid w:val="00F264E5"/>
    <w:rsid w:val="00F264FA"/>
    <w:rsid w:val="00F26556"/>
    <w:rsid w:val="00F266D3"/>
    <w:rsid w:val="00F266DB"/>
    <w:rsid w:val="00F26799"/>
    <w:rsid w:val="00F2687E"/>
    <w:rsid w:val="00F268C7"/>
    <w:rsid w:val="00F269B9"/>
    <w:rsid w:val="00F26B5E"/>
    <w:rsid w:val="00F26D62"/>
    <w:rsid w:val="00F270F5"/>
    <w:rsid w:val="00F27386"/>
    <w:rsid w:val="00F275A6"/>
    <w:rsid w:val="00F27642"/>
    <w:rsid w:val="00F277DE"/>
    <w:rsid w:val="00F278DE"/>
    <w:rsid w:val="00F27C40"/>
    <w:rsid w:val="00F27CAE"/>
    <w:rsid w:val="00F27DAA"/>
    <w:rsid w:val="00F27E21"/>
    <w:rsid w:val="00F30066"/>
    <w:rsid w:val="00F30071"/>
    <w:rsid w:val="00F30359"/>
    <w:rsid w:val="00F304E1"/>
    <w:rsid w:val="00F30502"/>
    <w:rsid w:val="00F30671"/>
    <w:rsid w:val="00F306A7"/>
    <w:rsid w:val="00F30717"/>
    <w:rsid w:val="00F30A9A"/>
    <w:rsid w:val="00F30BAE"/>
    <w:rsid w:val="00F30D64"/>
    <w:rsid w:val="00F30DAD"/>
    <w:rsid w:val="00F3125F"/>
    <w:rsid w:val="00F312FC"/>
    <w:rsid w:val="00F31411"/>
    <w:rsid w:val="00F3159F"/>
    <w:rsid w:val="00F3175D"/>
    <w:rsid w:val="00F319A5"/>
    <w:rsid w:val="00F31A6D"/>
    <w:rsid w:val="00F31A79"/>
    <w:rsid w:val="00F31F20"/>
    <w:rsid w:val="00F3238A"/>
    <w:rsid w:val="00F32555"/>
    <w:rsid w:val="00F3285E"/>
    <w:rsid w:val="00F32925"/>
    <w:rsid w:val="00F32AE2"/>
    <w:rsid w:val="00F32CAF"/>
    <w:rsid w:val="00F32D4D"/>
    <w:rsid w:val="00F331AF"/>
    <w:rsid w:val="00F331C0"/>
    <w:rsid w:val="00F33240"/>
    <w:rsid w:val="00F332DC"/>
    <w:rsid w:val="00F334A8"/>
    <w:rsid w:val="00F33575"/>
    <w:rsid w:val="00F336F3"/>
    <w:rsid w:val="00F337BB"/>
    <w:rsid w:val="00F3382D"/>
    <w:rsid w:val="00F33844"/>
    <w:rsid w:val="00F33D67"/>
    <w:rsid w:val="00F33D73"/>
    <w:rsid w:val="00F33E48"/>
    <w:rsid w:val="00F33E81"/>
    <w:rsid w:val="00F33EA1"/>
    <w:rsid w:val="00F33F27"/>
    <w:rsid w:val="00F33FC3"/>
    <w:rsid w:val="00F340EF"/>
    <w:rsid w:val="00F34216"/>
    <w:rsid w:val="00F34648"/>
    <w:rsid w:val="00F3469F"/>
    <w:rsid w:val="00F3472C"/>
    <w:rsid w:val="00F34B0F"/>
    <w:rsid w:val="00F3534D"/>
    <w:rsid w:val="00F355C8"/>
    <w:rsid w:val="00F356B1"/>
    <w:rsid w:val="00F358A1"/>
    <w:rsid w:val="00F35AD0"/>
    <w:rsid w:val="00F35C25"/>
    <w:rsid w:val="00F35D57"/>
    <w:rsid w:val="00F35FE7"/>
    <w:rsid w:val="00F36187"/>
    <w:rsid w:val="00F363CD"/>
    <w:rsid w:val="00F36A96"/>
    <w:rsid w:val="00F36F62"/>
    <w:rsid w:val="00F37198"/>
    <w:rsid w:val="00F37259"/>
    <w:rsid w:val="00F3733A"/>
    <w:rsid w:val="00F37639"/>
    <w:rsid w:val="00F376F5"/>
    <w:rsid w:val="00F379DF"/>
    <w:rsid w:val="00F37BC2"/>
    <w:rsid w:val="00F37C12"/>
    <w:rsid w:val="00F37E71"/>
    <w:rsid w:val="00F37F49"/>
    <w:rsid w:val="00F4009C"/>
    <w:rsid w:val="00F401B3"/>
    <w:rsid w:val="00F401FF"/>
    <w:rsid w:val="00F40365"/>
    <w:rsid w:val="00F40816"/>
    <w:rsid w:val="00F410B1"/>
    <w:rsid w:val="00F41126"/>
    <w:rsid w:val="00F41343"/>
    <w:rsid w:val="00F417A9"/>
    <w:rsid w:val="00F41A23"/>
    <w:rsid w:val="00F41A3E"/>
    <w:rsid w:val="00F41B54"/>
    <w:rsid w:val="00F41EA2"/>
    <w:rsid w:val="00F42626"/>
    <w:rsid w:val="00F42835"/>
    <w:rsid w:val="00F4295D"/>
    <w:rsid w:val="00F42AD8"/>
    <w:rsid w:val="00F42CC2"/>
    <w:rsid w:val="00F42DA1"/>
    <w:rsid w:val="00F42FBD"/>
    <w:rsid w:val="00F42FFE"/>
    <w:rsid w:val="00F43052"/>
    <w:rsid w:val="00F43069"/>
    <w:rsid w:val="00F43665"/>
    <w:rsid w:val="00F43679"/>
    <w:rsid w:val="00F436F4"/>
    <w:rsid w:val="00F439D3"/>
    <w:rsid w:val="00F43A62"/>
    <w:rsid w:val="00F43AF0"/>
    <w:rsid w:val="00F43B0D"/>
    <w:rsid w:val="00F43C0C"/>
    <w:rsid w:val="00F43C78"/>
    <w:rsid w:val="00F43D26"/>
    <w:rsid w:val="00F43DA3"/>
    <w:rsid w:val="00F43F10"/>
    <w:rsid w:val="00F4411C"/>
    <w:rsid w:val="00F443DD"/>
    <w:rsid w:val="00F44445"/>
    <w:rsid w:val="00F445E3"/>
    <w:rsid w:val="00F446FE"/>
    <w:rsid w:val="00F4476C"/>
    <w:rsid w:val="00F44941"/>
    <w:rsid w:val="00F44A38"/>
    <w:rsid w:val="00F44B2E"/>
    <w:rsid w:val="00F44DCD"/>
    <w:rsid w:val="00F45079"/>
    <w:rsid w:val="00F4514D"/>
    <w:rsid w:val="00F4559A"/>
    <w:rsid w:val="00F45739"/>
    <w:rsid w:val="00F4599B"/>
    <w:rsid w:val="00F45BD7"/>
    <w:rsid w:val="00F45C9E"/>
    <w:rsid w:val="00F45E5F"/>
    <w:rsid w:val="00F45EA1"/>
    <w:rsid w:val="00F45ED9"/>
    <w:rsid w:val="00F45FA9"/>
    <w:rsid w:val="00F460BE"/>
    <w:rsid w:val="00F463EA"/>
    <w:rsid w:val="00F465E4"/>
    <w:rsid w:val="00F467C1"/>
    <w:rsid w:val="00F467DB"/>
    <w:rsid w:val="00F46850"/>
    <w:rsid w:val="00F469E2"/>
    <w:rsid w:val="00F46A65"/>
    <w:rsid w:val="00F46D88"/>
    <w:rsid w:val="00F47332"/>
    <w:rsid w:val="00F474DE"/>
    <w:rsid w:val="00F47615"/>
    <w:rsid w:val="00F47BD8"/>
    <w:rsid w:val="00F47C32"/>
    <w:rsid w:val="00F501CB"/>
    <w:rsid w:val="00F5026F"/>
    <w:rsid w:val="00F5039D"/>
    <w:rsid w:val="00F504E2"/>
    <w:rsid w:val="00F5066F"/>
    <w:rsid w:val="00F50E10"/>
    <w:rsid w:val="00F50F67"/>
    <w:rsid w:val="00F51811"/>
    <w:rsid w:val="00F51A38"/>
    <w:rsid w:val="00F51D3B"/>
    <w:rsid w:val="00F51DDB"/>
    <w:rsid w:val="00F5206F"/>
    <w:rsid w:val="00F524AB"/>
    <w:rsid w:val="00F527B4"/>
    <w:rsid w:val="00F52890"/>
    <w:rsid w:val="00F52965"/>
    <w:rsid w:val="00F52D9D"/>
    <w:rsid w:val="00F530A6"/>
    <w:rsid w:val="00F53142"/>
    <w:rsid w:val="00F5319D"/>
    <w:rsid w:val="00F5340E"/>
    <w:rsid w:val="00F5341D"/>
    <w:rsid w:val="00F53663"/>
    <w:rsid w:val="00F53792"/>
    <w:rsid w:val="00F537CB"/>
    <w:rsid w:val="00F53996"/>
    <w:rsid w:val="00F53A2B"/>
    <w:rsid w:val="00F53AC3"/>
    <w:rsid w:val="00F53B68"/>
    <w:rsid w:val="00F53EE4"/>
    <w:rsid w:val="00F54286"/>
    <w:rsid w:val="00F543A5"/>
    <w:rsid w:val="00F5441F"/>
    <w:rsid w:val="00F54555"/>
    <w:rsid w:val="00F54624"/>
    <w:rsid w:val="00F546C2"/>
    <w:rsid w:val="00F54983"/>
    <w:rsid w:val="00F549C8"/>
    <w:rsid w:val="00F54A20"/>
    <w:rsid w:val="00F54D64"/>
    <w:rsid w:val="00F54ECB"/>
    <w:rsid w:val="00F54F01"/>
    <w:rsid w:val="00F550A6"/>
    <w:rsid w:val="00F550B1"/>
    <w:rsid w:val="00F55155"/>
    <w:rsid w:val="00F5534E"/>
    <w:rsid w:val="00F5553D"/>
    <w:rsid w:val="00F5570E"/>
    <w:rsid w:val="00F557B0"/>
    <w:rsid w:val="00F55805"/>
    <w:rsid w:val="00F558FA"/>
    <w:rsid w:val="00F55A9D"/>
    <w:rsid w:val="00F55BC9"/>
    <w:rsid w:val="00F55CC2"/>
    <w:rsid w:val="00F55CE8"/>
    <w:rsid w:val="00F55ECC"/>
    <w:rsid w:val="00F5616B"/>
    <w:rsid w:val="00F561DD"/>
    <w:rsid w:val="00F56263"/>
    <w:rsid w:val="00F56266"/>
    <w:rsid w:val="00F5633D"/>
    <w:rsid w:val="00F56560"/>
    <w:rsid w:val="00F5659D"/>
    <w:rsid w:val="00F565DD"/>
    <w:rsid w:val="00F5661C"/>
    <w:rsid w:val="00F56A64"/>
    <w:rsid w:val="00F56BC7"/>
    <w:rsid w:val="00F56C83"/>
    <w:rsid w:val="00F56D95"/>
    <w:rsid w:val="00F56F98"/>
    <w:rsid w:val="00F56FDB"/>
    <w:rsid w:val="00F570F8"/>
    <w:rsid w:val="00F5736B"/>
    <w:rsid w:val="00F573AC"/>
    <w:rsid w:val="00F57474"/>
    <w:rsid w:val="00F574BD"/>
    <w:rsid w:val="00F576FF"/>
    <w:rsid w:val="00F578B3"/>
    <w:rsid w:val="00F57966"/>
    <w:rsid w:val="00F579A2"/>
    <w:rsid w:val="00F579AE"/>
    <w:rsid w:val="00F57BE1"/>
    <w:rsid w:val="00F57EA7"/>
    <w:rsid w:val="00F57F49"/>
    <w:rsid w:val="00F6004E"/>
    <w:rsid w:val="00F60308"/>
    <w:rsid w:val="00F603E2"/>
    <w:rsid w:val="00F603F6"/>
    <w:rsid w:val="00F604A9"/>
    <w:rsid w:val="00F60621"/>
    <w:rsid w:val="00F60684"/>
    <w:rsid w:val="00F606FA"/>
    <w:rsid w:val="00F607DD"/>
    <w:rsid w:val="00F60C4E"/>
    <w:rsid w:val="00F60DA6"/>
    <w:rsid w:val="00F60EA5"/>
    <w:rsid w:val="00F61053"/>
    <w:rsid w:val="00F61203"/>
    <w:rsid w:val="00F6125E"/>
    <w:rsid w:val="00F61381"/>
    <w:rsid w:val="00F6145D"/>
    <w:rsid w:val="00F614E3"/>
    <w:rsid w:val="00F61AC1"/>
    <w:rsid w:val="00F61ADA"/>
    <w:rsid w:val="00F61B1C"/>
    <w:rsid w:val="00F61B7B"/>
    <w:rsid w:val="00F62018"/>
    <w:rsid w:val="00F62083"/>
    <w:rsid w:val="00F621A8"/>
    <w:rsid w:val="00F62286"/>
    <w:rsid w:val="00F62342"/>
    <w:rsid w:val="00F62389"/>
    <w:rsid w:val="00F62484"/>
    <w:rsid w:val="00F628F2"/>
    <w:rsid w:val="00F629B2"/>
    <w:rsid w:val="00F62FDC"/>
    <w:rsid w:val="00F6315C"/>
    <w:rsid w:val="00F632E3"/>
    <w:rsid w:val="00F632F1"/>
    <w:rsid w:val="00F632FF"/>
    <w:rsid w:val="00F63681"/>
    <w:rsid w:val="00F6371B"/>
    <w:rsid w:val="00F6381E"/>
    <w:rsid w:val="00F63B8D"/>
    <w:rsid w:val="00F63C4C"/>
    <w:rsid w:val="00F63DA9"/>
    <w:rsid w:val="00F63FCC"/>
    <w:rsid w:val="00F64179"/>
    <w:rsid w:val="00F64245"/>
    <w:rsid w:val="00F64251"/>
    <w:rsid w:val="00F64373"/>
    <w:rsid w:val="00F644D3"/>
    <w:rsid w:val="00F64912"/>
    <w:rsid w:val="00F64EF5"/>
    <w:rsid w:val="00F65071"/>
    <w:rsid w:val="00F6517A"/>
    <w:rsid w:val="00F65240"/>
    <w:rsid w:val="00F6531D"/>
    <w:rsid w:val="00F65335"/>
    <w:rsid w:val="00F6546C"/>
    <w:rsid w:val="00F65537"/>
    <w:rsid w:val="00F65661"/>
    <w:rsid w:val="00F659B4"/>
    <w:rsid w:val="00F65A60"/>
    <w:rsid w:val="00F65AD4"/>
    <w:rsid w:val="00F65BF5"/>
    <w:rsid w:val="00F66068"/>
    <w:rsid w:val="00F660EF"/>
    <w:rsid w:val="00F66592"/>
    <w:rsid w:val="00F66652"/>
    <w:rsid w:val="00F66663"/>
    <w:rsid w:val="00F6666C"/>
    <w:rsid w:val="00F667CE"/>
    <w:rsid w:val="00F66927"/>
    <w:rsid w:val="00F66A84"/>
    <w:rsid w:val="00F66B54"/>
    <w:rsid w:val="00F66B9F"/>
    <w:rsid w:val="00F66D0C"/>
    <w:rsid w:val="00F66DED"/>
    <w:rsid w:val="00F67234"/>
    <w:rsid w:val="00F672DE"/>
    <w:rsid w:val="00F67512"/>
    <w:rsid w:val="00F67D3C"/>
    <w:rsid w:val="00F67F56"/>
    <w:rsid w:val="00F67FB3"/>
    <w:rsid w:val="00F67FD0"/>
    <w:rsid w:val="00F67FDF"/>
    <w:rsid w:val="00F700F0"/>
    <w:rsid w:val="00F7024F"/>
    <w:rsid w:val="00F702A5"/>
    <w:rsid w:val="00F706CE"/>
    <w:rsid w:val="00F7088D"/>
    <w:rsid w:val="00F70DD9"/>
    <w:rsid w:val="00F70EF0"/>
    <w:rsid w:val="00F70F2C"/>
    <w:rsid w:val="00F711A0"/>
    <w:rsid w:val="00F7130B"/>
    <w:rsid w:val="00F7134C"/>
    <w:rsid w:val="00F7167E"/>
    <w:rsid w:val="00F717E7"/>
    <w:rsid w:val="00F71AC0"/>
    <w:rsid w:val="00F71EAC"/>
    <w:rsid w:val="00F72039"/>
    <w:rsid w:val="00F723E9"/>
    <w:rsid w:val="00F728AE"/>
    <w:rsid w:val="00F7296A"/>
    <w:rsid w:val="00F72971"/>
    <w:rsid w:val="00F72C53"/>
    <w:rsid w:val="00F72CD1"/>
    <w:rsid w:val="00F73046"/>
    <w:rsid w:val="00F7327B"/>
    <w:rsid w:val="00F736B6"/>
    <w:rsid w:val="00F737A3"/>
    <w:rsid w:val="00F73852"/>
    <w:rsid w:val="00F738BC"/>
    <w:rsid w:val="00F7394B"/>
    <w:rsid w:val="00F73AE5"/>
    <w:rsid w:val="00F73D1F"/>
    <w:rsid w:val="00F73D6B"/>
    <w:rsid w:val="00F73E70"/>
    <w:rsid w:val="00F7418D"/>
    <w:rsid w:val="00F742AF"/>
    <w:rsid w:val="00F745B8"/>
    <w:rsid w:val="00F74783"/>
    <w:rsid w:val="00F74826"/>
    <w:rsid w:val="00F7494F"/>
    <w:rsid w:val="00F74A04"/>
    <w:rsid w:val="00F74BC3"/>
    <w:rsid w:val="00F74FA7"/>
    <w:rsid w:val="00F75449"/>
    <w:rsid w:val="00F75A78"/>
    <w:rsid w:val="00F75B2D"/>
    <w:rsid w:val="00F75FA1"/>
    <w:rsid w:val="00F7616A"/>
    <w:rsid w:val="00F76181"/>
    <w:rsid w:val="00F762A4"/>
    <w:rsid w:val="00F76519"/>
    <w:rsid w:val="00F7667F"/>
    <w:rsid w:val="00F76756"/>
    <w:rsid w:val="00F76A02"/>
    <w:rsid w:val="00F76B24"/>
    <w:rsid w:val="00F76C68"/>
    <w:rsid w:val="00F76F62"/>
    <w:rsid w:val="00F7712F"/>
    <w:rsid w:val="00F77293"/>
    <w:rsid w:val="00F77472"/>
    <w:rsid w:val="00F77493"/>
    <w:rsid w:val="00F7750B"/>
    <w:rsid w:val="00F77564"/>
    <w:rsid w:val="00F7758A"/>
    <w:rsid w:val="00F775A1"/>
    <w:rsid w:val="00F77A78"/>
    <w:rsid w:val="00F77B73"/>
    <w:rsid w:val="00F77C43"/>
    <w:rsid w:val="00F77C88"/>
    <w:rsid w:val="00F80112"/>
    <w:rsid w:val="00F80295"/>
    <w:rsid w:val="00F806FA"/>
    <w:rsid w:val="00F8089D"/>
    <w:rsid w:val="00F80C72"/>
    <w:rsid w:val="00F80F11"/>
    <w:rsid w:val="00F80FA9"/>
    <w:rsid w:val="00F8102E"/>
    <w:rsid w:val="00F810ED"/>
    <w:rsid w:val="00F813B1"/>
    <w:rsid w:val="00F815D3"/>
    <w:rsid w:val="00F8173B"/>
    <w:rsid w:val="00F81764"/>
    <w:rsid w:val="00F81876"/>
    <w:rsid w:val="00F818BC"/>
    <w:rsid w:val="00F81977"/>
    <w:rsid w:val="00F81B22"/>
    <w:rsid w:val="00F81B2C"/>
    <w:rsid w:val="00F81E84"/>
    <w:rsid w:val="00F81F39"/>
    <w:rsid w:val="00F82058"/>
    <w:rsid w:val="00F82305"/>
    <w:rsid w:val="00F823CE"/>
    <w:rsid w:val="00F82449"/>
    <w:rsid w:val="00F82458"/>
    <w:rsid w:val="00F825FF"/>
    <w:rsid w:val="00F82621"/>
    <w:rsid w:val="00F8285B"/>
    <w:rsid w:val="00F828DD"/>
    <w:rsid w:val="00F82C81"/>
    <w:rsid w:val="00F82E01"/>
    <w:rsid w:val="00F831E5"/>
    <w:rsid w:val="00F832BE"/>
    <w:rsid w:val="00F83457"/>
    <w:rsid w:val="00F834C7"/>
    <w:rsid w:val="00F83813"/>
    <w:rsid w:val="00F8387C"/>
    <w:rsid w:val="00F83AA6"/>
    <w:rsid w:val="00F83CC0"/>
    <w:rsid w:val="00F83D69"/>
    <w:rsid w:val="00F840CD"/>
    <w:rsid w:val="00F842E1"/>
    <w:rsid w:val="00F84458"/>
    <w:rsid w:val="00F84507"/>
    <w:rsid w:val="00F846C7"/>
    <w:rsid w:val="00F848A0"/>
    <w:rsid w:val="00F84CD0"/>
    <w:rsid w:val="00F84FED"/>
    <w:rsid w:val="00F8512A"/>
    <w:rsid w:val="00F8515A"/>
    <w:rsid w:val="00F8522E"/>
    <w:rsid w:val="00F852CD"/>
    <w:rsid w:val="00F85331"/>
    <w:rsid w:val="00F853CC"/>
    <w:rsid w:val="00F8545D"/>
    <w:rsid w:val="00F85571"/>
    <w:rsid w:val="00F85614"/>
    <w:rsid w:val="00F8570A"/>
    <w:rsid w:val="00F85753"/>
    <w:rsid w:val="00F85784"/>
    <w:rsid w:val="00F85835"/>
    <w:rsid w:val="00F858DF"/>
    <w:rsid w:val="00F85A60"/>
    <w:rsid w:val="00F85BE7"/>
    <w:rsid w:val="00F860CC"/>
    <w:rsid w:val="00F861EB"/>
    <w:rsid w:val="00F86375"/>
    <w:rsid w:val="00F867C2"/>
    <w:rsid w:val="00F86977"/>
    <w:rsid w:val="00F86A9D"/>
    <w:rsid w:val="00F86AC9"/>
    <w:rsid w:val="00F86E68"/>
    <w:rsid w:val="00F86E85"/>
    <w:rsid w:val="00F86FED"/>
    <w:rsid w:val="00F87060"/>
    <w:rsid w:val="00F87094"/>
    <w:rsid w:val="00F8715C"/>
    <w:rsid w:val="00F872C3"/>
    <w:rsid w:val="00F87476"/>
    <w:rsid w:val="00F87517"/>
    <w:rsid w:val="00F875D7"/>
    <w:rsid w:val="00F87712"/>
    <w:rsid w:val="00F87715"/>
    <w:rsid w:val="00F87771"/>
    <w:rsid w:val="00F877E1"/>
    <w:rsid w:val="00F87AE1"/>
    <w:rsid w:val="00F87FD4"/>
    <w:rsid w:val="00F90066"/>
    <w:rsid w:val="00F901FE"/>
    <w:rsid w:val="00F904AC"/>
    <w:rsid w:val="00F905D2"/>
    <w:rsid w:val="00F906D3"/>
    <w:rsid w:val="00F906EF"/>
    <w:rsid w:val="00F907A6"/>
    <w:rsid w:val="00F908F5"/>
    <w:rsid w:val="00F908FF"/>
    <w:rsid w:val="00F909CA"/>
    <w:rsid w:val="00F90BF8"/>
    <w:rsid w:val="00F90C03"/>
    <w:rsid w:val="00F90DB7"/>
    <w:rsid w:val="00F91004"/>
    <w:rsid w:val="00F9102B"/>
    <w:rsid w:val="00F91265"/>
    <w:rsid w:val="00F914C5"/>
    <w:rsid w:val="00F917C9"/>
    <w:rsid w:val="00F91865"/>
    <w:rsid w:val="00F918B5"/>
    <w:rsid w:val="00F91A08"/>
    <w:rsid w:val="00F91A2B"/>
    <w:rsid w:val="00F926B6"/>
    <w:rsid w:val="00F92A5F"/>
    <w:rsid w:val="00F92B51"/>
    <w:rsid w:val="00F92C3D"/>
    <w:rsid w:val="00F92C4B"/>
    <w:rsid w:val="00F93237"/>
    <w:rsid w:val="00F935A2"/>
    <w:rsid w:val="00F935F1"/>
    <w:rsid w:val="00F93635"/>
    <w:rsid w:val="00F93F7E"/>
    <w:rsid w:val="00F94132"/>
    <w:rsid w:val="00F94325"/>
    <w:rsid w:val="00F945BA"/>
    <w:rsid w:val="00F945C1"/>
    <w:rsid w:val="00F9481D"/>
    <w:rsid w:val="00F9489F"/>
    <w:rsid w:val="00F94B13"/>
    <w:rsid w:val="00F95285"/>
    <w:rsid w:val="00F95424"/>
    <w:rsid w:val="00F95437"/>
    <w:rsid w:val="00F95448"/>
    <w:rsid w:val="00F9547B"/>
    <w:rsid w:val="00F954EC"/>
    <w:rsid w:val="00F9576D"/>
    <w:rsid w:val="00F957C3"/>
    <w:rsid w:val="00F958A2"/>
    <w:rsid w:val="00F958AC"/>
    <w:rsid w:val="00F95ED4"/>
    <w:rsid w:val="00F95F16"/>
    <w:rsid w:val="00F96066"/>
    <w:rsid w:val="00F9619A"/>
    <w:rsid w:val="00F96327"/>
    <w:rsid w:val="00F967EC"/>
    <w:rsid w:val="00F96965"/>
    <w:rsid w:val="00F9699C"/>
    <w:rsid w:val="00F96AFF"/>
    <w:rsid w:val="00F96BD9"/>
    <w:rsid w:val="00F96C6D"/>
    <w:rsid w:val="00F96C8E"/>
    <w:rsid w:val="00F96CC0"/>
    <w:rsid w:val="00F96D06"/>
    <w:rsid w:val="00F96D5E"/>
    <w:rsid w:val="00F96DC0"/>
    <w:rsid w:val="00F9715F"/>
    <w:rsid w:val="00F9717B"/>
    <w:rsid w:val="00F972A2"/>
    <w:rsid w:val="00F9793C"/>
    <w:rsid w:val="00F97D8A"/>
    <w:rsid w:val="00F97D9A"/>
    <w:rsid w:val="00F97E12"/>
    <w:rsid w:val="00FA0054"/>
    <w:rsid w:val="00FA0133"/>
    <w:rsid w:val="00FA029B"/>
    <w:rsid w:val="00FA0363"/>
    <w:rsid w:val="00FA0396"/>
    <w:rsid w:val="00FA0576"/>
    <w:rsid w:val="00FA05B9"/>
    <w:rsid w:val="00FA05C6"/>
    <w:rsid w:val="00FA05F9"/>
    <w:rsid w:val="00FA0A2E"/>
    <w:rsid w:val="00FA0CE4"/>
    <w:rsid w:val="00FA0E41"/>
    <w:rsid w:val="00FA1010"/>
    <w:rsid w:val="00FA1188"/>
    <w:rsid w:val="00FA1223"/>
    <w:rsid w:val="00FA1562"/>
    <w:rsid w:val="00FA1565"/>
    <w:rsid w:val="00FA15E2"/>
    <w:rsid w:val="00FA1876"/>
    <w:rsid w:val="00FA18E6"/>
    <w:rsid w:val="00FA1B3F"/>
    <w:rsid w:val="00FA1D94"/>
    <w:rsid w:val="00FA1DFB"/>
    <w:rsid w:val="00FA21A5"/>
    <w:rsid w:val="00FA22C5"/>
    <w:rsid w:val="00FA248A"/>
    <w:rsid w:val="00FA272B"/>
    <w:rsid w:val="00FA2A18"/>
    <w:rsid w:val="00FA2C6B"/>
    <w:rsid w:val="00FA322B"/>
    <w:rsid w:val="00FA34C2"/>
    <w:rsid w:val="00FA3778"/>
    <w:rsid w:val="00FA3837"/>
    <w:rsid w:val="00FA400B"/>
    <w:rsid w:val="00FA41E5"/>
    <w:rsid w:val="00FA4435"/>
    <w:rsid w:val="00FA4554"/>
    <w:rsid w:val="00FA4645"/>
    <w:rsid w:val="00FA4BBC"/>
    <w:rsid w:val="00FA4CBA"/>
    <w:rsid w:val="00FA4F40"/>
    <w:rsid w:val="00FA521A"/>
    <w:rsid w:val="00FA55F8"/>
    <w:rsid w:val="00FA5B47"/>
    <w:rsid w:val="00FA5C13"/>
    <w:rsid w:val="00FA6186"/>
    <w:rsid w:val="00FA61A9"/>
    <w:rsid w:val="00FA61C3"/>
    <w:rsid w:val="00FA637C"/>
    <w:rsid w:val="00FA65D3"/>
    <w:rsid w:val="00FA693F"/>
    <w:rsid w:val="00FA6B8F"/>
    <w:rsid w:val="00FA6ED9"/>
    <w:rsid w:val="00FA6EF0"/>
    <w:rsid w:val="00FA713A"/>
    <w:rsid w:val="00FA7215"/>
    <w:rsid w:val="00FA729A"/>
    <w:rsid w:val="00FA72A9"/>
    <w:rsid w:val="00FA7344"/>
    <w:rsid w:val="00FA7524"/>
    <w:rsid w:val="00FA77FB"/>
    <w:rsid w:val="00FA7902"/>
    <w:rsid w:val="00FB005A"/>
    <w:rsid w:val="00FB009C"/>
    <w:rsid w:val="00FB018C"/>
    <w:rsid w:val="00FB0373"/>
    <w:rsid w:val="00FB0576"/>
    <w:rsid w:val="00FB0672"/>
    <w:rsid w:val="00FB085A"/>
    <w:rsid w:val="00FB097B"/>
    <w:rsid w:val="00FB0A8D"/>
    <w:rsid w:val="00FB0B50"/>
    <w:rsid w:val="00FB0BD0"/>
    <w:rsid w:val="00FB0DA5"/>
    <w:rsid w:val="00FB0E18"/>
    <w:rsid w:val="00FB14DC"/>
    <w:rsid w:val="00FB1596"/>
    <w:rsid w:val="00FB1851"/>
    <w:rsid w:val="00FB189E"/>
    <w:rsid w:val="00FB199B"/>
    <w:rsid w:val="00FB1A82"/>
    <w:rsid w:val="00FB1B01"/>
    <w:rsid w:val="00FB1C28"/>
    <w:rsid w:val="00FB1F7F"/>
    <w:rsid w:val="00FB1FBF"/>
    <w:rsid w:val="00FB1FE2"/>
    <w:rsid w:val="00FB2029"/>
    <w:rsid w:val="00FB2155"/>
    <w:rsid w:val="00FB222E"/>
    <w:rsid w:val="00FB2A24"/>
    <w:rsid w:val="00FB2A3E"/>
    <w:rsid w:val="00FB2BBD"/>
    <w:rsid w:val="00FB2BFA"/>
    <w:rsid w:val="00FB2C26"/>
    <w:rsid w:val="00FB2CD1"/>
    <w:rsid w:val="00FB2EF9"/>
    <w:rsid w:val="00FB303C"/>
    <w:rsid w:val="00FB3357"/>
    <w:rsid w:val="00FB335B"/>
    <w:rsid w:val="00FB358D"/>
    <w:rsid w:val="00FB37CF"/>
    <w:rsid w:val="00FB37DE"/>
    <w:rsid w:val="00FB37E6"/>
    <w:rsid w:val="00FB399E"/>
    <w:rsid w:val="00FB3A0F"/>
    <w:rsid w:val="00FB3A5C"/>
    <w:rsid w:val="00FB3F23"/>
    <w:rsid w:val="00FB4320"/>
    <w:rsid w:val="00FB43B1"/>
    <w:rsid w:val="00FB4475"/>
    <w:rsid w:val="00FB460C"/>
    <w:rsid w:val="00FB4751"/>
    <w:rsid w:val="00FB4A68"/>
    <w:rsid w:val="00FB4AF4"/>
    <w:rsid w:val="00FB4F34"/>
    <w:rsid w:val="00FB4F6E"/>
    <w:rsid w:val="00FB5041"/>
    <w:rsid w:val="00FB5138"/>
    <w:rsid w:val="00FB515C"/>
    <w:rsid w:val="00FB5267"/>
    <w:rsid w:val="00FB5626"/>
    <w:rsid w:val="00FB566A"/>
    <w:rsid w:val="00FB5674"/>
    <w:rsid w:val="00FB5691"/>
    <w:rsid w:val="00FB5739"/>
    <w:rsid w:val="00FB57AA"/>
    <w:rsid w:val="00FB5848"/>
    <w:rsid w:val="00FB5916"/>
    <w:rsid w:val="00FB5D1E"/>
    <w:rsid w:val="00FB643E"/>
    <w:rsid w:val="00FB6521"/>
    <w:rsid w:val="00FB668D"/>
    <w:rsid w:val="00FB68BB"/>
    <w:rsid w:val="00FB6D97"/>
    <w:rsid w:val="00FB6D9D"/>
    <w:rsid w:val="00FB6FF8"/>
    <w:rsid w:val="00FB7253"/>
    <w:rsid w:val="00FB7270"/>
    <w:rsid w:val="00FB72A9"/>
    <w:rsid w:val="00FB7466"/>
    <w:rsid w:val="00FB7C58"/>
    <w:rsid w:val="00FC0074"/>
    <w:rsid w:val="00FC00CC"/>
    <w:rsid w:val="00FC01AF"/>
    <w:rsid w:val="00FC01EF"/>
    <w:rsid w:val="00FC0523"/>
    <w:rsid w:val="00FC0568"/>
    <w:rsid w:val="00FC0ADA"/>
    <w:rsid w:val="00FC0B57"/>
    <w:rsid w:val="00FC0C4B"/>
    <w:rsid w:val="00FC0D5E"/>
    <w:rsid w:val="00FC10F6"/>
    <w:rsid w:val="00FC1138"/>
    <w:rsid w:val="00FC1293"/>
    <w:rsid w:val="00FC12BC"/>
    <w:rsid w:val="00FC173B"/>
    <w:rsid w:val="00FC17B0"/>
    <w:rsid w:val="00FC1AAB"/>
    <w:rsid w:val="00FC1DDE"/>
    <w:rsid w:val="00FC2016"/>
    <w:rsid w:val="00FC220E"/>
    <w:rsid w:val="00FC242C"/>
    <w:rsid w:val="00FC25CC"/>
    <w:rsid w:val="00FC27D8"/>
    <w:rsid w:val="00FC2A08"/>
    <w:rsid w:val="00FC2A24"/>
    <w:rsid w:val="00FC2B58"/>
    <w:rsid w:val="00FC2F3F"/>
    <w:rsid w:val="00FC3051"/>
    <w:rsid w:val="00FC3213"/>
    <w:rsid w:val="00FC3429"/>
    <w:rsid w:val="00FC3725"/>
    <w:rsid w:val="00FC39B9"/>
    <w:rsid w:val="00FC3B3A"/>
    <w:rsid w:val="00FC3C17"/>
    <w:rsid w:val="00FC3C83"/>
    <w:rsid w:val="00FC3E6F"/>
    <w:rsid w:val="00FC3EAF"/>
    <w:rsid w:val="00FC3FB9"/>
    <w:rsid w:val="00FC40CA"/>
    <w:rsid w:val="00FC447A"/>
    <w:rsid w:val="00FC44AD"/>
    <w:rsid w:val="00FC45C2"/>
    <w:rsid w:val="00FC464E"/>
    <w:rsid w:val="00FC4BA3"/>
    <w:rsid w:val="00FC4D50"/>
    <w:rsid w:val="00FC4D83"/>
    <w:rsid w:val="00FC4E4D"/>
    <w:rsid w:val="00FC4ED6"/>
    <w:rsid w:val="00FC50D0"/>
    <w:rsid w:val="00FC5145"/>
    <w:rsid w:val="00FC51A2"/>
    <w:rsid w:val="00FC53EC"/>
    <w:rsid w:val="00FC54DD"/>
    <w:rsid w:val="00FC55BC"/>
    <w:rsid w:val="00FC55D9"/>
    <w:rsid w:val="00FC56DD"/>
    <w:rsid w:val="00FC5706"/>
    <w:rsid w:val="00FC59CC"/>
    <w:rsid w:val="00FC5EB5"/>
    <w:rsid w:val="00FC6108"/>
    <w:rsid w:val="00FC6204"/>
    <w:rsid w:val="00FC6234"/>
    <w:rsid w:val="00FC64DD"/>
    <w:rsid w:val="00FC6971"/>
    <w:rsid w:val="00FC69A6"/>
    <w:rsid w:val="00FC6BBB"/>
    <w:rsid w:val="00FC6C6D"/>
    <w:rsid w:val="00FC6F79"/>
    <w:rsid w:val="00FC6F85"/>
    <w:rsid w:val="00FC71C4"/>
    <w:rsid w:val="00FC7698"/>
    <w:rsid w:val="00FC7949"/>
    <w:rsid w:val="00FC7A2B"/>
    <w:rsid w:val="00FC7A76"/>
    <w:rsid w:val="00FC7ABD"/>
    <w:rsid w:val="00FC7AC9"/>
    <w:rsid w:val="00FC7AE1"/>
    <w:rsid w:val="00FC7C95"/>
    <w:rsid w:val="00FC7FAE"/>
    <w:rsid w:val="00FD041F"/>
    <w:rsid w:val="00FD08B2"/>
    <w:rsid w:val="00FD0CA2"/>
    <w:rsid w:val="00FD0ED3"/>
    <w:rsid w:val="00FD10A0"/>
    <w:rsid w:val="00FD10A9"/>
    <w:rsid w:val="00FD11CD"/>
    <w:rsid w:val="00FD1443"/>
    <w:rsid w:val="00FD14D1"/>
    <w:rsid w:val="00FD1756"/>
    <w:rsid w:val="00FD1877"/>
    <w:rsid w:val="00FD18D5"/>
    <w:rsid w:val="00FD1C67"/>
    <w:rsid w:val="00FD1CFE"/>
    <w:rsid w:val="00FD1D90"/>
    <w:rsid w:val="00FD1E1C"/>
    <w:rsid w:val="00FD1F7B"/>
    <w:rsid w:val="00FD2200"/>
    <w:rsid w:val="00FD24B2"/>
    <w:rsid w:val="00FD24F9"/>
    <w:rsid w:val="00FD26FB"/>
    <w:rsid w:val="00FD2718"/>
    <w:rsid w:val="00FD2882"/>
    <w:rsid w:val="00FD2984"/>
    <w:rsid w:val="00FD29B4"/>
    <w:rsid w:val="00FD2A53"/>
    <w:rsid w:val="00FD2A78"/>
    <w:rsid w:val="00FD2B88"/>
    <w:rsid w:val="00FD2B9F"/>
    <w:rsid w:val="00FD3299"/>
    <w:rsid w:val="00FD335E"/>
    <w:rsid w:val="00FD3408"/>
    <w:rsid w:val="00FD35E7"/>
    <w:rsid w:val="00FD3891"/>
    <w:rsid w:val="00FD38E0"/>
    <w:rsid w:val="00FD38F6"/>
    <w:rsid w:val="00FD3AA7"/>
    <w:rsid w:val="00FD3E6A"/>
    <w:rsid w:val="00FD44F9"/>
    <w:rsid w:val="00FD47E3"/>
    <w:rsid w:val="00FD4827"/>
    <w:rsid w:val="00FD4866"/>
    <w:rsid w:val="00FD488C"/>
    <w:rsid w:val="00FD4909"/>
    <w:rsid w:val="00FD49C6"/>
    <w:rsid w:val="00FD4BA8"/>
    <w:rsid w:val="00FD4CAD"/>
    <w:rsid w:val="00FD4CE3"/>
    <w:rsid w:val="00FD4E86"/>
    <w:rsid w:val="00FD4EED"/>
    <w:rsid w:val="00FD4F78"/>
    <w:rsid w:val="00FD4F7C"/>
    <w:rsid w:val="00FD4FDC"/>
    <w:rsid w:val="00FD5207"/>
    <w:rsid w:val="00FD52A0"/>
    <w:rsid w:val="00FD543A"/>
    <w:rsid w:val="00FD581B"/>
    <w:rsid w:val="00FD5BF5"/>
    <w:rsid w:val="00FD5C01"/>
    <w:rsid w:val="00FD5DB1"/>
    <w:rsid w:val="00FD5F00"/>
    <w:rsid w:val="00FD5FFB"/>
    <w:rsid w:val="00FD60EF"/>
    <w:rsid w:val="00FD6403"/>
    <w:rsid w:val="00FD649F"/>
    <w:rsid w:val="00FD6535"/>
    <w:rsid w:val="00FD68F9"/>
    <w:rsid w:val="00FD690A"/>
    <w:rsid w:val="00FD6CCD"/>
    <w:rsid w:val="00FD7435"/>
    <w:rsid w:val="00FD7449"/>
    <w:rsid w:val="00FD7568"/>
    <w:rsid w:val="00FD774D"/>
    <w:rsid w:val="00FD7773"/>
    <w:rsid w:val="00FD77C5"/>
    <w:rsid w:val="00FD795A"/>
    <w:rsid w:val="00FD7B1D"/>
    <w:rsid w:val="00FD7D89"/>
    <w:rsid w:val="00FD7E5B"/>
    <w:rsid w:val="00FD7F76"/>
    <w:rsid w:val="00FE019D"/>
    <w:rsid w:val="00FE0302"/>
    <w:rsid w:val="00FE04A3"/>
    <w:rsid w:val="00FE051D"/>
    <w:rsid w:val="00FE0861"/>
    <w:rsid w:val="00FE096D"/>
    <w:rsid w:val="00FE0A5A"/>
    <w:rsid w:val="00FE0ADD"/>
    <w:rsid w:val="00FE0B21"/>
    <w:rsid w:val="00FE0BD3"/>
    <w:rsid w:val="00FE0C9E"/>
    <w:rsid w:val="00FE0CAB"/>
    <w:rsid w:val="00FE1382"/>
    <w:rsid w:val="00FE1580"/>
    <w:rsid w:val="00FE165C"/>
    <w:rsid w:val="00FE1848"/>
    <w:rsid w:val="00FE1906"/>
    <w:rsid w:val="00FE1987"/>
    <w:rsid w:val="00FE1A04"/>
    <w:rsid w:val="00FE1A74"/>
    <w:rsid w:val="00FE1B1E"/>
    <w:rsid w:val="00FE1CA4"/>
    <w:rsid w:val="00FE1CF3"/>
    <w:rsid w:val="00FE1F0F"/>
    <w:rsid w:val="00FE21E3"/>
    <w:rsid w:val="00FE2314"/>
    <w:rsid w:val="00FE231D"/>
    <w:rsid w:val="00FE26F8"/>
    <w:rsid w:val="00FE2855"/>
    <w:rsid w:val="00FE286B"/>
    <w:rsid w:val="00FE286D"/>
    <w:rsid w:val="00FE2C61"/>
    <w:rsid w:val="00FE2E71"/>
    <w:rsid w:val="00FE2F2C"/>
    <w:rsid w:val="00FE31FF"/>
    <w:rsid w:val="00FE333C"/>
    <w:rsid w:val="00FE36A0"/>
    <w:rsid w:val="00FE3777"/>
    <w:rsid w:val="00FE3B76"/>
    <w:rsid w:val="00FE3CC5"/>
    <w:rsid w:val="00FE3D56"/>
    <w:rsid w:val="00FE3DDD"/>
    <w:rsid w:val="00FE3E5E"/>
    <w:rsid w:val="00FE40E1"/>
    <w:rsid w:val="00FE40F5"/>
    <w:rsid w:val="00FE41B0"/>
    <w:rsid w:val="00FE42B1"/>
    <w:rsid w:val="00FE439B"/>
    <w:rsid w:val="00FE43C2"/>
    <w:rsid w:val="00FE43DF"/>
    <w:rsid w:val="00FE4603"/>
    <w:rsid w:val="00FE4860"/>
    <w:rsid w:val="00FE4B0A"/>
    <w:rsid w:val="00FE4EDC"/>
    <w:rsid w:val="00FE4F4A"/>
    <w:rsid w:val="00FE4F56"/>
    <w:rsid w:val="00FE52AA"/>
    <w:rsid w:val="00FE53E2"/>
    <w:rsid w:val="00FE5421"/>
    <w:rsid w:val="00FE554A"/>
    <w:rsid w:val="00FE56B1"/>
    <w:rsid w:val="00FE5793"/>
    <w:rsid w:val="00FE5BF1"/>
    <w:rsid w:val="00FE6016"/>
    <w:rsid w:val="00FE60D9"/>
    <w:rsid w:val="00FE6165"/>
    <w:rsid w:val="00FE6350"/>
    <w:rsid w:val="00FE63E1"/>
    <w:rsid w:val="00FE6660"/>
    <w:rsid w:val="00FE6792"/>
    <w:rsid w:val="00FE6BE4"/>
    <w:rsid w:val="00FE6C1B"/>
    <w:rsid w:val="00FE6D8F"/>
    <w:rsid w:val="00FE6E00"/>
    <w:rsid w:val="00FE7205"/>
    <w:rsid w:val="00FE7348"/>
    <w:rsid w:val="00FE73DE"/>
    <w:rsid w:val="00FE73ED"/>
    <w:rsid w:val="00FE7DEB"/>
    <w:rsid w:val="00FE7EB4"/>
    <w:rsid w:val="00FE7F6D"/>
    <w:rsid w:val="00FF024F"/>
    <w:rsid w:val="00FF03BA"/>
    <w:rsid w:val="00FF0546"/>
    <w:rsid w:val="00FF06A6"/>
    <w:rsid w:val="00FF06DA"/>
    <w:rsid w:val="00FF0DE3"/>
    <w:rsid w:val="00FF0E99"/>
    <w:rsid w:val="00FF0FA8"/>
    <w:rsid w:val="00FF0FAC"/>
    <w:rsid w:val="00FF102E"/>
    <w:rsid w:val="00FF111E"/>
    <w:rsid w:val="00FF12D4"/>
    <w:rsid w:val="00FF12E3"/>
    <w:rsid w:val="00FF1319"/>
    <w:rsid w:val="00FF1345"/>
    <w:rsid w:val="00FF1513"/>
    <w:rsid w:val="00FF15F1"/>
    <w:rsid w:val="00FF17EB"/>
    <w:rsid w:val="00FF186B"/>
    <w:rsid w:val="00FF19DE"/>
    <w:rsid w:val="00FF19FA"/>
    <w:rsid w:val="00FF1A05"/>
    <w:rsid w:val="00FF1C66"/>
    <w:rsid w:val="00FF1DDE"/>
    <w:rsid w:val="00FF1E8A"/>
    <w:rsid w:val="00FF1FB7"/>
    <w:rsid w:val="00FF24B8"/>
    <w:rsid w:val="00FF24CA"/>
    <w:rsid w:val="00FF2529"/>
    <w:rsid w:val="00FF262D"/>
    <w:rsid w:val="00FF2D0F"/>
    <w:rsid w:val="00FF330D"/>
    <w:rsid w:val="00FF34CE"/>
    <w:rsid w:val="00FF3999"/>
    <w:rsid w:val="00FF3C1A"/>
    <w:rsid w:val="00FF3C26"/>
    <w:rsid w:val="00FF3CC5"/>
    <w:rsid w:val="00FF40E3"/>
    <w:rsid w:val="00FF4733"/>
    <w:rsid w:val="00FF485E"/>
    <w:rsid w:val="00FF48D5"/>
    <w:rsid w:val="00FF4C61"/>
    <w:rsid w:val="00FF4DBA"/>
    <w:rsid w:val="00FF4E1E"/>
    <w:rsid w:val="00FF4EC1"/>
    <w:rsid w:val="00FF4F9B"/>
    <w:rsid w:val="00FF50C1"/>
    <w:rsid w:val="00FF52E8"/>
    <w:rsid w:val="00FF5939"/>
    <w:rsid w:val="00FF5AD5"/>
    <w:rsid w:val="00FF5BF9"/>
    <w:rsid w:val="00FF5DD8"/>
    <w:rsid w:val="00FF624A"/>
    <w:rsid w:val="00FF627D"/>
    <w:rsid w:val="00FF6879"/>
    <w:rsid w:val="00FF6884"/>
    <w:rsid w:val="00FF6B63"/>
    <w:rsid w:val="00FF6C39"/>
    <w:rsid w:val="00FF6CF3"/>
    <w:rsid w:val="00FF6E37"/>
    <w:rsid w:val="00FF70CF"/>
    <w:rsid w:val="00FF7289"/>
    <w:rsid w:val="00FF72A6"/>
    <w:rsid w:val="00FF73FC"/>
    <w:rsid w:val="00FF7749"/>
    <w:rsid w:val="00FF77F3"/>
    <w:rsid w:val="00FF7885"/>
    <w:rsid w:val="00FF78BC"/>
    <w:rsid w:val="00FF7BEC"/>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98F39"/>
  <w15:chartTrackingRefBased/>
  <w15:docId w15:val="{84F8FD09-90C6-42E6-ADB0-36BD097F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44B7E"/>
    <w:pPr>
      <w:spacing w:after="120" w:line="240" w:lineRule="auto"/>
    </w:pPr>
    <w:rPr>
      <w:rFonts w:ascii="Arial" w:eastAsia="Times New Roman" w:hAnsi="Arial" w:cs="Times New Roman"/>
      <w:sz w:val="20"/>
      <w:szCs w:val="24"/>
    </w:rPr>
  </w:style>
  <w:style w:type="paragraph" w:styleId="Heading1">
    <w:name w:val="heading 1"/>
    <w:basedOn w:val="Normal"/>
    <w:next w:val="Normal"/>
    <w:link w:val="Heading1Char"/>
    <w:uiPriority w:val="9"/>
    <w:qFormat/>
    <w:rsid w:val="009001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5CFE"/>
    <w:pPr>
      <w:keepNext/>
      <w:keepLines/>
      <w:spacing w:before="36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Normal"/>
    <w:link w:val="Heading3Char"/>
    <w:uiPriority w:val="9"/>
    <w:unhideWhenUsed/>
    <w:qFormat/>
    <w:rsid w:val="009001F9"/>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62511C"/>
    <w:pPr>
      <w:keepNext/>
      <w:keepLines/>
      <w:spacing w:before="80" w:after="80"/>
      <w:outlineLvl w:val="3"/>
    </w:pPr>
    <w:rPr>
      <w:rFonts w:asciiTheme="majorHAnsi" w:eastAsiaTheme="majorEastAsia" w:hAnsiTheme="majorHAnsi" w:cstheme="majorBidi"/>
      <w:i/>
      <w:iCs/>
      <w:color w:val="2E74B5" w:themeColor="accent1" w:themeShade="BF"/>
      <w:sz w:val="24"/>
    </w:rPr>
  </w:style>
  <w:style w:type="paragraph" w:styleId="Heading5">
    <w:name w:val="heading 5"/>
    <w:basedOn w:val="Normal"/>
    <w:next w:val="Normal"/>
    <w:link w:val="Heading5Char"/>
    <w:unhideWhenUsed/>
    <w:qFormat/>
    <w:rsid w:val="00415C19"/>
    <w:pPr>
      <w:keepNext/>
      <w:keepLines/>
      <w:spacing w:before="40" w:line="276" w:lineRule="auto"/>
      <w:outlineLvl w:val="4"/>
    </w:pPr>
    <w:rPr>
      <w:rFonts w:asciiTheme="majorHAnsi" w:eastAsiaTheme="majorEastAsia" w:hAnsiTheme="majorHAnsi" w:cstheme="majorBidi"/>
      <w:color w:val="2E74B5" w:themeColor="accent1" w:themeShade="BF"/>
      <w:sz w:val="24"/>
    </w:rPr>
  </w:style>
  <w:style w:type="paragraph" w:styleId="Heading6">
    <w:name w:val="heading 6"/>
    <w:basedOn w:val="Normal"/>
    <w:next w:val="Normal"/>
    <w:link w:val="Heading6Char"/>
    <w:uiPriority w:val="9"/>
    <w:unhideWhenUsed/>
    <w:qFormat/>
    <w:rsid w:val="00415C19"/>
    <w:pPr>
      <w:keepNext/>
      <w:keepLines/>
      <w:spacing w:before="40" w:line="276" w:lineRule="auto"/>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unhideWhenUsed/>
    <w:qFormat/>
    <w:rsid w:val="00B95C8A"/>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1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1848"/>
    <w:rPr>
      <w:rFonts w:asciiTheme="majorHAnsi" w:eastAsiaTheme="majorEastAsia" w:hAnsiTheme="majorHAnsi" w:cstheme="majorBidi"/>
      <w:b/>
      <w:bCs/>
      <w:color w:val="000000" w:themeColor="text1"/>
      <w:sz w:val="28"/>
      <w:szCs w:val="28"/>
    </w:rPr>
  </w:style>
  <w:style w:type="character" w:customStyle="1" w:styleId="Heading3Char">
    <w:name w:val="Heading 3 Char"/>
    <w:basedOn w:val="DefaultParagraphFont"/>
    <w:link w:val="Heading3"/>
    <w:uiPriority w:val="9"/>
    <w:rsid w:val="009001F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2511C"/>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415C19"/>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415C19"/>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B95C8A"/>
    <w:rPr>
      <w:rFonts w:asciiTheme="majorHAnsi" w:eastAsiaTheme="majorEastAsia" w:hAnsiTheme="majorHAnsi" w:cstheme="majorBidi"/>
      <w:i/>
      <w:iCs/>
      <w:color w:val="1F4D78" w:themeColor="accent1" w:themeShade="7F"/>
      <w:sz w:val="18"/>
    </w:rPr>
  </w:style>
  <w:style w:type="paragraph" w:customStyle="1" w:styleId="PSDocNumH2">
    <w:name w:val="PSDocNumH2"/>
    <w:basedOn w:val="Heading2"/>
    <w:link w:val="PSDocNumH2Char"/>
    <w:qFormat/>
    <w:rsid w:val="008D18B8"/>
    <w:pPr>
      <w:spacing w:before="240"/>
    </w:pPr>
    <w:rPr>
      <w:rFonts w:ascii="Arial" w:hAnsi="Arial"/>
      <w:color w:val="auto"/>
    </w:rPr>
  </w:style>
  <w:style w:type="character" w:customStyle="1" w:styleId="PSDocNumH2Char">
    <w:name w:val="PSDocNumH2 Char"/>
    <w:basedOn w:val="Heading2Char"/>
    <w:link w:val="PSDocNumH2"/>
    <w:rsid w:val="008D18B8"/>
    <w:rPr>
      <w:rFonts w:ascii="Arial" w:eastAsiaTheme="majorEastAsia" w:hAnsi="Arial" w:cstheme="majorBidi"/>
      <w:b/>
      <w:bCs/>
      <w:color w:val="000000" w:themeColor="text1"/>
      <w:sz w:val="28"/>
      <w:szCs w:val="28"/>
    </w:rPr>
  </w:style>
  <w:style w:type="paragraph" w:customStyle="1" w:styleId="PSDocH1">
    <w:name w:val="PSDocH1"/>
    <w:basedOn w:val="Heading1"/>
    <w:link w:val="PSDocH1Char"/>
    <w:qFormat/>
    <w:rsid w:val="00440BD8"/>
    <w:rPr>
      <w:rFonts w:ascii="Arial" w:hAnsi="Arial"/>
      <w:b/>
      <w:color w:val="auto"/>
      <w:sz w:val="28"/>
    </w:rPr>
  </w:style>
  <w:style w:type="character" w:customStyle="1" w:styleId="PSDocH1Char">
    <w:name w:val="PSDocH1 Char"/>
    <w:basedOn w:val="Heading1Char"/>
    <w:link w:val="PSDocH1"/>
    <w:rsid w:val="00440BD8"/>
    <w:rPr>
      <w:rFonts w:ascii="Arial" w:eastAsiaTheme="majorEastAsia" w:hAnsi="Arial" w:cstheme="majorBidi"/>
      <w:b/>
      <w:color w:val="2E74B5" w:themeColor="accent1" w:themeShade="BF"/>
      <w:sz w:val="28"/>
      <w:szCs w:val="32"/>
    </w:rPr>
  </w:style>
  <w:style w:type="paragraph" w:styleId="Header">
    <w:name w:val="header"/>
    <w:basedOn w:val="Normal"/>
    <w:link w:val="HeaderChar"/>
    <w:uiPriority w:val="99"/>
    <w:unhideWhenUsed/>
    <w:rsid w:val="007E7A66"/>
    <w:pPr>
      <w:tabs>
        <w:tab w:val="center" w:pos="4680"/>
        <w:tab w:val="right" w:pos="9360"/>
      </w:tabs>
    </w:pPr>
  </w:style>
  <w:style w:type="character" w:customStyle="1" w:styleId="HeaderChar">
    <w:name w:val="Header Char"/>
    <w:basedOn w:val="DefaultParagraphFont"/>
    <w:link w:val="Header"/>
    <w:uiPriority w:val="99"/>
    <w:rsid w:val="007E7A66"/>
    <w:rPr>
      <w:rFonts w:ascii="Arial" w:eastAsia="Calibri" w:hAnsi="Arial" w:cs="Times New Roman"/>
    </w:rPr>
  </w:style>
  <w:style w:type="paragraph" w:styleId="Footer">
    <w:name w:val="footer"/>
    <w:basedOn w:val="Normal"/>
    <w:link w:val="FooterChar"/>
    <w:uiPriority w:val="99"/>
    <w:unhideWhenUsed/>
    <w:rsid w:val="007E7A66"/>
    <w:pPr>
      <w:tabs>
        <w:tab w:val="center" w:pos="4680"/>
        <w:tab w:val="right" w:pos="9360"/>
      </w:tabs>
    </w:pPr>
  </w:style>
  <w:style w:type="character" w:customStyle="1" w:styleId="FooterChar">
    <w:name w:val="Footer Char"/>
    <w:basedOn w:val="DefaultParagraphFont"/>
    <w:link w:val="Footer"/>
    <w:uiPriority w:val="99"/>
    <w:rsid w:val="007E7A66"/>
    <w:rPr>
      <w:rFonts w:ascii="Arial" w:eastAsia="Calibri" w:hAnsi="Arial" w:cs="Times New Roman"/>
    </w:rPr>
  </w:style>
  <w:style w:type="paragraph" w:customStyle="1" w:styleId="Default">
    <w:name w:val="Default"/>
    <w:rsid w:val="007E7A66"/>
    <w:pPr>
      <w:autoSpaceDE w:val="0"/>
      <w:autoSpaceDN w:val="0"/>
      <w:adjustRightInd w:val="0"/>
      <w:spacing w:after="0" w:line="240" w:lineRule="auto"/>
    </w:pPr>
    <w:rPr>
      <w:rFonts w:ascii="Calibri" w:eastAsia="Calibri" w:hAnsi="Calibri" w:cs="Calibri"/>
      <w:color w:val="000000"/>
      <w:sz w:val="24"/>
      <w:szCs w:val="24"/>
    </w:rPr>
  </w:style>
  <w:style w:type="paragraph" w:styleId="ListParagraph">
    <w:name w:val="List Paragraph"/>
    <w:basedOn w:val="Normal"/>
    <w:link w:val="ListParagraphChar"/>
    <w:uiPriority w:val="34"/>
    <w:qFormat/>
    <w:rsid w:val="0028244D"/>
    <w:pPr>
      <w:numPr>
        <w:numId w:val="1"/>
      </w:numPr>
      <w:spacing w:after="80"/>
    </w:pPr>
  </w:style>
  <w:style w:type="character" w:customStyle="1" w:styleId="ListParagraphChar">
    <w:name w:val="List Paragraph Char"/>
    <w:basedOn w:val="DefaultParagraphFont"/>
    <w:link w:val="ListParagraph"/>
    <w:uiPriority w:val="34"/>
    <w:rsid w:val="0028244D"/>
    <w:rPr>
      <w:rFonts w:ascii="Arial" w:eastAsia="Calibri" w:hAnsi="Arial" w:cs="Times New Roman"/>
      <w:sz w:val="20"/>
    </w:rPr>
  </w:style>
  <w:style w:type="character" w:styleId="Hyperlink">
    <w:name w:val="Hyperlink"/>
    <w:basedOn w:val="DefaultParagraphFont"/>
    <w:uiPriority w:val="99"/>
    <w:unhideWhenUsed/>
    <w:rsid w:val="007E7A66"/>
    <w:rPr>
      <w:color w:val="0563C1" w:themeColor="hyperlink"/>
      <w:u w:val="single"/>
    </w:rPr>
  </w:style>
  <w:style w:type="paragraph" w:styleId="TOC1">
    <w:name w:val="toc 1"/>
    <w:basedOn w:val="Normal"/>
    <w:next w:val="Normal"/>
    <w:autoRedefine/>
    <w:uiPriority w:val="39"/>
    <w:unhideWhenUsed/>
    <w:qFormat/>
    <w:rsid w:val="00121F8B"/>
    <w:pPr>
      <w:spacing w:after="80"/>
    </w:pPr>
    <w:rPr>
      <w:b/>
    </w:rPr>
  </w:style>
  <w:style w:type="paragraph" w:styleId="TOC2">
    <w:name w:val="toc 2"/>
    <w:basedOn w:val="Normal"/>
    <w:next w:val="Normal"/>
    <w:autoRedefine/>
    <w:uiPriority w:val="39"/>
    <w:unhideWhenUsed/>
    <w:qFormat/>
    <w:rsid w:val="009217B3"/>
    <w:pPr>
      <w:spacing w:after="80"/>
      <w:ind w:left="216"/>
    </w:pPr>
  </w:style>
  <w:style w:type="paragraph" w:styleId="TOC3">
    <w:name w:val="toc 3"/>
    <w:basedOn w:val="Normal"/>
    <w:next w:val="Normal"/>
    <w:autoRedefine/>
    <w:uiPriority w:val="39"/>
    <w:unhideWhenUsed/>
    <w:qFormat/>
    <w:rsid w:val="009217B3"/>
    <w:pPr>
      <w:spacing w:after="40"/>
      <w:ind w:left="446"/>
    </w:pPr>
    <w:rPr>
      <w:i/>
    </w:rPr>
  </w:style>
  <w:style w:type="paragraph" w:customStyle="1" w:styleId="PSDoc">
    <w:name w:val="PSDoc"/>
    <w:basedOn w:val="Heading1"/>
    <w:next w:val="Normal"/>
    <w:link w:val="PSDocChar"/>
    <w:qFormat/>
    <w:rsid w:val="00B305AB"/>
    <w:rPr>
      <w:rFonts w:ascii="Arial" w:hAnsi="Arial"/>
      <w:b/>
      <w:bCs/>
      <w:color w:val="auto"/>
      <w:sz w:val="28"/>
      <w:szCs w:val="28"/>
    </w:rPr>
  </w:style>
  <w:style w:type="character" w:customStyle="1" w:styleId="PSDocChar">
    <w:name w:val="PSDoc Char"/>
    <w:basedOn w:val="Heading1Char"/>
    <w:link w:val="PSDoc"/>
    <w:rsid w:val="00B305AB"/>
    <w:rPr>
      <w:rFonts w:ascii="Arial" w:eastAsiaTheme="majorEastAsia" w:hAnsi="Arial" w:cstheme="majorBidi"/>
      <w:b/>
      <w:bCs/>
      <w:color w:val="2E74B5" w:themeColor="accent1" w:themeShade="BF"/>
      <w:sz w:val="28"/>
      <w:szCs w:val="28"/>
    </w:rPr>
  </w:style>
  <w:style w:type="character" w:styleId="CommentReference">
    <w:name w:val="annotation reference"/>
    <w:basedOn w:val="DefaultParagraphFont"/>
    <w:semiHidden/>
    <w:unhideWhenUsed/>
    <w:rsid w:val="007E7A66"/>
    <w:rPr>
      <w:sz w:val="16"/>
      <w:szCs w:val="16"/>
    </w:rPr>
  </w:style>
  <w:style w:type="paragraph" w:styleId="CommentText">
    <w:name w:val="annotation text"/>
    <w:basedOn w:val="Normal"/>
    <w:link w:val="CommentTextChar"/>
    <w:unhideWhenUsed/>
    <w:rsid w:val="007E7A66"/>
    <w:rPr>
      <w:rFonts w:ascii="Sabon LT Std" w:eastAsia="Batang" w:hAnsi="Sabon LT Std"/>
      <w:sz w:val="24"/>
      <w:szCs w:val="20"/>
      <w:lang w:eastAsia="ko-KR"/>
    </w:rPr>
  </w:style>
  <w:style w:type="character" w:customStyle="1" w:styleId="CommentTextChar">
    <w:name w:val="Comment Text Char"/>
    <w:basedOn w:val="DefaultParagraphFont"/>
    <w:link w:val="CommentText"/>
    <w:uiPriority w:val="99"/>
    <w:rsid w:val="007E7A66"/>
    <w:rPr>
      <w:rFonts w:ascii="Sabon LT Std" w:eastAsia="Batang" w:hAnsi="Sabon LT Std" w:cs="Times New Roman"/>
      <w:sz w:val="24"/>
      <w:szCs w:val="20"/>
      <w:lang w:eastAsia="ko-KR"/>
    </w:rPr>
  </w:style>
  <w:style w:type="paragraph" w:customStyle="1" w:styleId="PSDocH3">
    <w:name w:val="PSDocH3"/>
    <w:basedOn w:val="Heading3"/>
    <w:link w:val="PSDocH3Char"/>
    <w:qFormat/>
    <w:rsid w:val="00055AE6"/>
    <w:pPr>
      <w:spacing w:before="120" w:after="80"/>
    </w:pPr>
    <w:rPr>
      <w:b/>
      <w:color w:val="auto"/>
    </w:rPr>
  </w:style>
  <w:style w:type="character" w:customStyle="1" w:styleId="PSDocH3Char">
    <w:name w:val="PSDocH3 Char"/>
    <w:basedOn w:val="Heading3Char"/>
    <w:link w:val="PSDocH3"/>
    <w:rsid w:val="00055AE6"/>
    <w:rPr>
      <w:rFonts w:asciiTheme="majorHAnsi" w:eastAsiaTheme="majorEastAsia" w:hAnsiTheme="majorHAnsi" w:cstheme="majorBidi"/>
      <w:b/>
      <w:color w:val="1F4D78" w:themeColor="accent1" w:themeShade="7F"/>
      <w:sz w:val="24"/>
      <w:szCs w:val="24"/>
    </w:rPr>
  </w:style>
  <w:style w:type="paragraph" w:customStyle="1" w:styleId="CompactList">
    <w:name w:val="CompactList"/>
    <w:basedOn w:val="ListParagraph"/>
    <w:link w:val="CompactListChar"/>
    <w:qFormat/>
    <w:rsid w:val="00486306"/>
    <w:pPr>
      <w:numPr>
        <w:numId w:val="0"/>
      </w:numPr>
      <w:spacing w:after="40"/>
    </w:pPr>
  </w:style>
  <w:style w:type="character" w:customStyle="1" w:styleId="CompactListChar">
    <w:name w:val="CompactList Char"/>
    <w:basedOn w:val="ListParagraphChar"/>
    <w:link w:val="CompactList"/>
    <w:rsid w:val="00486306"/>
    <w:rPr>
      <w:rFonts w:ascii="Arial" w:eastAsia="Calibri" w:hAnsi="Arial" w:cs="Times New Roman"/>
      <w:sz w:val="18"/>
    </w:rPr>
  </w:style>
  <w:style w:type="paragraph" w:styleId="BalloonText">
    <w:name w:val="Balloon Text"/>
    <w:basedOn w:val="Normal"/>
    <w:link w:val="BalloonTextChar"/>
    <w:uiPriority w:val="99"/>
    <w:semiHidden/>
    <w:unhideWhenUsed/>
    <w:rsid w:val="00D70D5E"/>
    <w:rPr>
      <w:rFonts w:ascii="Segoe UI" w:hAnsi="Segoe UI" w:cs="Segoe UI"/>
      <w:szCs w:val="18"/>
    </w:rPr>
  </w:style>
  <w:style w:type="character" w:customStyle="1" w:styleId="BalloonTextChar">
    <w:name w:val="Balloon Text Char"/>
    <w:basedOn w:val="DefaultParagraphFont"/>
    <w:link w:val="BalloonText"/>
    <w:uiPriority w:val="99"/>
    <w:semiHidden/>
    <w:rsid w:val="00D70D5E"/>
    <w:rPr>
      <w:rFonts w:ascii="Segoe UI" w:eastAsia="Calibri" w:hAnsi="Segoe UI" w:cs="Segoe UI"/>
      <w:sz w:val="18"/>
      <w:szCs w:val="18"/>
    </w:rPr>
  </w:style>
  <w:style w:type="paragraph" w:customStyle="1" w:styleId="PSDocH2">
    <w:name w:val="PSDocH2"/>
    <w:basedOn w:val="PSDocNumH2"/>
    <w:next w:val="Normal"/>
    <w:link w:val="PSDocH2Char"/>
    <w:qFormat/>
    <w:rsid w:val="005F2388"/>
    <w:rPr>
      <w:sz w:val="24"/>
    </w:rPr>
  </w:style>
  <w:style w:type="character" w:customStyle="1" w:styleId="PSDocH2Char">
    <w:name w:val="PSDocH2 Char"/>
    <w:basedOn w:val="PSDocNumH2Char"/>
    <w:link w:val="PSDocH2"/>
    <w:rsid w:val="005F2388"/>
    <w:rPr>
      <w:rFonts w:ascii="Arial" w:eastAsiaTheme="majorEastAsia" w:hAnsi="Arial" w:cstheme="majorBidi"/>
      <w:b/>
      <w:bCs/>
      <w:color w:val="000000" w:themeColor="text1"/>
      <w:sz w:val="24"/>
      <w:szCs w:val="28"/>
    </w:rPr>
  </w:style>
  <w:style w:type="character" w:customStyle="1" w:styleId="text-base">
    <w:name w:val="text-base"/>
    <w:basedOn w:val="DefaultParagraphFont"/>
    <w:rsid w:val="00034046"/>
  </w:style>
  <w:style w:type="character" w:styleId="Strong">
    <w:name w:val="Strong"/>
    <w:basedOn w:val="DefaultParagraphFont"/>
    <w:qFormat/>
    <w:rsid w:val="00034046"/>
    <w:rPr>
      <w:b/>
      <w:bCs/>
    </w:rPr>
  </w:style>
  <w:style w:type="paragraph" w:styleId="Caption">
    <w:name w:val="caption"/>
    <w:basedOn w:val="Normal"/>
    <w:next w:val="Normal"/>
    <w:uiPriority w:val="35"/>
    <w:unhideWhenUsed/>
    <w:qFormat/>
    <w:rsid w:val="00EA7D09"/>
    <w:pPr>
      <w:spacing w:after="40"/>
    </w:pPr>
    <w:rPr>
      <w:i/>
      <w:iCs/>
      <w:color w:val="44546A" w:themeColor="text2"/>
      <w:sz w:val="18"/>
      <w:szCs w:val="18"/>
    </w:rPr>
  </w:style>
  <w:style w:type="table" w:styleId="TableGrid">
    <w:name w:val="Table Grid"/>
    <w:basedOn w:val="TableNormal"/>
    <w:rsid w:val="000E3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164A1"/>
    <w:pPr>
      <w:spacing w:after="0" w:line="240" w:lineRule="auto"/>
    </w:pPr>
    <w:rPr>
      <w:rFonts w:ascii="Calibri" w:eastAsia="Calibri"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176678"/>
    <w:pPr>
      <w:spacing w:after="100" w:line="259" w:lineRule="auto"/>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176678"/>
    <w:pPr>
      <w:spacing w:after="100" w:line="259" w:lineRule="auto"/>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176678"/>
    <w:pPr>
      <w:spacing w:after="100" w:line="259" w:lineRule="auto"/>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176678"/>
    <w:pPr>
      <w:spacing w:after="100" w:line="259" w:lineRule="auto"/>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176678"/>
    <w:pPr>
      <w:spacing w:after="100" w:line="259" w:lineRule="auto"/>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176678"/>
    <w:pPr>
      <w:spacing w:after="100" w:line="259" w:lineRule="auto"/>
      <w:ind w:left="1760"/>
    </w:pPr>
    <w:rPr>
      <w:rFonts w:asciiTheme="minorHAnsi" w:eastAsiaTheme="minorEastAsia" w:hAnsiTheme="minorHAnsi" w:cstheme="minorBidi"/>
      <w:sz w:val="22"/>
    </w:rPr>
  </w:style>
  <w:style w:type="character" w:styleId="FollowedHyperlink">
    <w:name w:val="FollowedHyperlink"/>
    <w:basedOn w:val="DefaultParagraphFont"/>
    <w:uiPriority w:val="99"/>
    <w:unhideWhenUsed/>
    <w:rsid w:val="00153496"/>
    <w:rPr>
      <w:color w:val="954F72" w:themeColor="followedHyperlink"/>
      <w:u w:val="single"/>
    </w:rPr>
  </w:style>
  <w:style w:type="paragraph" w:styleId="NoSpacing">
    <w:name w:val="No Spacing"/>
    <w:link w:val="NoSpacingChar"/>
    <w:uiPriority w:val="1"/>
    <w:qFormat/>
    <w:rsid w:val="000F2A1C"/>
    <w:pPr>
      <w:spacing w:after="0" w:line="240" w:lineRule="auto"/>
    </w:pPr>
    <w:rPr>
      <w:rFonts w:ascii="Arial" w:eastAsia="Calibri" w:hAnsi="Arial" w:cs="Times New Roman"/>
      <w:sz w:val="18"/>
    </w:rPr>
  </w:style>
  <w:style w:type="paragraph" w:styleId="CommentSubject">
    <w:name w:val="annotation subject"/>
    <w:basedOn w:val="CommentText"/>
    <w:next w:val="CommentText"/>
    <w:link w:val="CommentSubjectChar"/>
    <w:uiPriority w:val="99"/>
    <w:semiHidden/>
    <w:unhideWhenUsed/>
    <w:rsid w:val="00B16490"/>
    <w:rPr>
      <w:rFonts w:ascii="Arial" w:eastAsia="Calibri" w:hAnsi="Arial"/>
      <w:b/>
      <w:bCs/>
      <w:sz w:val="20"/>
      <w:lang w:eastAsia="en-US"/>
    </w:rPr>
  </w:style>
  <w:style w:type="character" w:customStyle="1" w:styleId="CommentSubjectChar">
    <w:name w:val="Comment Subject Char"/>
    <w:basedOn w:val="CommentTextChar"/>
    <w:link w:val="CommentSubject"/>
    <w:uiPriority w:val="99"/>
    <w:rsid w:val="00B16490"/>
    <w:rPr>
      <w:rFonts w:ascii="Arial" w:eastAsia="Calibri" w:hAnsi="Arial" w:cs="Times New Roman"/>
      <w:b/>
      <w:bCs/>
      <w:sz w:val="20"/>
      <w:szCs w:val="20"/>
      <w:lang w:eastAsia="ko-KR"/>
    </w:rPr>
  </w:style>
  <w:style w:type="paragraph" w:styleId="DocumentMap">
    <w:name w:val="Document Map"/>
    <w:basedOn w:val="Normal"/>
    <w:link w:val="DocumentMapChar"/>
    <w:uiPriority w:val="99"/>
    <w:semiHidden/>
    <w:unhideWhenUsed/>
    <w:rsid w:val="00F15AF3"/>
    <w:rPr>
      <w:rFonts w:ascii="Times New Roman" w:hAnsi="Times New Roman"/>
      <w:sz w:val="24"/>
    </w:rPr>
  </w:style>
  <w:style w:type="character" w:customStyle="1" w:styleId="DocumentMapChar">
    <w:name w:val="Document Map Char"/>
    <w:basedOn w:val="DefaultParagraphFont"/>
    <w:link w:val="DocumentMap"/>
    <w:uiPriority w:val="99"/>
    <w:semiHidden/>
    <w:rsid w:val="00F15AF3"/>
    <w:rPr>
      <w:rFonts w:ascii="Times New Roman" w:eastAsia="Calibri" w:hAnsi="Times New Roman" w:cs="Times New Roman"/>
      <w:sz w:val="24"/>
      <w:szCs w:val="24"/>
    </w:rPr>
  </w:style>
  <w:style w:type="paragraph" w:styleId="Revision">
    <w:name w:val="Revision"/>
    <w:hidden/>
    <w:uiPriority w:val="99"/>
    <w:semiHidden/>
    <w:rsid w:val="007326F7"/>
    <w:pPr>
      <w:spacing w:after="0" w:line="240" w:lineRule="auto"/>
    </w:pPr>
    <w:rPr>
      <w:rFonts w:ascii="Arial" w:eastAsia="Calibri" w:hAnsi="Arial" w:cs="Times New Roman"/>
      <w:sz w:val="18"/>
    </w:rPr>
  </w:style>
  <w:style w:type="paragraph" w:customStyle="1" w:styleId="TOC">
    <w:name w:val="TOC"/>
    <w:basedOn w:val="Normal"/>
    <w:rsid w:val="00AA5F43"/>
    <w:pPr>
      <w:spacing w:before="180" w:after="240"/>
    </w:pPr>
    <w:rPr>
      <w:rFonts w:ascii="DINOT-Medium" w:eastAsia="Batang" w:hAnsi="DINOT-Medium"/>
      <w:b/>
      <w:sz w:val="36"/>
      <w:lang w:eastAsia="ko-KR"/>
    </w:rPr>
  </w:style>
  <w:style w:type="paragraph" w:styleId="BodyText">
    <w:name w:val="Body Text"/>
    <w:basedOn w:val="Normal"/>
    <w:link w:val="BodyTextChar"/>
    <w:rsid w:val="00AA5F43"/>
    <w:pPr>
      <w:ind w:left="576"/>
    </w:pPr>
    <w:rPr>
      <w:rFonts w:ascii="Sabon LT Std" w:eastAsia="Batang" w:hAnsi="Sabon LT Std"/>
      <w:lang w:eastAsia="ko-KR"/>
    </w:rPr>
  </w:style>
  <w:style w:type="character" w:customStyle="1" w:styleId="BodyTextChar">
    <w:name w:val="Body Text Char"/>
    <w:basedOn w:val="DefaultParagraphFont"/>
    <w:link w:val="BodyText"/>
    <w:rsid w:val="00AA5F43"/>
    <w:rPr>
      <w:rFonts w:ascii="Sabon LT Std" w:eastAsia="Batang" w:hAnsi="Sabon LT Std" w:cs="Times New Roman"/>
      <w:sz w:val="20"/>
      <w:szCs w:val="24"/>
      <w:lang w:eastAsia="ko-KR"/>
    </w:rPr>
  </w:style>
  <w:style w:type="character" w:customStyle="1" w:styleId="Style20ptBold">
    <w:name w:val="Style 20 pt Bold"/>
    <w:rsid w:val="00AA5F43"/>
    <w:rPr>
      <w:rFonts w:ascii="DINOT-Medium" w:hAnsi="DINOT-Medium"/>
      <w:b/>
      <w:bCs/>
      <w:sz w:val="40"/>
    </w:rPr>
  </w:style>
  <w:style w:type="paragraph" w:styleId="Date">
    <w:name w:val="Date"/>
    <w:basedOn w:val="Normal"/>
    <w:next w:val="Normal"/>
    <w:link w:val="DateChar"/>
    <w:rsid w:val="00AA5F43"/>
    <w:rPr>
      <w:rFonts w:eastAsia="Batang"/>
      <w:lang w:eastAsia="ko-KR"/>
    </w:rPr>
  </w:style>
  <w:style w:type="character" w:customStyle="1" w:styleId="DateChar">
    <w:name w:val="Date Char"/>
    <w:basedOn w:val="DefaultParagraphFont"/>
    <w:link w:val="Date"/>
    <w:rsid w:val="00AA5F43"/>
    <w:rPr>
      <w:rFonts w:ascii="Arial" w:eastAsia="Batang" w:hAnsi="Arial" w:cs="Times New Roman"/>
      <w:sz w:val="20"/>
      <w:szCs w:val="24"/>
      <w:lang w:eastAsia="ko-KR"/>
    </w:rPr>
  </w:style>
  <w:style w:type="paragraph" w:customStyle="1" w:styleId="PANAddress">
    <w:name w:val="PAN Address"/>
    <w:basedOn w:val="Normal"/>
    <w:autoRedefine/>
    <w:rsid w:val="00AA5F43"/>
    <w:pPr>
      <w:keepNext/>
      <w:spacing w:line="220" w:lineRule="exact"/>
      <w:outlineLvl w:val="2"/>
    </w:pPr>
    <w:rPr>
      <w:rFonts w:eastAsia="Times"/>
      <w:b/>
      <w:color w:val="316989"/>
      <w:sz w:val="28"/>
      <w:szCs w:val="20"/>
    </w:rPr>
  </w:style>
  <w:style w:type="paragraph" w:customStyle="1" w:styleId="BodyText1">
    <w:name w:val="Body Text1"/>
    <w:basedOn w:val="Normal"/>
    <w:link w:val="BodytextChar1"/>
    <w:rsid w:val="00AA5F43"/>
    <w:pPr>
      <w:suppressAutoHyphens/>
      <w:snapToGrid w:val="0"/>
      <w:spacing w:after="180" w:line="230" w:lineRule="atLeast"/>
      <w:ind w:left="432"/>
    </w:pPr>
    <w:rPr>
      <w:rFonts w:ascii="Sabon LT Std" w:eastAsia="Batang" w:hAnsi="Sabon LT Std" w:cs="Arial"/>
      <w:szCs w:val="18"/>
      <w:lang w:eastAsia="ar-SA"/>
    </w:rPr>
  </w:style>
  <w:style w:type="paragraph" w:styleId="PlainText">
    <w:name w:val="Plain Text"/>
    <w:basedOn w:val="Normal"/>
    <w:link w:val="PlainTextChar"/>
    <w:rsid w:val="00AA5F43"/>
    <w:rPr>
      <w:rFonts w:ascii="Courier New" w:eastAsia="Batang" w:hAnsi="Courier New" w:cs="Courier New"/>
      <w:szCs w:val="20"/>
      <w:lang w:eastAsia="ko-KR"/>
    </w:rPr>
  </w:style>
  <w:style w:type="character" w:customStyle="1" w:styleId="PlainTextChar">
    <w:name w:val="Plain Text Char"/>
    <w:basedOn w:val="DefaultParagraphFont"/>
    <w:link w:val="PlainText"/>
    <w:rsid w:val="00AA5F43"/>
    <w:rPr>
      <w:rFonts w:ascii="Courier New" w:eastAsia="Batang" w:hAnsi="Courier New" w:cs="Courier New"/>
      <w:sz w:val="20"/>
      <w:szCs w:val="20"/>
      <w:lang w:eastAsia="ko-KR"/>
    </w:rPr>
  </w:style>
  <w:style w:type="character" w:customStyle="1" w:styleId="BodytextChar0">
    <w:name w:val="Body text Char"/>
    <w:rsid w:val="00AA5F43"/>
    <w:rPr>
      <w:rFonts w:ascii="Arial" w:eastAsia="Batang" w:hAnsi="Arial"/>
      <w:noProof w:val="0"/>
      <w:szCs w:val="24"/>
      <w:lang w:val="en-US" w:eastAsia="ar-SA" w:bidi="ar-SA"/>
    </w:rPr>
  </w:style>
  <w:style w:type="paragraph" w:customStyle="1" w:styleId="LightGrid-Accent31">
    <w:name w:val="Light Grid - Accent 31"/>
    <w:basedOn w:val="Normal"/>
    <w:qFormat/>
    <w:rsid w:val="00AA5F43"/>
    <w:pPr>
      <w:spacing w:after="200"/>
      <w:ind w:left="720"/>
    </w:pPr>
    <w:rPr>
      <w:rFonts w:ascii="Cambria" w:hAnsi="Cambria"/>
      <w:sz w:val="24"/>
    </w:rPr>
  </w:style>
  <w:style w:type="numbering" w:customStyle="1" w:styleId="List1">
    <w:name w:val="List 1"/>
    <w:autoRedefine/>
    <w:rsid w:val="00AA5F43"/>
  </w:style>
  <w:style w:type="paragraph" w:styleId="NormalWeb">
    <w:name w:val="Normal (Web)"/>
    <w:basedOn w:val="Normal"/>
    <w:uiPriority w:val="99"/>
    <w:rsid w:val="00AA5F43"/>
    <w:pPr>
      <w:spacing w:before="100" w:beforeAutospacing="1" w:after="100" w:afterAutospacing="1"/>
    </w:pPr>
    <w:rPr>
      <w:rFonts w:ascii="Times New Roman" w:eastAsia="Batang" w:hAnsi="Times New Roman"/>
      <w:sz w:val="24"/>
      <w:lang w:eastAsia="ja-JP"/>
    </w:rPr>
  </w:style>
  <w:style w:type="character" w:customStyle="1" w:styleId="mediumtext">
    <w:name w:val="mediumtext"/>
    <w:basedOn w:val="DefaultParagraphFont"/>
    <w:rsid w:val="00AA5F43"/>
  </w:style>
  <w:style w:type="paragraph" w:customStyle="1" w:styleId="Body">
    <w:name w:val="Body"/>
    <w:basedOn w:val="BodyText"/>
    <w:rsid w:val="00AA5F43"/>
    <w:rPr>
      <w:rFonts w:ascii="Arial" w:hAnsi="Arial"/>
    </w:rPr>
  </w:style>
  <w:style w:type="paragraph" w:customStyle="1" w:styleId="xl31">
    <w:name w:val="xl31"/>
    <w:basedOn w:val="Normal"/>
    <w:rsid w:val="00AA5F43"/>
    <w:pPr>
      <w:pBdr>
        <w:top w:val="single" w:sz="4" w:space="0" w:color="FFFFFF"/>
        <w:left w:val="single" w:sz="4" w:space="0" w:color="FFFFFF"/>
        <w:bottom w:val="single" w:sz="4" w:space="0" w:color="CDCDCD"/>
        <w:right w:val="single" w:sz="4" w:space="0" w:color="FFFFFF"/>
      </w:pBdr>
      <w:shd w:val="clear" w:color="auto" w:fill="C1CB9A"/>
      <w:spacing w:before="100" w:beforeAutospacing="1" w:after="100" w:afterAutospacing="1"/>
    </w:pPr>
    <w:rPr>
      <w:rFonts w:eastAsia="Batang" w:cs="Arial"/>
      <w:sz w:val="16"/>
      <w:szCs w:val="16"/>
      <w:lang w:eastAsia="ja-JP"/>
    </w:rPr>
  </w:style>
  <w:style w:type="paragraph" w:customStyle="1" w:styleId="xl32">
    <w:name w:val="xl32"/>
    <w:basedOn w:val="Normal"/>
    <w:rsid w:val="00AA5F43"/>
    <w:pPr>
      <w:pBdr>
        <w:top w:val="single" w:sz="4" w:space="0" w:color="CDCDCD"/>
        <w:left w:val="single" w:sz="4" w:space="0" w:color="CDCDCD"/>
        <w:bottom w:val="single" w:sz="4" w:space="0" w:color="CDCDCD"/>
        <w:right w:val="single" w:sz="4" w:space="0" w:color="CDCDCD"/>
      </w:pBdr>
      <w:spacing w:before="100" w:beforeAutospacing="1" w:after="100" w:afterAutospacing="1"/>
    </w:pPr>
    <w:rPr>
      <w:rFonts w:eastAsia="Batang" w:cs="Arial"/>
      <w:sz w:val="16"/>
      <w:szCs w:val="16"/>
      <w:lang w:eastAsia="ja-JP"/>
    </w:rPr>
  </w:style>
  <w:style w:type="paragraph" w:customStyle="1" w:styleId="xl33">
    <w:name w:val="xl33"/>
    <w:basedOn w:val="Normal"/>
    <w:rsid w:val="00AA5F43"/>
    <w:pPr>
      <w:pBdr>
        <w:top w:val="single" w:sz="4" w:space="0" w:color="CDCDCD"/>
        <w:left w:val="single" w:sz="4" w:space="0" w:color="CDCDCD"/>
        <w:bottom w:val="single" w:sz="4" w:space="0" w:color="CDCDCD"/>
        <w:right w:val="single" w:sz="4" w:space="0" w:color="CDCDCD"/>
      </w:pBdr>
      <w:shd w:val="clear" w:color="auto" w:fill="C1CB9A"/>
      <w:spacing w:before="100" w:beforeAutospacing="1" w:after="100" w:afterAutospacing="1"/>
    </w:pPr>
    <w:rPr>
      <w:rFonts w:eastAsia="Batang" w:cs="Arial"/>
      <w:sz w:val="16"/>
      <w:szCs w:val="16"/>
      <w:lang w:eastAsia="ja-JP"/>
    </w:rPr>
  </w:style>
  <w:style w:type="paragraph" w:styleId="FootnoteText">
    <w:name w:val="footnote text"/>
    <w:basedOn w:val="Normal"/>
    <w:link w:val="FootnoteTextChar"/>
    <w:semiHidden/>
    <w:rsid w:val="00AA5F43"/>
    <w:rPr>
      <w:rFonts w:eastAsia="Batang"/>
      <w:szCs w:val="20"/>
      <w:lang w:eastAsia="ko-KR"/>
    </w:rPr>
  </w:style>
  <w:style w:type="character" w:customStyle="1" w:styleId="FootnoteTextChar">
    <w:name w:val="Footnote Text Char"/>
    <w:basedOn w:val="DefaultParagraphFont"/>
    <w:link w:val="FootnoteText"/>
    <w:semiHidden/>
    <w:rsid w:val="00AA5F43"/>
    <w:rPr>
      <w:rFonts w:ascii="Arial" w:eastAsia="Batang" w:hAnsi="Arial" w:cs="Times New Roman"/>
      <w:sz w:val="20"/>
      <w:szCs w:val="20"/>
      <w:lang w:eastAsia="ko-KR"/>
    </w:rPr>
  </w:style>
  <w:style w:type="character" w:styleId="FootnoteReference">
    <w:name w:val="footnote reference"/>
    <w:semiHidden/>
    <w:rsid w:val="00AA5F43"/>
    <w:rPr>
      <w:vertAlign w:val="superscript"/>
    </w:rPr>
  </w:style>
  <w:style w:type="paragraph" w:styleId="EndnoteText">
    <w:name w:val="endnote text"/>
    <w:basedOn w:val="Normal"/>
    <w:link w:val="EndnoteTextChar"/>
    <w:semiHidden/>
    <w:rsid w:val="00AA5F43"/>
    <w:rPr>
      <w:rFonts w:eastAsia="Batang"/>
      <w:szCs w:val="20"/>
      <w:lang w:eastAsia="ko-KR"/>
    </w:rPr>
  </w:style>
  <w:style w:type="character" w:customStyle="1" w:styleId="EndnoteTextChar">
    <w:name w:val="Endnote Text Char"/>
    <w:basedOn w:val="DefaultParagraphFont"/>
    <w:link w:val="EndnoteText"/>
    <w:semiHidden/>
    <w:rsid w:val="00AA5F43"/>
    <w:rPr>
      <w:rFonts w:ascii="Arial" w:eastAsia="Batang" w:hAnsi="Arial" w:cs="Times New Roman"/>
      <w:sz w:val="20"/>
      <w:szCs w:val="20"/>
      <w:lang w:eastAsia="ko-KR"/>
    </w:rPr>
  </w:style>
  <w:style w:type="character" w:styleId="EndnoteReference">
    <w:name w:val="endnote reference"/>
    <w:semiHidden/>
    <w:rsid w:val="00AA5F43"/>
    <w:rPr>
      <w:vertAlign w:val="superscript"/>
    </w:rPr>
  </w:style>
  <w:style w:type="paragraph" w:customStyle="1" w:styleId="xl36">
    <w:name w:val="xl36"/>
    <w:basedOn w:val="Normal"/>
    <w:rsid w:val="00AA5F43"/>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Batang" w:cs="Arial"/>
      <w:color w:val="000000"/>
      <w:szCs w:val="18"/>
      <w:lang w:eastAsia="ja-JP"/>
    </w:rPr>
  </w:style>
  <w:style w:type="numbering" w:customStyle="1" w:styleId="List21">
    <w:name w:val="List 21"/>
    <w:rsid w:val="00AA5F43"/>
    <w:pPr>
      <w:numPr>
        <w:numId w:val="2"/>
      </w:numPr>
    </w:pPr>
  </w:style>
  <w:style w:type="character" w:customStyle="1" w:styleId="BodytextChar1">
    <w:name w:val="Body text Char1"/>
    <w:link w:val="BodyText1"/>
    <w:rsid w:val="00AA5F43"/>
    <w:rPr>
      <w:rFonts w:ascii="Sabon LT Std" w:eastAsia="Batang" w:hAnsi="Sabon LT Std" w:cs="Arial"/>
      <w:sz w:val="20"/>
      <w:szCs w:val="18"/>
      <w:lang w:eastAsia="ar-SA"/>
    </w:rPr>
  </w:style>
  <w:style w:type="character" w:styleId="Emphasis">
    <w:name w:val="Emphasis"/>
    <w:uiPriority w:val="20"/>
    <w:qFormat/>
    <w:rsid w:val="00AA5F43"/>
    <w:rPr>
      <w:i/>
      <w:iCs/>
    </w:rPr>
  </w:style>
  <w:style w:type="paragraph" w:customStyle="1" w:styleId="MediumList2-Accent21">
    <w:name w:val="Medium List 2 - Accent 21"/>
    <w:hidden/>
    <w:uiPriority w:val="99"/>
    <w:semiHidden/>
    <w:rsid w:val="00AA5F43"/>
    <w:pPr>
      <w:spacing w:after="0" w:line="240" w:lineRule="auto"/>
    </w:pPr>
    <w:rPr>
      <w:rFonts w:ascii="Arial" w:eastAsia="Batang" w:hAnsi="Arial" w:cs="Times New Roman"/>
      <w:sz w:val="20"/>
      <w:szCs w:val="24"/>
      <w:lang w:eastAsia="ko-KR"/>
    </w:rPr>
  </w:style>
  <w:style w:type="paragraph" w:customStyle="1" w:styleId="xl101">
    <w:name w:val="xl101"/>
    <w:basedOn w:val="Normal"/>
    <w:rsid w:val="00AA5F43"/>
    <w:pPr>
      <w:spacing w:before="100" w:beforeAutospacing="1" w:after="100" w:afterAutospacing="1"/>
    </w:pPr>
    <w:rPr>
      <w:rFonts w:ascii="Calibri" w:hAnsi="Calibri" w:cs="Calibri"/>
      <w:szCs w:val="18"/>
    </w:rPr>
  </w:style>
  <w:style w:type="paragraph" w:customStyle="1" w:styleId="xl102">
    <w:name w:val="xl102"/>
    <w:basedOn w:val="Normal"/>
    <w:rsid w:val="00AA5F43"/>
    <w:pPr>
      <w:spacing w:before="100" w:beforeAutospacing="1" w:after="100" w:afterAutospacing="1"/>
    </w:pPr>
    <w:rPr>
      <w:rFonts w:ascii="Calibri" w:hAnsi="Calibri" w:cs="Calibri"/>
      <w:color w:val="FF0000"/>
      <w:szCs w:val="18"/>
    </w:rPr>
  </w:style>
  <w:style w:type="paragraph" w:customStyle="1" w:styleId="xl103">
    <w:name w:val="xl103"/>
    <w:basedOn w:val="Normal"/>
    <w:rsid w:val="00AA5F43"/>
    <w:pPr>
      <w:pBdr>
        <w:top w:val="single" w:sz="4" w:space="0" w:color="C1CB9A"/>
        <w:left w:val="single" w:sz="4" w:space="0" w:color="C1CB9A"/>
        <w:bottom w:val="single" w:sz="4" w:space="0" w:color="C1CB9A"/>
        <w:right w:val="single" w:sz="4" w:space="0" w:color="C1CB9A"/>
      </w:pBdr>
      <w:spacing w:before="100" w:beforeAutospacing="1" w:after="100" w:afterAutospacing="1"/>
    </w:pPr>
    <w:rPr>
      <w:rFonts w:ascii="Calibri" w:hAnsi="Calibri" w:cs="Calibri"/>
      <w:szCs w:val="18"/>
    </w:rPr>
  </w:style>
  <w:style w:type="paragraph" w:customStyle="1" w:styleId="xl104">
    <w:name w:val="xl104"/>
    <w:basedOn w:val="Normal"/>
    <w:rsid w:val="00AA5F43"/>
    <w:pPr>
      <w:spacing w:before="100" w:beforeAutospacing="1" w:after="100" w:afterAutospacing="1"/>
    </w:pPr>
    <w:rPr>
      <w:rFonts w:ascii="Calibri" w:hAnsi="Calibri" w:cs="Calibri"/>
      <w:szCs w:val="18"/>
    </w:rPr>
  </w:style>
  <w:style w:type="paragraph" w:customStyle="1" w:styleId="ColorfulShading-Accent11">
    <w:name w:val="Colorful Shading - Accent 11"/>
    <w:hidden/>
    <w:uiPriority w:val="99"/>
    <w:semiHidden/>
    <w:rsid w:val="00AA5F43"/>
    <w:pPr>
      <w:spacing w:after="0" w:line="240" w:lineRule="auto"/>
    </w:pPr>
    <w:rPr>
      <w:rFonts w:ascii="Arial" w:eastAsia="Batang" w:hAnsi="Arial" w:cs="Times New Roman"/>
      <w:sz w:val="20"/>
      <w:szCs w:val="24"/>
      <w:lang w:eastAsia="ko-KR"/>
    </w:rPr>
  </w:style>
  <w:style w:type="paragraph" w:customStyle="1" w:styleId="body0">
    <w:name w:val="body"/>
    <w:basedOn w:val="BodyText1"/>
    <w:link w:val="bodyChar"/>
    <w:qFormat/>
    <w:rsid w:val="00AA5F43"/>
    <w:rPr>
      <w:sz w:val="19"/>
    </w:rPr>
  </w:style>
  <w:style w:type="character" w:customStyle="1" w:styleId="bodyChar">
    <w:name w:val="body Char"/>
    <w:link w:val="body0"/>
    <w:rsid w:val="00AA5F43"/>
    <w:rPr>
      <w:rFonts w:ascii="Sabon LT Std" w:eastAsia="Batang" w:hAnsi="Sabon LT Std" w:cs="Arial"/>
      <w:sz w:val="19"/>
      <w:szCs w:val="18"/>
      <w:lang w:eastAsia="ar-SA"/>
    </w:rPr>
  </w:style>
  <w:style w:type="character" w:customStyle="1" w:styleId="apple-style-span">
    <w:name w:val="apple-style-span"/>
    <w:rsid w:val="00AA5F43"/>
  </w:style>
  <w:style w:type="paragraph" w:customStyle="1" w:styleId="ColorfulList-Accent11">
    <w:name w:val="Colorful List - Accent 11"/>
    <w:basedOn w:val="Normal"/>
    <w:uiPriority w:val="34"/>
    <w:qFormat/>
    <w:rsid w:val="00AA5F43"/>
    <w:pPr>
      <w:ind w:left="720"/>
      <w:contextualSpacing/>
    </w:pPr>
    <w:rPr>
      <w:rFonts w:ascii="Cambria" w:eastAsia="Cambria" w:hAnsi="Cambria"/>
      <w:sz w:val="24"/>
    </w:rPr>
  </w:style>
  <w:style w:type="paragraph" w:customStyle="1" w:styleId="Heading1A">
    <w:name w:val="Heading 1 A"/>
    <w:next w:val="Normal"/>
    <w:rsid w:val="00AA5F43"/>
    <w:pPr>
      <w:keepNext/>
      <w:spacing w:before="240" w:after="60" w:line="240" w:lineRule="auto"/>
      <w:outlineLvl w:val="0"/>
    </w:pPr>
    <w:rPr>
      <w:rFonts w:ascii="Arial Bold" w:eastAsia="ヒラギノ角ゴ Pro W3" w:hAnsi="Arial Bold" w:cs="Times New Roman"/>
      <w:color w:val="000000"/>
      <w:kern w:val="32"/>
      <w:sz w:val="32"/>
      <w:szCs w:val="20"/>
    </w:rPr>
  </w:style>
  <w:style w:type="paragraph" w:customStyle="1" w:styleId="xl79">
    <w:name w:val="xl79"/>
    <w:basedOn w:val="Normal"/>
    <w:rsid w:val="00AA5F43"/>
    <w:pPr>
      <w:spacing w:before="100" w:beforeAutospacing="1" w:after="100" w:afterAutospacing="1"/>
    </w:pPr>
    <w:rPr>
      <w:rFonts w:ascii="Calibri" w:hAnsi="Calibri" w:cs="Calibri"/>
      <w:szCs w:val="18"/>
    </w:rPr>
  </w:style>
  <w:style w:type="paragraph" w:customStyle="1" w:styleId="xl80">
    <w:name w:val="xl80"/>
    <w:basedOn w:val="Normal"/>
    <w:rsid w:val="00AA5F43"/>
    <w:pPr>
      <w:pBdr>
        <w:top w:val="single" w:sz="4" w:space="0" w:color="C1CB9A"/>
        <w:left w:val="single" w:sz="4" w:space="0" w:color="C1CB9A"/>
        <w:bottom w:val="single" w:sz="4" w:space="0" w:color="C1CB9A"/>
        <w:right w:val="single" w:sz="4" w:space="0" w:color="C1CB9A"/>
      </w:pBdr>
      <w:spacing w:before="100" w:beforeAutospacing="1" w:after="100" w:afterAutospacing="1"/>
    </w:pPr>
    <w:rPr>
      <w:rFonts w:ascii="Calibri" w:hAnsi="Calibri" w:cs="Calibri"/>
      <w:color w:val="FF0000"/>
      <w:szCs w:val="18"/>
    </w:rPr>
  </w:style>
  <w:style w:type="paragraph" w:customStyle="1" w:styleId="xl81">
    <w:name w:val="xl81"/>
    <w:basedOn w:val="Normal"/>
    <w:rsid w:val="00AA5F43"/>
    <w:pPr>
      <w:pBdr>
        <w:top w:val="single" w:sz="4" w:space="0" w:color="C1CB9A"/>
        <w:left w:val="single" w:sz="4" w:space="0" w:color="C1CB9A"/>
        <w:bottom w:val="single" w:sz="4" w:space="0" w:color="C1CB9A"/>
        <w:right w:val="single" w:sz="4" w:space="0" w:color="C1CB9A"/>
      </w:pBdr>
      <w:spacing w:before="100" w:beforeAutospacing="1" w:after="100" w:afterAutospacing="1"/>
    </w:pPr>
    <w:rPr>
      <w:rFonts w:ascii="Calibri" w:hAnsi="Calibri" w:cs="Calibri"/>
      <w:szCs w:val="18"/>
    </w:rPr>
  </w:style>
  <w:style w:type="paragraph" w:customStyle="1" w:styleId="xl82">
    <w:name w:val="xl82"/>
    <w:basedOn w:val="Normal"/>
    <w:rsid w:val="00AA5F43"/>
    <w:pPr>
      <w:spacing w:before="100" w:beforeAutospacing="1" w:after="100" w:afterAutospacing="1"/>
    </w:pPr>
    <w:rPr>
      <w:rFonts w:ascii="Calibri" w:hAnsi="Calibri" w:cs="Calibri"/>
      <w:szCs w:val="18"/>
    </w:rPr>
  </w:style>
  <w:style w:type="paragraph" w:customStyle="1" w:styleId="xl83">
    <w:name w:val="xl83"/>
    <w:basedOn w:val="Normal"/>
    <w:rsid w:val="00AA5F43"/>
    <w:pPr>
      <w:spacing w:before="100" w:beforeAutospacing="1" w:after="100" w:afterAutospacing="1"/>
    </w:pPr>
    <w:rPr>
      <w:rFonts w:ascii="Calibri" w:hAnsi="Calibri" w:cs="Calibri"/>
      <w:color w:val="FF0000"/>
      <w:szCs w:val="18"/>
    </w:rPr>
  </w:style>
  <w:style w:type="paragraph" w:customStyle="1" w:styleId="xl84">
    <w:name w:val="xl84"/>
    <w:basedOn w:val="Normal"/>
    <w:rsid w:val="00AA5F43"/>
    <w:pPr>
      <w:pBdr>
        <w:top w:val="single" w:sz="4" w:space="0" w:color="C1CB9A"/>
        <w:left w:val="single" w:sz="4" w:space="0" w:color="C1CB9A"/>
        <w:bottom w:val="single" w:sz="4" w:space="0" w:color="C1CB9A"/>
        <w:right w:val="single" w:sz="4" w:space="0" w:color="C1CB9A"/>
      </w:pBdr>
      <w:shd w:val="clear" w:color="000000" w:fill="F79646"/>
      <w:spacing w:before="100" w:beforeAutospacing="1" w:after="100" w:afterAutospacing="1"/>
    </w:pPr>
    <w:rPr>
      <w:rFonts w:ascii="Calibri" w:hAnsi="Calibri" w:cs="Calibri"/>
      <w:szCs w:val="18"/>
    </w:rPr>
  </w:style>
  <w:style w:type="paragraph" w:customStyle="1" w:styleId="Caption1">
    <w:name w:val="Caption1"/>
    <w:basedOn w:val="BodyText1"/>
    <w:link w:val="captionChar"/>
    <w:qFormat/>
    <w:rsid w:val="00AA5F43"/>
    <w:pPr>
      <w:ind w:firstLine="468"/>
    </w:pPr>
    <w:rPr>
      <w:b/>
      <w:i/>
      <w:sz w:val="18"/>
    </w:rPr>
  </w:style>
  <w:style w:type="character" w:customStyle="1" w:styleId="captionChar">
    <w:name w:val="caption Char"/>
    <w:link w:val="Caption1"/>
    <w:rsid w:val="00AA5F43"/>
    <w:rPr>
      <w:rFonts w:ascii="Sabon LT Std" w:eastAsia="Batang" w:hAnsi="Sabon LT Std" w:cs="Arial"/>
      <w:b/>
      <w:i/>
      <w:sz w:val="18"/>
      <w:szCs w:val="18"/>
      <w:lang w:eastAsia="ar-SA"/>
    </w:rPr>
  </w:style>
  <w:style w:type="character" w:customStyle="1" w:styleId="postedby">
    <w:name w:val="posted_by"/>
    <w:rsid w:val="00AA5F43"/>
  </w:style>
  <w:style w:type="paragraph" w:customStyle="1" w:styleId="xl69">
    <w:name w:val="xl69"/>
    <w:basedOn w:val="Normal"/>
    <w:rsid w:val="00AA5F43"/>
    <w:pPr>
      <w:pBdr>
        <w:top w:val="single" w:sz="4" w:space="0" w:color="C0C0C0"/>
        <w:left w:val="single" w:sz="4" w:space="0" w:color="C0C0C0"/>
        <w:bottom w:val="single" w:sz="4" w:space="0" w:color="C0C0C0"/>
        <w:right w:val="single" w:sz="4" w:space="0" w:color="C0C0C0"/>
      </w:pBdr>
      <w:spacing w:before="100" w:beforeAutospacing="1" w:after="100" w:afterAutospacing="1"/>
    </w:pPr>
    <w:rPr>
      <w:rFonts w:ascii="Times New Roman" w:hAnsi="Times New Roman"/>
      <w:szCs w:val="18"/>
    </w:rPr>
  </w:style>
  <w:style w:type="paragraph" w:customStyle="1" w:styleId="xl70">
    <w:name w:val="xl70"/>
    <w:basedOn w:val="Normal"/>
    <w:rsid w:val="00AA5F43"/>
    <w:pPr>
      <w:spacing w:before="100" w:beforeAutospacing="1" w:after="100" w:afterAutospacing="1"/>
    </w:pPr>
    <w:rPr>
      <w:rFonts w:ascii="Times New Roman" w:hAnsi="Times New Roman"/>
      <w:szCs w:val="18"/>
    </w:rPr>
  </w:style>
  <w:style w:type="paragraph" w:customStyle="1" w:styleId="xl71">
    <w:name w:val="xl71"/>
    <w:basedOn w:val="Normal"/>
    <w:rsid w:val="00AA5F43"/>
    <w:pPr>
      <w:spacing w:before="100" w:beforeAutospacing="1" w:after="100" w:afterAutospacing="1"/>
    </w:pPr>
    <w:rPr>
      <w:rFonts w:ascii="Times New Roman" w:hAnsi="Times New Roman"/>
      <w:szCs w:val="18"/>
    </w:rPr>
  </w:style>
  <w:style w:type="character" w:styleId="PageNumber">
    <w:name w:val="page number"/>
    <w:basedOn w:val="DefaultParagraphFont"/>
    <w:rsid w:val="00AA5F43"/>
  </w:style>
  <w:style w:type="paragraph" w:customStyle="1" w:styleId="TemplateNotes">
    <w:name w:val="TemplateNotes"/>
    <w:basedOn w:val="Normal"/>
    <w:qFormat/>
    <w:rsid w:val="00241132"/>
    <w:pPr>
      <w:ind w:left="720"/>
    </w:pPr>
    <w:rPr>
      <w:rFonts w:eastAsia="Batang"/>
      <w:i/>
      <w:color w:val="0070C0"/>
      <w:lang w:eastAsia="ko-KR"/>
    </w:rPr>
  </w:style>
  <w:style w:type="character" w:styleId="UnresolvedMention">
    <w:name w:val="Unresolved Mention"/>
    <w:basedOn w:val="DefaultParagraphFont"/>
    <w:uiPriority w:val="99"/>
    <w:rsid w:val="00D24939"/>
    <w:rPr>
      <w:color w:val="808080"/>
      <w:shd w:val="clear" w:color="auto" w:fill="E6E6E6"/>
    </w:rPr>
  </w:style>
  <w:style w:type="paragraph" w:customStyle="1" w:styleId="Style4">
    <w:name w:val="Style4"/>
    <w:basedOn w:val="Normal"/>
    <w:rsid w:val="002B7B0A"/>
    <w:pPr>
      <w:numPr>
        <w:ilvl w:val="2"/>
        <w:numId w:val="3"/>
      </w:numPr>
      <w:spacing w:after="80"/>
    </w:pPr>
    <w:rPr>
      <w:rFonts w:eastAsia="Batang"/>
      <w:lang w:eastAsia="ko-KR"/>
    </w:rPr>
  </w:style>
  <w:style w:type="paragraph" w:styleId="TOCHeading">
    <w:name w:val="TOC Heading"/>
    <w:basedOn w:val="Heading1"/>
    <w:next w:val="Normal"/>
    <w:uiPriority w:val="39"/>
    <w:unhideWhenUsed/>
    <w:qFormat/>
    <w:rsid w:val="007514E2"/>
    <w:pPr>
      <w:spacing w:before="480" w:after="80" w:line="276" w:lineRule="auto"/>
      <w:outlineLvl w:val="9"/>
    </w:pPr>
    <w:rPr>
      <w:b/>
      <w:bCs/>
      <w:szCs w:val="28"/>
      <w:lang w:eastAsia="ja-JP"/>
    </w:rPr>
  </w:style>
  <w:style w:type="character" w:customStyle="1" w:styleId="A8">
    <w:name w:val="A8"/>
    <w:uiPriority w:val="99"/>
    <w:rsid w:val="007514E2"/>
    <w:rPr>
      <w:rFonts w:cs="DINOT-Light"/>
      <w:color w:val="000000"/>
      <w:sz w:val="14"/>
      <w:szCs w:val="14"/>
    </w:rPr>
  </w:style>
  <w:style w:type="character" w:customStyle="1" w:styleId="NoSpacingChar">
    <w:name w:val="No Spacing Char"/>
    <w:basedOn w:val="DefaultParagraphFont"/>
    <w:link w:val="NoSpacing"/>
    <w:uiPriority w:val="1"/>
    <w:rsid w:val="007514E2"/>
    <w:rPr>
      <w:rFonts w:ascii="Arial" w:eastAsia="Calibri" w:hAnsi="Arial" w:cs="Times New Roman"/>
      <w:sz w:val="18"/>
    </w:rPr>
  </w:style>
  <w:style w:type="character" w:styleId="IntenseEmphasis">
    <w:name w:val="Intense Emphasis"/>
    <w:basedOn w:val="DefaultParagraphFont"/>
    <w:uiPriority w:val="21"/>
    <w:qFormat/>
    <w:rsid w:val="007514E2"/>
    <w:rPr>
      <w:b/>
      <w:bCs/>
      <w:i/>
      <w:iCs/>
      <w:color w:val="5B9BD5" w:themeColor="accent1"/>
    </w:rPr>
  </w:style>
  <w:style w:type="paragraph" w:styleId="Title">
    <w:name w:val="Title"/>
    <w:basedOn w:val="Normal"/>
    <w:next w:val="Normal"/>
    <w:link w:val="TitleChar"/>
    <w:uiPriority w:val="10"/>
    <w:qFormat/>
    <w:rsid w:val="007514E2"/>
    <w:pPr>
      <w:spacing w:after="80"/>
      <w:contextualSpacing/>
    </w:pPr>
    <w:rPr>
      <w:rFonts w:asciiTheme="majorHAnsi" w:eastAsiaTheme="majorEastAsia" w:hAnsiTheme="majorHAnsi" w:cstheme="majorBidi"/>
      <w:spacing w:val="-10"/>
      <w:kern w:val="28"/>
      <w:sz w:val="56"/>
      <w:szCs w:val="56"/>
      <w:lang w:eastAsia="ko-KR"/>
    </w:rPr>
  </w:style>
  <w:style w:type="character" w:customStyle="1" w:styleId="TitleChar">
    <w:name w:val="Title Char"/>
    <w:basedOn w:val="DefaultParagraphFont"/>
    <w:link w:val="Title"/>
    <w:uiPriority w:val="10"/>
    <w:rsid w:val="007514E2"/>
    <w:rPr>
      <w:rFonts w:asciiTheme="majorHAnsi" w:eastAsiaTheme="majorEastAsia" w:hAnsiTheme="majorHAnsi" w:cstheme="majorBidi"/>
      <w:spacing w:val="-10"/>
      <w:kern w:val="28"/>
      <w:sz w:val="56"/>
      <w:szCs w:val="56"/>
      <w:lang w:eastAsia="ko-KR"/>
    </w:rPr>
  </w:style>
  <w:style w:type="character" w:styleId="Mention">
    <w:name w:val="Mention"/>
    <w:basedOn w:val="DefaultParagraphFont"/>
    <w:uiPriority w:val="99"/>
    <w:semiHidden/>
    <w:unhideWhenUsed/>
    <w:rsid w:val="007514E2"/>
    <w:rPr>
      <w:color w:val="2B579A"/>
      <w:shd w:val="clear" w:color="auto" w:fill="E6E6E6"/>
    </w:rPr>
  </w:style>
  <w:style w:type="paragraph" w:customStyle="1" w:styleId="CommandOutput">
    <w:name w:val="Command Output"/>
    <w:basedOn w:val="Normal"/>
    <w:link w:val="CommandOutputChar"/>
    <w:autoRedefine/>
    <w:qFormat/>
    <w:rsid w:val="007514E2"/>
    <w:pPr>
      <w:spacing w:after="80"/>
      <w:ind w:left="360"/>
      <w:contextualSpacing/>
    </w:pPr>
    <w:rPr>
      <w:rFonts w:ascii="Courier New" w:eastAsia="Batang" w:hAnsi="Courier New" w:cs="Courier New"/>
    </w:rPr>
  </w:style>
  <w:style w:type="paragraph" w:customStyle="1" w:styleId="ListBullet">
    <w:name w:val="ListBullet"/>
    <w:basedOn w:val="ListParagraph"/>
    <w:autoRedefine/>
    <w:rsid w:val="007514E2"/>
    <w:pPr>
      <w:numPr>
        <w:numId w:val="5"/>
      </w:numPr>
      <w:tabs>
        <w:tab w:val="num" w:pos="360"/>
      </w:tabs>
      <w:spacing w:after="120"/>
      <w:ind w:left="1440" w:firstLine="0"/>
      <w:contextualSpacing/>
    </w:pPr>
    <w:rPr>
      <w:rFonts w:asciiTheme="minorHAnsi" w:eastAsiaTheme="minorHAnsi" w:hAnsiTheme="minorHAnsi" w:cstheme="minorBidi"/>
    </w:rPr>
  </w:style>
  <w:style w:type="character" w:customStyle="1" w:styleId="CommandOutputChar">
    <w:name w:val="Command Output Char"/>
    <w:basedOn w:val="DefaultParagraphFont"/>
    <w:link w:val="CommandOutput"/>
    <w:rsid w:val="007514E2"/>
    <w:rPr>
      <w:rFonts w:ascii="Courier New" w:eastAsia="Batang" w:hAnsi="Courier New" w:cs="Courier New"/>
      <w:sz w:val="20"/>
      <w:szCs w:val="24"/>
    </w:rPr>
  </w:style>
  <w:style w:type="paragraph" w:styleId="Quote">
    <w:name w:val="Quote"/>
    <w:basedOn w:val="Normal"/>
    <w:next w:val="Normal"/>
    <w:link w:val="QuoteChar"/>
    <w:uiPriority w:val="29"/>
    <w:qFormat/>
    <w:rsid w:val="007514E2"/>
    <w:pPr>
      <w:spacing w:before="200" w:after="160"/>
      <w:ind w:left="864" w:right="864"/>
      <w:jc w:val="center"/>
    </w:pPr>
    <w:rPr>
      <w:rFonts w:eastAsia="Batang"/>
      <w:i/>
      <w:iCs/>
      <w:color w:val="404040" w:themeColor="text1" w:themeTint="BF"/>
      <w:lang w:eastAsia="ko-KR"/>
    </w:rPr>
  </w:style>
  <w:style w:type="character" w:customStyle="1" w:styleId="QuoteChar">
    <w:name w:val="Quote Char"/>
    <w:basedOn w:val="DefaultParagraphFont"/>
    <w:link w:val="Quote"/>
    <w:uiPriority w:val="29"/>
    <w:rsid w:val="007514E2"/>
    <w:rPr>
      <w:rFonts w:ascii="Arial" w:eastAsia="Batang" w:hAnsi="Arial" w:cs="Times New Roman"/>
      <w:i/>
      <w:iCs/>
      <w:color w:val="404040" w:themeColor="text1" w:themeTint="BF"/>
      <w:sz w:val="20"/>
      <w:szCs w:val="24"/>
      <w:lang w:eastAsia="ko-KR"/>
    </w:rPr>
  </w:style>
  <w:style w:type="paragraph" w:styleId="IntenseQuote">
    <w:name w:val="Intense Quote"/>
    <w:basedOn w:val="Normal"/>
    <w:next w:val="Normal"/>
    <w:link w:val="IntenseQuoteChar"/>
    <w:uiPriority w:val="30"/>
    <w:qFormat/>
    <w:rsid w:val="007514E2"/>
    <w:pPr>
      <w:pBdr>
        <w:top w:val="single" w:sz="4" w:space="10" w:color="5B9BD5" w:themeColor="accent1"/>
        <w:bottom w:val="single" w:sz="4" w:space="10" w:color="5B9BD5" w:themeColor="accent1"/>
      </w:pBdr>
      <w:spacing w:before="360" w:after="360"/>
      <w:ind w:left="864" w:right="864"/>
      <w:jc w:val="center"/>
    </w:pPr>
    <w:rPr>
      <w:rFonts w:eastAsia="Batang"/>
      <w:i/>
      <w:iCs/>
      <w:color w:val="5B9BD5" w:themeColor="accent1"/>
      <w:lang w:eastAsia="ko-KR"/>
    </w:rPr>
  </w:style>
  <w:style w:type="character" w:customStyle="1" w:styleId="IntenseQuoteChar">
    <w:name w:val="Intense Quote Char"/>
    <w:basedOn w:val="DefaultParagraphFont"/>
    <w:link w:val="IntenseQuote"/>
    <w:uiPriority w:val="30"/>
    <w:rsid w:val="007514E2"/>
    <w:rPr>
      <w:rFonts w:ascii="Arial" w:eastAsia="Batang" w:hAnsi="Arial" w:cs="Times New Roman"/>
      <w:i/>
      <w:iCs/>
      <w:color w:val="5B9BD5" w:themeColor="accent1"/>
      <w:sz w:val="20"/>
      <w:szCs w:val="24"/>
      <w:lang w:eastAsia="ko-KR"/>
    </w:rPr>
  </w:style>
  <w:style w:type="character" w:customStyle="1" w:styleId="apple-converted-space">
    <w:name w:val="apple-converted-space"/>
    <w:basedOn w:val="DefaultParagraphFont"/>
    <w:rsid w:val="007514E2"/>
  </w:style>
  <w:style w:type="character" w:customStyle="1" w:styleId="green">
    <w:name w:val="green"/>
    <w:basedOn w:val="DefaultParagraphFont"/>
    <w:rsid w:val="007514E2"/>
  </w:style>
  <w:style w:type="character" w:customStyle="1" w:styleId="bullet">
    <w:name w:val="bullet"/>
    <w:basedOn w:val="DefaultParagraphFont"/>
    <w:rsid w:val="007514E2"/>
  </w:style>
  <w:style w:type="character" w:customStyle="1" w:styleId="guiscreentext">
    <w:name w:val="gui_screen_text"/>
    <w:basedOn w:val="DefaultParagraphFont"/>
    <w:rsid w:val="007514E2"/>
  </w:style>
  <w:style w:type="character" w:customStyle="1" w:styleId="bold">
    <w:name w:val="bold"/>
    <w:basedOn w:val="DefaultParagraphFont"/>
    <w:rsid w:val="007514E2"/>
  </w:style>
  <w:style w:type="table" w:customStyle="1" w:styleId="TableGrid1">
    <w:name w:val="Table Grid1"/>
    <w:basedOn w:val="TableNormal"/>
    <w:next w:val="TableGrid"/>
    <w:rsid w:val="00E70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n-person">
    <w:name w:val="xn-person"/>
    <w:basedOn w:val="DefaultParagraphFont"/>
    <w:rsid w:val="00164CD7"/>
  </w:style>
  <w:style w:type="table" w:customStyle="1" w:styleId="TableGrid2">
    <w:name w:val="Table Grid2"/>
    <w:basedOn w:val="TableNormal"/>
    <w:next w:val="TableGrid"/>
    <w:rsid w:val="00DA2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9143">
      <w:bodyDiv w:val="1"/>
      <w:marLeft w:val="0"/>
      <w:marRight w:val="0"/>
      <w:marTop w:val="0"/>
      <w:marBottom w:val="0"/>
      <w:divBdr>
        <w:top w:val="none" w:sz="0" w:space="0" w:color="auto"/>
        <w:left w:val="none" w:sz="0" w:space="0" w:color="auto"/>
        <w:bottom w:val="none" w:sz="0" w:space="0" w:color="auto"/>
        <w:right w:val="none" w:sz="0" w:space="0" w:color="auto"/>
      </w:divBdr>
    </w:div>
    <w:div w:id="36897610">
      <w:bodyDiv w:val="1"/>
      <w:marLeft w:val="0"/>
      <w:marRight w:val="0"/>
      <w:marTop w:val="0"/>
      <w:marBottom w:val="0"/>
      <w:divBdr>
        <w:top w:val="none" w:sz="0" w:space="0" w:color="auto"/>
        <w:left w:val="none" w:sz="0" w:space="0" w:color="auto"/>
        <w:bottom w:val="none" w:sz="0" w:space="0" w:color="auto"/>
        <w:right w:val="none" w:sz="0" w:space="0" w:color="auto"/>
      </w:divBdr>
    </w:div>
    <w:div w:id="40180440">
      <w:bodyDiv w:val="1"/>
      <w:marLeft w:val="0"/>
      <w:marRight w:val="0"/>
      <w:marTop w:val="0"/>
      <w:marBottom w:val="0"/>
      <w:divBdr>
        <w:top w:val="none" w:sz="0" w:space="0" w:color="auto"/>
        <w:left w:val="none" w:sz="0" w:space="0" w:color="auto"/>
        <w:bottom w:val="none" w:sz="0" w:space="0" w:color="auto"/>
        <w:right w:val="none" w:sz="0" w:space="0" w:color="auto"/>
      </w:divBdr>
    </w:div>
    <w:div w:id="132142584">
      <w:bodyDiv w:val="1"/>
      <w:marLeft w:val="0"/>
      <w:marRight w:val="0"/>
      <w:marTop w:val="0"/>
      <w:marBottom w:val="0"/>
      <w:divBdr>
        <w:top w:val="none" w:sz="0" w:space="0" w:color="auto"/>
        <w:left w:val="none" w:sz="0" w:space="0" w:color="auto"/>
        <w:bottom w:val="none" w:sz="0" w:space="0" w:color="auto"/>
        <w:right w:val="none" w:sz="0" w:space="0" w:color="auto"/>
      </w:divBdr>
    </w:div>
    <w:div w:id="141779256">
      <w:bodyDiv w:val="1"/>
      <w:marLeft w:val="0"/>
      <w:marRight w:val="0"/>
      <w:marTop w:val="0"/>
      <w:marBottom w:val="0"/>
      <w:divBdr>
        <w:top w:val="none" w:sz="0" w:space="0" w:color="auto"/>
        <w:left w:val="none" w:sz="0" w:space="0" w:color="auto"/>
        <w:bottom w:val="none" w:sz="0" w:space="0" w:color="auto"/>
        <w:right w:val="none" w:sz="0" w:space="0" w:color="auto"/>
      </w:divBdr>
    </w:div>
    <w:div w:id="172889712">
      <w:bodyDiv w:val="1"/>
      <w:marLeft w:val="0"/>
      <w:marRight w:val="0"/>
      <w:marTop w:val="0"/>
      <w:marBottom w:val="0"/>
      <w:divBdr>
        <w:top w:val="none" w:sz="0" w:space="0" w:color="auto"/>
        <w:left w:val="none" w:sz="0" w:space="0" w:color="auto"/>
        <w:bottom w:val="none" w:sz="0" w:space="0" w:color="auto"/>
        <w:right w:val="none" w:sz="0" w:space="0" w:color="auto"/>
      </w:divBdr>
    </w:div>
    <w:div w:id="197550575">
      <w:bodyDiv w:val="1"/>
      <w:marLeft w:val="0"/>
      <w:marRight w:val="0"/>
      <w:marTop w:val="0"/>
      <w:marBottom w:val="0"/>
      <w:divBdr>
        <w:top w:val="none" w:sz="0" w:space="0" w:color="auto"/>
        <w:left w:val="none" w:sz="0" w:space="0" w:color="auto"/>
        <w:bottom w:val="none" w:sz="0" w:space="0" w:color="auto"/>
        <w:right w:val="none" w:sz="0" w:space="0" w:color="auto"/>
      </w:divBdr>
    </w:div>
    <w:div w:id="252707453">
      <w:bodyDiv w:val="1"/>
      <w:marLeft w:val="0"/>
      <w:marRight w:val="0"/>
      <w:marTop w:val="0"/>
      <w:marBottom w:val="0"/>
      <w:divBdr>
        <w:top w:val="none" w:sz="0" w:space="0" w:color="auto"/>
        <w:left w:val="none" w:sz="0" w:space="0" w:color="auto"/>
        <w:bottom w:val="none" w:sz="0" w:space="0" w:color="auto"/>
        <w:right w:val="none" w:sz="0" w:space="0" w:color="auto"/>
      </w:divBdr>
    </w:div>
    <w:div w:id="265693198">
      <w:bodyDiv w:val="1"/>
      <w:marLeft w:val="0"/>
      <w:marRight w:val="0"/>
      <w:marTop w:val="0"/>
      <w:marBottom w:val="0"/>
      <w:divBdr>
        <w:top w:val="none" w:sz="0" w:space="0" w:color="auto"/>
        <w:left w:val="none" w:sz="0" w:space="0" w:color="auto"/>
        <w:bottom w:val="none" w:sz="0" w:space="0" w:color="auto"/>
        <w:right w:val="none" w:sz="0" w:space="0" w:color="auto"/>
      </w:divBdr>
    </w:div>
    <w:div w:id="316421241">
      <w:bodyDiv w:val="1"/>
      <w:marLeft w:val="0"/>
      <w:marRight w:val="0"/>
      <w:marTop w:val="0"/>
      <w:marBottom w:val="0"/>
      <w:divBdr>
        <w:top w:val="none" w:sz="0" w:space="0" w:color="auto"/>
        <w:left w:val="none" w:sz="0" w:space="0" w:color="auto"/>
        <w:bottom w:val="none" w:sz="0" w:space="0" w:color="auto"/>
        <w:right w:val="none" w:sz="0" w:space="0" w:color="auto"/>
      </w:divBdr>
    </w:div>
    <w:div w:id="350377022">
      <w:bodyDiv w:val="1"/>
      <w:marLeft w:val="0"/>
      <w:marRight w:val="0"/>
      <w:marTop w:val="0"/>
      <w:marBottom w:val="0"/>
      <w:divBdr>
        <w:top w:val="none" w:sz="0" w:space="0" w:color="auto"/>
        <w:left w:val="none" w:sz="0" w:space="0" w:color="auto"/>
        <w:bottom w:val="none" w:sz="0" w:space="0" w:color="auto"/>
        <w:right w:val="none" w:sz="0" w:space="0" w:color="auto"/>
      </w:divBdr>
    </w:div>
    <w:div w:id="386880752">
      <w:bodyDiv w:val="1"/>
      <w:marLeft w:val="0"/>
      <w:marRight w:val="0"/>
      <w:marTop w:val="0"/>
      <w:marBottom w:val="0"/>
      <w:divBdr>
        <w:top w:val="none" w:sz="0" w:space="0" w:color="auto"/>
        <w:left w:val="none" w:sz="0" w:space="0" w:color="auto"/>
        <w:bottom w:val="none" w:sz="0" w:space="0" w:color="auto"/>
        <w:right w:val="none" w:sz="0" w:space="0" w:color="auto"/>
      </w:divBdr>
    </w:div>
    <w:div w:id="397751274">
      <w:bodyDiv w:val="1"/>
      <w:marLeft w:val="0"/>
      <w:marRight w:val="0"/>
      <w:marTop w:val="0"/>
      <w:marBottom w:val="0"/>
      <w:divBdr>
        <w:top w:val="none" w:sz="0" w:space="0" w:color="auto"/>
        <w:left w:val="none" w:sz="0" w:space="0" w:color="auto"/>
        <w:bottom w:val="none" w:sz="0" w:space="0" w:color="auto"/>
        <w:right w:val="none" w:sz="0" w:space="0" w:color="auto"/>
      </w:divBdr>
    </w:div>
    <w:div w:id="439495952">
      <w:bodyDiv w:val="1"/>
      <w:marLeft w:val="0"/>
      <w:marRight w:val="0"/>
      <w:marTop w:val="0"/>
      <w:marBottom w:val="0"/>
      <w:divBdr>
        <w:top w:val="none" w:sz="0" w:space="0" w:color="auto"/>
        <w:left w:val="none" w:sz="0" w:space="0" w:color="auto"/>
        <w:bottom w:val="none" w:sz="0" w:space="0" w:color="auto"/>
        <w:right w:val="none" w:sz="0" w:space="0" w:color="auto"/>
      </w:divBdr>
    </w:div>
    <w:div w:id="448281516">
      <w:bodyDiv w:val="1"/>
      <w:marLeft w:val="0"/>
      <w:marRight w:val="0"/>
      <w:marTop w:val="0"/>
      <w:marBottom w:val="0"/>
      <w:divBdr>
        <w:top w:val="none" w:sz="0" w:space="0" w:color="auto"/>
        <w:left w:val="none" w:sz="0" w:space="0" w:color="auto"/>
        <w:bottom w:val="none" w:sz="0" w:space="0" w:color="auto"/>
        <w:right w:val="none" w:sz="0" w:space="0" w:color="auto"/>
      </w:divBdr>
    </w:div>
    <w:div w:id="476801525">
      <w:bodyDiv w:val="1"/>
      <w:marLeft w:val="0"/>
      <w:marRight w:val="0"/>
      <w:marTop w:val="0"/>
      <w:marBottom w:val="0"/>
      <w:divBdr>
        <w:top w:val="none" w:sz="0" w:space="0" w:color="auto"/>
        <w:left w:val="none" w:sz="0" w:space="0" w:color="auto"/>
        <w:bottom w:val="none" w:sz="0" w:space="0" w:color="auto"/>
        <w:right w:val="none" w:sz="0" w:space="0" w:color="auto"/>
      </w:divBdr>
    </w:div>
    <w:div w:id="505677558">
      <w:bodyDiv w:val="1"/>
      <w:marLeft w:val="0"/>
      <w:marRight w:val="0"/>
      <w:marTop w:val="0"/>
      <w:marBottom w:val="0"/>
      <w:divBdr>
        <w:top w:val="none" w:sz="0" w:space="0" w:color="auto"/>
        <w:left w:val="none" w:sz="0" w:space="0" w:color="auto"/>
        <w:bottom w:val="none" w:sz="0" w:space="0" w:color="auto"/>
        <w:right w:val="none" w:sz="0" w:space="0" w:color="auto"/>
      </w:divBdr>
    </w:div>
    <w:div w:id="515310082">
      <w:bodyDiv w:val="1"/>
      <w:marLeft w:val="0"/>
      <w:marRight w:val="0"/>
      <w:marTop w:val="0"/>
      <w:marBottom w:val="0"/>
      <w:divBdr>
        <w:top w:val="none" w:sz="0" w:space="0" w:color="auto"/>
        <w:left w:val="none" w:sz="0" w:space="0" w:color="auto"/>
        <w:bottom w:val="none" w:sz="0" w:space="0" w:color="auto"/>
        <w:right w:val="none" w:sz="0" w:space="0" w:color="auto"/>
      </w:divBdr>
    </w:div>
    <w:div w:id="516894749">
      <w:bodyDiv w:val="1"/>
      <w:marLeft w:val="0"/>
      <w:marRight w:val="0"/>
      <w:marTop w:val="0"/>
      <w:marBottom w:val="0"/>
      <w:divBdr>
        <w:top w:val="none" w:sz="0" w:space="0" w:color="auto"/>
        <w:left w:val="none" w:sz="0" w:space="0" w:color="auto"/>
        <w:bottom w:val="none" w:sz="0" w:space="0" w:color="auto"/>
        <w:right w:val="none" w:sz="0" w:space="0" w:color="auto"/>
      </w:divBdr>
    </w:div>
    <w:div w:id="518618225">
      <w:bodyDiv w:val="1"/>
      <w:marLeft w:val="0"/>
      <w:marRight w:val="0"/>
      <w:marTop w:val="0"/>
      <w:marBottom w:val="0"/>
      <w:divBdr>
        <w:top w:val="none" w:sz="0" w:space="0" w:color="auto"/>
        <w:left w:val="none" w:sz="0" w:space="0" w:color="auto"/>
        <w:bottom w:val="none" w:sz="0" w:space="0" w:color="auto"/>
        <w:right w:val="none" w:sz="0" w:space="0" w:color="auto"/>
      </w:divBdr>
    </w:div>
    <w:div w:id="555119203">
      <w:bodyDiv w:val="1"/>
      <w:marLeft w:val="0"/>
      <w:marRight w:val="0"/>
      <w:marTop w:val="0"/>
      <w:marBottom w:val="0"/>
      <w:divBdr>
        <w:top w:val="none" w:sz="0" w:space="0" w:color="auto"/>
        <w:left w:val="none" w:sz="0" w:space="0" w:color="auto"/>
        <w:bottom w:val="none" w:sz="0" w:space="0" w:color="auto"/>
        <w:right w:val="none" w:sz="0" w:space="0" w:color="auto"/>
      </w:divBdr>
    </w:div>
    <w:div w:id="642199731">
      <w:bodyDiv w:val="1"/>
      <w:marLeft w:val="0"/>
      <w:marRight w:val="0"/>
      <w:marTop w:val="0"/>
      <w:marBottom w:val="0"/>
      <w:divBdr>
        <w:top w:val="none" w:sz="0" w:space="0" w:color="auto"/>
        <w:left w:val="none" w:sz="0" w:space="0" w:color="auto"/>
        <w:bottom w:val="none" w:sz="0" w:space="0" w:color="auto"/>
        <w:right w:val="none" w:sz="0" w:space="0" w:color="auto"/>
      </w:divBdr>
    </w:div>
    <w:div w:id="672686997">
      <w:bodyDiv w:val="1"/>
      <w:marLeft w:val="0"/>
      <w:marRight w:val="0"/>
      <w:marTop w:val="0"/>
      <w:marBottom w:val="0"/>
      <w:divBdr>
        <w:top w:val="none" w:sz="0" w:space="0" w:color="auto"/>
        <w:left w:val="none" w:sz="0" w:space="0" w:color="auto"/>
        <w:bottom w:val="none" w:sz="0" w:space="0" w:color="auto"/>
        <w:right w:val="none" w:sz="0" w:space="0" w:color="auto"/>
      </w:divBdr>
      <w:divsChild>
        <w:div w:id="89812489">
          <w:marLeft w:val="547"/>
          <w:marRight w:val="0"/>
          <w:marTop w:val="320"/>
          <w:marBottom w:val="0"/>
          <w:divBdr>
            <w:top w:val="none" w:sz="0" w:space="0" w:color="auto"/>
            <w:left w:val="none" w:sz="0" w:space="0" w:color="auto"/>
            <w:bottom w:val="none" w:sz="0" w:space="0" w:color="auto"/>
            <w:right w:val="none" w:sz="0" w:space="0" w:color="auto"/>
          </w:divBdr>
        </w:div>
        <w:div w:id="202599533">
          <w:marLeft w:val="547"/>
          <w:marRight w:val="0"/>
          <w:marTop w:val="320"/>
          <w:marBottom w:val="0"/>
          <w:divBdr>
            <w:top w:val="none" w:sz="0" w:space="0" w:color="auto"/>
            <w:left w:val="none" w:sz="0" w:space="0" w:color="auto"/>
            <w:bottom w:val="none" w:sz="0" w:space="0" w:color="auto"/>
            <w:right w:val="none" w:sz="0" w:space="0" w:color="auto"/>
          </w:divBdr>
        </w:div>
        <w:div w:id="1738015724">
          <w:marLeft w:val="547"/>
          <w:marRight w:val="0"/>
          <w:marTop w:val="320"/>
          <w:marBottom w:val="0"/>
          <w:divBdr>
            <w:top w:val="none" w:sz="0" w:space="0" w:color="auto"/>
            <w:left w:val="none" w:sz="0" w:space="0" w:color="auto"/>
            <w:bottom w:val="none" w:sz="0" w:space="0" w:color="auto"/>
            <w:right w:val="none" w:sz="0" w:space="0" w:color="auto"/>
          </w:divBdr>
        </w:div>
        <w:div w:id="1790397477">
          <w:marLeft w:val="547"/>
          <w:marRight w:val="0"/>
          <w:marTop w:val="320"/>
          <w:marBottom w:val="0"/>
          <w:divBdr>
            <w:top w:val="none" w:sz="0" w:space="0" w:color="auto"/>
            <w:left w:val="none" w:sz="0" w:space="0" w:color="auto"/>
            <w:bottom w:val="none" w:sz="0" w:space="0" w:color="auto"/>
            <w:right w:val="none" w:sz="0" w:space="0" w:color="auto"/>
          </w:divBdr>
        </w:div>
        <w:div w:id="1995792812">
          <w:marLeft w:val="547"/>
          <w:marRight w:val="0"/>
          <w:marTop w:val="320"/>
          <w:marBottom w:val="0"/>
          <w:divBdr>
            <w:top w:val="none" w:sz="0" w:space="0" w:color="auto"/>
            <w:left w:val="none" w:sz="0" w:space="0" w:color="auto"/>
            <w:bottom w:val="none" w:sz="0" w:space="0" w:color="auto"/>
            <w:right w:val="none" w:sz="0" w:space="0" w:color="auto"/>
          </w:divBdr>
        </w:div>
      </w:divsChild>
    </w:div>
    <w:div w:id="792790215">
      <w:bodyDiv w:val="1"/>
      <w:marLeft w:val="0"/>
      <w:marRight w:val="0"/>
      <w:marTop w:val="0"/>
      <w:marBottom w:val="0"/>
      <w:divBdr>
        <w:top w:val="none" w:sz="0" w:space="0" w:color="auto"/>
        <w:left w:val="none" w:sz="0" w:space="0" w:color="auto"/>
        <w:bottom w:val="none" w:sz="0" w:space="0" w:color="auto"/>
        <w:right w:val="none" w:sz="0" w:space="0" w:color="auto"/>
      </w:divBdr>
    </w:div>
    <w:div w:id="809713628">
      <w:bodyDiv w:val="1"/>
      <w:marLeft w:val="0"/>
      <w:marRight w:val="0"/>
      <w:marTop w:val="0"/>
      <w:marBottom w:val="0"/>
      <w:divBdr>
        <w:top w:val="none" w:sz="0" w:space="0" w:color="auto"/>
        <w:left w:val="none" w:sz="0" w:space="0" w:color="auto"/>
        <w:bottom w:val="none" w:sz="0" w:space="0" w:color="auto"/>
        <w:right w:val="none" w:sz="0" w:space="0" w:color="auto"/>
      </w:divBdr>
    </w:div>
    <w:div w:id="822044694">
      <w:bodyDiv w:val="1"/>
      <w:marLeft w:val="0"/>
      <w:marRight w:val="0"/>
      <w:marTop w:val="0"/>
      <w:marBottom w:val="0"/>
      <w:divBdr>
        <w:top w:val="none" w:sz="0" w:space="0" w:color="auto"/>
        <w:left w:val="none" w:sz="0" w:space="0" w:color="auto"/>
        <w:bottom w:val="none" w:sz="0" w:space="0" w:color="auto"/>
        <w:right w:val="none" w:sz="0" w:space="0" w:color="auto"/>
      </w:divBdr>
    </w:div>
    <w:div w:id="897400221">
      <w:bodyDiv w:val="1"/>
      <w:marLeft w:val="0"/>
      <w:marRight w:val="0"/>
      <w:marTop w:val="0"/>
      <w:marBottom w:val="0"/>
      <w:divBdr>
        <w:top w:val="none" w:sz="0" w:space="0" w:color="auto"/>
        <w:left w:val="none" w:sz="0" w:space="0" w:color="auto"/>
        <w:bottom w:val="none" w:sz="0" w:space="0" w:color="auto"/>
        <w:right w:val="none" w:sz="0" w:space="0" w:color="auto"/>
      </w:divBdr>
    </w:div>
    <w:div w:id="958103145">
      <w:bodyDiv w:val="1"/>
      <w:marLeft w:val="0"/>
      <w:marRight w:val="0"/>
      <w:marTop w:val="0"/>
      <w:marBottom w:val="0"/>
      <w:divBdr>
        <w:top w:val="none" w:sz="0" w:space="0" w:color="auto"/>
        <w:left w:val="none" w:sz="0" w:space="0" w:color="auto"/>
        <w:bottom w:val="none" w:sz="0" w:space="0" w:color="auto"/>
        <w:right w:val="none" w:sz="0" w:space="0" w:color="auto"/>
      </w:divBdr>
    </w:div>
    <w:div w:id="977102310">
      <w:bodyDiv w:val="1"/>
      <w:marLeft w:val="0"/>
      <w:marRight w:val="0"/>
      <w:marTop w:val="0"/>
      <w:marBottom w:val="0"/>
      <w:divBdr>
        <w:top w:val="none" w:sz="0" w:space="0" w:color="auto"/>
        <w:left w:val="none" w:sz="0" w:space="0" w:color="auto"/>
        <w:bottom w:val="none" w:sz="0" w:space="0" w:color="auto"/>
        <w:right w:val="none" w:sz="0" w:space="0" w:color="auto"/>
      </w:divBdr>
      <w:divsChild>
        <w:div w:id="944461558">
          <w:marLeft w:val="-108"/>
          <w:marRight w:val="0"/>
          <w:marTop w:val="0"/>
          <w:marBottom w:val="0"/>
          <w:divBdr>
            <w:top w:val="none" w:sz="0" w:space="0" w:color="auto"/>
            <w:left w:val="none" w:sz="0" w:space="0" w:color="auto"/>
            <w:bottom w:val="none" w:sz="0" w:space="0" w:color="auto"/>
            <w:right w:val="none" w:sz="0" w:space="0" w:color="auto"/>
          </w:divBdr>
        </w:div>
      </w:divsChild>
    </w:div>
    <w:div w:id="1052967724">
      <w:bodyDiv w:val="1"/>
      <w:marLeft w:val="0"/>
      <w:marRight w:val="0"/>
      <w:marTop w:val="0"/>
      <w:marBottom w:val="0"/>
      <w:divBdr>
        <w:top w:val="none" w:sz="0" w:space="0" w:color="auto"/>
        <w:left w:val="none" w:sz="0" w:space="0" w:color="auto"/>
        <w:bottom w:val="none" w:sz="0" w:space="0" w:color="auto"/>
        <w:right w:val="none" w:sz="0" w:space="0" w:color="auto"/>
      </w:divBdr>
    </w:div>
    <w:div w:id="1065957619">
      <w:bodyDiv w:val="1"/>
      <w:marLeft w:val="0"/>
      <w:marRight w:val="0"/>
      <w:marTop w:val="0"/>
      <w:marBottom w:val="0"/>
      <w:divBdr>
        <w:top w:val="none" w:sz="0" w:space="0" w:color="auto"/>
        <w:left w:val="none" w:sz="0" w:space="0" w:color="auto"/>
        <w:bottom w:val="none" w:sz="0" w:space="0" w:color="auto"/>
        <w:right w:val="none" w:sz="0" w:space="0" w:color="auto"/>
      </w:divBdr>
    </w:div>
    <w:div w:id="1094517499">
      <w:bodyDiv w:val="1"/>
      <w:marLeft w:val="0"/>
      <w:marRight w:val="0"/>
      <w:marTop w:val="0"/>
      <w:marBottom w:val="0"/>
      <w:divBdr>
        <w:top w:val="none" w:sz="0" w:space="0" w:color="auto"/>
        <w:left w:val="none" w:sz="0" w:space="0" w:color="auto"/>
        <w:bottom w:val="none" w:sz="0" w:space="0" w:color="auto"/>
        <w:right w:val="none" w:sz="0" w:space="0" w:color="auto"/>
      </w:divBdr>
    </w:div>
    <w:div w:id="1146165132">
      <w:bodyDiv w:val="1"/>
      <w:marLeft w:val="0"/>
      <w:marRight w:val="0"/>
      <w:marTop w:val="0"/>
      <w:marBottom w:val="0"/>
      <w:divBdr>
        <w:top w:val="none" w:sz="0" w:space="0" w:color="auto"/>
        <w:left w:val="none" w:sz="0" w:space="0" w:color="auto"/>
        <w:bottom w:val="none" w:sz="0" w:space="0" w:color="auto"/>
        <w:right w:val="none" w:sz="0" w:space="0" w:color="auto"/>
      </w:divBdr>
    </w:div>
    <w:div w:id="1155684839">
      <w:bodyDiv w:val="1"/>
      <w:marLeft w:val="0"/>
      <w:marRight w:val="0"/>
      <w:marTop w:val="0"/>
      <w:marBottom w:val="0"/>
      <w:divBdr>
        <w:top w:val="none" w:sz="0" w:space="0" w:color="auto"/>
        <w:left w:val="none" w:sz="0" w:space="0" w:color="auto"/>
        <w:bottom w:val="none" w:sz="0" w:space="0" w:color="auto"/>
        <w:right w:val="none" w:sz="0" w:space="0" w:color="auto"/>
      </w:divBdr>
    </w:div>
    <w:div w:id="1174228292">
      <w:bodyDiv w:val="1"/>
      <w:marLeft w:val="0"/>
      <w:marRight w:val="0"/>
      <w:marTop w:val="0"/>
      <w:marBottom w:val="0"/>
      <w:divBdr>
        <w:top w:val="none" w:sz="0" w:space="0" w:color="auto"/>
        <w:left w:val="none" w:sz="0" w:space="0" w:color="auto"/>
        <w:bottom w:val="none" w:sz="0" w:space="0" w:color="auto"/>
        <w:right w:val="none" w:sz="0" w:space="0" w:color="auto"/>
      </w:divBdr>
    </w:div>
    <w:div w:id="1243568600">
      <w:bodyDiv w:val="1"/>
      <w:marLeft w:val="0"/>
      <w:marRight w:val="0"/>
      <w:marTop w:val="0"/>
      <w:marBottom w:val="0"/>
      <w:divBdr>
        <w:top w:val="none" w:sz="0" w:space="0" w:color="auto"/>
        <w:left w:val="none" w:sz="0" w:space="0" w:color="auto"/>
        <w:bottom w:val="none" w:sz="0" w:space="0" w:color="auto"/>
        <w:right w:val="none" w:sz="0" w:space="0" w:color="auto"/>
      </w:divBdr>
    </w:div>
    <w:div w:id="1255939584">
      <w:bodyDiv w:val="1"/>
      <w:marLeft w:val="0"/>
      <w:marRight w:val="0"/>
      <w:marTop w:val="0"/>
      <w:marBottom w:val="0"/>
      <w:divBdr>
        <w:top w:val="none" w:sz="0" w:space="0" w:color="auto"/>
        <w:left w:val="none" w:sz="0" w:space="0" w:color="auto"/>
        <w:bottom w:val="none" w:sz="0" w:space="0" w:color="auto"/>
        <w:right w:val="none" w:sz="0" w:space="0" w:color="auto"/>
      </w:divBdr>
    </w:div>
    <w:div w:id="1324507850">
      <w:bodyDiv w:val="1"/>
      <w:marLeft w:val="0"/>
      <w:marRight w:val="0"/>
      <w:marTop w:val="0"/>
      <w:marBottom w:val="0"/>
      <w:divBdr>
        <w:top w:val="none" w:sz="0" w:space="0" w:color="auto"/>
        <w:left w:val="none" w:sz="0" w:space="0" w:color="auto"/>
        <w:bottom w:val="none" w:sz="0" w:space="0" w:color="auto"/>
        <w:right w:val="none" w:sz="0" w:space="0" w:color="auto"/>
      </w:divBdr>
    </w:div>
    <w:div w:id="1327593075">
      <w:bodyDiv w:val="1"/>
      <w:marLeft w:val="0"/>
      <w:marRight w:val="0"/>
      <w:marTop w:val="0"/>
      <w:marBottom w:val="0"/>
      <w:divBdr>
        <w:top w:val="none" w:sz="0" w:space="0" w:color="auto"/>
        <w:left w:val="none" w:sz="0" w:space="0" w:color="auto"/>
        <w:bottom w:val="none" w:sz="0" w:space="0" w:color="auto"/>
        <w:right w:val="none" w:sz="0" w:space="0" w:color="auto"/>
      </w:divBdr>
    </w:div>
    <w:div w:id="1373338943">
      <w:bodyDiv w:val="1"/>
      <w:marLeft w:val="0"/>
      <w:marRight w:val="0"/>
      <w:marTop w:val="0"/>
      <w:marBottom w:val="0"/>
      <w:divBdr>
        <w:top w:val="none" w:sz="0" w:space="0" w:color="auto"/>
        <w:left w:val="none" w:sz="0" w:space="0" w:color="auto"/>
        <w:bottom w:val="none" w:sz="0" w:space="0" w:color="auto"/>
        <w:right w:val="none" w:sz="0" w:space="0" w:color="auto"/>
      </w:divBdr>
    </w:div>
    <w:div w:id="1397701140">
      <w:bodyDiv w:val="1"/>
      <w:marLeft w:val="0"/>
      <w:marRight w:val="0"/>
      <w:marTop w:val="0"/>
      <w:marBottom w:val="0"/>
      <w:divBdr>
        <w:top w:val="none" w:sz="0" w:space="0" w:color="auto"/>
        <w:left w:val="none" w:sz="0" w:space="0" w:color="auto"/>
        <w:bottom w:val="none" w:sz="0" w:space="0" w:color="auto"/>
        <w:right w:val="none" w:sz="0" w:space="0" w:color="auto"/>
      </w:divBdr>
    </w:div>
    <w:div w:id="1401902102">
      <w:bodyDiv w:val="1"/>
      <w:marLeft w:val="0"/>
      <w:marRight w:val="0"/>
      <w:marTop w:val="0"/>
      <w:marBottom w:val="0"/>
      <w:divBdr>
        <w:top w:val="none" w:sz="0" w:space="0" w:color="auto"/>
        <w:left w:val="none" w:sz="0" w:space="0" w:color="auto"/>
        <w:bottom w:val="none" w:sz="0" w:space="0" w:color="auto"/>
        <w:right w:val="none" w:sz="0" w:space="0" w:color="auto"/>
      </w:divBdr>
    </w:div>
    <w:div w:id="1415586373">
      <w:bodyDiv w:val="1"/>
      <w:marLeft w:val="0"/>
      <w:marRight w:val="0"/>
      <w:marTop w:val="0"/>
      <w:marBottom w:val="0"/>
      <w:divBdr>
        <w:top w:val="none" w:sz="0" w:space="0" w:color="auto"/>
        <w:left w:val="none" w:sz="0" w:space="0" w:color="auto"/>
        <w:bottom w:val="none" w:sz="0" w:space="0" w:color="auto"/>
        <w:right w:val="none" w:sz="0" w:space="0" w:color="auto"/>
      </w:divBdr>
    </w:div>
    <w:div w:id="1646199744">
      <w:bodyDiv w:val="1"/>
      <w:marLeft w:val="0"/>
      <w:marRight w:val="0"/>
      <w:marTop w:val="0"/>
      <w:marBottom w:val="0"/>
      <w:divBdr>
        <w:top w:val="none" w:sz="0" w:space="0" w:color="auto"/>
        <w:left w:val="none" w:sz="0" w:space="0" w:color="auto"/>
        <w:bottom w:val="none" w:sz="0" w:space="0" w:color="auto"/>
        <w:right w:val="none" w:sz="0" w:space="0" w:color="auto"/>
      </w:divBdr>
    </w:div>
    <w:div w:id="1686176949">
      <w:bodyDiv w:val="1"/>
      <w:marLeft w:val="0"/>
      <w:marRight w:val="0"/>
      <w:marTop w:val="0"/>
      <w:marBottom w:val="0"/>
      <w:divBdr>
        <w:top w:val="none" w:sz="0" w:space="0" w:color="auto"/>
        <w:left w:val="none" w:sz="0" w:space="0" w:color="auto"/>
        <w:bottom w:val="none" w:sz="0" w:space="0" w:color="auto"/>
        <w:right w:val="none" w:sz="0" w:space="0" w:color="auto"/>
      </w:divBdr>
    </w:div>
    <w:div w:id="1760439558">
      <w:bodyDiv w:val="1"/>
      <w:marLeft w:val="0"/>
      <w:marRight w:val="0"/>
      <w:marTop w:val="0"/>
      <w:marBottom w:val="0"/>
      <w:divBdr>
        <w:top w:val="none" w:sz="0" w:space="0" w:color="auto"/>
        <w:left w:val="none" w:sz="0" w:space="0" w:color="auto"/>
        <w:bottom w:val="none" w:sz="0" w:space="0" w:color="auto"/>
        <w:right w:val="none" w:sz="0" w:space="0" w:color="auto"/>
      </w:divBdr>
    </w:div>
    <w:div w:id="1771465620">
      <w:bodyDiv w:val="1"/>
      <w:marLeft w:val="0"/>
      <w:marRight w:val="0"/>
      <w:marTop w:val="0"/>
      <w:marBottom w:val="0"/>
      <w:divBdr>
        <w:top w:val="none" w:sz="0" w:space="0" w:color="auto"/>
        <w:left w:val="none" w:sz="0" w:space="0" w:color="auto"/>
        <w:bottom w:val="none" w:sz="0" w:space="0" w:color="auto"/>
        <w:right w:val="none" w:sz="0" w:space="0" w:color="auto"/>
      </w:divBdr>
    </w:div>
    <w:div w:id="1806774674">
      <w:bodyDiv w:val="1"/>
      <w:marLeft w:val="0"/>
      <w:marRight w:val="0"/>
      <w:marTop w:val="0"/>
      <w:marBottom w:val="0"/>
      <w:divBdr>
        <w:top w:val="none" w:sz="0" w:space="0" w:color="auto"/>
        <w:left w:val="none" w:sz="0" w:space="0" w:color="auto"/>
        <w:bottom w:val="none" w:sz="0" w:space="0" w:color="auto"/>
        <w:right w:val="none" w:sz="0" w:space="0" w:color="auto"/>
      </w:divBdr>
    </w:div>
    <w:div w:id="1811246679">
      <w:bodyDiv w:val="1"/>
      <w:marLeft w:val="0"/>
      <w:marRight w:val="0"/>
      <w:marTop w:val="0"/>
      <w:marBottom w:val="0"/>
      <w:divBdr>
        <w:top w:val="none" w:sz="0" w:space="0" w:color="auto"/>
        <w:left w:val="none" w:sz="0" w:space="0" w:color="auto"/>
        <w:bottom w:val="none" w:sz="0" w:space="0" w:color="auto"/>
        <w:right w:val="none" w:sz="0" w:space="0" w:color="auto"/>
      </w:divBdr>
    </w:div>
    <w:div w:id="1826891473">
      <w:bodyDiv w:val="1"/>
      <w:marLeft w:val="0"/>
      <w:marRight w:val="0"/>
      <w:marTop w:val="0"/>
      <w:marBottom w:val="0"/>
      <w:divBdr>
        <w:top w:val="none" w:sz="0" w:space="0" w:color="auto"/>
        <w:left w:val="none" w:sz="0" w:space="0" w:color="auto"/>
        <w:bottom w:val="none" w:sz="0" w:space="0" w:color="auto"/>
        <w:right w:val="none" w:sz="0" w:space="0" w:color="auto"/>
      </w:divBdr>
    </w:div>
    <w:div w:id="1830554556">
      <w:bodyDiv w:val="1"/>
      <w:marLeft w:val="0"/>
      <w:marRight w:val="0"/>
      <w:marTop w:val="0"/>
      <w:marBottom w:val="0"/>
      <w:divBdr>
        <w:top w:val="none" w:sz="0" w:space="0" w:color="auto"/>
        <w:left w:val="none" w:sz="0" w:space="0" w:color="auto"/>
        <w:bottom w:val="none" w:sz="0" w:space="0" w:color="auto"/>
        <w:right w:val="none" w:sz="0" w:space="0" w:color="auto"/>
      </w:divBdr>
    </w:div>
    <w:div w:id="1863980709">
      <w:bodyDiv w:val="1"/>
      <w:marLeft w:val="0"/>
      <w:marRight w:val="0"/>
      <w:marTop w:val="0"/>
      <w:marBottom w:val="0"/>
      <w:divBdr>
        <w:top w:val="none" w:sz="0" w:space="0" w:color="auto"/>
        <w:left w:val="none" w:sz="0" w:space="0" w:color="auto"/>
        <w:bottom w:val="none" w:sz="0" w:space="0" w:color="auto"/>
        <w:right w:val="none" w:sz="0" w:space="0" w:color="auto"/>
      </w:divBdr>
    </w:div>
    <w:div w:id="1916469859">
      <w:bodyDiv w:val="1"/>
      <w:marLeft w:val="0"/>
      <w:marRight w:val="0"/>
      <w:marTop w:val="0"/>
      <w:marBottom w:val="0"/>
      <w:divBdr>
        <w:top w:val="none" w:sz="0" w:space="0" w:color="auto"/>
        <w:left w:val="none" w:sz="0" w:space="0" w:color="auto"/>
        <w:bottom w:val="none" w:sz="0" w:space="0" w:color="auto"/>
        <w:right w:val="none" w:sz="0" w:space="0" w:color="auto"/>
      </w:divBdr>
    </w:div>
    <w:div w:id="1925911934">
      <w:bodyDiv w:val="1"/>
      <w:marLeft w:val="0"/>
      <w:marRight w:val="0"/>
      <w:marTop w:val="0"/>
      <w:marBottom w:val="0"/>
      <w:divBdr>
        <w:top w:val="none" w:sz="0" w:space="0" w:color="auto"/>
        <w:left w:val="none" w:sz="0" w:space="0" w:color="auto"/>
        <w:bottom w:val="none" w:sz="0" w:space="0" w:color="auto"/>
        <w:right w:val="none" w:sz="0" w:space="0" w:color="auto"/>
      </w:divBdr>
    </w:div>
    <w:div w:id="2004972032">
      <w:bodyDiv w:val="1"/>
      <w:marLeft w:val="0"/>
      <w:marRight w:val="0"/>
      <w:marTop w:val="0"/>
      <w:marBottom w:val="0"/>
      <w:divBdr>
        <w:top w:val="none" w:sz="0" w:space="0" w:color="auto"/>
        <w:left w:val="none" w:sz="0" w:space="0" w:color="auto"/>
        <w:bottom w:val="none" w:sz="0" w:space="0" w:color="auto"/>
        <w:right w:val="none" w:sz="0" w:space="0" w:color="auto"/>
      </w:divBdr>
    </w:div>
    <w:div w:id="2018800898">
      <w:bodyDiv w:val="1"/>
      <w:marLeft w:val="0"/>
      <w:marRight w:val="0"/>
      <w:marTop w:val="0"/>
      <w:marBottom w:val="0"/>
      <w:divBdr>
        <w:top w:val="none" w:sz="0" w:space="0" w:color="auto"/>
        <w:left w:val="none" w:sz="0" w:space="0" w:color="auto"/>
        <w:bottom w:val="none" w:sz="0" w:space="0" w:color="auto"/>
        <w:right w:val="none" w:sz="0" w:space="0" w:color="auto"/>
      </w:divBdr>
    </w:div>
    <w:div w:id="2021809142">
      <w:bodyDiv w:val="1"/>
      <w:marLeft w:val="0"/>
      <w:marRight w:val="0"/>
      <w:marTop w:val="0"/>
      <w:marBottom w:val="0"/>
      <w:divBdr>
        <w:top w:val="none" w:sz="0" w:space="0" w:color="auto"/>
        <w:left w:val="none" w:sz="0" w:space="0" w:color="auto"/>
        <w:bottom w:val="none" w:sz="0" w:space="0" w:color="auto"/>
        <w:right w:val="none" w:sz="0" w:space="0" w:color="auto"/>
      </w:divBdr>
    </w:div>
    <w:div w:id="2054842489">
      <w:bodyDiv w:val="1"/>
      <w:marLeft w:val="0"/>
      <w:marRight w:val="0"/>
      <w:marTop w:val="0"/>
      <w:marBottom w:val="0"/>
      <w:divBdr>
        <w:top w:val="none" w:sz="0" w:space="0" w:color="auto"/>
        <w:left w:val="none" w:sz="0" w:space="0" w:color="auto"/>
        <w:bottom w:val="none" w:sz="0" w:space="0" w:color="auto"/>
        <w:right w:val="none" w:sz="0" w:space="0" w:color="auto"/>
      </w:divBdr>
    </w:div>
    <w:div w:id="208379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aloaltonetworks.com/pan-os/9-0/pan-os-admin/networking/virtual-routers.html" TargetMode="External"/><Relationship Id="rId18" Type="http://schemas.openxmlformats.org/officeDocument/2006/relationships/hyperlink" Target="https://docs.paloaltonetworks.com/pan-os/9-0/pan-os-web-interface-help/network/network-zones.html" TargetMode="External"/><Relationship Id="rId26" Type="http://schemas.openxmlformats.org/officeDocument/2006/relationships/hyperlink" Target="https://docs.paloaltonetworks.com/pan-os/9-0/pan-os-admin/software-and-content-updates/dynamic-content-updates.html" TargetMode="External"/><Relationship Id="rId3" Type="http://schemas.openxmlformats.org/officeDocument/2006/relationships/customXml" Target="../customXml/item3.xml"/><Relationship Id="rId21" Type="http://schemas.openxmlformats.org/officeDocument/2006/relationships/hyperlink" Target="https://docs.paloaltonetworks.com/panorama/9-0/panorama-admin.html"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ocs.paloaltonetworks.com/pan-os/9-0/pan-os-admin/virtual-systems.html" TargetMode="External"/><Relationship Id="rId17" Type="http://schemas.openxmlformats.org/officeDocument/2006/relationships/hyperlink" Target="https://docs.paloaltonetworks.com/pan-os/9-0/pan-os-web-interface-help/network/network-interfaces/log-card-interface.html" TargetMode="External"/><Relationship Id="rId25" Type="http://schemas.openxmlformats.org/officeDocument/2006/relationships/hyperlink" Target="https://docs.paloaltonetworks.com/pan-os/9-0/pan-os-admin/threat-prevention.html"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docs.paloaltonetworks.com/pan-os/9-0/pan-os-admin/firewall-administration/management-interfaces.html" TargetMode="External"/><Relationship Id="rId20" Type="http://schemas.openxmlformats.org/officeDocument/2006/relationships/hyperlink" Target="https://docs.paloaltonetworks.com/globalprotect/9-0/globalprotect-admin.html" TargetMode="External"/><Relationship Id="rId29" Type="http://schemas.openxmlformats.org/officeDocument/2006/relationships/hyperlink" Target="mailto:jdoe@paloaltonetworks.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paloaltonetworks.com/pan-os/9-0/pan-os-admin/firewall-administration.html" TargetMode="External"/><Relationship Id="rId24" Type="http://schemas.openxmlformats.org/officeDocument/2006/relationships/hyperlink" Target="https://docs.paloaltonetworks.com/panorama/9-0/panorama-admin/manage-log-collection/configure-log-forwarding-to-panorama.html"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paloaltonetworks.com/pan-os/9-0/pan-os-admin/networking/configure-interfaces.html" TargetMode="External"/><Relationship Id="rId23" Type="http://schemas.openxmlformats.org/officeDocument/2006/relationships/hyperlink" Target="https://docs.paloaltonetworks.com/panorama/9-0/panorama-admin/manage-firewalls/manage-device-groups.html" TargetMode="External"/><Relationship Id="rId28" Type="http://schemas.openxmlformats.org/officeDocument/2006/relationships/hyperlink" Target="https://docs.paloaltonetworks.com/pan-os/9-0/pan-os-admin/monitoring/snmp-monitoring-and-traps.html" TargetMode="External"/><Relationship Id="rId10" Type="http://schemas.openxmlformats.org/officeDocument/2006/relationships/endnotes" Target="endnotes.xml"/><Relationship Id="rId19" Type="http://schemas.openxmlformats.org/officeDocument/2006/relationships/hyperlink" Target="https://docs.paloaltonetworks.com/pan-os/9-0/pan-os-admin/vpns/site-to-site-vpn-overview.html"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paloaltonetworks.com/pan-os/9-0/pan-os-admin/high-availability.html" TargetMode="External"/><Relationship Id="rId22" Type="http://schemas.openxmlformats.org/officeDocument/2006/relationships/hyperlink" Target="https://docs.paloaltonetworks.com/panorama/9-0/panorama-admin/manage-firewalls/manage-templates-and-template-stacks.html" TargetMode="External"/><Relationship Id="rId27" Type="http://schemas.openxmlformats.org/officeDocument/2006/relationships/hyperlink" Target="https://docs.paloaltonetworks.com/pan-os/9-0/pan-os-admin/user-id.html"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lovelace\Downloads\As-Buil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ublish Assets for Practices" ma:contentTypeID="0x01010025CCB3F3E0140A408D7F54A0B75F9A840026DFE7216DCCB34CAE208232C81720BC" ma:contentTypeVersion="137" ma:contentTypeDescription="" ma:contentTypeScope="" ma:versionID="4029cf8658f8e51be50d6f50b73257ed">
  <xsd:schema xmlns:xsd="http://www.w3.org/2001/XMLSchema" xmlns:xs="http://www.w3.org/2001/XMLSchema" xmlns:p="http://schemas.microsoft.com/office/2006/metadata/properties" xmlns:ns2="6ad84cd3-783e-41cb-8dd9-a6f422ccb602" xmlns:ns3="8c42fabe-9703-429a-af9a-0a29581fa551" xmlns:ns4="7004f985-98a9-4aa0-90bb-d175d8350032" xmlns:ns5="http://schemas.microsoft.com/sharepoint/v4" targetNamespace="http://schemas.microsoft.com/office/2006/metadata/properties" ma:root="true" ma:fieldsID="ebced49f34b90f3604767dca4c2b791f" ns2:_="" ns3:_="" ns4:_="" ns5:_="">
    <xsd:import namespace="6ad84cd3-783e-41cb-8dd9-a6f422ccb602"/>
    <xsd:import namespace="8c42fabe-9703-429a-af9a-0a29581fa551"/>
    <xsd:import namespace="7004f985-98a9-4aa0-90bb-d175d8350032"/>
    <xsd:import namespace="http://schemas.microsoft.com/sharepoint/v4"/>
    <xsd:element name="properties">
      <xsd:complexType>
        <xsd:sequence>
          <xsd:element name="documentManagement">
            <xsd:complexType>
              <xsd:all>
                <xsd:element ref="ns2:Practice_x0020_Primary"/>
                <xsd:element ref="ns2:Practice_x0020_Secondary" minOccurs="0"/>
                <xsd:element ref="ns2:Skill"/>
                <xsd:element ref="ns2:Skill2" minOccurs="0"/>
                <xsd:element ref="ns2:Skill_x0020_Other_x0020_replace" minOccurs="0"/>
                <xsd:element ref="ns2:Asset_x0020_Category"/>
                <xsd:element ref="ns2:Asset_x0020_Type"/>
                <xsd:element ref="ns2:PDIO_x0020_Phase" minOccurs="0"/>
                <xsd:element ref="ns2:PANW_x0020_Asset_x0020_User" minOccurs="0"/>
                <xsd:element ref="ns2:Asset_x0020_Audience" minOccurs="0"/>
                <xsd:element ref="ns2:Visibility_x0020_Replace"/>
                <xsd:element ref="ns2:Asset_x0020_Description"/>
                <xsd:element ref="ns3:SharedWithUsers" minOccurs="0"/>
                <xsd:element ref="ns3:SharedWithDetails" minOccurs="0"/>
                <xsd:element ref="ns4:MediaServiceMetadata" minOccurs="0"/>
                <xsd:element ref="ns4:MediaServiceFastMetadata" minOccurs="0"/>
                <xsd:element ref="ns5:IconOverlay" minOccurs="0"/>
                <xsd:element ref="ns4:MediaServiceAutoTags" minOccurs="0"/>
                <xsd:element ref="ns3:TaxCatchAll" minOccurs="0"/>
                <xsd:element ref="ns4:SFDC" minOccurs="0"/>
                <xsd:element ref="ns4:Notes0" minOccurs="0"/>
                <xsd:element ref="ns4:Doc_x0020_Origination" minOccurs="0"/>
                <xsd:element ref="ns4:Visibility_x0020_Potential" minOccurs="0"/>
                <xsd:element ref="ns4:Create_x0020_KBA" minOccurs="0"/>
                <xsd:element ref="ns4:Reason_x0020_Do_x0020_Not_x0020_Create_x0020_KBA" minOccurs="0"/>
                <xsd:element ref="ns4:KBA_x0020_Link" minOccurs="0"/>
                <xsd:element ref="ns4:Notification_x003a__x0020_New_x0020_Partner_x0020_Document_x0020_wf2013" minOccurs="0"/>
                <xsd:element ref="ns4:_x0023_KBA_x0020_x_x0020_Doc" minOccurs="0"/>
                <xsd:element ref="ns4:Create_x0020_TechDoc1" minOccurs="0"/>
                <xsd:element ref="ns4:Is_x0020_Copy_x002f_Paste" minOccurs="0"/>
                <xsd:element ref="ns4:_x0023_Doc_x0020_x_x0020_KB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d84cd3-783e-41cb-8dd9-a6f422ccb602" elementFormDefault="qualified">
    <xsd:import namespace="http://schemas.microsoft.com/office/2006/documentManagement/types"/>
    <xsd:import namespace="http://schemas.microsoft.com/office/infopath/2007/PartnerControls"/>
    <xsd:element name="Practice_x0020_Primary" ma:index="2" ma:displayName="Practice Primary" ma:description="The Practice to which this asset applies." ma:format="Dropdown" ma:internalName="Practice_x0020_Primary" ma:readOnly="false">
      <xsd:simpleType>
        <xsd:restriction base="dms:Choice">
          <xsd:enumeration value="Cloud"/>
          <xsd:enumeration value="Endpoint"/>
          <xsd:enumeration value="NGFW"/>
          <xsd:enumeration value="Threat"/>
        </xsd:restriction>
      </xsd:simpleType>
    </xsd:element>
    <xsd:element name="Practice_x0020_Secondary" ma:index="3" nillable="true" ma:displayName="Practice Secondary" ma:description="Optional.  This field allows multiple selections allowed. &#10;" ma:internalName="Practice_x0020_Secondary" ma:readOnly="false">
      <xsd:complexType>
        <xsd:complexContent>
          <xsd:extension base="dms:MultiChoice">
            <xsd:sequence>
              <xsd:element name="Value" maxOccurs="unbounded" minOccurs="0" nillable="true">
                <xsd:simpleType>
                  <xsd:restriction base="dms:Choice">
                    <xsd:enumeration value="Cloud"/>
                    <xsd:enumeration value="Endpoint"/>
                    <xsd:enumeration value="NGFW"/>
                    <xsd:enumeration value="Threat"/>
                  </xsd:restriction>
                </xsd:simpleType>
              </xsd:element>
            </xsd:sequence>
          </xsd:extension>
        </xsd:complexContent>
      </xsd:complexType>
    </xsd:element>
    <xsd:element name="Skill" ma:index="4" ma:displayName="Skill" ma:description="Select from dropdown list and then select an item from Skill2 list." ma:list="{e49e2ffd-1f47-4a4d-8d0a-979ef89cedde}" ma:internalName="Skill" ma:showField="Title" ma:web="6ad84cd3-783e-41cb-8dd9-a6f422ccb602">
      <xsd:simpleType>
        <xsd:restriction base="dms:Lookup"/>
      </xsd:simpleType>
    </xsd:element>
    <xsd:element name="Skill2" ma:index="5" nillable="true" ma:displayName="Skill2" ma:description="Select from dropdown list.  If skill needed Is not listed, specify skill in the 'Skill Other' text field (listed below)." ma:list="{aa3a788a-e8cb-4f0a-bb25-3f6373724ebc}" ma:internalName="Skill2" ma:showField="Title" ma:web="6ad84cd3-783e-41cb-8dd9-a6f422ccb602" ma:requiredMultiChoice="true">
      <xsd:complexType>
        <xsd:complexContent>
          <xsd:extension base="dms:MultiChoiceLookup">
            <xsd:sequence>
              <xsd:element name="Value" type="dms:Lookup" maxOccurs="unbounded" minOccurs="0" nillable="true"/>
            </xsd:sequence>
          </xsd:extension>
        </xsd:complexContent>
      </xsd:complexType>
    </xsd:element>
    <xsd:element name="Skill_x0020_Other_x0020_replace" ma:index="6" nillable="true" ma:displayName="Skill Other Specify" ma:description="If 'Skill not in list' was selected from the above list, enter the Skill you require." ma:internalName="Skill_x0020_Other_x0020_replace">
      <xsd:simpleType>
        <xsd:restriction base="dms:Text">
          <xsd:maxLength value="255"/>
        </xsd:restriction>
      </xsd:simpleType>
    </xsd:element>
    <xsd:element name="Asset_x0020_Category" ma:index="7" ma:displayName="Asset Category" ma:format="Dropdown" ma:internalName="Asset_x0020_Category">
      <xsd:simpleType>
        <xsd:restriction base="dms:Choice">
          <xsd:enumeration value="Communications"/>
          <xsd:enumeration value="Methodology"/>
          <xsd:enumeration value="Procedure"/>
          <xsd:enumeration value="Process"/>
          <xsd:enumeration value="Reference"/>
          <xsd:enumeration value="Script"/>
          <xsd:enumeration value="Template"/>
          <xsd:enumeration value="Training"/>
          <xsd:enumeration value="Troubleshooting"/>
        </xsd:restriction>
      </xsd:simpleType>
    </xsd:element>
    <xsd:element name="Asset_x0020_Type" ma:index="8" ma:displayName="Asset Type" ma:format="Dropdown" ma:internalName="Asset_x0020_Type">
      <xsd:simpleType>
        <xsd:restriction base="dms:Choice">
          <xsd:enumeration value="Automated Process"/>
          <xsd:enumeration value="Best Practice"/>
          <xsd:enumeration value="Checklist"/>
          <xsd:enumeration value="Configuration Guide"/>
          <xsd:enumeration value="Deployment Guide"/>
          <xsd:enumeration value="Design, High Level"/>
          <xsd:enumeration value="Design, Low Level"/>
          <xsd:enumeration value="Email Communications"/>
          <xsd:enumeration value="Knowledge Transfer"/>
          <xsd:enumeration value="Lab Guide"/>
          <xsd:enumeration value="Presentation"/>
          <xsd:enumeration value="Run Book"/>
          <xsd:enumeration value="Tech Note"/>
          <xsd:enumeration value="Template"/>
          <xsd:enumeration value="Test Plan"/>
          <xsd:enumeration value="Training"/>
          <xsd:enumeration value="White Paper"/>
        </xsd:restriction>
      </xsd:simpleType>
    </xsd:element>
    <xsd:element name="PDIO_x0020_Phase" ma:index="9" nillable="true" ma:displayName="PDIO Phase" ma:description="This field allows multiple selections allowed.&#10;Service delivery phase that uses this asset." ma:internalName="PDIO_x0020_Phase" ma:requiredMultiChoice="true">
      <xsd:complexType>
        <xsd:complexContent>
          <xsd:extension base="dms:MultiChoice">
            <xsd:sequence>
              <xsd:element name="Value" maxOccurs="unbounded" minOccurs="0" nillable="true">
                <xsd:simpleType>
                  <xsd:restriction base="dms:Choice">
                    <xsd:enumeration value="Plan"/>
                    <xsd:enumeration value="Design"/>
                    <xsd:enumeration value="Implement"/>
                    <xsd:enumeration value="Transition"/>
                    <xsd:enumeration value="Transform"/>
                    <xsd:enumeration value="Operate/Optimize"/>
                    <xsd:enumeration value="All phases"/>
                    <xsd:enumeration value="N/A"/>
                  </xsd:restriction>
                </xsd:simpleType>
              </xsd:element>
            </xsd:sequence>
          </xsd:extension>
        </xsd:complexContent>
      </xsd:complexType>
    </xsd:element>
    <xsd:element name="PANW_x0020_Asset_x0020_User" ma:index="10" nillable="true" ma:displayName="PANW Asset User" ma:description="This field allows multiple selections." ma:internalName="PANW_x0020_Asset_x0020_User" ma:requiredMultiChoice="true">
      <xsd:complexType>
        <xsd:complexContent>
          <xsd:extension base="dms:MultiChoiceFillIn">
            <xsd:sequence>
              <xsd:element name="Value" maxOccurs="unbounded" minOccurs="0" nillable="true">
                <xsd:simpleType>
                  <xsd:union memberTypes="dms:Text">
                    <xsd:simpleType>
                      <xsd:restriction base="dms:Choice">
                        <xsd:enumeration value="Customer Success"/>
                        <xsd:enumeration value="Sales"/>
                        <xsd:enumeration value="System Engineer"/>
                        <xsd:enumeration value="PS Architect"/>
                        <xsd:enumeration value="PS PSC"/>
                        <xsd:enumeration value="PS RE"/>
                        <xsd:enumeration value="PS PM"/>
                        <xsd:enumeration value="All Users"/>
                      </xsd:restriction>
                    </xsd:simpleType>
                  </xsd:union>
                </xsd:simpleType>
              </xsd:element>
            </xsd:sequence>
          </xsd:extension>
        </xsd:complexContent>
      </xsd:complexType>
    </xsd:element>
    <xsd:element name="Asset_x0020_Audience" ma:index="11" nillable="true" ma:displayName="Asset Audience" ma:description="This field allows multiple selections allowed." ma:internalName="Asset_x0020_Audience" ma:readOnly="false" ma:requiredMultiChoice="true">
      <xsd:complexType>
        <xsd:complexContent>
          <xsd:extension base="dms:MultiChoiceFillIn">
            <xsd:sequence>
              <xsd:element name="Value" maxOccurs="unbounded" minOccurs="0" nillable="true">
                <xsd:simpleType>
                  <xsd:union memberTypes="dms:Text">
                    <xsd:simpleType>
                      <xsd:restriction base="dms:Choice">
                        <xsd:enumeration value="CIO"/>
                        <xsd:enumeration value="Architect"/>
                        <xsd:enumeration value="Data Center Admin"/>
                        <xsd:enumeration value="Firewall Admin"/>
                        <xsd:enumeration value="SOC Analyst"/>
                        <xsd:enumeration value="System Admin"/>
                        <xsd:enumeration value="Network Admin"/>
                        <xsd:enumeration value="All Audiences"/>
                        <xsd:enumeration value="N/A"/>
                      </xsd:restriction>
                    </xsd:simpleType>
                  </xsd:union>
                </xsd:simpleType>
              </xsd:element>
            </xsd:sequence>
          </xsd:extension>
        </xsd:complexContent>
      </xsd:complexType>
    </xsd:element>
    <xsd:element name="Visibility_x0020_Replace" ma:index="12" ma:displayName="Visibility" ma:format="RadioButtons" ma:internalName="Visibility_x0020_Replace">
      <xsd:simpleType>
        <xsd:restriction base="dms:Choice">
          <xsd:enumeration value="PS Only"/>
          <xsd:enumeration value="PANW"/>
          <xsd:enumeration value="PANW + Partners"/>
          <xsd:enumeration value="PANW + Partners + Customer"/>
          <xsd:enumeration value="Public"/>
        </xsd:restriction>
      </xsd:simpleType>
    </xsd:element>
    <xsd:element name="Asset_x0020_Description" ma:index="13" ma:displayName="Asset Description" ma:description="Provide a sentence that describes the purpose of this asset." ma:internalName="Asset_x0020_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42fabe-9703-429a-af9a-0a29581fa551" elementFormDefault="qualified">
    <xsd:import namespace="http://schemas.microsoft.com/office/2006/documentManagement/types"/>
    <xsd:import namespace="http://schemas.microsoft.com/office/infopath/2007/PartnerControls"/>
    <xsd:element name="SharedWithUsers" ma:index="1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description="" ma:internalName="SharedWithDetails" ma:readOnly="true">
      <xsd:simpleType>
        <xsd:restriction base="dms:Note">
          <xsd:maxLength value="255"/>
        </xsd:restriction>
      </xsd:simpleType>
    </xsd:element>
    <xsd:element name="TaxCatchAll" ma:index="26" nillable="true" ma:displayName="Taxonomy Catch All Column" ma:hidden="true" ma:list="{3ced834a-45b5-4bf1-be9c-c3afb2c66e77}" ma:internalName="TaxCatchAll" ma:showField="CatchAllData" ma:web="8c42fabe-9703-429a-af9a-0a29581fa5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004f985-98a9-4aa0-90bb-d175d8350032" elementFormDefault="qualified">
    <xsd:import namespace="http://schemas.microsoft.com/office/2006/documentManagement/types"/>
    <xsd:import namespace="http://schemas.microsoft.com/office/infopath/2007/PartnerControls"/>
    <xsd:element name="MediaServiceMetadata" ma:index="17" nillable="true" ma:displayName="MediaServiceMetadata" ma:description="" ma:hidden="true" ma:internalName="MediaServiceMetadata" ma:readOnly="true">
      <xsd:simpleType>
        <xsd:restriction base="dms:Note"/>
      </xsd:simpleType>
    </xsd:element>
    <xsd:element name="MediaServiceFastMetadata" ma:index="18" nillable="true" ma:displayName="MediaServiceFastMetadata" ma:description="" ma:hidden="true" ma:internalName="MediaServiceFastMetadata" ma:readOnly="true">
      <xsd:simpleType>
        <xsd:restriction base="dms:Note"/>
      </xsd:simpleType>
    </xsd:element>
    <xsd:element name="MediaServiceAutoTags" ma:index="23" nillable="true" ma:displayName="MediaServiceAutoTags" ma:internalName="MediaServiceAutoTags" ma:readOnly="true">
      <xsd:simpleType>
        <xsd:restriction base="dms:Text"/>
      </xsd:simpleType>
    </xsd:element>
    <xsd:element name="SFDC" ma:index="28" nillable="true" ma:displayName="Create TechDoc" ma:description="Should this document be located in TechDocs." ma:format="RadioButtons" ma:hidden="true" ma:internalName="SFDC" ma:readOnly="false">
      <xsd:simpleType>
        <xsd:union memberTypes="dms:Text">
          <xsd:simpleType>
            <xsd:restriction base="dms:Choice">
              <xsd:enumeration value="No"/>
              <xsd:enumeration value="Yes All"/>
              <xsd:enumeration value="Yes Some"/>
              <xsd:enumeration value="TBD"/>
            </xsd:restriction>
          </xsd:simpleType>
        </xsd:union>
      </xsd:simpleType>
    </xsd:element>
    <xsd:element name="Notes0" ma:index="29" nillable="true" ma:displayName="Notes" ma:hidden="true" ma:internalName="Notes0" ma:readOnly="false">
      <xsd:simpleType>
        <xsd:restriction base="dms:Text">
          <xsd:maxLength value="255"/>
        </xsd:restriction>
      </xsd:simpleType>
    </xsd:element>
    <xsd:element name="Doc_x0020_Origination" ma:index="30" nillable="true" ma:displayName="Doc Origination" ma:description="PKC = Practice Knowledge Collection&#10;PSTC = PS Field Team Contribution" ma:format="RadioButtons" ma:hidden="true" ma:internalName="Doc_x0020_Origination" ma:readOnly="false">
      <xsd:simpleType>
        <xsd:restriction base="dms:Choice">
          <xsd:enumeration value="SMF"/>
          <xsd:enumeration value="WBS"/>
          <xsd:enumeration value="PKC"/>
          <xsd:enumeration value="PSFTC"/>
        </xsd:restriction>
      </xsd:simpleType>
    </xsd:element>
    <xsd:element name="Visibility_x0020_Potential" ma:index="31" nillable="true" ma:displayName="Visibility Potential" ma:format="Dropdown" ma:hidden="true" ma:internalName="Visibility_x0020_Potential" ma:readOnly="false">
      <xsd:simpleType>
        <xsd:restriction base="dms:Choice">
          <xsd:enumeration value="PS Only"/>
          <xsd:enumeration value="PANW"/>
          <xsd:enumeration value="PANW + Partners"/>
          <xsd:enumeration value="PANW + Partners + Customer"/>
          <xsd:enumeration value="Public"/>
        </xsd:restriction>
      </xsd:simpleType>
    </xsd:element>
    <xsd:element name="Create_x0020_KBA" ma:index="32" nillable="true" ma:displayName="Create KBA" ma:description="Prd = procedure&#10;Mgr = migrate" ma:format="Dropdown" ma:hidden="true" ma:internalName="Create_x0020_KBA" ma:readOnly="false">
      <xsd:simpleType>
        <xsd:restriction base="dms:Choice">
          <xsd:enumeration value="No"/>
          <xsd:enumeration value="Yes"/>
          <xsd:enumeration value="Yes Mgr"/>
          <xsd:enumeration value="Yes ON HOLD"/>
          <xsd:enumeration value="Created"/>
          <xsd:enumeration value="TBD"/>
          <xsd:enumeration value="Duplicate ?"/>
        </xsd:restriction>
      </xsd:simpleType>
    </xsd:element>
    <xsd:element name="Reason_x0020_Do_x0020_Not_x0020_Create_x0020_KBA" ma:index="33" nillable="true" ma:displayName="Reason Do Not Create KBA" ma:hidden="true" ma:internalName="Reason_x0020_Do_x0020_Not_x0020_Create_x0020_KBA" ma:readOnly="false">
      <xsd:simpleType>
        <xsd:restriction base="dms:Text">
          <xsd:maxLength value="255"/>
        </xsd:restriction>
      </xsd:simpleType>
    </xsd:element>
    <xsd:element name="KBA_x0020_Link" ma:index="34" nillable="true" ma:displayName="KBA Link" ma:description="Document's KBA link(s)" ma:hidden="true" ma:internalName="KBA_x0020_Link" ma:readOnly="false">
      <xsd:simpleType>
        <xsd:restriction base="dms:Note"/>
      </xsd:simpleType>
    </xsd:element>
    <xsd:element name="Notification_x003a__x0020_New_x0020_Partner_x0020_Document_x0020_wf2013" ma:index="35" nillable="true" ma:displayName="Notification: New Partner Document wf2013" ma:hidden="true" ma:internalName="Notification_x003a__x0020_New_x0020_Partner_x0020_Document_x0020_wf2013"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x0023_KBA_x0020_x_x0020_Doc" ma:index="36" nillable="true" ma:displayName="#KBA x Doc" ma:hidden="true" ma:internalName="_x0023_KBA_x0020_x_x0020_Doc" ma:readOnly="false">
      <xsd:simpleType>
        <xsd:restriction base="dms:Number"/>
      </xsd:simpleType>
    </xsd:element>
    <xsd:element name="Create_x0020_TechDoc1" ma:index="37" nillable="true" ma:displayName="Portal for Doc" ma:description="Where should this document reside (in leu of the information it contains, such as copy/paste from a TechDoc)." ma:format="RadioButtons" ma:hidden="true" ma:internalName="Create_x0020_TechDoc1" ma:readOnly="false">
      <xsd:simpleType>
        <xsd:restriction base="dms:Choice">
          <xsd:enumeration value="Internal PS"/>
          <xsd:enumeration value="Internal PANW"/>
          <xsd:enumeration value="Partner"/>
          <xsd:enumeration value="Customer"/>
        </xsd:restriction>
      </xsd:simpleType>
    </xsd:element>
    <xsd:element name="Is_x0020_Copy_x002f_Paste" ma:index="38" nillable="true" ma:displayName="Is Copy/Paste" ma:description="Yes this document contains information from other sources (such as TechDocs).  No this does not contain information from other sources." ma:format="RadioButtons" ma:hidden="true" ma:internalName="Is_x0020_Copy_x002f_Paste" ma:readOnly="false">
      <xsd:simpleType>
        <xsd:restriction base="dms:Choice">
          <xsd:enumeration value="Yes 100%"/>
          <xsd:enumeration value="Yes Partial"/>
          <xsd:enumeration value="No"/>
          <xsd:enumeration value="TBD"/>
          <xsd:enumeration value="N/A"/>
        </xsd:restriction>
      </xsd:simpleType>
    </xsd:element>
    <xsd:element name="_x0023_Doc_x0020_x_x0020_KBA" ma:index="39" nillable="true" ma:displayName="#Doc x KBA" ma:hidden="true" ma:internalName="_x0023_Doc_x0020_x_x0020_KBA" ma:readOnly="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displayName="Title"/>
        <xsd:element ref="dc:subject" minOccurs="0" maxOccurs="1"/>
        <xsd:element ref="dc:description" minOccurs="0" maxOccurs="1"/>
        <xsd:element name="keywords" minOccurs="0" maxOccurs="1" type="xsd:string" ma:index="27"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isibility_x0020_Potential xmlns="7004f985-98a9-4aa0-90bb-d175d8350032" xsi:nil="true"/>
    <Practice_x0020_Primary xmlns="6ad84cd3-783e-41cb-8dd9-a6f422ccb602">NGFW</Practice_x0020_Primary>
    <Practice_x0020_Secondary xmlns="6ad84cd3-783e-41cb-8dd9-a6f422ccb602"/>
    <PDIO_x0020_Phase xmlns="6ad84cd3-783e-41cb-8dd9-a6f422ccb602">
      <Value>Plan</Value>
      <Value>Design</Value>
    </PDIO_x0020_Phase>
    <_x0023_KBA_x0020_x_x0020_Doc xmlns="7004f985-98a9-4aa0-90bb-d175d8350032" xsi:nil="true"/>
    <_x0023_Doc_x0020_x_x0020_KBA xmlns="7004f985-98a9-4aa0-90bb-d175d8350032" xsi:nil="true"/>
    <Asset_x0020_Type xmlns="6ad84cd3-783e-41cb-8dd9-a6f422ccb602">Template</Asset_x0020_Type>
    <Reason_x0020_Do_x0020_Not_x0020_Create_x0020_KBA xmlns="7004f985-98a9-4aa0-90bb-d175d8350032" xsi:nil="true"/>
    <Asset_x0020_Description xmlns="6ad84cd3-783e-41cb-8dd9-a6f422ccb602">This template is designed as a tool to help generate Low-Level Design documents for Palo Alto Networks architects.</Asset_x0020_Description>
    <IconOverlay xmlns="http://schemas.microsoft.com/sharepoint/v4" xsi:nil="true"/>
    <TaxCatchAll xmlns="8c42fabe-9703-429a-af9a-0a29581fa551"/>
    <Notification_x003a__x0020_New_x0020_Partner_x0020_Document_x0020_wf2013 xmlns="7004f985-98a9-4aa0-90bb-d175d8350032">
      <Url xsi:nil="true"/>
      <Description xsi:nil="true"/>
    </Notification_x003a__x0020_New_x0020_Partner_x0020_Document_x0020_wf2013>
    <Create_x0020_TechDoc1 xmlns="7004f985-98a9-4aa0-90bb-d175d8350032">Internal PS</Create_x0020_TechDoc1>
    <Skill2 xmlns="6ad84cd3-783e-41cb-8dd9-a6f422ccb602">
      <Value>72</Value>
    </Skill2>
    <Skill_x0020_Other_x0020_replace xmlns="6ad84cd3-783e-41cb-8dd9-a6f422ccb602" xsi:nil="true"/>
    <PANW_x0020_Asset_x0020_User xmlns="6ad84cd3-783e-41cb-8dd9-a6f422ccb602">
      <Value>PS Architect</Value>
      <Value>PS PSC</Value>
      <Value>PS RE</Value>
    </PANW_x0020_Asset_x0020_User>
    <Skill xmlns="6ad84cd3-783e-41cb-8dd9-a6f422ccb602">4</Skill>
    <Notes0 xmlns="7004f985-98a9-4aa0-90bb-d175d8350032" xsi:nil="true"/>
    <Is_x0020_Copy_x002f_Paste xmlns="7004f985-98a9-4aa0-90bb-d175d8350032">TBD</Is_x0020_Copy_x002f_Paste>
    <KBA_x0020_Link xmlns="7004f985-98a9-4aa0-90bb-d175d8350032" xsi:nil="true"/>
    <Visibility_x0020_Replace xmlns="6ad84cd3-783e-41cb-8dd9-a6f422ccb602">PS Only</Visibility_x0020_Replace>
    <Doc_x0020_Origination xmlns="7004f985-98a9-4aa0-90bb-d175d8350032" xsi:nil="true"/>
    <Asset_x0020_Audience xmlns="6ad84cd3-783e-41cb-8dd9-a6f422ccb602">
      <Value>Architect</Value>
      <Value>Data Center Admin</Value>
      <Value>Firewall Admin</Value>
      <Value>Network Admin</Value>
    </Asset_x0020_Audience>
    <Asset_x0020_Category xmlns="6ad84cd3-783e-41cb-8dd9-a6f422ccb602">Template</Asset_x0020_Category>
    <SFDC xmlns="7004f985-98a9-4aa0-90bb-d175d8350032">No</SFDC>
    <Create_x0020_KBA xmlns="7004f985-98a9-4aa0-90bb-d175d835003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BE058-1336-46EC-BEAF-8341ED2A85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d84cd3-783e-41cb-8dd9-a6f422ccb602"/>
    <ds:schemaRef ds:uri="8c42fabe-9703-429a-af9a-0a29581fa551"/>
    <ds:schemaRef ds:uri="7004f985-98a9-4aa0-90bb-d175d835003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C39BFF-9CCD-49C8-BD8C-05E43A9777BC}">
  <ds:schemaRefs>
    <ds:schemaRef ds:uri="http://schemas.microsoft.com/office/2006/metadata/properties"/>
    <ds:schemaRef ds:uri="http://schemas.microsoft.com/office/infopath/2007/PartnerControls"/>
    <ds:schemaRef ds:uri="7004f985-98a9-4aa0-90bb-d175d8350032"/>
    <ds:schemaRef ds:uri="6ad84cd3-783e-41cb-8dd9-a6f422ccb602"/>
    <ds:schemaRef ds:uri="http://schemas.microsoft.com/sharepoint/v4"/>
    <ds:schemaRef ds:uri="8c42fabe-9703-429a-af9a-0a29581fa551"/>
  </ds:schemaRefs>
</ds:datastoreItem>
</file>

<file path=customXml/itemProps3.xml><?xml version="1.0" encoding="utf-8"?>
<ds:datastoreItem xmlns:ds="http://schemas.openxmlformats.org/officeDocument/2006/customXml" ds:itemID="{FD21D306-150D-43C9-B781-F0A6295AEADB}">
  <ds:schemaRefs>
    <ds:schemaRef ds:uri="http://schemas.microsoft.com/sharepoint/v3/contenttype/forms"/>
  </ds:schemaRefs>
</ds:datastoreItem>
</file>

<file path=customXml/itemProps4.xml><?xml version="1.0" encoding="utf-8"?>
<ds:datastoreItem xmlns:ds="http://schemas.openxmlformats.org/officeDocument/2006/customXml" ds:itemID="{D2596CE6-79F8-4046-98B7-E5581AB5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As-Built Template.dotx</Template>
  <TotalTime>1</TotalTime>
  <Pages>21</Pages>
  <Words>7400</Words>
  <Characters>42183</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As-Built Template</vt:lpstr>
    </vt:vector>
  </TitlesOfParts>
  <Company/>
  <LinksUpToDate>false</LinksUpToDate>
  <CharactersWithSpaces>49485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As-Built Template</dc:title>
  <dc:subject/>
  <dc:creator>James Sonderegger</dc:creator>
  <cp:keywords>low level design template NGFW</cp:keywords>
  <dc:description/>
  <cp:lastModifiedBy>vaibhavj1994@svip.stulive.com</cp:lastModifiedBy>
  <cp:revision>2</cp:revision>
  <cp:lastPrinted>2019-08-12T17:36:00Z</cp:lastPrinted>
  <dcterms:created xsi:type="dcterms:W3CDTF">2022-01-04T06:18:00Z</dcterms:created>
  <dcterms:modified xsi:type="dcterms:W3CDTF">2022-01-04T06:18:00Z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0x01010025CCB3F3E0140A408D7F54A0B75F9A840026DFE7216DCCB34CAE208232C81720BC</vt:lpwstr>
  </property>
  <property fmtid="{D5CDD505-2E9C-101B-9397-08002B2CF9AE}" pid="3" name="Order">
    <vt:r8>7200</vt:r8>
  </property>
  <property fmtid="{D5CDD505-2E9C-101B-9397-08002B2CF9AE}" pid="4" name="xd_ProgID">
    <vt:lpwstr/>
  </property>
  <property fmtid="{D5CDD505-2E9C-101B-9397-08002B2CF9AE}" pid="5" name="_Version">
    <vt:lpwstr>1.0</vt:lpwstr>
  </property>
  <property fmtid="{D5CDD505-2E9C-101B-9397-08002B2CF9AE}" pid="6" name="TemplateUrl">
    <vt:lpwstr/>
  </property>
  <property fmtid="{D5CDD505-2E9C-101B-9397-08002B2CF9AE}" pid="7" name="_CopySource">
    <vt:lpwstr>https://paloaltonetworks.sharepoint.com/sites/Professional-Services/km/zarchv/LLD Template.dotx</vt:lpwstr>
  </property>
  <property fmtid="{D5CDD505-2E9C-101B-9397-08002B2CF9AE}" pid="8" name="AuthorIds_UIVersion_3072">
    <vt:lpwstr>28</vt:lpwstr>
  </property>
</Properties>
</file>